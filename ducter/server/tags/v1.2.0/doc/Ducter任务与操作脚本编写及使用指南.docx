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800" w:rsidRDefault="00681800" w:rsidP="00681800"/>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75148E" w:rsidRDefault="00945F21" w:rsidP="00FC3180">
      <w:pPr>
        <w:jc w:val="center"/>
        <w:rPr>
          <w:rFonts w:ascii="黑体" w:eastAsia="黑体" w:hint="eastAsia"/>
          <w:sz w:val="56"/>
          <w:szCs w:val="56"/>
        </w:rPr>
      </w:pPr>
      <w:r>
        <w:rPr>
          <w:rFonts w:ascii="黑体" w:eastAsia="黑体" w:hint="eastAsia"/>
          <w:sz w:val="56"/>
          <w:szCs w:val="56"/>
        </w:rPr>
        <w:t>Ducter</w:t>
      </w:r>
      <w:r w:rsidR="00F64BB6">
        <w:rPr>
          <w:rFonts w:ascii="黑体" w:eastAsia="黑体" w:hint="eastAsia"/>
          <w:sz w:val="56"/>
          <w:szCs w:val="56"/>
        </w:rPr>
        <w:t>任务与操作脚本</w:t>
      </w:r>
    </w:p>
    <w:p w:rsidR="00681800" w:rsidRPr="004356CB" w:rsidRDefault="00F64BB6" w:rsidP="00FC3180">
      <w:pPr>
        <w:jc w:val="center"/>
        <w:rPr>
          <w:rFonts w:ascii="黑体" w:eastAsia="黑体"/>
          <w:sz w:val="56"/>
          <w:szCs w:val="56"/>
        </w:rPr>
      </w:pPr>
      <w:r>
        <w:rPr>
          <w:rFonts w:ascii="黑体" w:eastAsia="黑体" w:hint="eastAsia"/>
          <w:sz w:val="56"/>
          <w:szCs w:val="56"/>
        </w:rPr>
        <w:t>编写</w:t>
      </w:r>
      <w:r w:rsidR="0075148E">
        <w:rPr>
          <w:rFonts w:ascii="黑体" w:eastAsia="黑体" w:hint="eastAsia"/>
          <w:sz w:val="56"/>
          <w:szCs w:val="56"/>
        </w:rPr>
        <w:t>及使用</w:t>
      </w:r>
      <w:r>
        <w:rPr>
          <w:rFonts w:ascii="黑体" w:eastAsia="黑体" w:hint="eastAsia"/>
          <w:sz w:val="56"/>
          <w:szCs w:val="56"/>
        </w:rPr>
        <w:t>指南</w:t>
      </w:r>
    </w:p>
    <w:p w:rsidR="00681800" w:rsidRPr="00EF7242" w:rsidRDefault="00945F21" w:rsidP="00FC3180">
      <w:pPr>
        <w:jc w:val="center"/>
        <w:rPr>
          <w:rFonts w:ascii="幼圆" w:eastAsia="幼圆" w:hAnsi="宋体"/>
          <w:b/>
          <w:szCs w:val="21"/>
        </w:rPr>
      </w:pPr>
      <w:r>
        <w:rPr>
          <w:rFonts w:ascii="幼圆" w:eastAsia="幼圆" w:hAnsi="宋体" w:hint="eastAsia"/>
          <w:b/>
          <w:sz w:val="21"/>
          <w:szCs w:val="21"/>
        </w:rPr>
        <w:t>(V1.0</w:t>
      </w:r>
      <w:r w:rsidR="00FC3180">
        <w:rPr>
          <w:rFonts w:ascii="幼圆" w:eastAsia="幼圆" w:hAnsi="宋体" w:hint="eastAsia"/>
          <w:b/>
          <w:sz w:val="21"/>
          <w:szCs w:val="21"/>
        </w:rPr>
        <w:t>)</w:t>
      </w:r>
    </w:p>
    <w:p w:rsidR="00681800" w:rsidRPr="00D31650" w:rsidRDefault="00681800" w:rsidP="00681800">
      <w:pPr>
        <w:jc w:val="right"/>
        <w:rPr>
          <w:rFonts w:ascii="宋体" w:eastAsia="宋体" w:hAnsi="宋体"/>
          <w:sz w:val="21"/>
          <w:szCs w:val="21"/>
        </w:rPr>
      </w:pPr>
    </w:p>
    <w:p w:rsidR="00681800" w:rsidRDefault="0068180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681800" w:rsidRDefault="00196B30" w:rsidP="00196B30">
      <w:pPr>
        <w:tabs>
          <w:tab w:val="left" w:pos="6711"/>
        </w:tabs>
      </w:pPr>
      <w:r>
        <w:tab/>
      </w:r>
    </w:p>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Pr="00DF5A97" w:rsidRDefault="00681800" w:rsidP="00FC3180">
      <w:pPr>
        <w:jc w:val="center"/>
        <w:rPr>
          <w:rStyle w:val="af7"/>
          <w:i/>
        </w:rPr>
      </w:pPr>
      <w:r w:rsidRPr="00DF5A97">
        <w:rPr>
          <w:rStyle w:val="af7"/>
          <w:rFonts w:hint="eastAsia"/>
          <w:i/>
        </w:rPr>
        <w:t>变更记录</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8"/>
        <w:gridCol w:w="1134"/>
        <w:gridCol w:w="5670"/>
        <w:gridCol w:w="1417"/>
      </w:tblGrid>
      <w:tr w:rsidR="00681800" w:rsidRPr="00C354FE">
        <w:tc>
          <w:tcPr>
            <w:tcW w:w="1418" w:type="dxa"/>
            <w:shd w:val="clear" w:color="auto" w:fill="D9D9D9"/>
          </w:tcPr>
          <w:p w:rsidR="00681800" w:rsidRPr="00C354FE" w:rsidRDefault="00681800" w:rsidP="00CB1E39">
            <w:pPr>
              <w:jc w:val="center"/>
              <w:rPr>
                <w:b/>
              </w:rPr>
            </w:pPr>
            <w:r w:rsidRPr="00C354FE">
              <w:rPr>
                <w:rFonts w:hint="eastAsia"/>
                <w:b/>
              </w:rPr>
              <w:t>日期</w:t>
            </w:r>
          </w:p>
        </w:tc>
        <w:tc>
          <w:tcPr>
            <w:tcW w:w="1134" w:type="dxa"/>
            <w:shd w:val="clear" w:color="auto" w:fill="D9D9D9"/>
          </w:tcPr>
          <w:p w:rsidR="00681800" w:rsidRPr="00C354FE" w:rsidRDefault="00681800" w:rsidP="00CB1E39">
            <w:pPr>
              <w:jc w:val="center"/>
              <w:rPr>
                <w:b/>
              </w:rPr>
            </w:pPr>
            <w:r w:rsidRPr="00C354FE">
              <w:rPr>
                <w:rFonts w:hint="eastAsia"/>
                <w:b/>
              </w:rPr>
              <w:t>状态</w:t>
            </w:r>
          </w:p>
        </w:tc>
        <w:tc>
          <w:tcPr>
            <w:tcW w:w="5670" w:type="dxa"/>
            <w:shd w:val="clear" w:color="auto" w:fill="D9D9D9"/>
          </w:tcPr>
          <w:p w:rsidR="00681800" w:rsidRPr="00C354FE" w:rsidRDefault="00681800" w:rsidP="00CB1E39">
            <w:pPr>
              <w:jc w:val="center"/>
              <w:rPr>
                <w:b/>
              </w:rPr>
            </w:pPr>
            <w:r w:rsidRPr="00C354FE">
              <w:rPr>
                <w:rFonts w:hint="eastAsia"/>
                <w:b/>
              </w:rPr>
              <w:t>描述</w:t>
            </w:r>
          </w:p>
        </w:tc>
        <w:tc>
          <w:tcPr>
            <w:tcW w:w="1417" w:type="dxa"/>
            <w:shd w:val="clear" w:color="auto" w:fill="D9D9D9"/>
          </w:tcPr>
          <w:p w:rsidR="00681800" w:rsidRPr="00C354FE" w:rsidRDefault="00681800" w:rsidP="00CB1E39">
            <w:pPr>
              <w:jc w:val="center"/>
              <w:rPr>
                <w:b/>
              </w:rPr>
            </w:pPr>
            <w:r w:rsidRPr="00C354FE">
              <w:rPr>
                <w:rFonts w:hint="eastAsia"/>
                <w:b/>
              </w:rPr>
              <w:t>作者</w:t>
            </w:r>
          </w:p>
        </w:tc>
      </w:tr>
      <w:tr w:rsidR="00681800" w:rsidRPr="00C354FE">
        <w:tc>
          <w:tcPr>
            <w:tcW w:w="1418" w:type="dxa"/>
          </w:tcPr>
          <w:p w:rsidR="00681800" w:rsidRPr="003E4C23" w:rsidRDefault="00681800" w:rsidP="00FC3180">
            <w:pPr>
              <w:rPr>
                <w:sz w:val="18"/>
                <w:szCs w:val="18"/>
              </w:rPr>
            </w:pPr>
            <w:r>
              <w:rPr>
                <w:sz w:val="18"/>
                <w:szCs w:val="18"/>
              </w:rPr>
              <w:t>20</w:t>
            </w:r>
            <w:r>
              <w:rPr>
                <w:rFonts w:hint="eastAsia"/>
                <w:sz w:val="18"/>
                <w:szCs w:val="18"/>
              </w:rPr>
              <w:t>1</w:t>
            </w:r>
            <w:r w:rsidR="00CA7B55">
              <w:rPr>
                <w:rFonts w:hint="eastAsia"/>
                <w:sz w:val="18"/>
                <w:szCs w:val="18"/>
              </w:rPr>
              <w:t>4</w:t>
            </w:r>
            <w:r>
              <w:rPr>
                <w:sz w:val="18"/>
                <w:szCs w:val="18"/>
              </w:rPr>
              <w:t>-</w:t>
            </w:r>
            <w:r w:rsidR="00F62E41">
              <w:rPr>
                <w:rFonts w:hint="eastAsia"/>
                <w:sz w:val="18"/>
                <w:szCs w:val="18"/>
              </w:rPr>
              <w:t>1</w:t>
            </w:r>
            <w:r w:rsidR="00B13AD8">
              <w:rPr>
                <w:rFonts w:hint="eastAsia"/>
                <w:sz w:val="18"/>
                <w:szCs w:val="18"/>
              </w:rPr>
              <w:t>2</w:t>
            </w:r>
            <w:r w:rsidR="00D70D60">
              <w:rPr>
                <w:rFonts w:hint="eastAsia"/>
                <w:sz w:val="18"/>
                <w:szCs w:val="18"/>
              </w:rPr>
              <w:t>-</w:t>
            </w:r>
            <w:r w:rsidR="00CA7B55">
              <w:rPr>
                <w:rFonts w:hint="eastAsia"/>
                <w:sz w:val="18"/>
                <w:szCs w:val="18"/>
              </w:rPr>
              <w:t>10</w:t>
            </w:r>
          </w:p>
        </w:tc>
        <w:tc>
          <w:tcPr>
            <w:tcW w:w="1134" w:type="dxa"/>
          </w:tcPr>
          <w:p w:rsidR="00681800" w:rsidRPr="003E4C23" w:rsidRDefault="00AE7207" w:rsidP="00CB1E39">
            <w:pPr>
              <w:rPr>
                <w:sz w:val="18"/>
                <w:szCs w:val="18"/>
              </w:rPr>
            </w:pPr>
            <w:r>
              <w:rPr>
                <w:sz w:val="18"/>
                <w:szCs w:val="18"/>
              </w:rPr>
              <w:t>V</w:t>
            </w:r>
            <w:r>
              <w:rPr>
                <w:rFonts w:hint="eastAsia"/>
                <w:sz w:val="18"/>
                <w:szCs w:val="18"/>
              </w:rPr>
              <w:t>0.1</w:t>
            </w:r>
          </w:p>
        </w:tc>
        <w:tc>
          <w:tcPr>
            <w:tcW w:w="5670" w:type="dxa"/>
          </w:tcPr>
          <w:p w:rsidR="00681800" w:rsidRPr="003E4C23" w:rsidRDefault="00AE7207" w:rsidP="00CB1E39">
            <w:pPr>
              <w:rPr>
                <w:sz w:val="18"/>
                <w:szCs w:val="18"/>
              </w:rPr>
            </w:pPr>
            <w:r>
              <w:rPr>
                <w:rFonts w:hint="eastAsia"/>
                <w:sz w:val="18"/>
                <w:szCs w:val="18"/>
              </w:rPr>
              <w:t>初稿</w:t>
            </w:r>
          </w:p>
        </w:tc>
        <w:tc>
          <w:tcPr>
            <w:tcW w:w="1417" w:type="dxa"/>
          </w:tcPr>
          <w:p w:rsidR="00681800" w:rsidRPr="003E4C23" w:rsidRDefault="002F1438" w:rsidP="00CB1E39">
            <w:pPr>
              <w:rPr>
                <w:sz w:val="18"/>
                <w:szCs w:val="18"/>
              </w:rPr>
            </w:pPr>
            <w:r>
              <w:rPr>
                <w:rFonts w:hint="eastAsia"/>
                <w:sz w:val="18"/>
                <w:szCs w:val="18"/>
              </w:rPr>
              <w:t>cwinux</w:t>
            </w:r>
          </w:p>
        </w:tc>
      </w:tr>
    </w:tbl>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634CAB" w:rsidRDefault="00634CAB" w:rsidP="00681800"/>
    <w:p w:rsidR="00634CAB" w:rsidRDefault="00634CAB" w:rsidP="00681800"/>
    <w:p w:rsidR="00634CAB" w:rsidRDefault="00634CAB" w:rsidP="00681800"/>
    <w:p w:rsidR="00634CAB" w:rsidRDefault="00634CAB" w:rsidP="00681800"/>
    <w:p w:rsidR="00FC3180" w:rsidRDefault="00FC3180" w:rsidP="00681800"/>
    <w:p w:rsidR="00FC3180" w:rsidRDefault="00FC3180" w:rsidP="00681800"/>
    <w:p w:rsidR="00557119" w:rsidRDefault="00557119" w:rsidP="00681800"/>
    <w:p w:rsidR="002F1438" w:rsidRDefault="002F1438" w:rsidP="00681800"/>
    <w:p w:rsidR="00681800" w:rsidRDefault="00681800" w:rsidP="00681800"/>
    <w:sdt>
      <w:sdtPr>
        <w:rPr>
          <w:lang w:val="zh-CN"/>
        </w:rPr>
        <w:id w:val="253187314"/>
        <w:docPartObj>
          <w:docPartGallery w:val="Table of Contents"/>
          <w:docPartUnique/>
        </w:docPartObj>
      </w:sdtPr>
      <w:sdtEndPr>
        <w:rPr>
          <w:rFonts w:ascii="Monaco" w:eastAsia="华文细黑" w:hAnsi="Monaco"/>
          <w:b w:val="0"/>
          <w:bCs w:val="0"/>
          <w:color w:val="auto"/>
          <w:kern w:val="2"/>
          <w:sz w:val="20"/>
          <w:szCs w:val="24"/>
          <w:lang w:val="en-US"/>
        </w:rPr>
      </w:sdtEndPr>
      <w:sdtContent>
        <w:p w:rsidR="00455A3D" w:rsidRDefault="00455A3D" w:rsidP="00455A3D">
          <w:pPr>
            <w:pStyle w:val="TOC"/>
            <w:jc w:val="center"/>
          </w:pPr>
          <w:r>
            <w:rPr>
              <w:lang w:val="zh-CN"/>
            </w:rPr>
            <w:t>目录</w:t>
          </w:r>
        </w:p>
        <w:p w:rsidR="00455A3D" w:rsidRDefault="00455A3D">
          <w:pPr>
            <w:pStyle w:val="22"/>
            <w:tabs>
              <w:tab w:val="left" w:pos="630"/>
              <w:tab w:val="right" w:leader="dot" w:pos="9737"/>
            </w:tabs>
            <w:rPr>
              <w:rFonts w:asciiTheme="minorHAnsi" w:eastAsiaTheme="minorEastAsia" w:hAnsiTheme="minorHAnsi" w:cstheme="minorBidi"/>
              <w:smallCaps w:val="0"/>
              <w:noProof/>
              <w:sz w:val="21"/>
              <w:szCs w:val="22"/>
            </w:rPr>
          </w:pPr>
          <w:r>
            <w:rPr>
              <w:smallCaps w:val="0"/>
            </w:rPr>
            <w:fldChar w:fldCharType="begin"/>
          </w:r>
          <w:r>
            <w:rPr>
              <w:smallCaps w:val="0"/>
            </w:rPr>
            <w:instrText xml:space="preserve"> TOC \o "1-4" \h \z \u </w:instrText>
          </w:r>
          <w:r>
            <w:rPr>
              <w:smallCaps w:val="0"/>
            </w:rPr>
            <w:fldChar w:fldCharType="separate"/>
          </w:r>
          <w:hyperlink w:anchor="_Toc408836198" w:history="1">
            <w:r w:rsidRPr="00236C10">
              <w:rPr>
                <w:rStyle w:val="ac"/>
                <w:noProof/>
              </w:rPr>
              <w:t>1</w:t>
            </w:r>
            <w:r>
              <w:rPr>
                <w:rFonts w:asciiTheme="minorHAnsi" w:eastAsiaTheme="minorEastAsia" w:hAnsiTheme="minorHAnsi" w:cstheme="minorBidi"/>
                <w:smallCaps w:val="0"/>
                <w:noProof/>
                <w:sz w:val="21"/>
                <w:szCs w:val="22"/>
              </w:rPr>
              <w:tab/>
            </w:r>
            <w:r w:rsidRPr="00236C10">
              <w:rPr>
                <w:rStyle w:val="ac"/>
                <w:rFonts w:hint="eastAsia"/>
                <w:noProof/>
              </w:rPr>
              <w:t>简述</w:t>
            </w:r>
            <w:r>
              <w:rPr>
                <w:noProof/>
                <w:webHidden/>
              </w:rPr>
              <w:tab/>
            </w:r>
            <w:r>
              <w:rPr>
                <w:noProof/>
                <w:webHidden/>
              </w:rPr>
              <w:fldChar w:fldCharType="begin"/>
            </w:r>
            <w:r>
              <w:rPr>
                <w:noProof/>
                <w:webHidden/>
              </w:rPr>
              <w:instrText xml:space="preserve"> PAGEREF _Toc408836198 \h </w:instrText>
            </w:r>
            <w:r>
              <w:rPr>
                <w:noProof/>
                <w:webHidden/>
              </w:rPr>
            </w:r>
            <w:r>
              <w:rPr>
                <w:noProof/>
                <w:webHidden/>
              </w:rPr>
              <w:fldChar w:fldCharType="separate"/>
            </w:r>
            <w:r>
              <w:rPr>
                <w:noProof/>
                <w:webHidden/>
              </w:rPr>
              <w:t>4</w:t>
            </w:r>
            <w:r>
              <w:rPr>
                <w:noProof/>
                <w:webHidden/>
              </w:rPr>
              <w:fldChar w:fldCharType="end"/>
            </w:r>
          </w:hyperlink>
        </w:p>
        <w:p w:rsidR="00455A3D" w:rsidRDefault="00455A3D">
          <w:pPr>
            <w:pStyle w:val="22"/>
            <w:tabs>
              <w:tab w:val="left" w:pos="630"/>
              <w:tab w:val="right" w:leader="dot" w:pos="9737"/>
            </w:tabs>
            <w:rPr>
              <w:rFonts w:asciiTheme="minorHAnsi" w:eastAsiaTheme="minorEastAsia" w:hAnsiTheme="minorHAnsi" w:cstheme="minorBidi"/>
              <w:smallCaps w:val="0"/>
              <w:noProof/>
              <w:sz w:val="21"/>
              <w:szCs w:val="22"/>
            </w:rPr>
          </w:pPr>
          <w:hyperlink w:anchor="_Toc408836199" w:history="1">
            <w:r w:rsidRPr="00236C10">
              <w:rPr>
                <w:rStyle w:val="ac"/>
                <w:noProof/>
              </w:rPr>
              <w:t>2</w:t>
            </w:r>
            <w:r>
              <w:rPr>
                <w:rFonts w:asciiTheme="minorHAnsi" w:eastAsiaTheme="minorEastAsia" w:hAnsiTheme="minorHAnsi" w:cstheme="minorBidi"/>
                <w:smallCaps w:val="0"/>
                <w:noProof/>
                <w:sz w:val="21"/>
                <w:szCs w:val="22"/>
              </w:rPr>
              <w:tab/>
            </w:r>
            <w:r w:rsidRPr="00236C10">
              <w:rPr>
                <w:rStyle w:val="ac"/>
                <w:rFonts w:hint="eastAsia"/>
                <w:noProof/>
              </w:rPr>
              <w:t>任务脚本</w:t>
            </w:r>
            <w:r>
              <w:rPr>
                <w:noProof/>
                <w:webHidden/>
              </w:rPr>
              <w:tab/>
            </w:r>
            <w:r>
              <w:rPr>
                <w:noProof/>
                <w:webHidden/>
              </w:rPr>
              <w:fldChar w:fldCharType="begin"/>
            </w:r>
            <w:r>
              <w:rPr>
                <w:noProof/>
                <w:webHidden/>
              </w:rPr>
              <w:instrText xml:space="preserve"> PAGEREF _Toc408836199 \h </w:instrText>
            </w:r>
            <w:r>
              <w:rPr>
                <w:noProof/>
                <w:webHidden/>
              </w:rPr>
            </w:r>
            <w:r>
              <w:rPr>
                <w:noProof/>
                <w:webHidden/>
              </w:rPr>
              <w:fldChar w:fldCharType="separate"/>
            </w:r>
            <w:r>
              <w:rPr>
                <w:noProof/>
                <w:webHidden/>
              </w:rPr>
              <w:t>4</w:t>
            </w:r>
            <w:r>
              <w:rPr>
                <w:noProof/>
                <w:webHidden/>
              </w:rPr>
              <w:fldChar w:fldCharType="end"/>
            </w:r>
          </w:hyperlink>
        </w:p>
        <w:p w:rsidR="00455A3D" w:rsidRDefault="00455A3D">
          <w:pPr>
            <w:pStyle w:val="32"/>
            <w:tabs>
              <w:tab w:val="left" w:pos="1050"/>
              <w:tab w:val="right" w:leader="dot" w:pos="9737"/>
            </w:tabs>
            <w:rPr>
              <w:rFonts w:asciiTheme="minorHAnsi" w:eastAsiaTheme="minorEastAsia" w:hAnsiTheme="minorHAnsi" w:cstheme="minorBidi"/>
              <w:i w:val="0"/>
              <w:iCs w:val="0"/>
              <w:noProof/>
              <w:sz w:val="21"/>
              <w:szCs w:val="22"/>
            </w:rPr>
          </w:pPr>
          <w:hyperlink w:anchor="_Toc408836200" w:history="1">
            <w:r w:rsidRPr="00236C10">
              <w:rPr>
                <w:rStyle w:val="ac"/>
                <w:noProof/>
              </w:rPr>
              <w:t>2.1</w:t>
            </w:r>
            <w:r>
              <w:rPr>
                <w:rFonts w:asciiTheme="minorHAnsi" w:eastAsiaTheme="minorEastAsia" w:hAnsiTheme="minorHAnsi" w:cstheme="minorBidi"/>
                <w:i w:val="0"/>
                <w:iCs w:val="0"/>
                <w:noProof/>
                <w:sz w:val="21"/>
                <w:szCs w:val="22"/>
              </w:rPr>
              <w:tab/>
            </w:r>
            <w:r w:rsidRPr="00236C10">
              <w:rPr>
                <w:rStyle w:val="ac"/>
                <w:rFonts w:hint="eastAsia"/>
                <w:noProof/>
              </w:rPr>
              <w:t>任务脚本说明</w:t>
            </w:r>
            <w:r>
              <w:rPr>
                <w:noProof/>
                <w:webHidden/>
              </w:rPr>
              <w:tab/>
            </w:r>
            <w:r>
              <w:rPr>
                <w:noProof/>
                <w:webHidden/>
              </w:rPr>
              <w:fldChar w:fldCharType="begin"/>
            </w:r>
            <w:r>
              <w:rPr>
                <w:noProof/>
                <w:webHidden/>
              </w:rPr>
              <w:instrText xml:space="preserve"> PAGEREF _Toc408836200 \h </w:instrText>
            </w:r>
            <w:r>
              <w:rPr>
                <w:noProof/>
                <w:webHidden/>
              </w:rPr>
            </w:r>
            <w:r>
              <w:rPr>
                <w:noProof/>
                <w:webHidden/>
              </w:rPr>
              <w:fldChar w:fldCharType="separate"/>
            </w:r>
            <w:r>
              <w:rPr>
                <w:noProof/>
                <w:webHidden/>
              </w:rPr>
              <w:t>4</w:t>
            </w:r>
            <w:r>
              <w:rPr>
                <w:noProof/>
                <w:webHidden/>
              </w:rPr>
              <w:fldChar w:fldCharType="end"/>
            </w:r>
          </w:hyperlink>
        </w:p>
        <w:p w:rsidR="00455A3D" w:rsidRDefault="00455A3D">
          <w:pPr>
            <w:pStyle w:val="32"/>
            <w:tabs>
              <w:tab w:val="left" w:pos="1050"/>
              <w:tab w:val="right" w:leader="dot" w:pos="9737"/>
            </w:tabs>
            <w:rPr>
              <w:rFonts w:asciiTheme="minorHAnsi" w:eastAsiaTheme="minorEastAsia" w:hAnsiTheme="minorHAnsi" w:cstheme="minorBidi"/>
              <w:i w:val="0"/>
              <w:iCs w:val="0"/>
              <w:noProof/>
              <w:sz w:val="21"/>
              <w:szCs w:val="22"/>
            </w:rPr>
          </w:pPr>
          <w:hyperlink w:anchor="_Toc408836201" w:history="1">
            <w:r w:rsidRPr="00236C10">
              <w:rPr>
                <w:rStyle w:val="ac"/>
                <w:noProof/>
              </w:rPr>
              <w:t>2.2</w:t>
            </w:r>
            <w:r>
              <w:rPr>
                <w:rFonts w:asciiTheme="minorHAnsi" w:eastAsiaTheme="minorEastAsia" w:hAnsiTheme="minorHAnsi" w:cstheme="minorBidi"/>
                <w:i w:val="0"/>
                <w:iCs w:val="0"/>
                <w:noProof/>
                <w:sz w:val="21"/>
                <w:szCs w:val="22"/>
              </w:rPr>
              <w:tab/>
            </w:r>
            <w:r w:rsidRPr="00236C10">
              <w:rPr>
                <w:rStyle w:val="ac"/>
                <w:rFonts w:hint="eastAsia"/>
                <w:noProof/>
              </w:rPr>
              <w:t>任务脚本的运行环境</w:t>
            </w:r>
            <w:r>
              <w:rPr>
                <w:noProof/>
                <w:webHidden/>
              </w:rPr>
              <w:tab/>
            </w:r>
            <w:r>
              <w:rPr>
                <w:noProof/>
                <w:webHidden/>
              </w:rPr>
              <w:fldChar w:fldCharType="begin"/>
            </w:r>
            <w:r>
              <w:rPr>
                <w:noProof/>
                <w:webHidden/>
              </w:rPr>
              <w:instrText xml:space="preserve"> PAGEREF _Toc408836201 \h </w:instrText>
            </w:r>
            <w:r>
              <w:rPr>
                <w:noProof/>
                <w:webHidden/>
              </w:rPr>
            </w:r>
            <w:r>
              <w:rPr>
                <w:noProof/>
                <w:webHidden/>
              </w:rPr>
              <w:fldChar w:fldCharType="separate"/>
            </w:r>
            <w:r>
              <w:rPr>
                <w:noProof/>
                <w:webHidden/>
              </w:rPr>
              <w:t>5</w:t>
            </w:r>
            <w:r>
              <w:rPr>
                <w:noProof/>
                <w:webHidden/>
              </w:rPr>
              <w:fldChar w:fldCharType="end"/>
            </w:r>
          </w:hyperlink>
        </w:p>
        <w:p w:rsidR="00455A3D" w:rsidRDefault="00455A3D">
          <w:pPr>
            <w:pStyle w:val="32"/>
            <w:tabs>
              <w:tab w:val="left" w:pos="1050"/>
              <w:tab w:val="right" w:leader="dot" w:pos="9737"/>
            </w:tabs>
            <w:rPr>
              <w:rFonts w:asciiTheme="minorHAnsi" w:eastAsiaTheme="minorEastAsia" w:hAnsiTheme="minorHAnsi" w:cstheme="minorBidi"/>
              <w:i w:val="0"/>
              <w:iCs w:val="0"/>
              <w:noProof/>
              <w:sz w:val="21"/>
              <w:szCs w:val="22"/>
            </w:rPr>
          </w:pPr>
          <w:hyperlink w:anchor="_Toc408836202" w:history="1">
            <w:r w:rsidRPr="00236C10">
              <w:rPr>
                <w:rStyle w:val="ac"/>
                <w:noProof/>
              </w:rPr>
              <w:t>2.3</w:t>
            </w:r>
            <w:r>
              <w:rPr>
                <w:rFonts w:asciiTheme="minorHAnsi" w:eastAsiaTheme="minorEastAsia" w:hAnsiTheme="minorHAnsi" w:cstheme="minorBidi"/>
                <w:i w:val="0"/>
                <w:iCs w:val="0"/>
                <w:noProof/>
                <w:sz w:val="21"/>
                <w:szCs w:val="22"/>
              </w:rPr>
              <w:tab/>
            </w:r>
            <w:r w:rsidRPr="00236C10">
              <w:rPr>
                <w:rStyle w:val="ac"/>
                <w:rFonts w:hint="eastAsia"/>
                <w:noProof/>
              </w:rPr>
              <w:t>任务脚本的执行结果文件</w:t>
            </w:r>
            <w:r>
              <w:rPr>
                <w:noProof/>
                <w:webHidden/>
              </w:rPr>
              <w:tab/>
            </w:r>
            <w:r>
              <w:rPr>
                <w:noProof/>
                <w:webHidden/>
              </w:rPr>
              <w:fldChar w:fldCharType="begin"/>
            </w:r>
            <w:r>
              <w:rPr>
                <w:noProof/>
                <w:webHidden/>
              </w:rPr>
              <w:instrText xml:space="preserve"> PAGEREF _Toc408836202 \h </w:instrText>
            </w:r>
            <w:r>
              <w:rPr>
                <w:noProof/>
                <w:webHidden/>
              </w:rPr>
            </w:r>
            <w:r>
              <w:rPr>
                <w:noProof/>
                <w:webHidden/>
              </w:rPr>
              <w:fldChar w:fldCharType="separate"/>
            </w:r>
            <w:r>
              <w:rPr>
                <w:noProof/>
                <w:webHidden/>
              </w:rPr>
              <w:t>6</w:t>
            </w:r>
            <w:r>
              <w:rPr>
                <w:noProof/>
                <w:webHidden/>
              </w:rPr>
              <w:fldChar w:fldCharType="end"/>
            </w:r>
          </w:hyperlink>
        </w:p>
        <w:p w:rsidR="00455A3D" w:rsidRDefault="00455A3D">
          <w:pPr>
            <w:pStyle w:val="32"/>
            <w:tabs>
              <w:tab w:val="left" w:pos="1050"/>
              <w:tab w:val="right" w:leader="dot" w:pos="9737"/>
            </w:tabs>
            <w:rPr>
              <w:rFonts w:asciiTheme="minorHAnsi" w:eastAsiaTheme="minorEastAsia" w:hAnsiTheme="minorHAnsi" w:cstheme="minorBidi"/>
              <w:i w:val="0"/>
              <w:iCs w:val="0"/>
              <w:noProof/>
              <w:sz w:val="21"/>
              <w:szCs w:val="22"/>
            </w:rPr>
          </w:pPr>
          <w:hyperlink w:anchor="_Toc408836203" w:history="1">
            <w:r w:rsidRPr="00236C10">
              <w:rPr>
                <w:rStyle w:val="ac"/>
                <w:noProof/>
              </w:rPr>
              <w:t>2.4</w:t>
            </w:r>
            <w:r>
              <w:rPr>
                <w:rFonts w:asciiTheme="minorHAnsi" w:eastAsiaTheme="minorEastAsia" w:hAnsiTheme="minorHAnsi" w:cstheme="minorBidi"/>
                <w:i w:val="0"/>
                <w:iCs w:val="0"/>
                <w:noProof/>
                <w:sz w:val="21"/>
                <w:szCs w:val="22"/>
              </w:rPr>
              <w:tab/>
            </w:r>
            <w:r w:rsidRPr="00236C10">
              <w:rPr>
                <w:rStyle w:val="ac"/>
                <w:rFonts w:hint="eastAsia"/>
                <w:noProof/>
              </w:rPr>
              <w:t>任务最佳实践</w:t>
            </w:r>
            <w:r>
              <w:rPr>
                <w:noProof/>
                <w:webHidden/>
              </w:rPr>
              <w:tab/>
            </w:r>
            <w:r>
              <w:rPr>
                <w:noProof/>
                <w:webHidden/>
              </w:rPr>
              <w:fldChar w:fldCharType="begin"/>
            </w:r>
            <w:r>
              <w:rPr>
                <w:noProof/>
                <w:webHidden/>
              </w:rPr>
              <w:instrText xml:space="preserve"> PAGEREF _Toc408836203 \h </w:instrText>
            </w:r>
            <w:r>
              <w:rPr>
                <w:noProof/>
                <w:webHidden/>
              </w:rPr>
            </w:r>
            <w:r>
              <w:rPr>
                <w:noProof/>
                <w:webHidden/>
              </w:rPr>
              <w:fldChar w:fldCharType="separate"/>
            </w:r>
            <w:r>
              <w:rPr>
                <w:noProof/>
                <w:webHidden/>
              </w:rPr>
              <w:t>7</w:t>
            </w:r>
            <w:r>
              <w:rPr>
                <w:noProof/>
                <w:webHidden/>
              </w:rPr>
              <w:fldChar w:fldCharType="end"/>
            </w:r>
          </w:hyperlink>
        </w:p>
        <w:p w:rsidR="00455A3D" w:rsidRDefault="00455A3D">
          <w:pPr>
            <w:pStyle w:val="40"/>
            <w:tabs>
              <w:tab w:val="left" w:pos="1680"/>
              <w:tab w:val="right" w:leader="dot" w:pos="9737"/>
            </w:tabs>
            <w:rPr>
              <w:rFonts w:asciiTheme="minorHAnsi" w:eastAsiaTheme="minorEastAsia" w:hAnsiTheme="minorHAnsi" w:cstheme="minorBidi"/>
              <w:noProof/>
              <w:sz w:val="21"/>
              <w:szCs w:val="22"/>
            </w:rPr>
          </w:pPr>
          <w:hyperlink w:anchor="_Toc408836204" w:history="1">
            <w:r w:rsidRPr="00236C10">
              <w:rPr>
                <w:rStyle w:val="ac"/>
                <w:noProof/>
              </w:rPr>
              <w:t>2.4.1</w:t>
            </w:r>
            <w:r>
              <w:rPr>
                <w:rFonts w:asciiTheme="minorHAnsi" w:eastAsiaTheme="minorEastAsia" w:hAnsiTheme="minorHAnsi" w:cstheme="minorBidi"/>
                <w:noProof/>
                <w:sz w:val="21"/>
                <w:szCs w:val="22"/>
              </w:rPr>
              <w:tab/>
            </w:r>
            <w:r w:rsidRPr="00236C10">
              <w:rPr>
                <w:rStyle w:val="ac"/>
                <w:rFonts w:hint="eastAsia"/>
                <w:noProof/>
              </w:rPr>
              <w:t>服务软件包存储</w:t>
            </w:r>
            <w:r>
              <w:rPr>
                <w:noProof/>
                <w:webHidden/>
              </w:rPr>
              <w:tab/>
            </w:r>
            <w:r>
              <w:rPr>
                <w:noProof/>
                <w:webHidden/>
              </w:rPr>
              <w:fldChar w:fldCharType="begin"/>
            </w:r>
            <w:r>
              <w:rPr>
                <w:noProof/>
                <w:webHidden/>
              </w:rPr>
              <w:instrText xml:space="preserve"> PAGEREF _Toc408836204 \h </w:instrText>
            </w:r>
            <w:r>
              <w:rPr>
                <w:noProof/>
                <w:webHidden/>
              </w:rPr>
            </w:r>
            <w:r>
              <w:rPr>
                <w:noProof/>
                <w:webHidden/>
              </w:rPr>
              <w:fldChar w:fldCharType="separate"/>
            </w:r>
            <w:r>
              <w:rPr>
                <w:noProof/>
                <w:webHidden/>
              </w:rPr>
              <w:t>7</w:t>
            </w:r>
            <w:r>
              <w:rPr>
                <w:noProof/>
                <w:webHidden/>
              </w:rPr>
              <w:fldChar w:fldCharType="end"/>
            </w:r>
          </w:hyperlink>
        </w:p>
        <w:p w:rsidR="00455A3D" w:rsidRDefault="00455A3D">
          <w:pPr>
            <w:pStyle w:val="40"/>
            <w:tabs>
              <w:tab w:val="left" w:pos="1680"/>
              <w:tab w:val="right" w:leader="dot" w:pos="9737"/>
            </w:tabs>
            <w:rPr>
              <w:rFonts w:asciiTheme="minorHAnsi" w:eastAsiaTheme="minorEastAsia" w:hAnsiTheme="minorHAnsi" w:cstheme="minorBidi"/>
              <w:noProof/>
              <w:sz w:val="21"/>
              <w:szCs w:val="22"/>
            </w:rPr>
          </w:pPr>
          <w:hyperlink w:anchor="_Toc408836205" w:history="1">
            <w:r w:rsidRPr="00236C10">
              <w:rPr>
                <w:rStyle w:val="ac"/>
                <w:noProof/>
              </w:rPr>
              <w:t>2.4.2</w:t>
            </w:r>
            <w:r>
              <w:rPr>
                <w:rFonts w:asciiTheme="minorHAnsi" w:eastAsiaTheme="minorEastAsia" w:hAnsiTheme="minorHAnsi" w:cstheme="minorBidi"/>
                <w:noProof/>
                <w:sz w:val="21"/>
                <w:szCs w:val="22"/>
              </w:rPr>
              <w:tab/>
            </w:r>
            <w:r w:rsidRPr="00236C10">
              <w:rPr>
                <w:rStyle w:val="ac"/>
                <w:rFonts w:hint="eastAsia"/>
                <w:noProof/>
              </w:rPr>
              <w:t>服务的安装位置</w:t>
            </w:r>
            <w:r>
              <w:rPr>
                <w:noProof/>
                <w:webHidden/>
              </w:rPr>
              <w:tab/>
            </w:r>
            <w:r>
              <w:rPr>
                <w:noProof/>
                <w:webHidden/>
              </w:rPr>
              <w:fldChar w:fldCharType="begin"/>
            </w:r>
            <w:r>
              <w:rPr>
                <w:noProof/>
                <w:webHidden/>
              </w:rPr>
              <w:instrText xml:space="preserve"> PAGEREF _Toc408836205 \h </w:instrText>
            </w:r>
            <w:r>
              <w:rPr>
                <w:noProof/>
                <w:webHidden/>
              </w:rPr>
            </w:r>
            <w:r>
              <w:rPr>
                <w:noProof/>
                <w:webHidden/>
              </w:rPr>
              <w:fldChar w:fldCharType="separate"/>
            </w:r>
            <w:r>
              <w:rPr>
                <w:noProof/>
                <w:webHidden/>
              </w:rPr>
              <w:t>8</w:t>
            </w:r>
            <w:r>
              <w:rPr>
                <w:noProof/>
                <w:webHidden/>
              </w:rPr>
              <w:fldChar w:fldCharType="end"/>
            </w:r>
          </w:hyperlink>
        </w:p>
        <w:p w:rsidR="00455A3D" w:rsidRDefault="00455A3D">
          <w:pPr>
            <w:pStyle w:val="40"/>
            <w:tabs>
              <w:tab w:val="left" w:pos="1680"/>
              <w:tab w:val="right" w:leader="dot" w:pos="9737"/>
            </w:tabs>
            <w:rPr>
              <w:rFonts w:asciiTheme="minorHAnsi" w:eastAsiaTheme="minorEastAsia" w:hAnsiTheme="minorHAnsi" w:cstheme="minorBidi"/>
              <w:noProof/>
              <w:sz w:val="21"/>
              <w:szCs w:val="22"/>
            </w:rPr>
          </w:pPr>
          <w:hyperlink w:anchor="_Toc408836206" w:history="1">
            <w:r w:rsidRPr="00236C10">
              <w:rPr>
                <w:rStyle w:val="ac"/>
                <w:noProof/>
              </w:rPr>
              <w:t>2.4.3</w:t>
            </w:r>
            <w:r>
              <w:rPr>
                <w:rFonts w:asciiTheme="minorHAnsi" w:eastAsiaTheme="minorEastAsia" w:hAnsiTheme="minorHAnsi" w:cstheme="minorBidi"/>
                <w:noProof/>
                <w:sz w:val="21"/>
                <w:szCs w:val="22"/>
              </w:rPr>
              <w:tab/>
            </w:r>
            <w:r w:rsidRPr="00236C10">
              <w:rPr>
                <w:rStyle w:val="ac"/>
                <w:rFonts w:hint="eastAsia"/>
                <w:noProof/>
              </w:rPr>
              <w:t>实现实例</w:t>
            </w:r>
            <w:r>
              <w:rPr>
                <w:noProof/>
                <w:webHidden/>
              </w:rPr>
              <w:tab/>
            </w:r>
            <w:r>
              <w:rPr>
                <w:noProof/>
                <w:webHidden/>
              </w:rPr>
              <w:fldChar w:fldCharType="begin"/>
            </w:r>
            <w:r>
              <w:rPr>
                <w:noProof/>
                <w:webHidden/>
              </w:rPr>
              <w:instrText xml:space="preserve"> PAGEREF _Toc408836206 \h </w:instrText>
            </w:r>
            <w:r>
              <w:rPr>
                <w:noProof/>
                <w:webHidden/>
              </w:rPr>
            </w:r>
            <w:r>
              <w:rPr>
                <w:noProof/>
                <w:webHidden/>
              </w:rPr>
              <w:fldChar w:fldCharType="separate"/>
            </w:r>
            <w:r>
              <w:rPr>
                <w:noProof/>
                <w:webHidden/>
              </w:rPr>
              <w:t>9</w:t>
            </w:r>
            <w:r>
              <w:rPr>
                <w:noProof/>
                <w:webHidden/>
              </w:rPr>
              <w:fldChar w:fldCharType="end"/>
            </w:r>
          </w:hyperlink>
        </w:p>
        <w:p w:rsidR="00455A3D" w:rsidRDefault="00455A3D">
          <w:pPr>
            <w:pStyle w:val="22"/>
            <w:tabs>
              <w:tab w:val="left" w:pos="630"/>
              <w:tab w:val="right" w:leader="dot" w:pos="9737"/>
            </w:tabs>
            <w:rPr>
              <w:rFonts w:asciiTheme="minorHAnsi" w:eastAsiaTheme="minorEastAsia" w:hAnsiTheme="minorHAnsi" w:cstheme="minorBidi"/>
              <w:smallCaps w:val="0"/>
              <w:noProof/>
              <w:sz w:val="21"/>
              <w:szCs w:val="22"/>
            </w:rPr>
          </w:pPr>
          <w:hyperlink w:anchor="_Toc408836207" w:history="1">
            <w:r w:rsidRPr="00236C10">
              <w:rPr>
                <w:rStyle w:val="ac"/>
                <w:noProof/>
              </w:rPr>
              <w:t>3</w:t>
            </w:r>
            <w:r>
              <w:rPr>
                <w:rFonts w:asciiTheme="minorHAnsi" w:eastAsiaTheme="minorEastAsia" w:hAnsiTheme="minorHAnsi" w:cstheme="minorBidi"/>
                <w:smallCaps w:val="0"/>
                <w:noProof/>
                <w:sz w:val="21"/>
                <w:szCs w:val="22"/>
              </w:rPr>
              <w:tab/>
            </w:r>
            <w:r w:rsidRPr="00236C10">
              <w:rPr>
                <w:rStyle w:val="ac"/>
                <w:rFonts w:hint="eastAsia"/>
                <w:noProof/>
              </w:rPr>
              <w:t>操作脚本</w:t>
            </w:r>
            <w:r>
              <w:rPr>
                <w:noProof/>
                <w:webHidden/>
              </w:rPr>
              <w:tab/>
            </w:r>
            <w:r>
              <w:rPr>
                <w:noProof/>
                <w:webHidden/>
              </w:rPr>
              <w:fldChar w:fldCharType="begin"/>
            </w:r>
            <w:r>
              <w:rPr>
                <w:noProof/>
                <w:webHidden/>
              </w:rPr>
              <w:instrText xml:space="preserve"> PAGEREF _Toc408836207 \h </w:instrText>
            </w:r>
            <w:r>
              <w:rPr>
                <w:noProof/>
                <w:webHidden/>
              </w:rPr>
            </w:r>
            <w:r>
              <w:rPr>
                <w:noProof/>
                <w:webHidden/>
              </w:rPr>
              <w:fldChar w:fldCharType="separate"/>
            </w:r>
            <w:r>
              <w:rPr>
                <w:noProof/>
                <w:webHidden/>
              </w:rPr>
              <w:t>21</w:t>
            </w:r>
            <w:r>
              <w:rPr>
                <w:noProof/>
                <w:webHidden/>
              </w:rPr>
              <w:fldChar w:fldCharType="end"/>
            </w:r>
          </w:hyperlink>
        </w:p>
        <w:p w:rsidR="00455A3D" w:rsidRDefault="00455A3D">
          <w:pPr>
            <w:pStyle w:val="32"/>
            <w:tabs>
              <w:tab w:val="left" w:pos="1050"/>
              <w:tab w:val="right" w:leader="dot" w:pos="9737"/>
            </w:tabs>
            <w:rPr>
              <w:rFonts w:asciiTheme="minorHAnsi" w:eastAsiaTheme="minorEastAsia" w:hAnsiTheme="minorHAnsi" w:cstheme="minorBidi"/>
              <w:i w:val="0"/>
              <w:iCs w:val="0"/>
              <w:noProof/>
              <w:sz w:val="21"/>
              <w:szCs w:val="22"/>
            </w:rPr>
          </w:pPr>
          <w:hyperlink w:anchor="_Toc408836208" w:history="1">
            <w:r w:rsidRPr="00236C10">
              <w:rPr>
                <w:rStyle w:val="ac"/>
                <w:noProof/>
              </w:rPr>
              <w:t>3.1</w:t>
            </w:r>
            <w:r>
              <w:rPr>
                <w:rFonts w:asciiTheme="minorHAnsi" w:eastAsiaTheme="minorEastAsia" w:hAnsiTheme="minorHAnsi" w:cstheme="minorBidi"/>
                <w:i w:val="0"/>
                <w:iCs w:val="0"/>
                <w:noProof/>
                <w:sz w:val="21"/>
                <w:szCs w:val="22"/>
              </w:rPr>
              <w:tab/>
            </w:r>
            <w:r w:rsidRPr="00236C10">
              <w:rPr>
                <w:rStyle w:val="ac"/>
                <w:rFonts w:hint="eastAsia"/>
                <w:noProof/>
              </w:rPr>
              <w:t>操作脚本说明</w:t>
            </w:r>
            <w:r>
              <w:rPr>
                <w:noProof/>
                <w:webHidden/>
              </w:rPr>
              <w:tab/>
            </w:r>
            <w:r>
              <w:rPr>
                <w:noProof/>
                <w:webHidden/>
              </w:rPr>
              <w:fldChar w:fldCharType="begin"/>
            </w:r>
            <w:r>
              <w:rPr>
                <w:noProof/>
                <w:webHidden/>
              </w:rPr>
              <w:instrText xml:space="preserve"> PAGEREF _Toc408836208 \h </w:instrText>
            </w:r>
            <w:r>
              <w:rPr>
                <w:noProof/>
                <w:webHidden/>
              </w:rPr>
            </w:r>
            <w:r>
              <w:rPr>
                <w:noProof/>
                <w:webHidden/>
              </w:rPr>
              <w:fldChar w:fldCharType="separate"/>
            </w:r>
            <w:r>
              <w:rPr>
                <w:noProof/>
                <w:webHidden/>
              </w:rPr>
              <w:t>21</w:t>
            </w:r>
            <w:r>
              <w:rPr>
                <w:noProof/>
                <w:webHidden/>
              </w:rPr>
              <w:fldChar w:fldCharType="end"/>
            </w:r>
          </w:hyperlink>
        </w:p>
        <w:p w:rsidR="00455A3D" w:rsidRDefault="00455A3D">
          <w:pPr>
            <w:pStyle w:val="32"/>
            <w:tabs>
              <w:tab w:val="left" w:pos="1050"/>
              <w:tab w:val="right" w:leader="dot" w:pos="9737"/>
            </w:tabs>
            <w:rPr>
              <w:rFonts w:asciiTheme="minorHAnsi" w:eastAsiaTheme="minorEastAsia" w:hAnsiTheme="minorHAnsi" w:cstheme="minorBidi"/>
              <w:i w:val="0"/>
              <w:iCs w:val="0"/>
              <w:noProof/>
              <w:sz w:val="21"/>
              <w:szCs w:val="22"/>
            </w:rPr>
          </w:pPr>
          <w:hyperlink w:anchor="_Toc408836209" w:history="1">
            <w:r w:rsidRPr="00236C10">
              <w:rPr>
                <w:rStyle w:val="ac"/>
                <w:noProof/>
              </w:rPr>
              <w:t>3.2</w:t>
            </w:r>
            <w:r>
              <w:rPr>
                <w:rFonts w:asciiTheme="minorHAnsi" w:eastAsiaTheme="minorEastAsia" w:hAnsiTheme="minorHAnsi" w:cstheme="minorBidi"/>
                <w:i w:val="0"/>
                <w:iCs w:val="0"/>
                <w:noProof/>
                <w:sz w:val="21"/>
                <w:szCs w:val="22"/>
              </w:rPr>
              <w:tab/>
            </w:r>
            <w:r w:rsidRPr="00236C10">
              <w:rPr>
                <w:rStyle w:val="ac"/>
                <w:rFonts w:hint="eastAsia"/>
                <w:noProof/>
              </w:rPr>
              <w:t>操作脚本例子：</w:t>
            </w:r>
            <w:r>
              <w:rPr>
                <w:noProof/>
                <w:webHidden/>
              </w:rPr>
              <w:tab/>
            </w:r>
            <w:r>
              <w:rPr>
                <w:noProof/>
                <w:webHidden/>
              </w:rPr>
              <w:fldChar w:fldCharType="begin"/>
            </w:r>
            <w:r>
              <w:rPr>
                <w:noProof/>
                <w:webHidden/>
              </w:rPr>
              <w:instrText xml:space="preserve"> PAGEREF _Toc408836209 \h </w:instrText>
            </w:r>
            <w:r>
              <w:rPr>
                <w:noProof/>
                <w:webHidden/>
              </w:rPr>
            </w:r>
            <w:r>
              <w:rPr>
                <w:noProof/>
                <w:webHidden/>
              </w:rPr>
              <w:fldChar w:fldCharType="separate"/>
            </w:r>
            <w:r>
              <w:rPr>
                <w:noProof/>
                <w:webHidden/>
              </w:rPr>
              <w:t>21</w:t>
            </w:r>
            <w:r>
              <w:rPr>
                <w:noProof/>
                <w:webHidden/>
              </w:rPr>
              <w:fldChar w:fldCharType="end"/>
            </w:r>
          </w:hyperlink>
        </w:p>
        <w:p w:rsidR="00455A3D" w:rsidRDefault="00455A3D">
          <w:pPr>
            <w:pStyle w:val="40"/>
            <w:tabs>
              <w:tab w:val="left" w:pos="1680"/>
              <w:tab w:val="right" w:leader="dot" w:pos="9737"/>
            </w:tabs>
            <w:rPr>
              <w:rFonts w:asciiTheme="minorHAnsi" w:eastAsiaTheme="minorEastAsia" w:hAnsiTheme="minorHAnsi" w:cstheme="minorBidi"/>
              <w:noProof/>
              <w:sz w:val="21"/>
              <w:szCs w:val="22"/>
            </w:rPr>
          </w:pPr>
          <w:hyperlink w:anchor="_Toc408836210" w:history="1">
            <w:r w:rsidRPr="00236C10">
              <w:rPr>
                <w:rStyle w:val="ac"/>
                <w:noProof/>
              </w:rPr>
              <w:t>3.2.1</w:t>
            </w:r>
            <w:r>
              <w:rPr>
                <w:rFonts w:asciiTheme="minorHAnsi" w:eastAsiaTheme="minorEastAsia" w:hAnsiTheme="minorHAnsi" w:cstheme="minorBidi"/>
                <w:noProof/>
                <w:sz w:val="21"/>
                <w:szCs w:val="22"/>
              </w:rPr>
              <w:tab/>
            </w:r>
            <w:r w:rsidRPr="00236C10">
              <w:rPr>
                <w:rStyle w:val="ac"/>
                <w:rFonts w:hint="eastAsia"/>
                <w:noProof/>
              </w:rPr>
              <w:t>获取服务器运行进程信息脚本：</w:t>
            </w:r>
            <w:r w:rsidRPr="00236C10">
              <w:rPr>
                <w:rStyle w:val="ac"/>
                <w:noProof/>
              </w:rPr>
              <w:t>ps</w:t>
            </w:r>
            <w:r>
              <w:rPr>
                <w:noProof/>
                <w:webHidden/>
              </w:rPr>
              <w:tab/>
            </w:r>
            <w:r>
              <w:rPr>
                <w:noProof/>
                <w:webHidden/>
              </w:rPr>
              <w:fldChar w:fldCharType="begin"/>
            </w:r>
            <w:r>
              <w:rPr>
                <w:noProof/>
                <w:webHidden/>
              </w:rPr>
              <w:instrText xml:space="preserve"> PAGEREF _Toc408836210 \h </w:instrText>
            </w:r>
            <w:r>
              <w:rPr>
                <w:noProof/>
                <w:webHidden/>
              </w:rPr>
            </w:r>
            <w:r>
              <w:rPr>
                <w:noProof/>
                <w:webHidden/>
              </w:rPr>
              <w:fldChar w:fldCharType="separate"/>
            </w:r>
            <w:r>
              <w:rPr>
                <w:noProof/>
                <w:webHidden/>
              </w:rPr>
              <w:t>21</w:t>
            </w:r>
            <w:r>
              <w:rPr>
                <w:noProof/>
                <w:webHidden/>
              </w:rPr>
              <w:fldChar w:fldCharType="end"/>
            </w:r>
          </w:hyperlink>
        </w:p>
        <w:p w:rsidR="00455A3D" w:rsidRDefault="00455A3D">
          <w:pPr>
            <w:pStyle w:val="40"/>
            <w:tabs>
              <w:tab w:val="left" w:pos="1680"/>
              <w:tab w:val="right" w:leader="dot" w:pos="9737"/>
            </w:tabs>
            <w:rPr>
              <w:rFonts w:asciiTheme="minorHAnsi" w:eastAsiaTheme="minorEastAsia" w:hAnsiTheme="minorHAnsi" w:cstheme="minorBidi"/>
              <w:noProof/>
              <w:sz w:val="21"/>
              <w:szCs w:val="22"/>
            </w:rPr>
          </w:pPr>
          <w:hyperlink w:anchor="_Toc408836211" w:history="1">
            <w:r w:rsidRPr="00236C10">
              <w:rPr>
                <w:rStyle w:val="ac"/>
                <w:noProof/>
              </w:rPr>
              <w:t>3.2.2</w:t>
            </w:r>
            <w:r>
              <w:rPr>
                <w:rFonts w:asciiTheme="minorHAnsi" w:eastAsiaTheme="minorEastAsia" w:hAnsiTheme="minorHAnsi" w:cstheme="minorBidi"/>
                <w:noProof/>
                <w:sz w:val="21"/>
                <w:szCs w:val="22"/>
              </w:rPr>
              <w:tab/>
            </w:r>
            <w:r w:rsidRPr="00236C10">
              <w:rPr>
                <w:rStyle w:val="ac"/>
                <w:rFonts w:hint="eastAsia"/>
                <w:noProof/>
              </w:rPr>
              <w:t>获取服务器</w:t>
            </w:r>
            <w:r w:rsidRPr="00236C10">
              <w:rPr>
                <w:rStyle w:val="ac"/>
                <w:noProof/>
              </w:rPr>
              <w:t>/proc</w:t>
            </w:r>
            <w:r w:rsidRPr="00236C10">
              <w:rPr>
                <w:rStyle w:val="ac"/>
                <w:rFonts w:hint="eastAsia"/>
                <w:noProof/>
              </w:rPr>
              <w:t>下信息的脚本：</w:t>
            </w:r>
            <w:r w:rsidRPr="00236C10">
              <w:rPr>
                <w:rStyle w:val="ac"/>
                <w:noProof/>
              </w:rPr>
              <w:t>proc_info</w:t>
            </w:r>
            <w:r>
              <w:rPr>
                <w:noProof/>
                <w:webHidden/>
              </w:rPr>
              <w:tab/>
            </w:r>
            <w:r>
              <w:rPr>
                <w:noProof/>
                <w:webHidden/>
              </w:rPr>
              <w:fldChar w:fldCharType="begin"/>
            </w:r>
            <w:r>
              <w:rPr>
                <w:noProof/>
                <w:webHidden/>
              </w:rPr>
              <w:instrText xml:space="preserve"> PAGEREF _Toc408836211 \h </w:instrText>
            </w:r>
            <w:r>
              <w:rPr>
                <w:noProof/>
                <w:webHidden/>
              </w:rPr>
            </w:r>
            <w:r>
              <w:rPr>
                <w:noProof/>
                <w:webHidden/>
              </w:rPr>
              <w:fldChar w:fldCharType="separate"/>
            </w:r>
            <w:r>
              <w:rPr>
                <w:noProof/>
                <w:webHidden/>
              </w:rPr>
              <w:t>22</w:t>
            </w:r>
            <w:r>
              <w:rPr>
                <w:noProof/>
                <w:webHidden/>
              </w:rPr>
              <w:fldChar w:fldCharType="end"/>
            </w:r>
          </w:hyperlink>
        </w:p>
        <w:p w:rsidR="00455A3D" w:rsidRDefault="00455A3D">
          <w:r>
            <w:rPr>
              <w:smallCaps/>
            </w:rPr>
            <w:fldChar w:fldCharType="end"/>
          </w:r>
        </w:p>
      </w:sdtContent>
    </w:sdt>
    <w:p w:rsidR="00470F24" w:rsidRDefault="00470F24" w:rsidP="00681800">
      <w:pPr>
        <w:rPr>
          <w:sz w:val="18"/>
          <w:szCs w:val="18"/>
        </w:rPr>
      </w:pPr>
    </w:p>
    <w:p w:rsidR="00457E17" w:rsidRDefault="00470F24" w:rsidP="00455A3D">
      <w:pPr>
        <w:pStyle w:val="2"/>
      </w:pPr>
      <w:r>
        <w:br w:type="page"/>
      </w:r>
      <w:bookmarkStart w:id="0" w:name="_Toc408836127"/>
      <w:bookmarkStart w:id="1" w:name="_Toc408836198"/>
      <w:r w:rsidR="004E3087">
        <w:rPr>
          <w:rFonts w:hint="eastAsia"/>
        </w:rPr>
        <w:lastRenderedPageBreak/>
        <w:t>简述</w:t>
      </w:r>
      <w:bookmarkEnd w:id="0"/>
      <w:bookmarkEnd w:id="1"/>
    </w:p>
    <w:p w:rsidR="0075148E" w:rsidRDefault="0075148E" w:rsidP="0075148E">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在产品与服务器的控制与操作上，Ducter只是提供了命令执行的通道、策略及执行的环境，而具体的命令动作完全是由用户自己编写的任务脚本或操作脚本实现的。</w:t>
      </w:r>
    </w:p>
    <w:p w:rsidR="0075148E" w:rsidRPr="007D771C" w:rsidRDefault="0075148E" w:rsidP="0075148E">
      <w:pPr>
        <w:ind w:left="420" w:firstLine="420"/>
        <w:rPr>
          <w:rFonts w:asciiTheme="minorEastAsia" w:eastAsiaTheme="minorEastAsia" w:hAnsiTheme="minorEastAsia"/>
          <w:sz w:val="24"/>
        </w:rPr>
      </w:pPr>
      <w:r>
        <w:rPr>
          <w:rFonts w:asciiTheme="minorEastAsia" w:eastAsiaTheme="minorEastAsia" w:hAnsiTheme="minorEastAsia" w:hint="eastAsia"/>
          <w:sz w:val="24"/>
        </w:rPr>
        <w:t>本手册详细介绍ducter为任务、操作脚本提供的执行环境及编写要求，以便使用者可以正确、快速的编写自己项目所需要的脚本。</w:t>
      </w:r>
    </w:p>
    <w:p w:rsidR="00F62E41" w:rsidRPr="007D771C" w:rsidRDefault="00F62E41" w:rsidP="007D771C">
      <w:pPr>
        <w:ind w:left="420" w:firstLine="420"/>
        <w:rPr>
          <w:rFonts w:asciiTheme="minorEastAsia" w:eastAsiaTheme="minorEastAsia" w:hAnsiTheme="minorEastAsia"/>
          <w:sz w:val="24"/>
        </w:rPr>
      </w:pPr>
    </w:p>
    <w:p w:rsidR="0075148E" w:rsidRDefault="0075148E" w:rsidP="00FC520F">
      <w:pPr>
        <w:pStyle w:val="2"/>
        <w:rPr>
          <w:rFonts w:hint="eastAsia"/>
        </w:rPr>
      </w:pPr>
      <w:bookmarkStart w:id="2" w:name="_Toc408836128"/>
      <w:bookmarkStart w:id="3" w:name="_Toc408836199"/>
      <w:r>
        <w:rPr>
          <w:rFonts w:hint="eastAsia"/>
        </w:rPr>
        <w:t>任务脚本</w:t>
      </w:r>
      <w:bookmarkEnd w:id="2"/>
      <w:bookmarkEnd w:id="3"/>
    </w:p>
    <w:p w:rsidR="0075148E" w:rsidRDefault="0075148E" w:rsidP="0075148E">
      <w:pPr>
        <w:ind w:left="420" w:firstLine="420"/>
        <w:rPr>
          <w:rFonts w:asciiTheme="minorEastAsia" w:eastAsiaTheme="minorEastAsia" w:hAnsiTheme="minorEastAsia" w:hint="eastAsia"/>
          <w:sz w:val="24"/>
        </w:rPr>
      </w:pPr>
      <w:r w:rsidRPr="0075148E">
        <w:rPr>
          <w:rFonts w:asciiTheme="minorEastAsia" w:eastAsiaTheme="minorEastAsia" w:hAnsiTheme="minorEastAsia" w:hint="eastAsia"/>
          <w:sz w:val="24"/>
        </w:rPr>
        <w:t>任务的本质是为用户提供在一个服务器集群上安全、可靠、可视、自动执行命令的平台。</w:t>
      </w:r>
    </w:p>
    <w:p w:rsidR="0075148E" w:rsidRDefault="0075148E" w:rsidP="0075148E">
      <w:pPr>
        <w:ind w:left="420" w:firstLine="420"/>
        <w:rPr>
          <w:rFonts w:asciiTheme="minorEastAsia" w:eastAsiaTheme="minorEastAsia" w:hAnsiTheme="minorEastAsia" w:hint="eastAsia"/>
          <w:sz w:val="24"/>
        </w:rPr>
      </w:pPr>
      <w:r w:rsidRPr="0075148E">
        <w:rPr>
          <w:rFonts w:asciiTheme="minorEastAsia" w:eastAsiaTheme="minorEastAsia" w:hAnsiTheme="minorEastAsia" w:hint="eastAsia"/>
          <w:sz w:val="24"/>
        </w:rPr>
        <w:t>执行的命令由用户采用各种脚本语言开发，可以用作服务重启、上线等各种目的。</w:t>
      </w:r>
      <w:r>
        <w:rPr>
          <w:rFonts w:asciiTheme="minorEastAsia" w:eastAsiaTheme="minorEastAsia" w:hAnsiTheme="minorEastAsia" w:hint="eastAsia"/>
          <w:sz w:val="24"/>
        </w:rPr>
        <w:t>而Ducter</w:t>
      </w:r>
      <w:r w:rsidRPr="0075148E">
        <w:rPr>
          <w:rFonts w:asciiTheme="minorEastAsia" w:eastAsiaTheme="minorEastAsia" w:hAnsiTheme="minorEastAsia" w:hint="eastAsia"/>
          <w:sz w:val="24"/>
        </w:rPr>
        <w:t>任务只是按照用户的要求，调度</w:t>
      </w:r>
      <w:r>
        <w:rPr>
          <w:rFonts w:asciiTheme="minorEastAsia" w:eastAsiaTheme="minorEastAsia" w:hAnsiTheme="minorEastAsia" w:hint="eastAsia"/>
          <w:sz w:val="24"/>
        </w:rPr>
        <w:t>任务</w:t>
      </w:r>
      <w:r w:rsidRPr="0075148E">
        <w:rPr>
          <w:rFonts w:asciiTheme="minorEastAsia" w:eastAsiaTheme="minorEastAsia" w:hAnsiTheme="minorEastAsia" w:hint="eastAsia"/>
          <w:sz w:val="24"/>
        </w:rPr>
        <w:t>脚本在不同服务器上有次序自动执行，并为脚本执行提供所需要的</w:t>
      </w:r>
      <w:r>
        <w:rPr>
          <w:rFonts w:asciiTheme="minorEastAsia" w:eastAsiaTheme="minorEastAsia" w:hAnsiTheme="minorEastAsia" w:hint="eastAsia"/>
          <w:sz w:val="24"/>
        </w:rPr>
        <w:t>运行</w:t>
      </w:r>
      <w:r w:rsidRPr="0075148E">
        <w:rPr>
          <w:rFonts w:asciiTheme="minorEastAsia" w:eastAsiaTheme="minorEastAsia" w:hAnsiTheme="minorEastAsia" w:hint="eastAsia"/>
          <w:sz w:val="24"/>
        </w:rPr>
        <w:t>环境。</w:t>
      </w:r>
    </w:p>
    <w:p w:rsidR="0075148E" w:rsidRPr="0075148E" w:rsidRDefault="0075148E" w:rsidP="0075148E">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下面从任务脚本的运行环境、</w:t>
      </w:r>
      <w:r w:rsidR="001D66AB">
        <w:rPr>
          <w:rFonts w:asciiTheme="minorEastAsia" w:eastAsiaTheme="minorEastAsia" w:hAnsiTheme="minorEastAsia" w:hint="eastAsia"/>
          <w:sz w:val="24"/>
        </w:rPr>
        <w:t>任务脚本输出、</w:t>
      </w:r>
      <w:r w:rsidR="00725AF9">
        <w:rPr>
          <w:rFonts w:asciiTheme="minorEastAsia" w:eastAsiaTheme="minorEastAsia" w:hAnsiTheme="minorEastAsia" w:hint="eastAsia"/>
          <w:sz w:val="24"/>
        </w:rPr>
        <w:t>任务</w:t>
      </w:r>
      <w:r>
        <w:rPr>
          <w:rFonts w:asciiTheme="minorEastAsia" w:eastAsiaTheme="minorEastAsia" w:hAnsiTheme="minorEastAsia" w:hint="eastAsia"/>
          <w:sz w:val="24"/>
        </w:rPr>
        <w:t>最佳实践</w:t>
      </w:r>
      <w:r w:rsidR="00BE03D7">
        <w:rPr>
          <w:rFonts w:asciiTheme="minorEastAsia" w:eastAsiaTheme="minorEastAsia" w:hAnsiTheme="minorEastAsia" w:hint="eastAsia"/>
          <w:sz w:val="24"/>
        </w:rPr>
        <w:t>三</w:t>
      </w:r>
      <w:r w:rsidR="001D66AB">
        <w:rPr>
          <w:rFonts w:asciiTheme="minorEastAsia" w:eastAsiaTheme="minorEastAsia" w:hAnsiTheme="minorEastAsia" w:hint="eastAsia"/>
          <w:sz w:val="24"/>
        </w:rPr>
        <w:t>个</w:t>
      </w:r>
      <w:r>
        <w:rPr>
          <w:rFonts w:asciiTheme="minorEastAsia" w:eastAsiaTheme="minorEastAsia" w:hAnsiTheme="minorEastAsia" w:hint="eastAsia"/>
          <w:sz w:val="24"/>
        </w:rPr>
        <w:t>方面描述任务脚本的编写。</w:t>
      </w:r>
    </w:p>
    <w:p w:rsidR="00E97B17" w:rsidRDefault="00E97B17" w:rsidP="0075148E">
      <w:pPr>
        <w:pStyle w:val="3"/>
        <w:rPr>
          <w:rFonts w:hint="eastAsia"/>
        </w:rPr>
      </w:pPr>
      <w:bookmarkStart w:id="4" w:name="_Toc408836129"/>
      <w:bookmarkStart w:id="5" w:name="_Toc408836200"/>
      <w:r>
        <w:rPr>
          <w:rFonts w:hint="eastAsia"/>
        </w:rPr>
        <w:t>任务脚本说明</w:t>
      </w:r>
      <w:bookmarkEnd w:id="4"/>
      <w:bookmarkEnd w:id="5"/>
    </w:p>
    <w:p w:rsidR="00E97B17" w:rsidRPr="00E97B17" w:rsidRDefault="00E97B17" w:rsidP="00E97B17">
      <w:pPr>
        <w:numPr>
          <w:ilvl w:val="0"/>
          <w:numId w:val="20"/>
        </w:numPr>
        <w:rPr>
          <w:rFonts w:asciiTheme="minorEastAsia" w:eastAsiaTheme="minorEastAsia" w:hAnsiTheme="minorEastAsia" w:hint="eastAsia"/>
          <w:sz w:val="24"/>
        </w:rPr>
      </w:pPr>
      <w:r w:rsidRPr="00E97B17">
        <w:rPr>
          <w:rFonts w:asciiTheme="minorEastAsia" w:eastAsiaTheme="minorEastAsia" w:hAnsiTheme="minorEastAsia" w:hint="eastAsia"/>
          <w:sz w:val="24"/>
        </w:rPr>
        <w:t>任务指令名称：</w:t>
      </w:r>
    </w:p>
    <w:p w:rsidR="00E97B17" w:rsidRPr="00E97B17" w:rsidRDefault="00E97B17" w:rsidP="00E97B17">
      <w:pPr>
        <w:ind w:left="1260" w:firstLine="420"/>
        <w:rPr>
          <w:rFonts w:asciiTheme="minorEastAsia" w:eastAsiaTheme="minorEastAsia" w:hAnsiTheme="minorEastAsia" w:hint="eastAsia"/>
          <w:sz w:val="24"/>
        </w:rPr>
      </w:pPr>
      <w:r>
        <w:rPr>
          <w:rFonts w:asciiTheme="minorEastAsia" w:eastAsiaTheme="minorEastAsia" w:hAnsiTheme="minorEastAsia" w:hint="eastAsia"/>
          <w:sz w:val="24"/>
        </w:rPr>
        <w:t>任务</w:t>
      </w:r>
      <w:r w:rsidRPr="00E97B17">
        <w:rPr>
          <w:rFonts w:asciiTheme="minorEastAsia" w:eastAsiaTheme="minorEastAsia" w:hAnsiTheme="minorEastAsia" w:hint="eastAsia"/>
          <w:sz w:val="24"/>
        </w:rPr>
        <w:t>指令名称为[a-z,A-Z,0-9,_]范围内的字符。</w:t>
      </w:r>
    </w:p>
    <w:p w:rsidR="00E97B17" w:rsidRPr="00E97B17" w:rsidRDefault="00E97B17" w:rsidP="00E97B17">
      <w:pPr>
        <w:numPr>
          <w:ilvl w:val="0"/>
          <w:numId w:val="20"/>
        </w:numPr>
        <w:rPr>
          <w:rFonts w:asciiTheme="minorEastAsia" w:eastAsiaTheme="minorEastAsia" w:hAnsiTheme="minorEastAsia" w:hint="eastAsia"/>
          <w:sz w:val="24"/>
        </w:rPr>
      </w:pPr>
      <w:r w:rsidRPr="00E97B17">
        <w:rPr>
          <w:rFonts w:asciiTheme="minorEastAsia" w:eastAsiaTheme="minorEastAsia" w:hAnsiTheme="minorEastAsia" w:hint="eastAsia"/>
          <w:sz w:val="24"/>
        </w:rPr>
        <w:t>任务指令script文件：</w:t>
      </w:r>
    </w:p>
    <w:p w:rsidR="00E97B17" w:rsidRPr="00E97B17" w:rsidRDefault="00E97B17" w:rsidP="00E97B17">
      <w:pPr>
        <w:ind w:left="1260" w:firstLine="420"/>
        <w:rPr>
          <w:rFonts w:asciiTheme="minorEastAsia" w:eastAsiaTheme="minorEastAsia" w:hAnsiTheme="minorEastAsia" w:hint="eastAsia"/>
          <w:b/>
          <w:color w:val="FF0000"/>
          <w:sz w:val="24"/>
        </w:rPr>
      </w:pPr>
      <w:r w:rsidRPr="00E97B17">
        <w:rPr>
          <w:rFonts w:asciiTheme="minorEastAsia" w:eastAsiaTheme="minorEastAsia" w:hAnsiTheme="minorEastAsia" w:hint="eastAsia"/>
          <w:sz w:val="24"/>
        </w:rPr>
        <w:t>dcmd_task_【任务指令名称】.script</w:t>
      </w:r>
      <w:r>
        <w:rPr>
          <w:rFonts w:asciiTheme="minorEastAsia" w:eastAsiaTheme="minorEastAsia" w:hAnsiTheme="minorEastAsia" w:hint="eastAsia"/>
          <w:sz w:val="24"/>
        </w:rPr>
        <w:t>，其保存在dcmd_center所在的服务器上，</w:t>
      </w:r>
      <w:r w:rsidRPr="00E97B17">
        <w:rPr>
          <w:rFonts w:asciiTheme="minorEastAsia" w:eastAsiaTheme="minorEastAsia" w:hAnsiTheme="minorEastAsia" w:hint="eastAsia"/>
          <w:b/>
          <w:color w:val="FF0000"/>
          <w:sz w:val="24"/>
        </w:rPr>
        <w:t>存放位置由dcmd_center配置文件的【common：</w:t>
      </w:r>
      <w:r w:rsidRPr="00E97B17">
        <w:rPr>
          <w:rFonts w:asciiTheme="minorEastAsia" w:eastAsiaTheme="minorEastAsia" w:hAnsiTheme="minorEastAsia"/>
          <w:b/>
          <w:color w:val="FF0000"/>
          <w:sz w:val="24"/>
        </w:rPr>
        <w:t>task_script_path】</w:t>
      </w:r>
      <w:r w:rsidRPr="00E97B17">
        <w:rPr>
          <w:rFonts w:asciiTheme="minorEastAsia" w:eastAsiaTheme="minorEastAsia" w:hAnsiTheme="minorEastAsia" w:hint="eastAsia"/>
          <w:b/>
          <w:color w:val="FF0000"/>
          <w:sz w:val="24"/>
        </w:rPr>
        <w:t>的参数项指定</w:t>
      </w:r>
    </w:p>
    <w:p w:rsidR="00E97B17" w:rsidRDefault="00E97B17" w:rsidP="00E97B17">
      <w:pPr>
        <w:numPr>
          <w:ilvl w:val="0"/>
          <w:numId w:val="20"/>
        </w:numPr>
        <w:rPr>
          <w:rFonts w:asciiTheme="minorEastAsia" w:eastAsiaTheme="minorEastAsia" w:hAnsiTheme="minorEastAsia" w:hint="eastAsia"/>
          <w:sz w:val="24"/>
        </w:rPr>
      </w:pPr>
      <w:r w:rsidRPr="00E97B17">
        <w:rPr>
          <w:rFonts w:asciiTheme="minorEastAsia" w:eastAsiaTheme="minorEastAsia" w:hAnsiTheme="minorEastAsia" w:hint="eastAsia"/>
          <w:sz w:val="24"/>
        </w:rPr>
        <w:t>任务指令的参数：</w:t>
      </w:r>
    </w:p>
    <w:p w:rsidR="00E97B17" w:rsidRPr="00E97B17" w:rsidRDefault="00E97B17" w:rsidP="00AE6283">
      <w:pPr>
        <w:ind w:left="1260"/>
        <w:rPr>
          <w:rFonts w:asciiTheme="minorEastAsia" w:eastAsiaTheme="minorEastAsia" w:hAnsiTheme="minorEastAsia" w:hint="eastAsia"/>
          <w:sz w:val="24"/>
        </w:rPr>
      </w:pPr>
      <w:r>
        <w:rPr>
          <w:rFonts w:asciiTheme="minorEastAsia" w:eastAsiaTheme="minorEastAsia" w:hAnsiTheme="minorEastAsia" w:hint="eastAsia"/>
          <w:sz w:val="24"/>
        </w:rPr>
        <w:t>参照【</w:t>
      </w:r>
      <w:r w:rsidRPr="00E97B17">
        <w:rPr>
          <w:rFonts w:asciiTheme="minorEastAsia" w:eastAsiaTheme="minorEastAsia" w:hAnsiTheme="minorEastAsia" w:hint="eastAsia"/>
          <w:b/>
          <w:color w:val="FF0000"/>
          <w:sz w:val="24"/>
        </w:rPr>
        <w:t>任务脚本的运行环境</w:t>
      </w:r>
      <w:r>
        <w:rPr>
          <w:rFonts w:asciiTheme="minorEastAsia" w:eastAsiaTheme="minorEastAsia" w:hAnsiTheme="minorEastAsia" w:hint="eastAsia"/>
          <w:sz w:val="24"/>
        </w:rPr>
        <w:t>】</w:t>
      </w:r>
    </w:p>
    <w:p w:rsidR="00E97B17" w:rsidRDefault="00E97B17" w:rsidP="00E97B17">
      <w:pPr>
        <w:numPr>
          <w:ilvl w:val="0"/>
          <w:numId w:val="20"/>
        </w:numPr>
        <w:rPr>
          <w:rFonts w:asciiTheme="minorEastAsia" w:eastAsiaTheme="minorEastAsia" w:hAnsiTheme="minorEastAsia" w:hint="eastAsia"/>
          <w:sz w:val="24"/>
        </w:rPr>
      </w:pPr>
      <w:r w:rsidRPr="00E97B17">
        <w:rPr>
          <w:rFonts w:asciiTheme="minorEastAsia" w:eastAsiaTheme="minorEastAsia" w:hAnsiTheme="minorEastAsia" w:hint="eastAsia"/>
          <w:sz w:val="24"/>
        </w:rPr>
        <w:t>任务指令的输出：</w:t>
      </w:r>
    </w:p>
    <w:p w:rsidR="00E97B17" w:rsidRPr="00E97B17" w:rsidRDefault="00AE6283" w:rsidP="00AE6283">
      <w:pPr>
        <w:ind w:left="1260"/>
        <w:rPr>
          <w:rFonts w:asciiTheme="minorEastAsia" w:eastAsiaTheme="minorEastAsia" w:hAnsiTheme="minorEastAsia" w:hint="eastAsia"/>
          <w:sz w:val="24"/>
        </w:rPr>
      </w:pPr>
      <w:r>
        <w:rPr>
          <w:rFonts w:asciiTheme="minorEastAsia" w:eastAsiaTheme="minorEastAsia" w:hAnsiTheme="minorEastAsia" w:hint="eastAsia"/>
          <w:sz w:val="24"/>
        </w:rPr>
        <w:t>参照【</w:t>
      </w:r>
      <w:r w:rsidRPr="00AE6283">
        <w:rPr>
          <w:rFonts w:asciiTheme="minorEastAsia" w:eastAsiaTheme="minorEastAsia" w:hAnsiTheme="minorEastAsia" w:hint="eastAsia"/>
          <w:b/>
          <w:color w:val="FF0000"/>
          <w:sz w:val="24"/>
        </w:rPr>
        <w:t>任务脚本的执行结果文件</w:t>
      </w:r>
      <w:r>
        <w:rPr>
          <w:rFonts w:asciiTheme="minorEastAsia" w:eastAsiaTheme="minorEastAsia" w:hAnsiTheme="minorEastAsia" w:hint="eastAsia"/>
          <w:sz w:val="24"/>
        </w:rPr>
        <w:t>】</w:t>
      </w:r>
    </w:p>
    <w:p w:rsidR="00E97B17" w:rsidRPr="00E97B17" w:rsidRDefault="00E97B17" w:rsidP="00E97B17">
      <w:pPr>
        <w:rPr>
          <w:rFonts w:hint="eastAsia"/>
        </w:rPr>
      </w:pPr>
    </w:p>
    <w:p w:rsidR="00E632A4" w:rsidRDefault="0075148E" w:rsidP="0075148E">
      <w:pPr>
        <w:pStyle w:val="3"/>
      </w:pPr>
      <w:bookmarkStart w:id="6" w:name="_Toc408836130"/>
      <w:bookmarkStart w:id="7" w:name="_Toc408836201"/>
      <w:r>
        <w:rPr>
          <w:rFonts w:hint="eastAsia"/>
        </w:rPr>
        <w:t>任务脚本的运行</w:t>
      </w:r>
      <w:r w:rsidR="00E632A4">
        <w:rPr>
          <w:rFonts w:hint="eastAsia"/>
        </w:rPr>
        <w:t>环境</w:t>
      </w:r>
      <w:bookmarkEnd w:id="6"/>
      <w:bookmarkEnd w:id="7"/>
    </w:p>
    <w:p w:rsidR="00E632A4" w:rsidRDefault="001D66AB" w:rsidP="00D71346">
      <w:pPr>
        <w:ind w:left="420" w:firstLine="420"/>
        <w:rPr>
          <w:rFonts w:asciiTheme="minorEastAsia" w:eastAsiaTheme="minorEastAsia" w:hAnsiTheme="minorEastAsia"/>
          <w:sz w:val="24"/>
        </w:rPr>
      </w:pPr>
      <w:r>
        <w:rPr>
          <w:rFonts w:asciiTheme="minorEastAsia" w:eastAsiaTheme="minorEastAsia" w:hAnsiTheme="minorEastAsia" w:hint="eastAsia"/>
          <w:sz w:val="24"/>
        </w:rPr>
        <w:t>Ducter通agent完成任务脚本在</w:t>
      </w:r>
      <w:r w:rsidR="00E632A4">
        <w:rPr>
          <w:rFonts w:asciiTheme="minorEastAsia" w:eastAsiaTheme="minorEastAsia" w:hAnsiTheme="minorEastAsia" w:hint="eastAsia"/>
          <w:sz w:val="24"/>
        </w:rPr>
        <w:t>服务器上</w:t>
      </w:r>
      <w:r>
        <w:rPr>
          <w:rFonts w:asciiTheme="minorEastAsia" w:eastAsiaTheme="minorEastAsia" w:hAnsiTheme="minorEastAsia" w:hint="eastAsia"/>
          <w:sz w:val="24"/>
        </w:rPr>
        <w:t>的</w:t>
      </w:r>
      <w:r w:rsidR="00E632A4">
        <w:rPr>
          <w:rFonts w:asciiTheme="minorEastAsia" w:eastAsiaTheme="minorEastAsia" w:hAnsiTheme="minorEastAsia" w:hint="eastAsia"/>
          <w:sz w:val="24"/>
        </w:rPr>
        <w:t>执行，而且是按照【服务】</w:t>
      </w:r>
      <w:r w:rsidR="00D71346">
        <w:rPr>
          <w:rFonts w:asciiTheme="minorEastAsia" w:eastAsiaTheme="minorEastAsia" w:hAnsiTheme="minorEastAsia" w:hint="eastAsia"/>
          <w:sz w:val="24"/>
        </w:rPr>
        <w:t>所指定的</w:t>
      </w:r>
      <w:r>
        <w:rPr>
          <w:rFonts w:asciiTheme="minorEastAsia" w:eastAsiaTheme="minorEastAsia" w:hAnsiTheme="minorEastAsia" w:hint="eastAsia"/>
          <w:sz w:val="24"/>
        </w:rPr>
        <w:t>OS用户执行</w:t>
      </w:r>
      <w:r w:rsidR="00D71346">
        <w:rPr>
          <w:rFonts w:asciiTheme="minorEastAsia" w:eastAsiaTheme="minorEastAsia" w:hAnsiTheme="minorEastAsia" w:hint="eastAsia"/>
          <w:sz w:val="24"/>
        </w:rPr>
        <w:t>。</w:t>
      </w:r>
    </w:p>
    <w:p w:rsidR="001D66AB" w:rsidRDefault="001D66AB" w:rsidP="001D66AB">
      <w:pPr>
        <w:ind w:left="420" w:firstLine="420"/>
        <w:rPr>
          <w:rFonts w:asciiTheme="minorEastAsia" w:eastAsiaTheme="minorEastAsia" w:hAnsiTheme="minorEastAsia"/>
          <w:sz w:val="24"/>
        </w:rPr>
      </w:pPr>
      <w:r>
        <w:rPr>
          <w:rFonts w:asciiTheme="minorEastAsia" w:eastAsiaTheme="minorEastAsia" w:hAnsiTheme="minorEastAsia" w:hint="eastAsia"/>
          <w:sz w:val="24"/>
        </w:rPr>
        <w:t>Agent在服务器上执行任务脚本的时候，会清空所有的OS环境变量信息，仅仅提供如下的环境变量供任务脚本使用</w:t>
      </w:r>
    </w:p>
    <w:p w:rsidR="001D66AB"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DCMD_APP_NAME</w:t>
      </w:r>
    </w:p>
    <w:p w:rsidR="00151985" w:rsidRPr="001D66AB" w:rsidRDefault="00151985" w:rsidP="001D66AB">
      <w:pPr>
        <w:ind w:left="720"/>
        <w:rPr>
          <w:rFonts w:asciiTheme="minorEastAsia" w:eastAsiaTheme="minorEastAsia" w:hAnsiTheme="minorEastAsia"/>
          <w:sz w:val="24"/>
        </w:rPr>
      </w:pPr>
      <w:r w:rsidRPr="001D66AB">
        <w:rPr>
          <w:rFonts w:asciiTheme="minorEastAsia" w:eastAsiaTheme="minorEastAsia" w:hAnsiTheme="minorEastAsia" w:hint="eastAsia"/>
          <w:sz w:val="24"/>
        </w:rPr>
        <w:t>产品名字</w:t>
      </w:r>
      <w:r w:rsidR="004236F9">
        <w:rPr>
          <w:rFonts w:asciiTheme="minorEastAsia" w:eastAsiaTheme="minorEastAsia" w:hAnsiTheme="minorEastAsia" w:hint="eastAsia"/>
          <w:sz w:val="24"/>
        </w:rPr>
        <w:t>，</w:t>
      </w:r>
      <w:r w:rsidR="004F1640">
        <w:rPr>
          <w:rFonts w:asciiTheme="minorEastAsia" w:eastAsiaTheme="minorEastAsia" w:hAnsiTheme="minorEastAsia" w:hint="eastAsia"/>
          <w:sz w:val="24"/>
        </w:rPr>
        <w:t>可</w:t>
      </w:r>
      <w:r w:rsidR="004236F9">
        <w:rPr>
          <w:rFonts w:asciiTheme="minorEastAsia" w:eastAsiaTheme="minorEastAsia" w:hAnsiTheme="minorEastAsia" w:hint="eastAsia"/>
          <w:sz w:val="24"/>
        </w:rPr>
        <w:t>由【字母】、【数字】、【_】组成</w:t>
      </w:r>
      <w:r w:rsidR="004F1640">
        <w:rPr>
          <w:rFonts w:asciiTheme="minorEastAsia" w:eastAsiaTheme="minorEastAsia" w:hAnsiTheme="minorEastAsia" w:hint="eastAsia"/>
          <w:sz w:val="24"/>
        </w:rPr>
        <w:t>的任何字符</w:t>
      </w:r>
      <w:r w:rsidR="004236F9">
        <w:rPr>
          <w:rFonts w:asciiTheme="minorEastAsia" w:eastAsiaTheme="minorEastAsia" w:hAnsiTheme="minorEastAsia" w:hint="eastAsia"/>
          <w:sz w:val="24"/>
        </w:rPr>
        <w:t>。</w:t>
      </w:r>
      <w:r w:rsidRPr="001D66AB">
        <w:rPr>
          <w:rFonts w:asciiTheme="minorEastAsia" w:eastAsiaTheme="minorEastAsia" w:hAnsiTheme="minorEastAsia" w:hint="eastAsia"/>
          <w:sz w:val="24"/>
        </w:rPr>
        <w:t xml:space="preserve"> </w:t>
      </w:r>
    </w:p>
    <w:p w:rsidR="001D66AB"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DCMD_SVR_ENV_V</w:t>
      </w:r>
    </w:p>
    <w:p w:rsidR="004F1640" w:rsidRDefault="00151985" w:rsidP="001D66AB">
      <w:pPr>
        <w:ind w:left="720"/>
        <w:rPr>
          <w:rFonts w:asciiTheme="minorEastAsia" w:eastAsiaTheme="minorEastAsia" w:hAnsiTheme="minorEastAsia" w:hint="eastAsia"/>
          <w:sz w:val="24"/>
        </w:rPr>
      </w:pPr>
      <w:r w:rsidRPr="001D66AB">
        <w:rPr>
          <w:rFonts w:asciiTheme="minorEastAsia" w:eastAsiaTheme="minorEastAsia" w:hAnsiTheme="minorEastAsia" w:hint="eastAsia"/>
          <w:sz w:val="24"/>
        </w:rPr>
        <w:t>服务池子的环境版本，</w:t>
      </w:r>
      <w:r w:rsidR="004F1640">
        <w:rPr>
          <w:rFonts w:asciiTheme="minorEastAsia" w:eastAsiaTheme="minorEastAsia" w:hAnsiTheme="minorEastAsia" w:hint="eastAsia"/>
          <w:sz w:val="24"/>
        </w:rPr>
        <w:t>可由【字母】、【数字】、【_】组成的任何字符。</w:t>
      </w:r>
    </w:p>
    <w:p w:rsidR="00151985" w:rsidRPr="001D66AB" w:rsidRDefault="004F1640" w:rsidP="001D66AB">
      <w:pPr>
        <w:ind w:left="720"/>
        <w:rPr>
          <w:rFonts w:asciiTheme="minorEastAsia" w:eastAsiaTheme="minorEastAsia" w:hAnsiTheme="minorEastAsia"/>
          <w:sz w:val="24"/>
        </w:rPr>
      </w:pPr>
      <w:r>
        <w:rPr>
          <w:rFonts w:asciiTheme="minorEastAsia" w:eastAsiaTheme="minorEastAsia" w:hAnsiTheme="minorEastAsia" w:hint="eastAsia"/>
          <w:sz w:val="24"/>
        </w:rPr>
        <w:t>其</w:t>
      </w:r>
      <w:r w:rsidR="00151985" w:rsidRPr="001D66AB">
        <w:rPr>
          <w:rFonts w:asciiTheme="minorEastAsia" w:eastAsiaTheme="minorEastAsia" w:hAnsiTheme="minorEastAsia" w:hint="eastAsia"/>
          <w:sz w:val="24"/>
        </w:rPr>
        <w:t>在</w:t>
      </w:r>
      <w:r w:rsidR="004236F9">
        <w:rPr>
          <w:rFonts w:asciiTheme="minorEastAsia" w:eastAsiaTheme="minorEastAsia" w:hAnsiTheme="minorEastAsia" w:hint="eastAsia"/>
          <w:sz w:val="24"/>
        </w:rPr>
        <w:t>服务的</w:t>
      </w:r>
      <w:r w:rsidR="00151985" w:rsidRPr="004236F9">
        <w:rPr>
          <w:rFonts w:asciiTheme="minorEastAsia" w:eastAsiaTheme="minorEastAsia" w:hAnsiTheme="minorEastAsia" w:hint="eastAsia"/>
          <w:b/>
          <w:bCs/>
          <w:color w:val="FF0000"/>
          <w:sz w:val="24"/>
        </w:rPr>
        <w:t>服务池</w:t>
      </w:r>
      <w:r w:rsidR="004236F9">
        <w:rPr>
          <w:rFonts w:asciiTheme="minorEastAsia" w:eastAsiaTheme="minorEastAsia" w:hAnsiTheme="minorEastAsia" w:hint="eastAsia"/>
          <w:sz w:val="24"/>
        </w:rPr>
        <w:t>中</w:t>
      </w:r>
      <w:r w:rsidR="00151985" w:rsidRPr="001D66AB">
        <w:rPr>
          <w:rFonts w:asciiTheme="minorEastAsia" w:eastAsiaTheme="minorEastAsia" w:hAnsiTheme="minorEastAsia" w:hint="eastAsia"/>
          <w:sz w:val="24"/>
        </w:rPr>
        <w:t>设定</w:t>
      </w:r>
      <w:r w:rsidR="004236F9">
        <w:rPr>
          <w:rFonts w:asciiTheme="minorEastAsia" w:eastAsiaTheme="minorEastAsia" w:hAnsiTheme="minorEastAsia" w:hint="eastAsia"/>
          <w:sz w:val="24"/>
        </w:rPr>
        <w:t>。</w:t>
      </w:r>
      <w:r w:rsidR="00151985" w:rsidRPr="001D66AB">
        <w:rPr>
          <w:rFonts w:asciiTheme="minorEastAsia" w:eastAsiaTheme="minorEastAsia" w:hAnsiTheme="minorEastAsia" w:hint="eastAsia"/>
          <w:sz w:val="24"/>
        </w:rPr>
        <w:t xml:space="preserve"> </w:t>
      </w:r>
    </w:p>
    <w:p w:rsidR="004F1640"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DCMD_SVR_IP：</w:t>
      </w:r>
    </w:p>
    <w:p w:rsidR="00151985" w:rsidRPr="001D66AB" w:rsidRDefault="00151985" w:rsidP="004F1640">
      <w:pPr>
        <w:ind w:left="720"/>
        <w:rPr>
          <w:rFonts w:asciiTheme="minorEastAsia" w:eastAsiaTheme="minorEastAsia" w:hAnsiTheme="minorEastAsia"/>
          <w:sz w:val="24"/>
        </w:rPr>
      </w:pPr>
      <w:r w:rsidRPr="001D66AB">
        <w:rPr>
          <w:rFonts w:asciiTheme="minorEastAsia" w:eastAsiaTheme="minorEastAsia" w:hAnsiTheme="minorEastAsia" w:hint="eastAsia"/>
          <w:sz w:val="24"/>
        </w:rPr>
        <w:t>执行任务的注册服务器</w:t>
      </w:r>
      <w:r w:rsidR="004F1640">
        <w:rPr>
          <w:rFonts w:asciiTheme="minorEastAsia" w:eastAsiaTheme="minorEastAsia" w:hAnsiTheme="minorEastAsia" w:hint="eastAsia"/>
          <w:sz w:val="24"/>
        </w:rPr>
        <w:t>的</w:t>
      </w:r>
      <w:r w:rsidRPr="001D66AB">
        <w:rPr>
          <w:rFonts w:asciiTheme="minorEastAsia" w:eastAsiaTheme="minorEastAsia" w:hAnsiTheme="minorEastAsia" w:hint="eastAsia"/>
          <w:sz w:val="24"/>
        </w:rPr>
        <w:t xml:space="preserve">IP地址 </w:t>
      </w:r>
    </w:p>
    <w:p w:rsidR="004F1640"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DCMD_SVR_NAME：</w:t>
      </w:r>
    </w:p>
    <w:p w:rsidR="00151985" w:rsidRPr="001D66AB" w:rsidRDefault="004F1640" w:rsidP="004F1640">
      <w:pPr>
        <w:ind w:left="720"/>
        <w:rPr>
          <w:rFonts w:asciiTheme="minorEastAsia" w:eastAsiaTheme="minorEastAsia" w:hAnsiTheme="minorEastAsia"/>
          <w:sz w:val="24"/>
        </w:rPr>
      </w:pPr>
      <w:r>
        <w:rPr>
          <w:rFonts w:asciiTheme="minorEastAsia" w:eastAsiaTheme="minorEastAsia" w:hAnsiTheme="minorEastAsia" w:hint="eastAsia"/>
          <w:sz w:val="24"/>
        </w:rPr>
        <w:t>服务的名字，可由【字母】、【数字】、【_】组成的任何字符</w:t>
      </w:r>
    </w:p>
    <w:p w:rsidR="004F1640"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DCMD_SVR_NODE_MUTIL_POOL：</w:t>
      </w:r>
    </w:p>
    <w:p w:rsidR="004F1640" w:rsidRDefault="00151985" w:rsidP="004F1640">
      <w:pPr>
        <w:ind w:left="720"/>
        <w:rPr>
          <w:rFonts w:asciiTheme="minorEastAsia" w:eastAsiaTheme="minorEastAsia" w:hAnsiTheme="minorEastAsia" w:hint="eastAsia"/>
          <w:sz w:val="24"/>
        </w:rPr>
      </w:pPr>
      <w:r w:rsidRPr="001D66AB">
        <w:rPr>
          <w:rFonts w:asciiTheme="minorEastAsia" w:eastAsiaTheme="minorEastAsia" w:hAnsiTheme="minorEastAsia" w:hint="eastAsia"/>
          <w:sz w:val="24"/>
        </w:rPr>
        <w:t>服务是否</w:t>
      </w:r>
      <w:r w:rsidR="004F1640">
        <w:rPr>
          <w:rFonts w:asciiTheme="minorEastAsia" w:eastAsiaTheme="minorEastAsia" w:hAnsiTheme="minorEastAsia" w:hint="eastAsia"/>
          <w:sz w:val="24"/>
        </w:rPr>
        <w:t>允许</w:t>
      </w:r>
      <w:r w:rsidRPr="001D66AB">
        <w:rPr>
          <w:rFonts w:asciiTheme="minorEastAsia" w:eastAsiaTheme="minorEastAsia" w:hAnsiTheme="minorEastAsia" w:hint="eastAsia"/>
          <w:sz w:val="24"/>
        </w:rPr>
        <w:t>在一个设备上有多个服务池。</w:t>
      </w:r>
      <w:r w:rsidR="004F1640">
        <w:rPr>
          <w:rFonts w:asciiTheme="minorEastAsia" w:eastAsiaTheme="minorEastAsia" w:hAnsiTheme="minorEastAsia" w:hint="eastAsia"/>
          <w:sz w:val="24"/>
        </w:rPr>
        <w:t>1：允许；0：不允许</w:t>
      </w:r>
    </w:p>
    <w:p w:rsidR="00151985" w:rsidRPr="001D66AB" w:rsidRDefault="004F1640" w:rsidP="004F1640">
      <w:pPr>
        <w:ind w:left="720"/>
        <w:rPr>
          <w:rFonts w:asciiTheme="minorEastAsia" w:eastAsiaTheme="minorEastAsia" w:hAnsiTheme="minorEastAsia"/>
          <w:sz w:val="24"/>
        </w:rPr>
      </w:pPr>
      <w:r>
        <w:rPr>
          <w:rFonts w:asciiTheme="minorEastAsia" w:eastAsiaTheme="minorEastAsia" w:hAnsiTheme="minorEastAsia" w:hint="eastAsia"/>
          <w:sz w:val="24"/>
        </w:rPr>
        <w:t>其</w:t>
      </w:r>
      <w:r w:rsidR="00151985" w:rsidRPr="001D66AB">
        <w:rPr>
          <w:rFonts w:asciiTheme="minorEastAsia" w:eastAsiaTheme="minorEastAsia" w:hAnsiTheme="minorEastAsia" w:hint="eastAsia"/>
          <w:sz w:val="24"/>
        </w:rPr>
        <w:t>在</w:t>
      </w:r>
      <w:r w:rsidR="00151985" w:rsidRPr="004F1640">
        <w:rPr>
          <w:rFonts w:asciiTheme="minorEastAsia" w:eastAsiaTheme="minorEastAsia" w:hAnsiTheme="minorEastAsia" w:hint="eastAsia"/>
          <w:b/>
          <w:bCs/>
          <w:color w:val="FF0000"/>
          <w:sz w:val="24"/>
        </w:rPr>
        <w:t>服务</w:t>
      </w:r>
      <w:r>
        <w:rPr>
          <w:rFonts w:asciiTheme="minorEastAsia" w:eastAsiaTheme="minorEastAsia" w:hAnsiTheme="minorEastAsia" w:hint="eastAsia"/>
          <w:sz w:val="24"/>
        </w:rPr>
        <w:t>中</w:t>
      </w:r>
      <w:r w:rsidR="00151985" w:rsidRPr="001D66AB">
        <w:rPr>
          <w:rFonts w:asciiTheme="minorEastAsia" w:eastAsiaTheme="minorEastAsia" w:hAnsiTheme="minorEastAsia" w:hint="eastAsia"/>
          <w:sz w:val="24"/>
        </w:rPr>
        <w:t xml:space="preserve">设定 </w:t>
      </w:r>
    </w:p>
    <w:p w:rsidR="004F1640"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DCMD_SVR_PATH：</w:t>
      </w:r>
    </w:p>
    <w:p w:rsidR="004F1640" w:rsidRDefault="00151985" w:rsidP="004F1640">
      <w:pPr>
        <w:ind w:left="720"/>
        <w:rPr>
          <w:rFonts w:asciiTheme="minorEastAsia" w:eastAsiaTheme="minorEastAsia" w:hAnsiTheme="minorEastAsia" w:hint="eastAsia"/>
          <w:sz w:val="24"/>
        </w:rPr>
      </w:pPr>
      <w:r w:rsidRPr="001D66AB">
        <w:rPr>
          <w:rFonts w:asciiTheme="minorEastAsia" w:eastAsiaTheme="minorEastAsia" w:hAnsiTheme="minorEastAsia" w:hint="eastAsia"/>
          <w:sz w:val="24"/>
        </w:rPr>
        <w:t>服务在设备上的安装路径</w:t>
      </w:r>
      <w:r w:rsidR="004F1640">
        <w:rPr>
          <w:rFonts w:asciiTheme="minorEastAsia" w:eastAsiaTheme="minorEastAsia" w:hAnsiTheme="minorEastAsia" w:hint="eastAsia"/>
          <w:sz w:val="24"/>
        </w:rPr>
        <w:t>，此为OS的绝对路径</w:t>
      </w:r>
      <w:r w:rsidRPr="001D66AB">
        <w:rPr>
          <w:rFonts w:asciiTheme="minorEastAsia" w:eastAsiaTheme="minorEastAsia" w:hAnsiTheme="minorEastAsia" w:hint="eastAsia"/>
          <w:sz w:val="24"/>
        </w:rPr>
        <w:t>。</w:t>
      </w:r>
    </w:p>
    <w:p w:rsidR="00151985" w:rsidRPr="001D66AB" w:rsidRDefault="004F1640" w:rsidP="004F1640">
      <w:pPr>
        <w:ind w:left="720"/>
        <w:rPr>
          <w:rFonts w:asciiTheme="minorEastAsia" w:eastAsiaTheme="minorEastAsia" w:hAnsiTheme="minorEastAsia"/>
          <w:sz w:val="24"/>
        </w:rPr>
      </w:pPr>
      <w:r>
        <w:rPr>
          <w:rFonts w:asciiTheme="minorEastAsia" w:eastAsiaTheme="minorEastAsia" w:hAnsiTheme="minorEastAsia" w:hint="eastAsia"/>
          <w:sz w:val="24"/>
        </w:rPr>
        <w:t>其</w:t>
      </w:r>
      <w:r w:rsidR="00151985" w:rsidRPr="001D66AB">
        <w:rPr>
          <w:rFonts w:asciiTheme="minorEastAsia" w:eastAsiaTheme="minorEastAsia" w:hAnsiTheme="minorEastAsia" w:hint="eastAsia"/>
          <w:sz w:val="24"/>
        </w:rPr>
        <w:t>在</w:t>
      </w:r>
      <w:r w:rsidR="00151985" w:rsidRPr="004F1640">
        <w:rPr>
          <w:rFonts w:asciiTheme="minorEastAsia" w:eastAsiaTheme="minorEastAsia" w:hAnsiTheme="minorEastAsia" w:hint="eastAsia"/>
          <w:b/>
          <w:bCs/>
          <w:color w:val="FF0000"/>
          <w:sz w:val="24"/>
        </w:rPr>
        <w:t>服务</w:t>
      </w:r>
      <w:r>
        <w:rPr>
          <w:rFonts w:asciiTheme="minorEastAsia" w:eastAsiaTheme="minorEastAsia" w:hAnsiTheme="minorEastAsia" w:hint="eastAsia"/>
          <w:sz w:val="24"/>
        </w:rPr>
        <w:t>中</w:t>
      </w:r>
      <w:r w:rsidR="00151985" w:rsidRPr="001D66AB">
        <w:rPr>
          <w:rFonts w:asciiTheme="minorEastAsia" w:eastAsiaTheme="minorEastAsia" w:hAnsiTheme="minorEastAsia" w:hint="eastAsia"/>
          <w:sz w:val="24"/>
        </w:rPr>
        <w:t xml:space="preserve">设定 </w:t>
      </w:r>
    </w:p>
    <w:p w:rsidR="002B23FD"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DCMD_SVR_POOL：</w:t>
      </w:r>
    </w:p>
    <w:p w:rsidR="00151985" w:rsidRDefault="00151985" w:rsidP="002B23FD">
      <w:pPr>
        <w:ind w:left="720"/>
        <w:rPr>
          <w:rFonts w:asciiTheme="minorEastAsia" w:eastAsiaTheme="minorEastAsia" w:hAnsiTheme="minorEastAsia" w:hint="eastAsia"/>
          <w:sz w:val="24"/>
        </w:rPr>
      </w:pPr>
      <w:r w:rsidRPr="001D66AB">
        <w:rPr>
          <w:rFonts w:asciiTheme="minorEastAsia" w:eastAsiaTheme="minorEastAsia" w:hAnsiTheme="minorEastAsia" w:hint="eastAsia"/>
          <w:sz w:val="24"/>
        </w:rPr>
        <w:t>服务池</w:t>
      </w:r>
      <w:r w:rsidR="002B23FD">
        <w:rPr>
          <w:rFonts w:asciiTheme="minorEastAsia" w:eastAsiaTheme="minorEastAsia" w:hAnsiTheme="minorEastAsia" w:hint="eastAsia"/>
          <w:sz w:val="24"/>
        </w:rPr>
        <w:t>的</w:t>
      </w:r>
      <w:r w:rsidRPr="001D66AB">
        <w:rPr>
          <w:rFonts w:asciiTheme="minorEastAsia" w:eastAsiaTheme="minorEastAsia" w:hAnsiTheme="minorEastAsia" w:hint="eastAsia"/>
          <w:sz w:val="24"/>
        </w:rPr>
        <w:t>名字</w:t>
      </w:r>
      <w:r w:rsidR="002B23FD">
        <w:rPr>
          <w:rFonts w:asciiTheme="minorEastAsia" w:eastAsiaTheme="minorEastAsia" w:hAnsiTheme="minorEastAsia" w:hint="eastAsia"/>
          <w:sz w:val="24"/>
        </w:rPr>
        <w:t>，可由【字母】、【数字】、【_】组成的任何字符</w:t>
      </w:r>
    </w:p>
    <w:p w:rsidR="002B23FD" w:rsidRPr="001D66AB" w:rsidRDefault="002B23FD" w:rsidP="002B23FD">
      <w:pPr>
        <w:ind w:left="720"/>
        <w:rPr>
          <w:rFonts w:asciiTheme="minorEastAsia" w:eastAsiaTheme="minorEastAsia" w:hAnsiTheme="minorEastAsia"/>
          <w:sz w:val="24"/>
        </w:rPr>
      </w:pPr>
      <w:r>
        <w:rPr>
          <w:rFonts w:asciiTheme="minorEastAsia" w:eastAsiaTheme="minorEastAsia" w:hAnsiTheme="minorEastAsia" w:hint="eastAsia"/>
          <w:sz w:val="24"/>
        </w:rPr>
        <w:t>此为设备所属的服务池。</w:t>
      </w:r>
    </w:p>
    <w:p w:rsidR="002B23FD"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DCMD_SVR_PROCESS：</w:t>
      </w:r>
    </w:p>
    <w:p w:rsidR="00151985" w:rsidRPr="001D66AB" w:rsidRDefault="00151985" w:rsidP="002B23FD">
      <w:pPr>
        <w:ind w:left="720"/>
        <w:rPr>
          <w:rFonts w:asciiTheme="minorEastAsia" w:eastAsiaTheme="minorEastAsia" w:hAnsiTheme="minorEastAsia"/>
          <w:sz w:val="24"/>
        </w:rPr>
      </w:pPr>
      <w:r w:rsidRPr="001D66AB">
        <w:rPr>
          <w:rFonts w:asciiTheme="minorEastAsia" w:eastAsiaTheme="minorEastAsia" w:hAnsiTheme="minorEastAsia" w:hint="eastAsia"/>
          <w:sz w:val="24"/>
        </w:rPr>
        <w:t>是否实时输出执行进度，在</w:t>
      </w:r>
      <w:r w:rsidRPr="002B23FD">
        <w:rPr>
          <w:rFonts w:asciiTheme="minorEastAsia" w:eastAsiaTheme="minorEastAsia" w:hAnsiTheme="minorEastAsia" w:hint="eastAsia"/>
          <w:b/>
          <w:bCs/>
          <w:color w:val="FF0000"/>
          <w:sz w:val="24"/>
        </w:rPr>
        <w:t>创建任务</w:t>
      </w:r>
      <w:r w:rsidRPr="001D66AB">
        <w:rPr>
          <w:rFonts w:asciiTheme="minorEastAsia" w:eastAsiaTheme="minorEastAsia" w:hAnsiTheme="minorEastAsia" w:hint="eastAsia"/>
          <w:sz w:val="24"/>
        </w:rPr>
        <w:t xml:space="preserve">时指定 </w:t>
      </w:r>
    </w:p>
    <w:p w:rsidR="002B23FD"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DCMD_SVR_REPO：</w:t>
      </w:r>
    </w:p>
    <w:p w:rsidR="002B23FD" w:rsidRDefault="00151985" w:rsidP="002B23FD">
      <w:pPr>
        <w:ind w:left="720"/>
        <w:rPr>
          <w:rFonts w:asciiTheme="minorEastAsia" w:eastAsiaTheme="minorEastAsia" w:hAnsiTheme="minorEastAsia" w:hint="eastAsia"/>
          <w:sz w:val="24"/>
        </w:rPr>
      </w:pPr>
      <w:r w:rsidRPr="001D66AB">
        <w:rPr>
          <w:rFonts w:asciiTheme="minorEastAsia" w:eastAsiaTheme="minorEastAsia" w:hAnsiTheme="minorEastAsia" w:hint="eastAsia"/>
          <w:sz w:val="24"/>
        </w:rPr>
        <w:t>服务的版本库地址，在</w:t>
      </w:r>
      <w:r w:rsidRPr="002B23FD">
        <w:rPr>
          <w:rFonts w:asciiTheme="minorEastAsia" w:eastAsiaTheme="minorEastAsia" w:hAnsiTheme="minorEastAsia" w:hint="eastAsia"/>
          <w:b/>
          <w:bCs/>
          <w:color w:val="FF0000"/>
          <w:sz w:val="24"/>
        </w:rPr>
        <w:t>服务池</w:t>
      </w:r>
      <w:r w:rsidR="002B23FD">
        <w:rPr>
          <w:rFonts w:asciiTheme="minorEastAsia" w:eastAsiaTheme="minorEastAsia" w:hAnsiTheme="minorEastAsia" w:hint="eastAsia"/>
          <w:sz w:val="24"/>
        </w:rPr>
        <w:t>中</w:t>
      </w:r>
      <w:r w:rsidRPr="001D66AB">
        <w:rPr>
          <w:rFonts w:asciiTheme="minorEastAsia" w:eastAsiaTheme="minorEastAsia" w:hAnsiTheme="minorEastAsia" w:hint="eastAsia"/>
          <w:sz w:val="24"/>
        </w:rPr>
        <w:t>设定</w:t>
      </w:r>
      <w:r w:rsidR="002B23FD">
        <w:rPr>
          <w:rFonts w:asciiTheme="minorEastAsia" w:eastAsiaTheme="minorEastAsia" w:hAnsiTheme="minorEastAsia" w:hint="eastAsia"/>
          <w:sz w:val="24"/>
        </w:rPr>
        <w:t>。</w:t>
      </w:r>
    </w:p>
    <w:p w:rsidR="00151985" w:rsidRPr="001D66AB" w:rsidRDefault="002B23FD" w:rsidP="002B23FD">
      <w:pPr>
        <w:ind w:left="720"/>
        <w:rPr>
          <w:rFonts w:asciiTheme="minorEastAsia" w:eastAsiaTheme="minorEastAsia" w:hAnsiTheme="minorEastAsia"/>
          <w:sz w:val="24"/>
        </w:rPr>
      </w:pPr>
      <w:r>
        <w:rPr>
          <w:rFonts w:asciiTheme="minorEastAsia" w:eastAsiaTheme="minorEastAsia" w:hAnsiTheme="minorEastAsia" w:hint="eastAsia"/>
          <w:sz w:val="24"/>
        </w:rPr>
        <w:lastRenderedPageBreak/>
        <w:t>此可以是svn、http、ftp、git等等的地址</w:t>
      </w:r>
      <w:r w:rsidR="00151985" w:rsidRPr="001D66AB">
        <w:rPr>
          <w:rFonts w:asciiTheme="minorEastAsia" w:eastAsiaTheme="minorEastAsia" w:hAnsiTheme="minorEastAsia" w:hint="eastAsia"/>
          <w:sz w:val="24"/>
        </w:rPr>
        <w:t xml:space="preserve"> </w:t>
      </w:r>
    </w:p>
    <w:p w:rsidR="002B23FD"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DCMD_SVR_RESULT_FILE：</w:t>
      </w:r>
    </w:p>
    <w:p w:rsidR="00151985" w:rsidRPr="001D66AB" w:rsidRDefault="002B23FD" w:rsidP="002B23FD">
      <w:pPr>
        <w:ind w:left="720"/>
        <w:rPr>
          <w:rFonts w:asciiTheme="minorEastAsia" w:eastAsiaTheme="minorEastAsia" w:hAnsiTheme="minorEastAsia"/>
          <w:sz w:val="24"/>
        </w:rPr>
      </w:pPr>
      <w:r>
        <w:rPr>
          <w:rFonts w:asciiTheme="minorEastAsia" w:eastAsiaTheme="minorEastAsia" w:hAnsiTheme="minorEastAsia" w:hint="eastAsia"/>
          <w:sz w:val="24"/>
        </w:rPr>
        <w:t>任务执行结果文件名，由</w:t>
      </w:r>
      <w:r w:rsidR="00151985" w:rsidRPr="001D66AB">
        <w:rPr>
          <w:rFonts w:asciiTheme="minorEastAsia" w:eastAsiaTheme="minorEastAsia" w:hAnsiTheme="minorEastAsia" w:hint="eastAsia"/>
          <w:sz w:val="24"/>
        </w:rPr>
        <w:t xml:space="preserve">ducter agent指定 </w:t>
      </w:r>
    </w:p>
    <w:p w:rsidR="002B23FD"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DCMD_SVR_UPDATE_ENV</w:t>
      </w:r>
    </w:p>
    <w:p w:rsidR="00151985" w:rsidRPr="001D66AB" w:rsidRDefault="00151985" w:rsidP="002B23FD">
      <w:pPr>
        <w:ind w:left="720"/>
        <w:rPr>
          <w:rFonts w:asciiTheme="minorEastAsia" w:eastAsiaTheme="minorEastAsia" w:hAnsiTheme="minorEastAsia"/>
          <w:sz w:val="24"/>
        </w:rPr>
      </w:pPr>
      <w:r w:rsidRPr="001D66AB">
        <w:rPr>
          <w:rFonts w:asciiTheme="minorEastAsia" w:eastAsiaTheme="minorEastAsia" w:hAnsiTheme="minorEastAsia" w:hint="eastAsia"/>
          <w:sz w:val="24"/>
        </w:rPr>
        <w:t>是否无条件更新服务的环境配置信息，在</w:t>
      </w:r>
      <w:r w:rsidRPr="002B23FD">
        <w:rPr>
          <w:rFonts w:asciiTheme="minorEastAsia" w:eastAsiaTheme="minorEastAsia" w:hAnsiTheme="minorEastAsia" w:hint="eastAsia"/>
          <w:b/>
          <w:bCs/>
          <w:color w:val="FF0000"/>
          <w:sz w:val="24"/>
        </w:rPr>
        <w:t>创建任务</w:t>
      </w:r>
      <w:r w:rsidRPr="001D66AB">
        <w:rPr>
          <w:rFonts w:asciiTheme="minorEastAsia" w:eastAsiaTheme="minorEastAsia" w:hAnsiTheme="minorEastAsia" w:hint="eastAsia"/>
          <w:sz w:val="24"/>
        </w:rPr>
        <w:t xml:space="preserve">时指定 </w:t>
      </w:r>
    </w:p>
    <w:p w:rsidR="002B23FD"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DCMD_SVR_UPDATE_TAG：</w:t>
      </w:r>
    </w:p>
    <w:p w:rsidR="00151985" w:rsidRPr="001D66AB" w:rsidRDefault="00151985" w:rsidP="002B23FD">
      <w:pPr>
        <w:ind w:left="720"/>
        <w:rPr>
          <w:rFonts w:asciiTheme="minorEastAsia" w:eastAsiaTheme="minorEastAsia" w:hAnsiTheme="minorEastAsia"/>
          <w:sz w:val="24"/>
        </w:rPr>
      </w:pPr>
      <w:r w:rsidRPr="001D66AB">
        <w:rPr>
          <w:rFonts w:asciiTheme="minorEastAsia" w:eastAsiaTheme="minorEastAsia" w:hAnsiTheme="minorEastAsia" w:hint="eastAsia"/>
          <w:sz w:val="24"/>
        </w:rPr>
        <w:t>是否无条件更新服务软件包，在</w:t>
      </w:r>
      <w:r w:rsidRPr="002B23FD">
        <w:rPr>
          <w:rFonts w:asciiTheme="minorEastAsia" w:eastAsiaTheme="minorEastAsia" w:hAnsiTheme="minorEastAsia" w:hint="eastAsia"/>
          <w:b/>
          <w:bCs/>
          <w:color w:val="FF0000"/>
          <w:sz w:val="24"/>
        </w:rPr>
        <w:t>创建任务</w:t>
      </w:r>
      <w:r w:rsidRPr="001D66AB">
        <w:rPr>
          <w:rFonts w:asciiTheme="minorEastAsia" w:eastAsiaTheme="minorEastAsia" w:hAnsiTheme="minorEastAsia" w:hint="eastAsia"/>
          <w:sz w:val="24"/>
        </w:rPr>
        <w:t xml:space="preserve">时指定 </w:t>
      </w:r>
    </w:p>
    <w:p w:rsidR="002B23FD"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DCMD_SVR_USER：</w:t>
      </w:r>
    </w:p>
    <w:p w:rsidR="00151985" w:rsidRPr="001D66AB" w:rsidRDefault="00151985" w:rsidP="002B23FD">
      <w:pPr>
        <w:ind w:left="720"/>
        <w:rPr>
          <w:rFonts w:asciiTheme="minorEastAsia" w:eastAsiaTheme="minorEastAsia" w:hAnsiTheme="minorEastAsia"/>
          <w:sz w:val="24"/>
        </w:rPr>
      </w:pPr>
      <w:r w:rsidRPr="001D66AB">
        <w:rPr>
          <w:rFonts w:asciiTheme="minorEastAsia" w:eastAsiaTheme="minorEastAsia" w:hAnsiTheme="minorEastAsia" w:hint="eastAsia"/>
          <w:sz w:val="24"/>
        </w:rPr>
        <w:t>任务执行的OS账号，在</w:t>
      </w:r>
      <w:r w:rsidRPr="002B23FD">
        <w:rPr>
          <w:rFonts w:asciiTheme="minorEastAsia" w:eastAsiaTheme="minorEastAsia" w:hAnsiTheme="minorEastAsia" w:hint="eastAsia"/>
          <w:b/>
          <w:bCs/>
          <w:color w:val="FF0000"/>
          <w:sz w:val="24"/>
        </w:rPr>
        <w:t>服务</w:t>
      </w:r>
      <w:r w:rsidR="002B23FD">
        <w:rPr>
          <w:rFonts w:asciiTheme="minorEastAsia" w:eastAsiaTheme="minorEastAsia" w:hAnsiTheme="minorEastAsia" w:hint="eastAsia"/>
          <w:sz w:val="24"/>
        </w:rPr>
        <w:t>中</w:t>
      </w:r>
      <w:r w:rsidRPr="001D66AB">
        <w:rPr>
          <w:rFonts w:asciiTheme="minorEastAsia" w:eastAsiaTheme="minorEastAsia" w:hAnsiTheme="minorEastAsia" w:hint="eastAsia"/>
          <w:sz w:val="24"/>
        </w:rPr>
        <w:t xml:space="preserve">设定 </w:t>
      </w:r>
    </w:p>
    <w:p w:rsidR="00D860F8"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DCMD_SVR_VERSION</w:t>
      </w:r>
    </w:p>
    <w:p w:rsidR="00D860F8" w:rsidRDefault="00151985" w:rsidP="00D860F8">
      <w:pPr>
        <w:ind w:left="720"/>
        <w:rPr>
          <w:rFonts w:asciiTheme="minorEastAsia" w:eastAsiaTheme="minorEastAsia" w:hAnsiTheme="minorEastAsia" w:hint="eastAsia"/>
          <w:sz w:val="24"/>
        </w:rPr>
      </w:pPr>
      <w:r w:rsidRPr="001D66AB">
        <w:rPr>
          <w:rFonts w:asciiTheme="minorEastAsia" w:eastAsiaTheme="minorEastAsia" w:hAnsiTheme="minorEastAsia" w:hint="eastAsia"/>
          <w:sz w:val="24"/>
        </w:rPr>
        <w:t>当前任务对应的服务</w:t>
      </w:r>
      <w:r w:rsidR="00D860F8">
        <w:rPr>
          <w:rFonts w:asciiTheme="minorEastAsia" w:eastAsiaTheme="minorEastAsia" w:hAnsiTheme="minorEastAsia" w:hint="eastAsia"/>
          <w:sz w:val="24"/>
        </w:rPr>
        <w:t>的</w:t>
      </w:r>
      <w:r w:rsidRPr="001D66AB">
        <w:rPr>
          <w:rFonts w:asciiTheme="minorEastAsia" w:eastAsiaTheme="minorEastAsia" w:hAnsiTheme="minorEastAsia" w:hint="eastAsia"/>
          <w:sz w:val="24"/>
        </w:rPr>
        <w:t>版本号</w:t>
      </w:r>
      <w:r w:rsidR="00D860F8">
        <w:rPr>
          <w:rFonts w:asciiTheme="minorEastAsia" w:eastAsiaTheme="minorEastAsia" w:hAnsiTheme="minorEastAsia" w:hint="eastAsia"/>
          <w:sz w:val="24"/>
        </w:rPr>
        <w:t>，可由【字母】、【数字】、【_】组成的任何字符</w:t>
      </w:r>
    </w:p>
    <w:p w:rsidR="00151985" w:rsidRPr="001D66AB" w:rsidRDefault="00151985" w:rsidP="00D860F8">
      <w:pPr>
        <w:ind w:left="720"/>
        <w:rPr>
          <w:rFonts w:asciiTheme="minorEastAsia" w:eastAsiaTheme="minorEastAsia" w:hAnsiTheme="minorEastAsia"/>
          <w:sz w:val="24"/>
        </w:rPr>
      </w:pPr>
      <w:r w:rsidRPr="001D66AB">
        <w:rPr>
          <w:rFonts w:asciiTheme="minorEastAsia" w:eastAsiaTheme="minorEastAsia" w:hAnsiTheme="minorEastAsia" w:hint="eastAsia"/>
          <w:sz w:val="24"/>
        </w:rPr>
        <w:t>在</w:t>
      </w:r>
      <w:r w:rsidRPr="00D860F8">
        <w:rPr>
          <w:rFonts w:asciiTheme="minorEastAsia" w:eastAsiaTheme="minorEastAsia" w:hAnsiTheme="minorEastAsia" w:hint="eastAsia"/>
          <w:b/>
          <w:bCs/>
          <w:color w:val="FF0000"/>
          <w:sz w:val="24"/>
        </w:rPr>
        <w:t>创建任务</w:t>
      </w:r>
      <w:r w:rsidRPr="001D66AB">
        <w:rPr>
          <w:rFonts w:asciiTheme="minorEastAsia" w:eastAsiaTheme="minorEastAsia" w:hAnsiTheme="minorEastAsia" w:hint="eastAsia"/>
          <w:sz w:val="24"/>
        </w:rPr>
        <w:t xml:space="preserve">时指定 </w:t>
      </w:r>
    </w:p>
    <w:p w:rsidR="00D860F8"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DCMD_SYS_AGENT_PID：</w:t>
      </w:r>
    </w:p>
    <w:p w:rsidR="00151985" w:rsidRPr="001D66AB" w:rsidRDefault="00151985" w:rsidP="00D860F8">
      <w:pPr>
        <w:ind w:left="720" w:firstLineChars="50" w:firstLine="120"/>
        <w:rPr>
          <w:rFonts w:asciiTheme="minorEastAsia" w:eastAsiaTheme="minorEastAsia" w:hAnsiTheme="minorEastAsia"/>
          <w:sz w:val="24"/>
        </w:rPr>
      </w:pPr>
      <w:r w:rsidRPr="001D66AB">
        <w:rPr>
          <w:rFonts w:asciiTheme="minorEastAsia" w:eastAsiaTheme="minorEastAsia" w:hAnsiTheme="minorEastAsia" w:hint="eastAsia"/>
          <w:sz w:val="24"/>
        </w:rPr>
        <w:t>当前ducter agent的进程ID</w:t>
      </w:r>
    </w:p>
    <w:p w:rsidR="00D860F8"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DCMD_SYS_AGENT_PPID：</w:t>
      </w:r>
    </w:p>
    <w:p w:rsidR="00151985" w:rsidRPr="001D66AB" w:rsidRDefault="00151985" w:rsidP="00D860F8">
      <w:pPr>
        <w:ind w:left="720" w:firstLineChars="50" w:firstLine="120"/>
        <w:rPr>
          <w:rFonts w:asciiTheme="minorEastAsia" w:eastAsiaTheme="minorEastAsia" w:hAnsiTheme="minorEastAsia"/>
          <w:sz w:val="24"/>
        </w:rPr>
      </w:pPr>
      <w:r w:rsidRPr="001D66AB">
        <w:rPr>
          <w:rFonts w:asciiTheme="minorEastAsia" w:eastAsiaTheme="minorEastAsia" w:hAnsiTheme="minorEastAsia" w:hint="eastAsia"/>
          <w:sz w:val="24"/>
        </w:rPr>
        <w:t>当前ducter agent的父进程ID</w:t>
      </w:r>
    </w:p>
    <w:p w:rsidR="00D860F8"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DCMD_TASK_xxxx：</w:t>
      </w:r>
    </w:p>
    <w:p w:rsidR="00151985" w:rsidRDefault="00151985" w:rsidP="00D860F8">
      <w:pPr>
        <w:ind w:left="720"/>
        <w:rPr>
          <w:rFonts w:asciiTheme="minorEastAsia" w:eastAsiaTheme="minorEastAsia" w:hAnsiTheme="minorEastAsia" w:hint="eastAsia"/>
          <w:sz w:val="24"/>
        </w:rPr>
      </w:pPr>
      <w:r w:rsidRPr="001D66AB">
        <w:rPr>
          <w:rFonts w:asciiTheme="minorEastAsia" w:eastAsiaTheme="minorEastAsia" w:hAnsiTheme="minorEastAsia" w:hint="eastAsia"/>
          <w:sz w:val="24"/>
        </w:rPr>
        <w:t>用户脚本定义的参数xxxx，值在</w:t>
      </w:r>
      <w:r w:rsidRPr="00D860F8">
        <w:rPr>
          <w:rFonts w:asciiTheme="minorEastAsia" w:eastAsiaTheme="minorEastAsia" w:hAnsiTheme="minorEastAsia" w:hint="eastAsia"/>
          <w:b/>
          <w:bCs/>
          <w:color w:val="FF0000"/>
          <w:sz w:val="24"/>
        </w:rPr>
        <w:t>创建任务</w:t>
      </w:r>
      <w:r w:rsidRPr="001D66AB">
        <w:rPr>
          <w:rFonts w:asciiTheme="minorEastAsia" w:eastAsiaTheme="minorEastAsia" w:hAnsiTheme="minorEastAsia" w:hint="eastAsia"/>
          <w:sz w:val="24"/>
        </w:rPr>
        <w:t>时指定</w:t>
      </w:r>
      <w:r w:rsidR="00D860F8">
        <w:rPr>
          <w:rFonts w:asciiTheme="minorEastAsia" w:eastAsiaTheme="minorEastAsia" w:hAnsiTheme="minorEastAsia" w:hint="eastAsia"/>
          <w:sz w:val="24"/>
        </w:rPr>
        <w:t>，任务模板可以设置缺省值</w:t>
      </w:r>
    </w:p>
    <w:p w:rsidR="00D860F8" w:rsidRPr="001D66AB" w:rsidRDefault="00D860F8" w:rsidP="00D860F8">
      <w:pPr>
        <w:ind w:left="720"/>
        <w:rPr>
          <w:rFonts w:asciiTheme="minorEastAsia" w:eastAsiaTheme="minorEastAsia" w:hAnsiTheme="minorEastAsia"/>
          <w:sz w:val="24"/>
        </w:rPr>
      </w:pPr>
      <w:r>
        <w:rPr>
          <w:rFonts w:asciiTheme="minorEastAsia" w:eastAsiaTheme="minorEastAsia" w:hAnsiTheme="minorEastAsia" w:hint="eastAsia"/>
          <w:sz w:val="24"/>
        </w:rPr>
        <w:t>值可由【字母】、【数字】、【_】组成的任何字符</w:t>
      </w:r>
    </w:p>
    <w:p w:rsidR="00D860F8" w:rsidRDefault="00151985" w:rsidP="001D66AB">
      <w:pPr>
        <w:numPr>
          <w:ilvl w:val="0"/>
          <w:numId w:val="14"/>
        </w:numPr>
        <w:rPr>
          <w:rFonts w:asciiTheme="minorEastAsia" w:eastAsiaTheme="minorEastAsia" w:hAnsiTheme="minorEastAsia" w:hint="eastAsia"/>
          <w:sz w:val="24"/>
        </w:rPr>
      </w:pPr>
      <w:r w:rsidRPr="001D66AB">
        <w:rPr>
          <w:rFonts w:asciiTheme="minorEastAsia" w:eastAsiaTheme="minorEastAsia" w:hAnsiTheme="minorEastAsia" w:hint="eastAsia"/>
          <w:sz w:val="24"/>
        </w:rPr>
        <w:t>DCMD_TASK_POOL_yyyy：</w:t>
      </w:r>
    </w:p>
    <w:p w:rsidR="00151985" w:rsidRDefault="00151985" w:rsidP="00D860F8">
      <w:pPr>
        <w:ind w:left="720"/>
        <w:rPr>
          <w:rFonts w:asciiTheme="minorEastAsia" w:eastAsiaTheme="minorEastAsia" w:hAnsiTheme="minorEastAsia" w:hint="eastAsia"/>
          <w:sz w:val="24"/>
        </w:rPr>
      </w:pPr>
      <w:r w:rsidRPr="001D66AB">
        <w:rPr>
          <w:rFonts w:asciiTheme="minorEastAsia" w:eastAsiaTheme="minorEastAsia" w:hAnsiTheme="minorEastAsia" w:hint="eastAsia"/>
          <w:sz w:val="24"/>
        </w:rPr>
        <w:t>服务池的属性yyyy，值在</w:t>
      </w:r>
      <w:r w:rsidRPr="00D860F8">
        <w:rPr>
          <w:rFonts w:asciiTheme="minorEastAsia" w:eastAsiaTheme="minorEastAsia" w:hAnsiTheme="minorEastAsia" w:hint="eastAsia"/>
          <w:b/>
          <w:bCs/>
          <w:color w:val="FF0000"/>
          <w:sz w:val="24"/>
        </w:rPr>
        <w:t>服务池</w:t>
      </w:r>
      <w:r w:rsidRPr="001D66AB">
        <w:rPr>
          <w:rFonts w:asciiTheme="minorEastAsia" w:eastAsiaTheme="minorEastAsia" w:hAnsiTheme="minorEastAsia" w:hint="eastAsia"/>
          <w:sz w:val="24"/>
        </w:rPr>
        <w:t>属性</w:t>
      </w:r>
      <w:r w:rsidR="00D860F8">
        <w:rPr>
          <w:rFonts w:asciiTheme="minorEastAsia" w:eastAsiaTheme="minorEastAsia" w:hAnsiTheme="minorEastAsia" w:hint="eastAsia"/>
          <w:sz w:val="24"/>
        </w:rPr>
        <w:t>中</w:t>
      </w:r>
      <w:r w:rsidRPr="001D66AB">
        <w:rPr>
          <w:rFonts w:asciiTheme="minorEastAsia" w:eastAsiaTheme="minorEastAsia" w:hAnsiTheme="minorEastAsia" w:hint="eastAsia"/>
          <w:sz w:val="24"/>
        </w:rPr>
        <w:t>指定</w:t>
      </w:r>
    </w:p>
    <w:p w:rsidR="00D860F8" w:rsidRPr="001D66AB" w:rsidRDefault="00D860F8" w:rsidP="00D860F8">
      <w:pPr>
        <w:ind w:left="720"/>
        <w:rPr>
          <w:rFonts w:asciiTheme="minorEastAsia" w:eastAsiaTheme="minorEastAsia" w:hAnsiTheme="minorEastAsia"/>
          <w:sz w:val="24"/>
        </w:rPr>
      </w:pPr>
      <w:r>
        <w:rPr>
          <w:rFonts w:asciiTheme="minorEastAsia" w:eastAsiaTheme="minorEastAsia" w:hAnsiTheme="minorEastAsia" w:hint="eastAsia"/>
          <w:sz w:val="24"/>
        </w:rPr>
        <w:t>值可由【字母】、【数字】、【_】组成的任何字符</w:t>
      </w:r>
    </w:p>
    <w:p w:rsidR="00D228B0" w:rsidRDefault="00845DBF" w:rsidP="001D66AB">
      <w:pPr>
        <w:pStyle w:val="3"/>
      </w:pPr>
      <w:bookmarkStart w:id="8" w:name="_Toc408836131"/>
      <w:bookmarkStart w:id="9" w:name="_Toc408836202"/>
      <w:r>
        <w:rPr>
          <w:rFonts w:hint="eastAsia"/>
        </w:rPr>
        <w:t>任务脚本的</w:t>
      </w:r>
      <w:r w:rsidR="00D228B0">
        <w:rPr>
          <w:rFonts w:hint="eastAsia"/>
        </w:rPr>
        <w:t>执行结果文件</w:t>
      </w:r>
      <w:bookmarkEnd w:id="8"/>
      <w:bookmarkEnd w:id="9"/>
    </w:p>
    <w:p w:rsidR="00D228B0" w:rsidRDefault="009E4AE9" w:rsidP="00D228B0">
      <w:pPr>
        <w:ind w:left="420" w:firstLine="420"/>
        <w:rPr>
          <w:rFonts w:asciiTheme="minorEastAsia" w:eastAsiaTheme="minorEastAsia" w:hAnsiTheme="minorEastAsia"/>
          <w:sz w:val="24"/>
        </w:rPr>
      </w:pPr>
      <w:r>
        <w:rPr>
          <w:rFonts w:asciiTheme="minorEastAsia" w:eastAsiaTheme="minorEastAsia" w:hAnsiTheme="minorEastAsia" w:hint="eastAsia"/>
          <w:sz w:val="24"/>
        </w:rPr>
        <w:t>任务脚本是否</w:t>
      </w:r>
      <w:r w:rsidR="00D228B0">
        <w:rPr>
          <w:rFonts w:asciiTheme="minorEastAsia" w:eastAsiaTheme="minorEastAsia" w:hAnsiTheme="minorEastAsia" w:hint="eastAsia"/>
          <w:sz w:val="24"/>
        </w:rPr>
        <w:t>执行成功，是通过</w:t>
      </w:r>
      <w:r>
        <w:rPr>
          <w:rFonts w:asciiTheme="minorEastAsia" w:eastAsiaTheme="minorEastAsia" w:hAnsiTheme="minorEastAsia" w:hint="eastAsia"/>
          <w:sz w:val="24"/>
        </w:rPr>
        <w:t>任务脚本执行输出结果文件指定的</w:t>
      </w:r>
      <w:r w:rsidR="00D228B0">
        <w:rPr>
          <w:rFonts w:asciiTheme="minorEastAsia" w:eastAsiaTheme="minorEastAsia" w:hAnsiTheme="minorEastAsia" w:hint="eastAsia"/>
          <w:sz w:val="24"/>
        </w:rPr>
        <w:t>。</w:t>
      </w:r>
    </w:p>
    <w:p w:rsidR="00D228B0" w:rsidRDefault="009E4AE9" w:rsidP="00D228B0">
      <w:pPr>
        <w:ind w:left="420" w:firstLine="420"/>
        <w:rPr>
          <w:rFonts w:asciiTheme="minorEastAsia" w:eastAsiaTheme="minorEastAsia" w:hAnsiTheme="minorEastAsia"/>
          <w:sz w:val="24"/>
        </w:rPr>
      </w:pPr>
      <w:r>
        <w:rPr>
          <w:rFonts w:asciiTheme="minorEastAsia" w:eastAsiaTheme="minorEastAsia" w:hAnsiTheme="minorEastAsia" w:hint="eastAsia"/>
          <w:sz w:val="24"/>
        </w:rPr>
        <w:t>任务脚本的执行结果文件，是由任务脚本</w:t>
      </w:r>
      <w:r w:rsidR="00D228B0">
        <w:rPr>
          <w:rFonts w:asciiTheme="minorEastAsia" w:eastAsiaTheme="minorEastAsia" w:hAnsiTheme="minorEastAsia" w:hint="eastAsia"/>
          <w:sz w:val="24"/>
        </w:rPr>
        <w:t>的环境变量</w:t>
      </w:r>
      <w:r>
        <w:rPr>
          <w:rFonts w:asciiTheme="minorEastAsia" w:eastAsiaTheme="minorEastAsia" w:hAnsiTheme="minorEastAsia" w:hint="eastAsia"/>
          <w:sz w:val="24"/>
        </w:rPr>
        <w:t>$</w:t>
      </w:r>
      <w:r w:rsidRPr="001D66AB">
        <w:rPr>
          <w:rFonts w:asciiTheme="minorEastAsia" w:eastAsiaTheme="minorEastAsia" w:hAnsiTheme="minorEastAsia" w:hint="eastAsia"/>
          <w:sz w:val="24"/>
        </w:rPr>
        <w:t>DCMD_SVR_RESULT_FILE</w:t>
      </w:r>
      <w:r>
        <w:rPr>
          <w:rFonts w:asciiTheme="minorEastAsia" w:eastAsiaTheme="minorEastAsia" w:hAnsiTheme="minorEastAsia" w:hint="eastAsia"/>
          <w:sz w:val="24"/>
        </w:rPr>
        <w:t>指定</w:t>
      </w:r>
      <w:r w:rsidR="00D228B0">
        <w:rPr>
          <w:rFonts w:asciiTheme="minorEastAsia" w:eastAsiaTheme="minorEastAsia" w:hAnsiTheme="minorEastAsia" w:hint="eastAsia"/>
          <w:sz w:val="24"/>
        </w:rPr>
        <w:t>。</w:t>
      </w:r>
    </w:p>
    <w:p w:rsidR="00D228B0" w:rsidRDefault="00D228B0" w:rsidP="00D228B0">
      <w:pPr>
        <w:ind w:left="420" w:firstLine="420"/>
        <w:rPr>
          <w:rFonts w:asciiTheme="minorEastAsia" w:eastAsiaTheme="minorEastAsia" w:hAnsiTheme="minorEastAsia"/>
          <w:sz w:val="24"/>
        </w:rPr>
      </w:pPr>
      <w:r>
        <w:rPr>
          <w:rFonts w:asciiTheme="minorEastAsia" w:eastAsiaTheme="minorEastAsia" w:hAnsiTheme="minorEastAsia" w:hint="eastAsia"/>
          <w:sz w:val="24"/>
        </w:rPr>
        <w:t>$</w:t>
      </w:r>
      <w:r w:rsidR="009E4AE9" w:rsidRPr="001D66AB">
        <w:rPr>
          <w:rFonts w:asciiTheme="minorEastAsia" w:eastAsiaTheme="minorEastAsia" w:hAnsiTheme="minorEastAsia" w:hint="eastAsia"/>
          <w:sz w:val="24"/>
        </w:rPr>
        <w:t>DCMD_SVR_RESULT_FILE</w:t>
      </w:r>
      <w:r>
        <w:rPr>
          <w:rFonts w:asciiTheme="minorEastAsia" w:eastAsiaTheme="minorEastAsia" w:hAnsiTheme="minorEastAsia" w:hint="eastAsia"/>
          <w:sz w:val="24"/>
        </w:rPr>
        <w:t>环境变量指定文件的内容如下：</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r w:rsidRPr="00D71346">
        <w:rPr>
          <w:rFonts w:asciiTheme="minorEastAsia" w:eastAsiaTheme="minorEastAsia" w:hAnsiTheme="minorEastAsia" w:hint="eastAsia"/>
          <w:sz w:val="24"/>
        </w:rPr>
        <w:t>process=进度</w:t>
      </w:r>
    </w:p>
    <w:p w:rsidR="00D228B0" w:rsidRPr="00D71346" w:rsidRDefault="00D228B0" w:rsidP="00D228B0">
      <w:pPr>
        <w:pStyle w:val="af9"/>
        <w:ind w:leftChars="640" w:left="1280" w:firstLineChars="0" w:firstLine="0"/>
        <w:rPr>
          <w:rFonts w:asciiTheme="minorEastAsia" w:eastAsiaTheme="minorEastAsia" w:hAnsiTheme="minorEastAsia"/>
          <w:sz w:val="24"/>
        </w:rPr>
      </w:pPr>
      <w:r>
        <w:rPr>
          <w:rFonts w:asciiTheme="minorEastAsia" w:eastAsiaTheme="minorEastAsia" w:hAnsiTheme="minorEastAsia" w:hint="eastAsia"/>
          <w:sz w:val="24"/>
        </w:rPr>
        <w:t>此</w:t>
      </w:r>
      <w:r w:rsidRPr="00D71346">
        <w:rPr>
          <w:rFonts w:asciiTheme="minorEastAsia" w:eastAsiaTheme="minorEastAsia" w:hAnsiTheme="minorEastAsia" w:hint="eastAsia"/>
          <w:sz w:val="24"/>
        </w:rPr>
        <w:t>为任意的字符串，必须在一行。</w:t>
      </w:r>
      <w:r w:rsidR="009E4AE9">
        <w:rPr>
          <w:rFonts w:asciiTheme="minorEastAsia" w:eastAsiaTheme="minorEastAsia" w:hAnsiTheme="minorEastAsia" w:hint="eastAsia"/>
          <w:sz w:val="24"/>
        </w:rPr>
        <w:t>可以多次输出，最后一次输出的值为真正的进度值。</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r w:rsidRPr="00D71346">
        <w:rPr>
          <w:rFonts w:asciiTheme="minorEastAsia" w:eastAsiaTheme="minorEastAsia" w:hAnsiTheme="minorEastAsia" w:hint="eastAsia"/>
          <w:sz w:val="24"/>
        </w:rPr>
        <w:lastRenderedPageBreak/>
        <w:t>state=</w:t>
      </w:r>
      <w:r>
        <w:rPr>
          <w:rFonts w:asciiTheme="minorEastAsia" w:eastAsiaTheme="minorEastAsia" w:hAnsiTheme="minorEastAsia" w:hint="eastAsia"/>
          <w:sz w:val="24"/>
        </w:rPr>
        <w:t>success/failure</w:t>
      </w:r>
    </w:p>
    <w:p w:rsidR="00D228B0" w:rsidRDefault="00D228B0" w:rsidP="00D228B0">
      <w:pPr>
        <w:pStyle w:val="af9"/>
        <w:ind w:leftChars="640" w:left="1280" w:firstLineChars="0" w:firstLine="0"/>
        <w:rPr>
          <w:rFonts w:asciiTheme="minorEastAsia" w:eastAsiaTheme="minorEastAsia" w:hAnsiTheme="minorEastAsia"/>
          <w:sz w:val="24"/>
        </w:rPr>
      </w:pPr>
      <w:r w:rsidRPr="00D71346">
        <w:rPr>
          <w:rFonts w:asciiTheme="minorEastAsia" w:eastAsiaTheme="minorEastAsia" w:hAnsiTheme="minorEastAsia" w:hint="eastAsia"/>
          <w:sz w:val="24"/>
        </w:rPr>
        <w:t>输出state表示执行状态；success：成功；failure：失败</w:t>
      </w:r>
      <w:r>
        <w:rPr>
          <w:rFonts w:asciiTheme="minorEastAsia" w:eastAsiaTheme="minorEastAsia" w:hAnsiTheme="minorEastAsia" w:hint="eastAsia"/>
          <w:sz w:val="24"/>
        </w:rPr>
        <w:t>。必须在一行。</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r w:rsidRPr="00D71346">
        <w:rPr>
          <w:rFonts w:asciiTheme="minorEastAsia" w:eastAsiaTheme="minorEastAsia" w:hAnsiTheme="minorEastAsia" w:hint="eastAsia"/>
          <w:sz w:val="24"/>
        </w:rPr>
        <w:t>err=</w:t>
      </w:r>
      <w:r>
        <w:rPr>
          <w:rFonts w:asciiTheme="minorEastAsia" w:eastAsiaTheme="minorEastAsia" w:hAnsiTheme="minorEastAsia" w:hint="eastAsia"/>
          <w:sz w:val="24"/>
        </w:rPr>
        <w:t>错误信息</w:t>
      </w:r>
    </w:p>
    <w:p w:rsidR="00D228B0" w:rsidRPr="00D71346" w:rsidRDefault="00D228B0" w:rsidP="00D228B0">
      <w:pPr>
        <w:pStyle w:val="af9"/>
        <w:ind w:leftChars="640" w:left="1280" w:firstLineChars="0" w:firstLine="0"/>
        <w:rPr>
          <w:rFonts w:asciiTheme="minorEastAsia" w:eastAsiaTheme="minorEastAsia" w:hAnsiTheme="minorEastAsia"/>
          <w:sz w:val="24"/>
        </w:rPr>
      </w:pPr>
      <w:r w:rsidRPr="00D71346">
        <w:rPr>
          <w:rFonts w:asciiTheme="minorEastAsia" w:eastAsiaTheme="minorEastAsia" w:hAnsiTheme="minorEastAsia" w:hint="eastAsia"/>
          <w:sz w:val="24"/>
        </w:rPr>
        <w:t>若任务执行失败，则记录错误信息。错误信息可以多行。</w:t>
      </w:r>
    </w:p>
    <w:p w:rsidR="00D228B0" w:rsidRPr="00D228B0" w:rsidRDefault="00D228B0" w:rsidP="00D228B0">
      <w:pPr>
        <w:ind w:left="420" w:firstLine="420"/>
        <w:rPr>
          <w:rFonts w:asciiTheme="minorEastAsia" w:eastAsiaTheme="minorEastAsia" w:hAnsiTheme="minorEastAsia"/>
          <w:sz w:val="24"/>
        </w:rPr>
      </w:pPr>
    </w:p>
    <w:p w:rsidR="00725AF9" w:rsidRDefault="00725AF9" w:rsidP="00725AF9">
      <w:pPr>
        <w:pStyle w:val="3"/>
        <w:rPr>
          <w:rFonts w:hint="eastAsia"/>
        </w:rPr>
      </w:pPr>
      <w:bookmarkStart w:id="10" w:name="_Toc408836132"/>
      <w:bookmarkStart w:id="11" w:name="_Toc408836203"/>
      <w:r>
        <w:rPr>
          <w:rFonts w:hint="eastAsia"/>
        </w:rPr>
        <w:t>任务最佳实践</w:t>
      </w:r>
      <w:bookmarkEnd w:id="10"/>
      <w:bookmarkEnd w:id="11"/>
    </w:p>
    <w:p w:rsidR="00681E49" w:rsidRDefault="00EB32D2" w:rsidP="00AE6283">
      <w:pPr>
        <w:pStyle w:val="4"/>
      </w:pPr>
      <w:bookmarkStart w:id="12" w:name="_Toc408836204"/>
      <w:r>
        <w:rPr>
          <w:rFonts w:hint="eastAsia"/>
        </w:rPr>
        <w:t>服务</w:t>
      </w:r>
      <w:r w:rsidR="00151985">
        <w:rPr>
          <w:rFonts w:hint="eastAsia"/>
        </w:rPr>
        <w:t>软件包存储</w:t>
      </w:r>
      <w:bookmarkEnd w:id="12"/>
    </w:p>
    <w:p w:rsidR="007D771C" w:rsidRDefault="007D771C"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要通过</w:t>
      </w:r>
      <w:r w:rsidR="00EB32D2">
        <w:rPr>
          <w:rFonts w:asciiTheme="minorEastAsia" w:eastAsiaTheme="minorEastAsia" w:hAnsiTheme="minorEastAsia" w:hint="eastAsia"/>
          <w:sz w:val="24"/>
        </w:rPr>
        <w:t>ducter</w:t>
      </w:r>
      <w:r w:rsidRPr="007D771C">
        <w:rPr>
          <w:rFonts w:asciiTheme="minorEastAsia" w:eastAsiaTheme="minorEastAsia" w:hAnsiTheme="minorEastAsia" w:hint="eastAsia"/>
          <w:sz w:val="24"/>
        </w:rPr>
        <w:t>的任务实现</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的发布，必须有地方存储待发布的服务软件包，</w:t>
      </w:r>
      <w:r>
        <w:rPr>
          <w:rFonts w:asciiTheme="minorEastAsia" w:eastAsiaTheme="minorEastAsia" w:hAnsiTheme="minorEastAsia" w:hint="eastAsia"/>
          <w:sz w:val="24"/>
        </w:rPr>
        <w:t>这就牵扯上线服务软件包的存储问题。</w:t>
      </w:r>
    </w:p>
    <w:p w:rsidR="00D3064A" w:rsidRDefault="007D771C"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由于</w:t>
      </w:r>
      <w:r w:rsidR="00EB32D2">
        <w:rPr>
          <w:rFonts w:asciiTheme="minorEastAsia" w:eastAsiaTheme="minorEastAsia" w:hAnsiTheme="minorEastAsia" w:hint="eastAsia"/>
          <w:sz w:val="24"/>
        </w:rPr>
        <w:t>ducter的</w:t>
      </w:r>
      <w:r w:rsidRPr="007D771C">
        <w:rPr>
          <w:rFonts w:asciiTheme="minorEastAsia" w:eastAsiaTheme="minorEastAsia" w:hAnsiTheme="minorEastAsia" w:hint="eastAsia"/>
          <w:sz w:val="24"/>
        </w:rPr>
        <w:t>任务</w:t>
      </w:r>
      <w:r w:rsidR="00EB32D2">
        <w:rPr>
          <w:rFonts w:asciiTheme="minorEastAsia" w:eastAsiaTheme="minorEastAsia" w:hAnsiTheme="minorEastAsia" w:hint="eastAsia"/>
          <w:sz w:val="24"/>
        </w:rPr>
        <w:t>脚本可由</w:t>
      </w:r>
      <w:r w:rsidRPr="007D771C">
        <w:rPr>
          <w:rFonts w:asciiTheme="minorEastAsia" w:eastAsiaTheme="minorEastAsia" w:hAnsiTheme="minorEastAsia" w:hint="eastAsia"/>
          <w:sz w:val="24"/>
        </w:rPr>
        <w:t>用户自由编写，</w:t>
      </w:r>
      <w:r>
        <w:rPr>
          <w:rFonts w:asciiTheme="minorEastAsia" w:eastAsiaTheme="minorEastAsia" w:hAnsiTheme="minorEastAsia" w:hint="eastAsia"/>
          <w:sz w:val="24"/>
        </w:rPr>
        <w:t>因此，</w:t>
      </w:r>
      <w:r w:rsidR="00EB32D2">
        <w:rPr>
          <w:rFonts w:asciiTheme="minorEastAsia" w:eastAsiaTheme="minorEastAsia" w:hAnsiTheme="minorEastAsia" w:hint="eastAsia"/>
          <w:sz w:val="24"/>
        </w:rPr>
        <w:t>ducter对软件包的存储及</w:t>
      </w:r>
      <w:r>
        <w:rPr>
          <w:rFonts w:asciiTheme="minorEastAsia" w:eastAsiaTheme="minorEastAsia" w:hAnsiTheme="minorEastAsia" w:hint="eastAsia"/>
          <w:sz w:val="24"/>
        </w:rPr>
        <w:t>获取方式没有任何限制，可以通过svn、ftp、http、git、甚至共享存储的方式获取。同样对服务软件包的命名也没有限制。</w:t>
      </w:r>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但，基于</w:t>
      </w:r>
      <w:r w:rsidR="00EB32D2">
        <w:rPr>
          <w:rFonts w:asciiTheme="minorEastAsia" w:eastAsiaTheme="minorEastAsia" w:hAnsiTheme="minorEastAsia" w:hint="eastAsia"/>
          <w:sz w:val="24"/>
        </w:rPr>
        <w:t>ducter</w:t>
      </w:r>
      <w:r>
        <w:rPr>
          <w:rFonts w:asciiTheme="minorEastAsia" w:eastAsiaTheme="minorEastAsia" w:hAnsiTheme="minorEastAsia" w:hint="eastAsia"/>
          <w:sz w:val="24"/>
        </w:rPr>
        <w:t>的设计，无论采用哪种方式获取软件包，</w:t>
      </w:r>
      <w:r w:rsidR="00EB32D2">
        <w:rPr>
          <w:rFonts w:asciiTheme="minorEastAsia" w:eastAsiaTheme="minorEastAsia" w:hAnsiTheme="minorEastAsia" w:hint="eastAsia"/>
          <w:sz w:val="24"/>
        </w:rPr>
        <w:t>ducter</w:t>
      </w:r>
      <w:r>
        <w:rPr>
          <w:rFonts w:asciiTheme="minorEastAsia" w:eastAsiaTheme="minorEastAsia" w:hAnsiTheme="minorEastAsia" w:hint="eastAsia"/>
          <w:sz w:val="24"/>
        </w:rPr>
        <w:t>建议采用如下的方式进行服务软件包</w:t>
      </w:r>
      <w:r w:rsidR="00151985">
        <w:rPr>
          <w:rFonts w:asciiTheme="minorEastAsia" w:eastAsiaTheme="minorEastAsia" w:hAnsiTheme="minorEastAsia" w:hint="eastAsia"/>
          <w:sz w:val="24"/>
        </w:rPr>
        <w:t>的存储及软件包</w:t>
      </w:r>
      <w:r>
        <w:rPr>
          <w:rFonts w:asciiTheme="minorEastAsia" w:eastAsiaTheme="minorEastAsia" w:hAnsiTheme="minorEastAsia" w:hint="eastAsia"/>
          <w:sz w:val="24"/>
        </w:rPr>
        <w:t>的命名</w:t>
      </w:r>
      <w:r w:rsidR="00151985">
        <w:rPr>
          <w:rFonts w:asciiTheme="minorEastAsia" w:eastAsiaTheme="minorEastAsia" w:hAnsiTheme="minorEastAsia" w:hint="eastAsia"/>
          <w:sz w:val="24"/>
        </w:rPr>
        <w:t>，以便根据已知信息获取软件包与配置的位置：</w:t>
      </w:r>
    </w:p>
    <w:p w:rsidR="00151985" w:rsidRDefault="00151985" w:rsidP="00151985">
      <w:pPr>
        <w:ind w:left="840" w:firstLine="420"/>
        <w:rPr>
          <w:rFonts w:asciiTheme="minorEastAsia" w:eastAsiaTheme="minorEastAsia" w:hAnsiTheme="minorEastAsia"/>
          <w:sz w:val="24"/>
        </w:rPr>
      </w:pPr>
      <w:r>
        <w:rPr>
          <w:rFonts w:asciiTheme="minorEastAsia" w:eastAsiaTheme="minorEastAsia" w:hAnsiTheme="minorEastAsia" w:hint="eastAsia"/>
          <w:sz w:val="24"/>
        </w:rPr>
        <w:t>--软件包存储根目录</w:t>
      </w:r>
    </w:p>
    <w:p w:rsidR="00151985" w:rsidRDefault="00151985" w:rsidP="00151985">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|---package   ##软件包的存储</w:t>
      </w:r>
    </w:p>
    <w:p w:rsidR="00151985" w:rsidRDefault="00151985" w:rsidP="00151985">
      <w:pPr>
        <w:ind w:left="420" w:firstLineChars="450" w:firstLine="1080"/>
        <w:rPr>
          <w:rFonts w:asciiTheme="minorEastAsia" w:eastAsiaTheme="minorEastAsia" w:hAnsiTheme="minorEastAsia" w:hint="eastAsia"/>
          <w:sz w:val="24"/>
        </w:rPr>
      </w:pPr>
      <w:r>
        <w:rPr>
          <w:rFonts w:asciiTheme="minorEastAsia" w:eastAsiaTheme="minorEastAsia" w:hAnsiTheme="minorEastAsia" w:hint="eastAsia"/>
          <w:sz w:val="24"/>
        </w:rPr>
        <w:t>|      |---产品名字A</w:t>
      </w:r>
    </w:p>
    <w:p w:rsidR="00151985" w:rsidRDefault="00151985" w:rsidP="00151985">
      <w:pPr>
        <w:ind w:left="420" w:firstLineChars="450" w:firstLine="1080"/>
        <w:rPr>
          <w:rFonts w:asciiTheme="minorEastAsia" w:eastAsiaTheme="minorEastAsia" w:hAnsiTheme="minorEastAsia" w:hint="eastAsia"/>
          <w:sz w:val="24"/>
        </w:rPr>
      </w:pPr>
      <w:r>
        <w:rPr>
          <w:rFonts w:asciiTheme="minorEastAsia" w:eastAsiaTheme="minorEastAsia" w:hAnsiTheme="minorEastAsia" w:hint="eastAsia"/>
          <w:sz w:val="24"/>
        </w:rPr>
        <w:t>|      |     |--服务名字A-1</w:t>
      </w:r>
    </w:p>
    <w:p w:rsidR="00151985" w:rsidRDefault="00151985" w:rsidP="00151985">
      <w:pPr>
        <w:ind w:left="420" w:firstLineChars="450" w:firstLine="1080"/>
        <w:rPr>
          <w:rFonts w:asciiTheme="minorEastAsia" w:eastAsiaTheme="minorEastAsia" w:hAnsiTheme="minorEastAsia"/>
          <w:sz w:val="24"/>
        </w:rPr>
      </w:pPr>
      <w:r>
        <w:rPr>
          <w:rFonts w:asciiTheme="minorEastAsia" w:eastAsiaTheme="minorEastAsia" w:hAnsiTheme="minorEastAsia" w:hint="eastAsia"/>
          <w:sz w:val="24"/>
        </w:rPr>
        <w:t>|      |     |     |--【服务名】_【OS版本】_【服务版本号1】.tar.gz</w:t>
      </w:r>
    </w:p>
    <w:p w:rsidR="00151985" w:rsidRDefault="00151985" w:rsidP="00151985">
      <w:pPr>
        <w:ind w:left="420" w:firstLineChars="450" w:firstLine="1080"/>
        <w:rPr>
          <w:rFonts w:asciiTheme="minorEastAsia" w:eastAsiaTheme="minorEastAsia" w:hAnsiTheme="minorEastAsia"/>
          <w:sz w:val="24"/>
        </w:rPr>
      </w:pPr>
      <w:r>
        <w:rPr>
          <w:rFonts w:asciiTheme="minorEastAsia" w:eastAsiaTheme="minorEastAsia" w:hAnsiTheme="minorEastAsia" w:hint="eastAsia"/>
          <w:sz w:val="24"/>
        </w:rPr>
        <w:t>|      |     |     |--【服务名】_【OS版本】_【服务版本号2】.tar.gz</w:t>
      </w:r>
    </w:p>
    <w:p w:rsidR="00151985" w:rsidRDefault="00151985" w:rsidP="00151985">
      <w:pPr>
        <w:ind w:left="420" w:firstLineChars="450" w:firstLine="1080"/>
        <w:rPr>
          <w:rFonts w:asciiTheme="minorEastAsia" w:eastAsiaTheme="minorEastAsia" w:hAnsiTheme="minorEastAsia" w:hint="eastAsia"/>
          <w:sz w:val="24"/>
        </w:rPr>
      </w:pPr>
      <w:r>
        <w:rPr>
          <w:rFonts w:asciiTheme="minorEastAsia" w:eastAsiaTheme="minorEastAsia" w:hAnsiTheme="minorEastAsia" w:hint="eastAsia"/>
          <w:sz w:val="24"/>
        </w:rPr>
        <w:t>|      |     |--服务名字A-2</w:t>
      </w:r>
    </w:p>
    <w:p w:rsidR="00151985" w:rsidRDefault="00151985" w:rsidP="00151985">
      <w:pPr>
        <w:ind w:left="420" w:firstLineChars="400" w:firstLine="960"/>
        <w:rPr>
          <w:rFonts w:asciiTheme="minorEastAsia" w:eastAsiaTheme="minorEastAsia" w:hAnsiTheme="minorEastAsia"/>
          <w:sz w:val="24"/>
        </w:rPr>
      </w:pPr>
      <w:r>
        <w:rPr>
          <w:rFonts w:asciiTheme="minorEastAsia" w:eastAsiaTheme="minorEastAsia" w:hAnsiTheme="minorEastAsia" w:hint="eastAsia"/>
          <w:sz w:val="24"/>
        </w:rPr>
        <w:t xml:space="preserve"> |      |---产品名字M</w:t>
      </w:r>
    </w:p>
    <w:p w:rsidR="00151985" w:rsidRDefault="00151985" w:rsidP="00151985">
      <w:pPr>
        <w:ind w:left="420" w:firstLineChars="450" w:firstLine="1080"/>
        <w:rPr>
          <w:rFonts w:asciiTheme="minorEastAsia" w:eastAsiaTheme="minorEastAsia" w:hAnsiTheme="minorEastAsia" w:hint="eastAsia"/>
          <w:sz w:val="24"/>
        </w:rPr>
      </w:pPr>
      <w:r>
        <w:rPr>
          <w:rFonts w:asciiTheme="minorEastAsia" w:eastAsiaTheme="minorEastAsia" w:hAnsiTheme="minorEastAsia" w:hint="eastAsia"/>
          <w:sz w:val="24"/>
        </w:rPr>
        <w:t>|      |     |--服务名字M-1</w:t>
      </w:r>
    </w:p>
    <w:p w:rsidR="00151985" w:rsidRDefault="00151985" w:rsidP="00151985">
      <w:pPr>
        <w:ind w:left="420" w:firstLineChars="450" w:firstLine="1080"/>
        <w:rPr>
          <w:rFonts w:asciiTheme="minorEastAsia" w:eastAsiaTheme="minorEastAsia" w:hAnsiTheme="minorEastAsia"/>
          <w:sz w:val="24"/>
        </w:rPr>
      </w:pPr>
      <w:r>
        <w:rPr>
          <w:rFonts w:asciiTheme="minorEastAsia" w:eastAsiaTheme="minorEastAsia" w:hAnsiTheme="minorEastAsia" w:hint="eastAsia"/>
          <w:sz w:val="24"/>
        </w:rPr>
        <w:t>|      |     |     |--【服务名】_【OS版本1】_【服务版本号1】.tar.gz</w:t>
      </w:r>
    </w:p>
    <w:p w:rsidR="00151985" w:rsidRDefault="00151985" w:rsidP="00151985">
      <w:pPr>
        <w:ind w:left="420" w:firstLineChars="450" w:firstLine="1080"/>
        <w:rPr>
          <w:rFonts w:asciiTheme="minorEastAsia" w:eastAsiaTheme="minorEastAsia" w:hAnsiTheme="minorEastAsia"/>
          <w:sz w:val="24"/>
        </w:rPr>
      </w:pPr>
      <w:r>
        <w:rPr>
          <w:rFonts w:asciiTheme="minorEastAsia" w:eastAsiaTheme="minorEastAsia" w:hAnsiTheme="minorEastAsia" w:hint="eastAsia"/>
          <w:sz w:val="24"/>
        </w:rPr>
        <w:t>|      |     |     |--【服务名】_【OS版本2】_【服务版本号1】.tar.gz</w:t>
      </w:r>
    </w:p>
    <w:p w:rsidR="00151985" w:rsidRDefault="00151985" w:rsidP="00151985">
      <w:pPr>
        <w:ind w:left="420" w:firstLineChars="450" w:firstLine="1080"/>
        <w:rPr>
          <w:rFonts w:asciiTheme="minorEastAsia" w:eastAsiaTheme="minorEastAsia" w:hAnsiTheme="minorEastAsia" w:hint="eastAsia"/>
          <w:sz w:val="24"/>
        </w:rPr>
      </w:pPr>
      <w:r>
        <w:rPr>
          <w:rFonts w:asciiTheme="minorEastAsia" w:eastAsiaTheme="minorEastAsia" w:hAnsiTheme="minorEastAsia" w:hint="eastAsia"/>
          <w:sz w:val="24"/>
        </w:rPr>
        <w:t>|      |     |--服务名字A-2</w:t>
      </w:r>
    </w:p>
    <w:p w:rsidR="00151985" w:rsidRDefault="00151985" w:rsidP="00151985">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|---conf </w:t>
      </w:r>
    </w:p>
    <w:p w:rsidR="00151985" w:rsidRDefault="00151985" w:rsidP="00151985">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|---产品名字A</w:t>
      </w:r>
    </w:p>
    <w:p w:rsidR="00151985" w:rsidRDefault="00151985" w:rsidP="00151985">
      <w:pPr>
        <w:ind w:left="420" w:firstLineChars="450" w:firstLine="1080"/>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|---服务名字A-1</w:t>
      </w:r>
    </w:p>
    <w:p w:rsidR="00151985" w:rsidRDefault="00151985" w:rsidP="00151985">
      <w:pPr>
        <w:ind w:left="420" w:firstLineChars="450" w:firstLine="1080"/>
        <w:rPr>
          <w:rFonts w:asciiTheme="minorEastAsia" w:eastAsiaTheme="minorEastAsia" w:hAnsiTheme="minorEastAsia"/>
          <w:sz w:val="24"/>
        </w:rPr>
      </w:pPr>
      <w:r>
        <w:rPr>
          <w:rFonts w:asciiTheme="minorEastAsia" w:eastAsiaTheme="minorEastAsia" w:hAnsiTheme="minorEastAsia" w:hint="eastAsia"/>
          <w:sz w:val="24"/>
        </w:rPr>
        <w:t xml:space="preserve">                  |---具体服务池子1</w:t>
      </w:r>
    </w:p>
    <w:p w:rsidR="00151985" w:rsidRDefault="00151985" w:rsidP="00151985">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      |---env1 //env1的配置目录，内放各配置文件</w:t>
      </w:r>
    </w:p>
    <w:p w:rsidR="00151985" w:rsidRDefault="00151985" w:rsidP="00151985">
      <w:pPr>
        <w:ind w:left="420" w:firstLineChars="1350" w:firstLine="3240"/>
        <w:rPr>
          <w:rFonts w:asciiTheme="minorEastAsia" w:eastAsiaTheme="minorEastAsia" w:hAnsiTheme="minorEastAsia"/>
          <w:sz w:val="24"/>
        </w:rPr>
      </w:pPr>
      <w:r>
        <w:rPr>
          <w:rFonts w:asciiTheme="minorEastAsia" w:eastAsiaTheme="minorEastAsia" w:hAnsiTheme="minorEastAsia" w:hint="eastAsia"/>
          <w:sz w:val="24"/>
        </w:rPr>
        <w:t>|      |--env2 //env2的配置目录，内放各配置文件</w:t>
      </w:r>
    </w:p>
    <w:p w:rsidR="00151985" w:rsidRDefault="00151985" w:rsidP="00151985">
      <w:pPr>
        <w:ind w:left="420" w:firstLineChars="1350" w:firstLine="3240"/>
        <w:rPr>
          <w:rFonts w:asciiTheme="minorEastAsia" w:eastAsiaTheme="minorEastAsia" w:hAnsiTheme="minorEastAsia"/>
          <w:sz w:val="24"/>
        </w:rPr>
      </w:pPr>
      <w:r>
        <w:rPr>
          <w:rFonts w:asciiTheme="minorEastAsia" w:eastAsiaTheme="minorEastAsia" w:hAnsiTheme="minorEastAsia" w:hint="eastAsia"/>
          <w:sz w:val="24"/>
        </w:rPr>
        <w:t>|---具体服务池子2</w:t>
      </w:r>
    </w:p>
    <w:p w:rsidR="00151985" w:rsidRDefault="00151985" w:rsidP="00151985">
      <w:pPr>
        <w:ind w:left="1260" w:firstLine="420"/>
        <w:rPr>
          <w:rFonts w:asciiTheme="minorEastAsia" w:eastAsiaTheme="minorEastAsia" w:hAnsiTheme="minorEastAsia"/>
          <w:sz w:val="24"/>
        </w:rPr>
      </w:pPr>
      <w:r>
        <w:rPr>
          <w:rFonts w:asciiTheme="minorEastAsia" w:eastAsiaTheme="minorEastAsia" w:hAnsiTheme="minorEastAsia" w:hint="eastAsia"/>
          <w:sz w:val="24"/>
        </w:rPr>
        <w:t>通过以上的存储目录结构，任务脚本根据传入的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、产品名、服务名、软件包版本号、一级服务器的OS类型，就可以自动计算出服务软件包的存储位置。</w:t>
      </w:r>
    </w:p>
    <w:p w:rsidR="00331FC3" w:rsidRDefault="00151985" w:rsidP="00151985">
      <w:pPr>
        <w:ind w:firstLineChars="675" w:firstLine="1620"/>
        <w:rPr>
          <w:rFonts w:asciiTheme="minorEastAsia" w:eastAsiaTheme="minorEastAsia" w:hAnsiTheme="minorEastAsia"/>
          <w:sz w:val="24"/>
        </w:rPr>
      </w:pPr>
      <w:r>
        <w:rPr>
          <w:rFonts w:asciiTheme="minorEastAsia" w:eastAsiaTheme="minorEastAsia" w:hAnsiTheme="minorEastAsia" w:hint="eastAsia"/>
          <w:sz w:val="24"/>
        </w:rPr>
        <w:t>同样</w:t>
      </w:r>
      <w:r w:rsidRPr="00151985">
        <w:rPr>
          <w:rFonts w:asciiTheme="minorEastAsia" w:eastAsiaTheme="minorEastAsia" w:hAnsiTheme="minorEastAsia" w:hint="eastAsia"/>
          <w:sz w:val="24"/>
        </w:rPr>
        <w:t>，也可以计算出服务配置文件的目录。</w:t>
      </w:r>
    </w:p>
    <w:p w:rsidR="00042182" w:rsidRDefault="00042182" w:rsidP="00AE6283">
      <w:pPr>
        <w:pStyle w:val="4"/>
      </w:pPr>
      <w:bookmarkStart w:id="13" w:name="_Toc408836205"/>
      <w:r w:rsidRPr="001264FC">
        <w:rPr>
          <w:rFonts w:hint="eastAsia"/>
        </w:rPr>
        <w:t>服务的安装位置</w:t>
      </w:r>
      <w:bookmarkEnd w:id="13"/>
    </w:p>
    <w:p w:rsidR="00042182" w:rsidRDefault="00151985" w:rsidP="00042182">
      <w:pPr>
        <w:ind w:left="576" w:firstLine="264"/>
        <w:rPr>
          <w:rFonts w:asciiTheme="minorEastAsia" w:eastAsiaTheme="minorEastAsia" w:hAnsiTheme="minorEastAsia"/>
          <w:sz w:val="24"/>
        </w:rPr>
      </w:pPr>
      <w:r>
        <w:rPr>
          <w:rFonts w:asciiTheme="minorEastAsia" w:eastAsiaTheme="minorEastAsia" w:hAnsiTheme="minorEastAsia" w:hint="eastAsia"/>
          <w:sz w:val="24"/>
        </w:rPr>
        <w:t>Ducter</w:t>
      </w:r>
      <w:r w:rsidR="00042182" w:rsidRPr="00E73E3A">
        <w:rPr>
          <w:rFonts w:asciiTheme="minorEastAsia" w:eastAsiaTheme="minorEastAsia" w:hAnsiTheme="minorEastAsia" w:hint="eastAsia"/>
          <w:sz w:val="24"/>
        </w:rPr>
        <w:t>自身对于服务的</w:t>
      </w:r>
      <w:r w:rsidR="00042182">
        <w:rPr>
          <w:rFonts w:asciiTheme="minorEastAsia" w:eastAsiaTheme="minorEastAsia" w:hAnsiTheme="minorEastAsia" w:hint="eastAsia"/>
          <w:sz w:val="24"/>
        </w:rPr>
        <w:t>服务器安装位置没有任何特殊要求。但为了实现所有的服务都采用一个</w:t>
      </w:r>
      <w:r>
        <w:rPr>
          <w:rFonts w:asciiTheme="minorEastAsia" w:eastAsiaTheme="minorEastAsia" w:hAnsiTheme="minorEastAsia" w:hint="eastAsia"/>
          <w:sz w:val="24"/>
        </w:rPr>
        <w:t>任务脚本</w:t>
      </w:r>
      <w:r w:rsidR="00042182">
        <w:rPr>
          <w:rFonts w:asciiTheme="minorEastAsia" w:eastAsiaTheme="minorEastAsia" w:hAnsiTheme="minorEastAsia" w:hint="eastAsia"/>
          <w:sz w:val="24"/>
        </w:rPr>
        <w:t>实现发布，建议服务在线上服务器的安装位置及目录结构如下：</w:t>
      </w:r>
    </w:p>
    <w:p w:rsidR="00042182" w:rsidRDefault="00042182" w:rsidP="00042182">
      <w:pPr>
        <w:ind w:left="576" w:firstLine="264"/>
        <w:rPr>
          <w:rFonts w:asciiTheme="minorEastAsia" w:eastAsiaTheme="minorEastAsia" w:hAnsiTheme="minorEastAsia"/>
          <w:sz w:val="24"/>
        </w:rPr>
      </w:pPr>
      <w:r>
        <w:rPr>
          <w:rFonts w:asciiTheme="minorEastAsia" w:eastAsiaTheme="minorEastAsia" w:hAnsiTheme="minorEastAsia" w:hint="eastAsia"/>
          <w:sz w:val="24"/>
        </w:rPr>
        <w:t>---Base Path</w:t>
      </w:r>
    </w:p>
    <w:p w:rsidR="00042182" w:rsidRDefault="00042182" w:rsidP="00042182">
      <w:pPr>
        <w:ind w:left="576" w:firstLine="264"/>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sidR="00151985">
        <w:rPr>
          <w:rFonts w:asciiTheme="minorEastAsia" w:eastAsiaTheme="minorEastAsia" w:hAnsiTheme="minorEastAsia" w:hint="eastAsia"/>
          <w:sz w:val="24"/>
        </w:rPr>
        <w:t>产品名</w:t>
      </w:r>
      <w:r w:rsidR="00D66B53">
        <w:rPr>
          <w:rFonts w:asciiTheme="minorEastAsia" w:eastAsiaTheme="minorEastAsia" w:hAnsiTheme="minorEastAsia" w:hint="eastAsia"/>
          <w:sz w:val="24"/>
        </w:rPr>
        <w:t xml:space="preserve">   ##产品目录</w:t>
      </w:r>
    </w:p>
    <w:p w:rsidR="00D66B53" w:rsidRDefault="00D66B53" w:rsidP="00042182">
      <w:pPr>
        <w:ind w:left="576" w:firstLine="264"/>
        <w:rPr>
          <w:rFonts w:asciiTheme="minorEastAsia" w:eastAsiaTheme="minorEastAsia" w:hAnsiTheme="minorEastAsia" w:hint="eastAsia"/>
          <w:sz w:val="24"/>
        </w:rPr>
      </w:pPr>
      <w:r>
        <w:rPr>
          <w:rFonts w:asciiTheme="minorEastAsia" w:eastAsiaTheme="minorEastAsia" w:hAnsiTheme="minorEastAsia" w:hint="eastAsia"/>
          <w:sz w:val="24"/>
        </w:rPr>
        <w:t xml:space="preserve">      |     |--服务名【service_pool】  ##服务目录，若服务允许同一个设备有多</w:t>
      </w:r>
    </w:p>
    <w:p w:rsidR="00D66B53" w:rsidRDefault="00D66B53" w:rsidP="00D66B53">
      <w:pPr>
        <w:ind w:firstLineChars="650" w:firstLine="1560"/>
        <w:rPr>
          <w:rFonts w:asciiTheme="minorEastAsia" w:eastAsiaTheme="minorEastAsia" w:hAnsiTheme="minorEastAsia" w:hint="eastAsia"/>
          <w:sz w:val="24"/>
        </w:rPr>
      </w:pPr>
      <w:r>
        <w:rPr>
          <w:rFonts w:asciiTheme="minorEastAsia" w:eastAsiaTheme="minorEastAsia" w:hAnsiTheme="minorEastAsia" w:hint="eastAsia"/>
          <w:sz w:val="24"/>
        </w:rPr>
        <w:t>|     |    |                    ##个服务池，则需要加上服务池名的目录</w:t>
      </w:r>
    </w:p>
    <w:p w:rsidR="00D66B53" w:rsidRDefault="00D66B53" w:rsidP="00042182">
      <w:pPr>
        <w:ind w:left="576" w:firstLine="264"/>
        <w:rPr>
          <w:rFonts w:asciiTheme="minorEastAsia" w:eastAsiaTheme="minorEastAsia" w:hAnsiTheme="minorEastAsia" w:hint="eastAsia"/>
          <w:sz w:val="24"/>
        </w:rPr>
      </w:pPr>
      <w:r>
        <w:rPr>
          <w:rFonts w:asciiTheme="minorEastAsia" w:eastAsiaTheme="minorEastAsia" w:hAnsiTheme="minorEastAsia" w:hint="eastAsia"/>
          <w:sz w:val="24"/>
        </w:rPr>
        <w:t xml:space="preserve">      |     |    |--bin  ##服务的bin目录</w:t>
      </w:r>
    </w:p>
    <w:p w:rsidR="00D66B53" w:rsidRDefault="00D66B53" w:rsidP="00042182">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   |--start.sh  ##服务的启动文件 </w:t>
      </w:r>
    </w:p>
    <w:p w:rsidR="00D66B53" w:rsidRDefault="00D66B53" w:rsidP="00D66B5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   |--stop.sh  ##服务的停止文件</w:t>
      </w:r>
    </w:p>
    <w:p w:rsidR="00D66B53" w:rsidRDefault="00D66B53" w:rsidP="00D66B5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   |--install.sh  ##服务的安装文件</w:t>
      </w:r>
    </w:p>
    <w:p w:rsidR="00D66B53" w:rsidRDefault="00D66B53" w:rsidP="00D66B53">
      <w:pPr>
        <w:ind w:left="576" w:firstLine="264"/>
        <w:rPr>
          <w:rFonts w:asciiTheme="minorEastAsia" w:eastAsiaTheme="minorEastAsia" w:hAnsiTheme="minorEastAsia" w:hint="eastAsia"/>
          <w:sz w:val="24"/>
        </w:rPr>
      </w:pPr>
      <w:r>
        <w:rPr>
          <w:rFonts w:asciiTheme="minorEastAsia" w:eastAsiaTheme="minorEastAsia" w:hAnsiTheme="minorEastAsia" w:hint="eastAsia"/>
          <w:sz w:val="24"/>
        </w:rPr>
        <w:t xml:space="preserve">      |     |    |   |--其他文件     ##服务的其他bin目录下的文件</w:t>
      </w:r>
    </w:p>
    <w:p w:rsidR="00D66B53" w:rsidRDefault="00D66B53" w:rsidP="00D66B53">
      <w:pPr>
        <w:ind w:left="576" w:firstLine="264"/>
        <w:rPr>
          <w:rFonts w:asciiTheme="minorEastAsia" w:eastAsiaTheme="minorEastAsia" w:hAnsiTheme="minorEastAsia" w:hint="eastAsia"/>
          <w:sz w:val="24"/>
        </w:rPr>
      </w:pPr>
      <w:r>
        <w:rPr>
          <w:rFonts w:asciiTheme="minorEastAsia" w:eastAsiaTheme="minorEastAsia" w:hAnsiTheme="minorEastAsia" w:hint="eastAsia"/>
          <w:sz w:val="24"/>
        </w:rPr>
        <w:t xml:space="preserve">      |     |    |--服务的其他数据及日志目录</w:t>
      </w:r>
    </w:p>
    <w:p w:rsidR="00D66B53" w:rsidRDefault="00D66B53" w:rsidP="00D66B5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|--.install   ## 安装相关的目录</w:t>
      </w:r>
    </w:p>
    <w:p w:rsidR="00042182" w:rsidRDefault="00042182" w:rsidP="00042182">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w:t>
      </w:r>
      <w:r w:rsidR="00D66B53">
        <w:rPr>
          <w:rFonts w:asciiTheme="minorEastAsia" w:eastAsiaTheme="minorEastAsia" w:hAnsiTheme="minorEastAsia" w:hint="eastAsia"/>
          <w:sz w:val="24"/>
        </w:rPr>
        <w:t xml:space="preserve">|    |     </w:t>
      </w:r>
      <w:r>
        <w:rPr>
          <w:rFonts w:asciiTheme="minorEastAsia" w:eastAsiaTheme="minorEastAsia" w:hAnsiTheme="minorEastAsia" w:hint="eastAsia"/>
          <w:sz w:val="24"/>
        </w:rPr>
        <w:t>|--version：</w:t>
      </w:r>
      <w:r w:rsidR="00D66B53">
        <w:rPr>
          <w:rFonts w:asciiTheme="minorEastAsia" w:eastAsiaTheme="minorEastAsia" w:hAnsiTheme="minorEastAsia" w:hint="eastAsia"/>
          <w:sz w:val="24"/>
        </w:rPr>
        <w:t>##</w:t>
      </w:r>
      <w:r>
        <w:rPr>
          <w:rFonts w:asciiTheme="minorEastAsia" w:eastAsiaTheme="minorEastAsia" w:hAnsiTheme="minorEastAsia" w:hint="eastAsia"/>
          <w:sz w:val="24"/>
        </w:rPr>
        <w:t>当前</w:t>
      </w:r>
      <w:r w:rsidR="00D66B53">
        <w:rPr>
          <w:rFonts w:asciiTheme="minorEastAsia" w:eastAsiaTheme="minorEastAsia" w:hAnsiTheme="minorEastAsia" w:hint="eastAsia"/>
          <w:sz w:val="24"/>
        </w:rPr>
        <w:t>运行的版本文件，内部记录</w:t>
      </w:r>
      <w:r>
        <w:rPr>
          <w:rFonts w:asciiTheme="minorEastAsia" w:eastAsiaTheme="minorEastAsia" w:hAnsiTheme="minorEastAsia" w:hint="eastAsia"/>
          <w:sz w:val="24"/>
        </w:rPr>
        <w:t>版本号</w:t>
      </w:r>
    </w:p>
    <w:p w:rsidR="00042182" w:rsidRDefault="00042182" w:rsidP="00042182">
      <w:pPr>
        <w:ind w:left="576" w:firstLine="264"/>
        <w:rPr>
          <w:rFonts w:asciiTheme="minorEastAsia" w:eastAsiaTheme="minorEastAsia" w:hAnsiTheme="minorEastAsia" w:hint="eastAsia"/>
          <w:sz w:val="24"/>
        </w:rPr>
      </w:pPr>
      <w:r>
        <w:rPr>
          <w:rFonts w:asciiTheme="minorEastAsia" w:eastAsiaTheme="minorEastAsia" w:hAnsiTheme="minorEastAsia" w:hint="eastAsia"/>
          <w:sz w:val="24"/>
        </w:rPr>
        <w:t xml:space="preserve">      |     |</w:t>
      </w:r>
      <w:r w:rsidR="00D66B53">
        <w:rPr>
          <w:rFonts w:asciiTheme="minorEastAsia" w:eastAsiaTheme="minorEastAsia" w:hAnsiTheme="minorEastAsia" w:hint="eastAsia"/>
          <w:sz w:val="24"/>
        </w:rPr>
        <w:t xml:space="preserve">    |     |--package：##上线时下载的软件包文件，最新N个</w:t>
      </w:r>
    </w:p>
    <w:p w:rsidR="00D66B53" w:rsidRDefault="00D66B53" w:rsidP="00042182">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     |    |--【服务名】_【OS版本】_【服务版本号1】.tar.gz</w:t>
      </w:r>
    </w:p>
    <w:p w:rsidR="00D66B53" w:rsidRDefault="00D66B53" w:rsidP="00D66B53">
      <w:pPr>
        <w:ind w:left="576" w:firstLine="264"/>
        <w:rPr>
          <w:rFonts w:asciiTheme="minorEastAsia" w:eastAsiaTheme="minorEastAsia" w:hAnsiTheme="minorEastAsia" w:hint="eastAsia"/>
          <w:sz w:val="24"/>
        </w:rPr>
      </w:pPr>
      <w:r>
        <w:rPr>
          <w:rFonts w:asciiTheme="minorEastAsia" w:eastAsiaTheme="minorEastAsia" w:hAnsiTheme="minorEastAsia" w:hint="eastAsia"/>
          <w:sz w:val="24"/>
        </w:rPr>
        <w:t xml:space="preserve">      |     |    |     |    |--【服务名】_【OS版本】_【服务版本号2】.tar.gz</w:t>
      </w:r>
    </w:p>
    <w:p w:rsidR="00D66B53" w:rsidRDefault="00D66B53" w:rsidP="00D66B5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     |--</w:t>
      </w:r>
      <w:r w:rsidRPr="00D66B53">
        <w:rPr>
          <w:rFonts w:asciiTheme="minorEastAsia" w:eastAsiaTheme="minorEastAsia" w:hAnsiTheme="minorEastAsia"/>
          <w:sz w:val="24"/>
        </w:rPr>
        <w:t>env_conf</w:t>
      </w:r>
      <w:r>
        <w:rPr>
          <w:rFonts w:asciiTheme="minorEastAsia" w:eastAsiaTheme="minorEastAsia" w:hAnsiTheme="minorEastAsia" w:hint="eastAsia"/>
          <w:sz w:val="24"/>
        </w:rPr>
        <w:t>：##当前的conf文件目录</w:t>
      </w:r>
    </w:p>
    <w:p w:rsidR="00D66B53" w:rsidRDefault="00042182" w:rsidP="00D66B53">
      <w:pPr>
        <w:ind w:left="576" w:firstLine="264"/>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     |</w:t>
      </w:r>
      <w:r w:rsidR="00D66B53">
        <w:rPr>
          <w:rFonts w:asciiTheme="minorEastAsia" w:eastAsiaTheme="minorEastAsia" w:hAnsiTheme="minorEastAsia" w:hint="eastAsia"/>
          <w:sz w:val="24"/>
        </w:rPr>
        <w:t xml:space="preserve">    |     |</w:t>
      </w:r>
      <w:r>
        <w:rPr>
          <w:rFonts w:asciiTheme="minorEastAsia" w:eastAsiaTheme="minorEastAsia" w:hAnsiTheme="minorEastAsia" w:hint="eastAsia"/>
          <w:sz w:val="24"/>
        </w:rPr>
        <w:t xml:space="preserve">--tmp: </w:t>
      </w:r>
      <w:r w:rsidR="00D66B53">
        <w:rPr>
          <w:rFonts w:asciiTheme="minorEastAsia" w:eastAsiaTheme="minorEastAsia" w:hAnsiTheme="minorEastAsia" w:hint="eastAsia"/>
          <w:sz w:val="24"/>
        </w:rPr>
        <w:t>安装历史目录</w:t>
      </w:r>
    </w:p>
    <w:p w:rsidR="00D66B53" w:rsidRDefault="00D66B53" w:rsidP="00D66B53">
      <w:pPr>
        <w:ind w:left="576" w:firstLineChars="350" w:firstLine="840"/>
        <w:rPr>
          <w:rFonts w:asciiTheme="minorEastAsia" w:eastAsiaTheme="minorEastAsia" w:hAnsiTheme="minorEastAsia" w:hint="eastAsia"/>
          <w:sz w:val="24"/>
        </w:rPr>
      </w:pPr>
      <w:r>
        <w:rPr>
          <w:rFonts w:asciiTheme="minorEastAsia" w:eastAsiaTheme="minorEastAsia" w:hAnsiTheme="minorEastAsia" w:hint="eastAsia"/>
          <w:sz w:val="24"/>
        </w:rPr>
        <w:t xml:space="preserve"> |---产品名2   ##产品目录</w:t>
      </w:r>
    </w:p>
    <w:p w:rsidR="00D66B53" w:rsidRDefault="00D66B53" w:rsidP="00D66B53">
      <w:pPr>
        <w:ind w:left="576" w:firstLine="264"/>
        <w:rPr>
          <w:rFonts w:asciiTheme="minorEastAsia" w:eastAsiaTheme="minorEastAsia" w:hAnsiTheme="minorEastAsia" w:hint="eastAsia"/>
          <w:sz w:val="24"/>
        </w:rPr>
      </w:pPr>
      <w:r>
        <w:rPr>
          <w:rFonts w:asciiTheme="minorEastAsia" w:eastAsiaTheme="minorEastAsia" w:hAnsiTheme="minorEastAsia" w:hint="eastAsia"/>
          <w:sz w:val="24"/>
        </w:rPr>
        <w:t xml:space="preserve">            |--服务名【service_pool】  ##服务目录，若服务允许同一个设备有多</w:t>
      </w:r>
    </w:p>
    <w:p w:rsidR="00D66B53" w:rsidRDefault="00D66B53" w:rsidP="00D66B53">
      <w:pPr>
        <w:ind w:firstLineChars="700" w:firstLine="1680"/>
        <w:rPr>
          <w:rFonts w:asciiTheme="minorEastAsia" w:eastAsiaTheme="minorEastAsia" w:hAnsiTheme="minorEastAsia" w:hint="eastAsia"/>
          <w:sz w:val="24"/>
        </w:rPr>
      </w:pPr>
      <w:r>
        <w:rPr>
          <w:rFonts w:asciiTheme="minorEastAsia" w:eastAsiaTheme="minorEastAsia" w:hAnsiTheme="minorEastAsia" w:hint="eastAsia"/>
          <w:sz w:val="24"/>
        </w:rPr>
        <w:t xml:space="preserve">          |                    ##个服务池，则需要加上服务池名的目录</w:t>
      </w:r>
    </w:p>
    <w:p w:rsidR="00D66B53" w:rsidRDefault="00D66B53" w:rsidP="00D66B53">
      <w:pPr>
        <w:ind w:left="576" w:firstLine="264"/>
        <w:rPr>
          <w:rFonts w:asciiTheme="minorEastAsia" w:eastAsiaTheme="minorEastAsia" w:hAnsiTheme="minorEastAsia" w:hint="eastAsia"/>
          <w:sz w:val="24"/>
        </w:rPr>
      </w:pPr>
      <w:r>
        <w:rPr>
          <w:rFonts w:asciiTheme="minorEastAsia" w:eastAsiaTheme="minorEastAsia" w:hAnsiTheme="minorEastAsia" w:hint="eastAsia"/>
          <w:sz w:val="24"/>
        </w:rPr>
        <w:t xml:space="preserve">                 |--bin  ##服务的bin目录</w:t>
      </w:r>
    </w:p>
    <w:p w:rsidR="004D2356" w:rsidRDefault="004D2356" w:rsidP="004D2356">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|--.install   ## 安装相关的目录</w:t>
      </w:r>
    </w:p>
    <w:p w:rsidR="00042182" w:rsidRDefault="00042182" w:rsidP="00042182">
      <w:pPr>
        <w:ind w:left="576" w:firstLine="264"/>
        <w:rPr>
          <w:rFonts w:asciiTheme="minorEastAsia" w:eastAsiaTheme="minorEastAsia" w:hAnsiTheme="minorEastAsia"/>
          <w:sz w:val="24"/>
        </w:rPr>
      </w:pPr>
    </w:p>
    <w:p w:rsidR="00042182" w:rsidRDefault="00042182" w:rsidP="00042182">
      <w:pPr>
        <w:ind w:left="576" w:firstLine="264"/>
        <w:rPr>
          <w:rFonts w:asciiTheme="minorEastAsia" w:eastAsiaTheme="minorEastAsia" w:hAnsiTheme="minorEastAsia"/>
          <w:sz w:val="24"/>
        </w:rPr>
      </w:pPr>
      <w:r>
        <w:rPr>
          <w:rFonts w:asciiTheme="minorEastAsia" w:eastAsiaTheme="minorEastAsia" w:hAnsiTheme="minorEastAsia" w:hint="eastAsia"/>
          <w:sz w:val="24"/>
        </w:rPr>
        <w:t>通过这样组织的目录结构，可以通过一个脚本实现所有符合此要求的服务的上线。当前，各个使用者可以根据自己的规范，定义自己服务的线上结构，只要编写自己的</w:t>
      </w:r>
      <w:r w:rsidR="003D626C">
        <w:rPr>
          <w:rFonts w:asciiTheme="minorEastAsia" w:eastAsiaTheme="minorEastAsia" w:hAnsiTheme="minorEastAsia" w:hint="eastAsia"/>
          <w:sz w:val="24"/>
        </w:rPr>
        <w:t>任务脚本</w:t>
      </w:r>
      <w:r>
        <w:rPr>
          <w:rFonts w:asciiTheme="minorEastAsia" w:eastAsiaTheme="minorEastAsia" w:hAnsiTheme="minorEastAsia" w:hint="eastAsia"/>
          <w:sz w:val="24"/>
        </w:rPr>
        <w:t>脚本就可以了。</w:t>
      </w:r>
    </w:p>
    <w:p w:rsidR="00042182" w:rsidRPr="003D626C" w:rsidRDefault="00042182" w:rsidP="003D626C">
      <w:pPr>
        <w:rPr>
          <w:rFonts w:asciiTheme="minorEastAsia" w:eastAsiaTheme="minorEastAsia" w:hAnsiTheme="minorEastAsia"/>
          <w:sz w:val="24"/>
        </w:rPr>
      </w:pPr>
    </w:p>
    <w:p w:rsidR="00042182" w:rsidRDefault="00042182" w:rsidP="00AE6283">
      <w:pPr>
        <w:pStyle w:val="4"/>
      </w:pPr>
      <w:bookmarkStart w:id="14" w:name="_Toc408836206"/>
      <w:r>
        <w:rPr>
          <w:rFonts w:hint="eastAsia"/>
        </w:rPr>
        <w:t>实现实例</w:t>
      </w:r>
      <w:bookmarkEnd w:id="14"/>
    </w:p>
    <w:p w:rsidR="00422988" w:rsidRDefault="003D626C" w:rsidP="00331FC3">
      <w:pPr>
        <w:ind w:firstLine="420"/>
        <w:rPr>
          <w:rFonts w:asciiTheme="minorEastAsia" w:eastAsiaTheme="minorEastAsia" w:hAnsiTheme="minorEastAsia" w:hint="eastAsia"/>
          <w:sz w:val="24"/>
        </w:rPr>
      </w:pPr>
      <w:r>
        <w:rPr>
          <w:rFonts w:asciiTheme="minorEastAsia" w:eastAsiaTheme="minorEastAsia" w:hAnsiTheme="minorEastAsia" w:hint="eastAsia"/>
          <w:sz w:val="24"/>
        </w:rPr>
        <w:t>下面的代码是根据上面的规范，实现的agent的上线</w:t>
      </w:r>
    </w:p>
    <w:p w:rsidR="00E97B17" w:rsidRDefault="00E97B17" w:rsidP="00331FC3">
      <w:pPr>
        <w:ind w:firstLine="420"/>
        <w:rPr>
          <w:rFonts w:asciiTheme="minorEastAsia" w:eastAsiaTheme="minorEastAsia" w:hAnsiTheme="minorEastAsia" w:hint="eastAsia"/>
          <w:sz w:val="24"/>
        </w:rPr>
      </w:pPr>
    </w:p>
    <w:p w:rsidR="003D626C" w:rsidRDefault="003D626C" w:rsidP="003D626C">
      <w:pPr>
        <w:pStyle w:val="5"/>
        <w:rPr>
          <w:rFonts w:hint="eastAsia"/>
        </w:rPr>
      </w:pPr>
      <w:r>
        <w:t>A</w:t>
      </w:r>
      <w:r>
        <w:rPr>
          <w:rFonts w:hint="eastAsia"/>
        </w:rPr>
        <w:t>gent</w:t>
      </w:r>
      <w:r>
        <w:rPr>
          <w:rFonts w:hint="eastAsia"/>
        </w:rPr>
        <w:t>的</w:t>
      </w:r>
      <w:r>
        <w:rPr>
          <w:rFonts w:hint="eastAsia"/>
        </w:rPr>
        <w:t>start.sh</w:t>
      </w:r>
      <w:r>
        <w:rPr>
          <w:rFonts w:hint="eastAsia"/>
        </w:rPr>
        <w:t>脚本实现</w:t>
      </w:r>
    </w:p>
    <w:p w:rsidR="00611888" w:rsidRDefault="00611888" w:rsidP="00611888">
      <w:pPr>
        <w:pStyle w:val="af9"/>
        <w:numPr>
          <w:ilvl w:val="1"/>
          <w:numId w:val="9"/>
        </w:numPr>
        <w:ind w:firstLineChars="0"/>
        <w:rPr>
          <w:rFonts w:hint="eastAsia"/>
          <w:sz w:val="24"/>
          <w:szCs w:val="24"/>
        </w:rPr>
      </w:pPr>
      <w:r w:rsidRPr="00611888">
        <w:rPr>
          <w:rFonts w:hint="eastAsia"/>
          <w:sz w:val="24"/>
          <w:szCs w:val="24"/>
        </w:rPr>
        <w:t>脚本参数：</w:t>
      </w:r>
    </w:p>
    <w:p w:rsidR="00611888" w:rsidRDefault="00611888" w:rsidP="00611888">
      <w:pPr>
        <w:pStyle w:val="af9"/>
        <w:ind w:left="840" w:firstLineChars="0" w:firstLine="0"/>
        <w:rPr>
          <w:rFonts w:hint="eastAsia"/>
          <w:sz w:val="24"/>
          <w:szCs w:val="24"/>
        </w:rPr>
      </w:pPr>
      <w:r>
        <w:rPr>
          <w:rFonts w:hint="eastAsia"/>
          <w:sz w:val="24"/>
          <w:szCs w:val="24"/>
        </w:rPr>
        <w:t>无</w:t>
      </w:r>
    </w:p>
    <w:p w:rsidR="003D626C" w:rsidRPr="00611888" w:rsidRDefault="003D626C" w:rsidP="00611888">
      <w:pPr>
        <w:pStyle w:val="af9"/>
        <w:numPr>
          <w:ilvl w:val="1"/>
          <w:numId w:val="9"/>
        </w:numPr>
        <w:ind w:firstLineChars="0"/>
        <w:rPr>
          <w:rFonts w:hint="eastAsia"/>
          <w:sz w:val="24"/>
          <w:szCs w:val="24"/>
        </w:rPr>
      </w:pPr>
      <w:r w:rsidRPr="00611888">
        <w:rPr>
          <w:rFonts w:asciiTheme="minorEastAsia" w:eastAsiaTheme="minorEastAsia" w:hAnsiTheme="minorEastAsia" w:hint="eastAsia"/>
          <w:sz w:val="24"/>
        </w:rPr>
        <w:t>此脚本内容：</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#!/bin/sh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killall -9 dcmd_agent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cd `dirname $0`</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./dcmd_agent -f dcmd_agent.conf&gt;/dev/null</w:t>
      </w:r>
    </w:p>
    <w:p w:rsidR="003D626C" w:rsidRDefault="003D626C" w:rsidP="003D626C">
      <w:pPr>
        <w:pStyle w:val="5"/>
        <w:rPr>
          <w:rFonts w:hint="eastAsia"/>
        </w:rPr>
      </w:pPr>
      <w:r>
        <w:rPr>
          <w:rFonts w:hint="eastAsia"/>
        </w:rPr>
        <w:t>Agent</w:t>
      </w:r>
      <w:r>
        <w:rPr>
          <w:rFonts w:hint="eastAsia"/>
        </w:rPr>
        <w:t>的</w:t>
      </w:r>
      <w:r>
        <w:rPr>
          <w:rFonts w:hint="eastAsia"/>
        </w:rPr>
        <w:t>stop.sh</w:t>
      </w:r>
      <w:r>
        <w:rPr>
          <w:rFonts w:hint="eastAsia"/>
        </w:rPr>
        <w:t>脚本实现</w:t>
      </w:r>
    </w:p>
    <w:p w:rsidR="00E97B17" w:rsidRDefault="00E97B17" w:rsidP="00E97B17">
      <w:pPr>
        <w:pStyle w:val="af9"/>
        <w:numPr>
          <w:ilvl w:val="1"/>
          <w:numId w:val="9"/>
        </w:numPr>
        <w:ind w:firstLineChars="0"/>
        <w:rPr>
          <w:rFonts w:hint="eastAsia"/>
          <w:sz w:val="24"/>
          <w:szCs w:val="24"/>
        </w:rPr>
      </w:pPr>
      <w:r w:rsidRPr="00611888">
        <w:rPr>
          <w:rFonts w:hint="eastAsia"/>
          <w:sz w:val="24"/>
          <w:szCs w:val="24"/>
        </w:rPr>
        <w:t>脚本参数：</w:t>
      </w:r>
    </w:p>
    <w:p w:rsidR="00E97B17" w:rsidRDefault="00E97B17" w:rsidP="00E97B17">
      <w:pPr>
        <w:pStyle w:val="af9"/>
        <w:ind w:left="840" w:firstLineChars="0" w:firstLine="0"/>
        <w:rPr>
          <w:rFonts w:hint="eastAsia"/>
          <w:sz w:val="24"/>
          <w:szCs w:val="24"/>
        </w:rPr>
      </w:pPr>
      <w:r>
        <w:rPr>
          <w:rFonts w:hint="eastAsia"/>
          <w:sz w:val="24"/>
          <w:szCs w:val="24"/>
        </w:rPr>
        <w:t>无</w:t>
      </w:r>
    </w:p>
    <w:p w:rsidR="003D626C" w:rsidRPr="00E97B17" w:rsidRDefault="00E97B17" w:rsidP="00E97B17">
      <w:pPr>
        <w:pStyle w:val="af9"/>
        <w:numPr>
          <w:ilvl w:val="1"/>
          <w:numId w:val="9"/>
        </w:numPr>
        <w:ind w:firstLineChars="0"/>
        <w:rPr>
          <w:rFonts w:hint="eastAsia"/>
          <w:sz w:val="24"/>
          <w:szCs w:val="24"/>
        </w:rPr>
      </w:pPr>
      <w:r w:rsidRPr="00E97B17">
        <w:rPr>
          <w:rFonts w:hint="eastAsia"/>
          <w:sz w:val="24"/>
          <w:szCs w:val="24"/>
        </w:rPr>
        <w:t>此脚本内容：</w:t>
      </w:r>
    </w:p>
    <w:p w:rsidR="003D626C" w:rsidRPr="003D626C" w:rsidRDefault="003D626C" w:rsidP="003D626C">
      <w:pPr>
        <w:rPr>
          <w:rFonts w:hint="eastAsia"/>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#!/bin/sh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#cd `dirname $0`</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#./dcmd_agent -stop</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hint="eastAsia"/>
          <w:color w:val="007000"/>
          <w:kern w:val="0"/>
          <w:sz w:val="21"/>
          <w:szCs w:val="21"/>
        </w:rPr>
      </w:pPr>
      <w:r w:rsidRPr="003D626C">
        <w:rPr>
          <w:rFonts w:ascii="宋体" w:eastAsia="宋体" w:hAnsi="宋体" w:cs="Courier New"/>
          <w:color w:val="007000"/>
          <w:kern w:val="0"/>
          <w:sz w:val="21"/>
          <w:szCs w:val="21"/>
        </w:rPr>
        <w:t>killall -9 dcmd_agent</w:t>
      </w:r>
    </w:p>
    <w:p w:rsidR="003D626C" w:rsidRDefault="003D626C" w:rsidP="003D626C">
      <w:pPr>
        <w:pStyle w:val="5"/>
        <w:rPr>
          <w:rFonts w:hint="eastAsia"/>
        </w:rPr>
      </w:pPr>
      <w:r>
        <w:rPr>
          <w:rFonts w:hint="eastAsia"/>
        </w:rPr>
        <w:t>install.sh</w:t>
      </w:r>
    </w:p>
    <w:p w:rsidR="00E97B17" w:rsidRDefault="00E97B17" w:rsidP="00E97B17">
      <w:pPr>
        <w:pStyle w:val="af9"/>
        <w:numPr>
          <w:ilvl w:val="1"/>
          <w:numId w:val="9"/>
        </w:numPr>
        <w:ind w:firstLineChars="0"/>
        <w:rPr>
          <w:rFonts w:hint="eastAsia"/>
          <w:sz w:val="24"/>
          <w:szCs w:val="24"/>
        </w:rPr>
      </w:pPr>
      <w:r w:rsidRPr="00611888">
        <w:rPr>
          <w:rFonts w:hint="eastAsia"/>
          <w:sz w:val="24"/>
          <w:szCs w:val="24"/>
        </w:rPr>
        <w:t>脚本参数：</w:t>
      </w:r>
    </w:p>
    <w:p w:rsidR="00E97B17" w:rsidRPr="00E97B17" w:rsidRDefault="00E97B17" w:rsidP="00E97B17">
      <w:pPr>
        <w:pStyle w:val="code"/>
        <w:ind w:leftChars="420" w:left="840"/>
        <w:rPr>
          <w:rFonts w:hint="eastAsia"/>
          <w:sz w:val="24"/>
        </w:rPr>
      </w:pPr>
      <w:r w:rsidRPr="00E97B17">
        <w:rPr>
          <w:rFonts w:ascii="宋体" w:eastAsia="宋体" w:hAnsi="宋体" w:cs="宋体" w:hint="eastAsia"/>
          <w:sz w:val="24"/>
        </w:rPr>
        <w:t>第一个：安装的目录</w:t>
      </w:r>
    </w:p>
    <w:p w:rsidR="00E97B17" w:rsidRPr="00E97B17" w:rsidRDefault="00E97B17" w:rsidP="00E97B17">
      <w:pPr>
        <w:pStyle w:val="code"/>
        <w:ind w:leftChars="420" w:left="840"/>
        <w:rPr>
          <w:rFonts w:hint="eastAsia"/>
          <w:sz w:val="24"/>
        </w:rPr>
      </w:pPr>
      <w:r w:rsidRPr="00E97B17">
        <w:rPr>
          <w:rFonts w:ascii="宋体" w:eastAsia="宋体" w:hAnsi="宋体" w:cs="宋体" w:hint="eastAsia"/>
          <w:sz w:val="24"/>
        </w:rPr>
        <w:t>第二个：下载解压后安装包的路径</w:t>
      </w:r>
    </w:p>
    <w:p w:rsidR="00E97B17" w:rsidRDefault="00E97B17" w:rsidP="00E97B17">
      <w:pPr>
        <w:pStyle w:val="code"/>
        <w:ind w:leftChars="420" w:left="840"/>
        <w:rPr>
          <w:rFonts w:hint="eastAsia"/>
        </w:rPr>
      </w:pPr>
      <w:r w:rsidRPr="00E97B17">
        <w:rPr>
          <w:rFonts w:ascii="宋体" w:eastAsia="宋体" w:hAnsi="宋体" w:cs="宋体" w:hint="eastAsia"/>
          <w:sz w:val="24"/>
        </w:rPr>
        <w:t>第三个（可选）：下载的配置文件路径</w:t>
      </w:r>
    </w:p>
    <w:p w:rsidR="003D626C" w:rsidRPr="00E97B17" w:rsidRDefault="00E97B17" w:rsidP="00E97B17">
      <w:pPr>
        <w:pStyle w:val="af9"/>
        <w:numPr>
          <w:ilvl w:val="1"/>
          <w:numId w:val="9"/>
        </w:numPr>
        <w:ind w:firstLineChars="0"/>
        <w:rPr>
          <w:rFonts w:hint="eastAsia"/>
          <w:sz w:val="24"/>
          <w:szCs w:val="24"/>
        </w:rPr>
      </w:pPr>
      <w:r w:rsidRPr="00E97B17">
        <w:rPr>
          <w:rFonts w:hint="eastAsia"/>
          <w:sz w:val="24"/>
          <w:szCs w:val="24"/>
        </w:rPr>
        <w:t>此脚本内容：</w:t>
      </w:r>
    </w:p>
    <w:p w:rsidR="003D626C" w:rsidRDefault="003D626C" w:rsidP="003D626C">
      <w:pPr>
        <w:ind w:firstLine="420"/>
        <w:rPr>
          <w:rFonts w:asciiTheme="minorEastAsia" w:eastAsiaTheme="minorEastAsia" w:hAnsiTheme="minorEastAsia" w:hint="eastAsia"/>
          <w:sz w:val="24"/>
        </w:rPr>
      </w:pPr>
      <w:r>
        <w:rPr>
          <w:rFonts w:asciiTheme="minorEastAsia" w:eastAsiaTheme="minorEastAsia" w:hAnsiTheme="minorEastAsia" w:hint="eastAsia"/>
          <w:sz w:val="24"/>
        </w:rPr>
        <w:t>内容如下：</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#!/bin/sh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if [ $# -lt 2 ];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echo "Too less arguement."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exit 1</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agent_path=$1</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package_path=$2</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if [ 3 -eq $#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conf_path=$3</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if [ ! -f $package_path/bin/dcmd_agent ];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echo "[$package_path/bin/dcmd_agent] doesn't exist."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exit 1</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if [ 3 -eq $# ];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if [ ! -f $conf_path/dcmd_agent.conf ];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echo "[$conf_path/dcmd_agent.conf] doesn't exist."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exit 1</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if [ -f $agent_path/bin/dcmd_agent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rm -f $agent_path/bin/dcmd_agent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if [ ! -d $agent_path/bin ];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mkdir $agent_path/bin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lastRenderedPageBreak/>
        <w:t xml:space="preserve">cp $package_path/bin/dcmd_agent $agent_path/bin/dcmd_agent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ret=$?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if [ "0" -ne $ret ];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exit $ret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cp -f $package_path/bin/start.sh $agent_path/bin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ret=$?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if [ "0" -ne $ret ];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exit $ret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cp -f $package_path/bin/stop.sh $agent_path/bin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ret=$?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if [ "0" -ne $ret ];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exit $ret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cp -f $package_path/bin/install.sh $agent_path/bin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ret=$?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if [ "0" -ne $ret ];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exit $ret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chmod 755 $agent_path/bin/dcmd_agent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chmod 755 $agent_path/bin/start.sh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chmod 755 $agent_path/bin/stop.sh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chmod 755 $agent_path/bin/install.sh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if [ 3 -eq $# ];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if [ -f $agent_path/bin/dcmd_agent.conf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rm -f $agent_path/bin/dcmd_agent.conf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cp $conf_path/dcmd_agent.conf $agent_path/bin/dcmd_agent.conf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ret=$?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if [ 0 -ne $ret ];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exit $ret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else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if [ ! -f $agent_path/bin/dcmd_agent.conf ];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if [ -f $package_path/bin/dcmd_agent.conf ];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cp $package_path/bin/dcmd_agent.conf $agent_path/bin/dcmd_agent.conf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ret=$?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if [ 0 -ne $ret]; then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exit $ret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t xml:space="preserve">  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3D626C">
        <w:rPr>
          <w:rFonts w:ascii="宋体" w:eastAsia="宋体" w:hAnsi="宋体" w:cs="Courier New"/>
          <w:color w:val="007000"/>
          <w:kern w:val="0"/>
          <w:sz w:val="21"/>
          <w:szCs w:val="21"/>
        </w:rPr>
        <w:lastRenderedPageBreak/>
        <w:t>fi</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hint="eastAsia"/>
          <w:color w:val="007000"/>
          <w:kern w:val="0"/>
          <w:sz w:val="21"/>
          <w:szCs w:val="21"/>
        </w:rPr>
      </w:pPr>
      <w:r w:rsidRPr="003D626C">
        <w:rPr>
          <w:rFonts w:ascii="宋体" w:eastAsia="宋体" w:hAnsi="宋体" w:cs="Courier New"/>
          <w:color w:val="007000"/>
          <w:kern w:val="0"/>
          <w:sz w:val="21"/>
          <w:szCs w:val="21"/>
        </w:rPr>
        <w:t>exit 0</w:t>
      </w:r>
    </w:p>
    <w:p w:rsidR="003D626C" w:rsidRDefault="003D626C" w:rsidP="003D626C">
      <w:pPr>
        <w:ind w:firstLine="420"/>
        <w:rPr>
          <w:rFonts w:asciiTheme="minorEastAsia" w:eastAsiaTheme="minorEastAsia" w:hAnsiTheme="minorEastAsia" w:hint="eastAsia"/>
          <w:sz w:val="24"/>
        </w:rPr>
      </w:pPr>
    </w:p>
    <w:p w:rsidR="003D626C" w:rsidRDefault="003D626C" w:rsidP="003D626C">
      <w:pPr>
        <w:pStyle w:val="5"/>
        <w:rPr>
          <w:rFonts w:hint="eastAsia"/>
        </w:rPr>
      </w:pPr>
      <w:r>
        <w:t>A</w:t>
      </w:r>
      <w:r>
        <w:rPr>
          <w:rFonts w:hint="eastAsia"/>
        </w:rPr>
        <w:t>gent</w:t>
      </w:r>
      <w:r>
        <w:rPr>
          <w:rFonts w:hint="eastAsia"/>
        </w:rPr>
        <w:t>基于</w:t>
      </w:r>
      <w:r>
        <w:rPr>
          <w:rFonts w:hint="eastAsia"/>
        </w:rPr>
        <w:t>svn</w:t>
      </w:r>
      <w:r>
        <w:rPr>
          <w:rFonts w:hint="eastAsia"/>
        </w:rPr>
        <w:t>的</w:t>
      </w:r>
      <w:r>
        <w:rPr>
          <w:rFonts w:hint="eastAsia"/>
        </w:rPr>
        <w:t>install</w:t>
      </w:r>
      <w:r>
        <w:rPr>
          <w:rFonts w:hint="eastAsia"/>
        </w:rPr>
        <w:t>的任务脚本实现</w:t>
      </w:r>
    </w:p>
    <w:p w:rsidR="00E97B17" w:rsidRPr="00E97B17" w:rsidRDefault="00E97B17" w:rsidP="00E97B17">
      <w:pPr>
        <w:pStyle w:val="code"/>
        <w:ind w:leftChars="420" w:left="840"/>
        <w:rPr>
          <w:rFonts w:ascii="宋体" w:eastAsia="宋体" w:hAnsi="宋体" w:cs="宋体" w:hint="eastAsia"/>
          <w:sz w:val="24"/>
        </w:rPr>
      </w:pPr>
      <w:r w:rsidRPr="00E97B17">
        <w:rPr>
          <w:rFonts w:ascii="宋体" w:eastAsia="宋体" w:hAnsi="宋体" w:cs="宋体" w:hint="eastAsia"/>
          <w:sz w:val="24"/>
        </w:rPr>
        <w:t>具体参数www.ducter.net的install_by_svn任务脚本</w:t>
      </w:r>
    </w:p>
    <w:p w:rsidR="00E97B17" w:rsidRDefault="00E97B17" w:rsidP="00E97B17">
      <w:pPr>
        <w:pStyle w:val="af9"/>
        <w:numPr>
          <w:ilvl w:val="1"/>
          <w:numId w:val="9"/>
        </w:numPr>
        <w:ind w:firstLineChars="0"/>
        <w:rPr>
          <w:rFonts w:hint="eastAsia"/>
          <w:sz w:val="24"/>
          <w:szCs w:val="24"/>
        </w:rPr>
      </w:pPr>
      <w:r w:rsidRPr="00611888">
        <w:rPr>
          <w:rFonts w:hint="eastAsia"/>
          <w:sz w:val="24"/>
          <w:szCs w:val="24"/>
        </w:rPr>
        <w:t>脚本参数：</w:t>
      </w:r>
    </w:p>
    <w:p w:rsidR="00E97B17" w:rsidRDefault="00E97B17" w:rsidP="00E97B17">
      <w:pPr>
        <w:pStyle w:val="code"/>
        <w:ind w:leftChars="420" w:left="840"/>
        <w:rPr>
          <w:rFonts w:ascii="宋体" w:eastAsia="宋体" w:hAnsi="宋体" w:cs="宋体" w:hint="eastAsia"/>
          <w:sz w:val="24"/>
        </w:rPr>
      </w:pPr>
      <w:r>
        <w:rPr>
          <w:rFonts w:ascii="宋体" w:eastAsia="宋体" w:hAnsi="宋体" w:cs="宋体" w:hint="eastAsia"/>
          <w:sz w:val="24"/>
        </w:rPr>
        <w:t>svn_user：svn的用户名</w:t>
      </w:r>
    </w:p>
    <w:p w:rsidR="00E97B17" w:rsidRDefault="00E97B17" w:rsidP="00E97B17">
      <w:pPr>
        <w:pStyle w:val="code"/>
        <w:ind w:leftChars="420" w:left="840"/>
        <w:rPr>
          <w:rFonts w:ascii="宋体" w:eastAsia="宋体" w:hAnsi="宋体" w:cs="宋体" w:hint="eastAsia"/>
          <w:sz w:val="24"/>
        </w:rPr>
      </w:pPr>
      <w:r>
        <w:rPr>
          <w:rFonts w:ascii="宋体" w:eastAsia="宋体" w:hAnsi="宋体" w:cs="宋体" w:hint="eastAsia"/>
          <w:sz w:val="24"/>
        </w:rPr>
        <w:t>svr_passwd：svn的用户口令</w:t>
      </w:r>
    </w:p>
    <w:p w:rsidR="00E97B17" w:rsidRPr="00E97B17" w:rsidRDefault="00E97B17" w:rsidP="00E97B17">
      <w:pPr>
        <w:pStyle w:val="code"/>
        <w:ind w:leftChars="420" w:left="840"/>
        <w:rPr>
          <w:rFonts w:eastAsiaTheme="minorEastAsia" w:hint="eastAsia"/>
          <w:sz w:val="24"/>
        </w:rPr>
      </w:pPr>
      <w:r>
        <w:rPr>
          <w:rFonts w:ascii="宋体" w:eastAsia="宋体" w:hAnsi="宋体" w:cs="宋体" w:hint="eastAsia"/>
          <w:sz w:val="24"/>
        </w:rPr>
        <w:t>is_os_package：是否不同的OS版本采用不同的软件包</w:t>
      </w:r>
    </w:p>
    <w:p w:rsidR="00E97B17" w:rsidRDefault="00E97B17" w:rsidP="00E97B17">
      <w:pPr>
        <w:pStyle w:val="af9"/>
        <w:numPr>
          <w:ilvl w:val="1"/>
          <w:numId w:val="9"/>
        </w:numPr>
        <w:ind w:firstLineChars="0"/>
        <w:rPr>
          <w:rFonts w:hint="eastAsia"/>
          <w:sz w:val="24"/>
          <w:szCs w:val="24"/>
        </w:rPr>
      </w:pPr>
      <w:r w:rsidRPr="00611888">
        <w:rPr>
          <w:rFonts w:hint="eastAsia"/>
          <w:sz w:val="24"/>
          <w:szCs w:val="24"/>
        </w:rPr>
        <w:t>脚本</w:t>
      </w:r>
      <w:r>
        <w:rPr>
          <w:rFonts w:hint="eastAsia"/>
          <w:sz w:val="24"/>
          <w:szCs w:val="24"/>
        </w:rPr>
        <w:t>内容</w:t>
      </w:r>
      <w:r w:rsidRPr="00611888">
        <w:rPr>
          <w:rFonts w:hint="eastAsia"/>
          <w:sz w:val="24"/>
          <w:szCs w:val="24"/>
        </w:rPr>
        <w:t>：</w:t>
      </w:r>
    </w:p>
    <w:p w:rsidR="00E97B17" w:rsidRPr="00E97B17" w:rsidRDefault="00E97B17" w:rsidP="00E97B17">
      <w:pPr>
        <w:rPr>
          <w:rFonts w:hint="eastAsia"/>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#!/usr/bin/env python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 coding:utf-8 -*-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#install path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#--base_path/project/service[/service_pool]: #if [node_multi_pool==1],then [service_pool] is used.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|--bin  ---&gt;service's bin path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       |--start.sh  ---&gt;start service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       |--stop.sh   ---&gt;stop service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       |--install.sh ---&gt;install service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|--other path    --&gt;other path for service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|--.install</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     |--version  ---&gt;service's version file for running</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     |--env_conf ---&gt;service's pool's env conf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     |--package  ---&gt;history package path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     |    |--project_service_version.tar.gz</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     |--tmp  ---&gt;temporary path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import os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import commands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import shutil</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import sys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import traceback</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import datetime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import platform</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RESERVE_PACKAGE_NUM = 5</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class DcmdInstall():</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def __init__(self):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#get environ var</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self.app_name_ = os.environ.get('DCMD_APP_NAME')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self.svr_name_ = os.environ.get('DCMD_SVR_NAME')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self.svr_pool_ = os.environ.get('DCMD_SVR_POOL')</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self.svr_version_ = os.environ.get('DCMD_SVR_VERSION')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self.svr_repo_ = os.environ.get('DCMD_SVR_REPO')</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self.svr_user_ = os.environ.get('DCMD_SVR_USER')</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self.svr_ip_ = os.environ.get('DCMD_SVR_IP')</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self.is_svr_update_env_ = True if "1"== os.environ.get('DCMD_SVR_UPDATE_ENV') else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self.is_svr_update_tag_ = True if "1"== os.environ.get('DCMD_SVR_UPDATE_TAG') else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self.is_node_multi_pool_ = True if "1"== os.environ.get('DCMD_SVR_NODE_MUTIL_POOL') else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self.is_svr_process_ = True if "1"== os.environ.get('DCMD_SVR_PROCESS') else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self.svr_env_v_ = os.environ.get('DCMD_SVR_ENV_V')</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self.svn_user_ = os.environ.get('DCMD_TASK_svn_user')</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self.svn_passwd_ = os.environ.get('DCMD_TASK_svn_passwd')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self.is_merge_ = True if "1"== os.environ.get('DCMD_TASK_is_merge') else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self.is_os_package_ = True if "1"== os.environ.get('DCMD_TASK_is_os_package') else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self.svr_result_file_ = os.environ.get('DCMD_SVR_RESULT_FILE')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self.svr_home_ = os.path.join(os.environ.get('DCMD_SVR_PATH'), self.app_name_)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self.svr_home_ = os.path.join(self.svr_home_, self.svr_name_)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self.is_node_multi_pool_: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self.svr_home_ = os.path.join(self.svr_home_, self.svr_pool_)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self.install_path_ = os.path.join(self.svr_home_, ".install")</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self.svr_package_path_ = os.path.join(self.install_path_, "package")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self.svr_version_file_ = os.path.join(self.install_path_, "version")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self.svr_env_conf_path_ = os.path.join(self.install_path_, "env_conf")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self.svr_env_conf_version_path_ = os.path.join(self.svr_env_conf_path_, self.svr_env_v_)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self.svr_tmp_path_ = os.path.join(self.install_path_, "tmp")</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self.svr_tmp_service_path_ = os.path.join(self.svr_tmp_path_, self.svr_name_)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self.svr_online_version_ =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self.svr_packages_ =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self.install_errmsg_ =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self.install_success_ =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self.os_platform_ =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self.svr_package_ =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def clean_path(self, path):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print("Clear path:%s" % path)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package_files = os.listdir(path)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lastRenderedPageBreak/>
        <w:t xml:space="preserve">    for f in package_files: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rm_file = os.path.join(path, 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self._remove(rm_file)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def remove_old_package(self):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print("Remove old package 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package_files = os.listdir(self.svr_package_path_)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packages =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for f in package_files: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os.path.isdir(f): ##delete path in package path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rm_file = os.path.join(self.svr_package_path_, 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shutil.rmtree(rm_file)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continue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statinfo=os.stat(os.path.join(self.svr_package_path_, 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packages.append(((int)(statinfo.st_ctime), 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packages.sort(lambda x,y:cmp(x[0],y[0]))</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while len(packages) &gt; RESERVE_PACKAGE_NUM:</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self._remove(self.svr_package_path_, packages[0][1])</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del packages[0]</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#init the service path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def init_service_env(self):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print("Get host's os")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os_type = platform.platform()</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"centos" in os_type: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self.os_platform_ = "centos"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elif "Ubuntu" in os_type: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self.os_platform_ = "ubuntu"</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elif "redhat" in os_type: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self.os_platform_ = "redhat"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else: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print("Unsupport os type: %s" % os_type)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raise Exception("Unsupport os type: %s" % os_type)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"64bit" == platform.architecture()[0]:</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self.os_platform_ += "64"</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else: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self.os_platform_ += "32"</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print("OS type:%s" % self.os_platform_)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self.is_os_package_: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self.svr_package_ = self.svr_name_ + "_" + self.os_platform_ + "_" + self.svr_version_ + ".tar.gz"</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else: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self.svr_package_ = self.svr_name_ + "_"  + self.svr_version_ + ".tar.gz"</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print("Check service home:%s" % self.svr_home_)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lastRenderedPageBreak/>
        <w:t xml:space="preserve">    self._check_and_mk_missed_path(self.svr_home_)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print("Check service package path:%s" % self.svr_package_path_)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self._check_and_mk_missed_path(self.svr_package_path_)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print("Check service tmp path:%s" % self.svr_tmp_path_)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self._check_and_mk_missed_path(self.svr_tmp_path_)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print("Check env conf path:%s" % self.svr_env_conf_path_)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self._check_and_mk_missed_path(self.svr_env_conf_path_)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self.clean_path(self.svr_tmp_path_)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self.clean_path(self.svr_env_conf_path_)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self.remove_old_package()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#check current version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def check_version(self):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print("Check service [%s]'s version....." % self.svr_name_)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os.path.isfile(self.svr_version_file_):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print("Version file exists, file:%s." % self.svr_version_file_)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with open(self.svr_version_file_, 'r') as 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self.svr_online_version_ = f.read()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print("Online version is:%s" % self.svr_online_version_)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self.svr_online_version_ == self.svr_version_: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print("Version is same, version:%s" % self.svr_version_)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True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else: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print("Version is not same, running version:%s, install version:%s" % (self.svr_online_version_, self.svr_version_))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print("Version file doesn't exist, version file:%s" % self.svr_version_file_)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#create version file to save version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def create_version_file(self):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print("Save version[%s] to %s" % (self.svr_version_, self.svr_version_file_))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with open(self.svr_version_file_, 'w') as 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f.write(self.svr_version_)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#remove current version 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def remove_version_file(self):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print("Remove current verision file:%s" % self.svr_version_file_)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self._remove(self.svr_version_file_)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#out result to out_file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def output_result(self):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self.install_success_: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lastRenderedPageBreak/>
        <w:t xml:space="preserve">      with open(self.svr_result_file_, 'w') as 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f.write("state=success\n")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f.write("err=")</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else: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with open(self.svr_result_file_, 'w') as 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f.write("state=failure\n")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f.write("err=%s" % self.install_errmsg_)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#download service package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def download_package(self):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save_file = os.path.join(self.svr_package_path_, self.svr_package_)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tmp_file = os.path.join(self.svr_tmp_path_, self.svr_package_)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is_download = True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os.path.isfile(save_file):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self.is_svr_update_tag_: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print("Pachage file:%s exist, doesn't download" % self.svr_package_)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shutil.copyfile(save_file, tmp_file)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is_download =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else: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self._remove(save_file)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is_download: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os.path.isfile(tmp_file):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self._remove(tmp_file)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download_path_file = self.svr_repo_ + "/packages/" + self.app_name_ + "/" + self.svr_name_ + "/"  + self.svr_package_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print("svn package file:%s" % download_path_file)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(self.svn_user_ and self.svn_passwd_):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svn_cmd = "svn export %s %s --username=%s --password=%s --no-auth-cache --non-interactive " % (download_path_file, os.path.join(self.svr_tmp_path_,self.svr_package_), self.svn_user_, self.svn_passwd_)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elif (self.svn_user_):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svn_cmd = "svn export %s %s --username=%s --no-auth-cache --non-interactive " % (download_path_file, os.path.join(self.svr_tmp_path_,self.svr_package_), self.svn_user_)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else: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svn_cmd = "svn export %s %s --no-auth-cache --non-interactive " % (download_path_file, os.path.join(self.svr_tmp_path_,self.svr_package_))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self._run_cmd(svn_cmd):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self.install_errmsg_ = "Failure to download package, cmd:%s" % svn_cmd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self.install_success_ =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shutil.copy(tmp_file, save_file)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os.path.isdir(self.svr_tmp_service_path_):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self._remove(self.svr_tmp_service_path_)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unzip_cmd = "tar -zxvf " + tmp_file + " -C " + self.svr_tmp_path_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lastRenderedPageBreak/>
        <w:t xml:space="preserve">    if not self._run_cmd(unzip_cmd):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self.install_errmsg_ = "Failure to unpack package:%s" % tmp_file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self.install_success_ =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remove_cmd = "rm -f %s" % tmp_file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self._run_cmd(remove_cmd):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self.install_errmsg_ = "Failure to remove tmp package:%s" % tmp_file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self.install_success_ =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#find app's home path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os.path.isdir(self.svr_tmp_service_path_):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self.install_errmsg_ = "package's extract-path must be service'name"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self.install_success_ =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True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#download service config</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def download_config(self):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self.is_svr_update_env_: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print("Needn't download env config")</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True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print("tmp_conf_path:%s" % self.svr_env_conf_path_)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os.path.isdir(self.svr_env_conf_version_path_):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os.rmdir(self.svr_env_conf_version_path_)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 download conf from svn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svn_path = self.svr_repo_ + "/conf" + "/" + self.app_name_ + "/" + self.svr_name_ + "/" + self.svr_pool_ + "/" + self.svr_env_v_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print("svn env-config path:%s" % svn_path)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(self.svn_user_ and self.svn_passwd_):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svn_cmd = "svn export %s %s --username=%s --password=%s --no-auth-cache --non-interactive " % (svn_path, self.svr_env_conf_version_path_, self.svn_user_, self.svn_passwd_)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elif (self.svn_user_):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svn_cmd = "svn export %s %s --username=%s --no-auth-cache --non-interactive " % (svn_path, self.svr_env_conf_version_path_, self.svn_user_)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else: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svn_cmd = "svn export %s %s --no-auth-cache --non-interactive " % (svn_path, self.svr_env_conf_version_path_)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self._run_cmd(svn_cmd):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self.install_success_ =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self.install_errmsg_ = "Failed to get conf from svn:%s, cmd:%s" % (svn_path, svn_cmd)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True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#start service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def start_service(self):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lastRenderedPageBreak/>
        <w:t xml:space="preserve">    start_cmd = os.path.join(os.path.join(self.svr_home_,"bin"), "start.sh")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self._run_cmd(start_cmd):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self.install_success_ =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self.install_errmsg_ = "Failed to start service, cmd:%s" % start_cmd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True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#stop service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def stop_service(self):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stop_cmd = os.path.join(os.path.join(self.svr_home_,"bin"), "stop.sh")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os.path.isfile(stop_cmd): return True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self._run_cmd(stop_cmd):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self.install_success_ =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self.install_errmsg_ = "Failed to stop service, cmd:%s" % stop_cmd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True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 service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def install_service(self):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install_cmd = os.path.join(os.path.join(self.svr_tmp_service_path_,"bin"), "install.sh")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change_mod = "chmod 755 " + install_cmd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self._run_cmd(change_mod):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self.install_success_ =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self.install_errmsg_ = "Failed to change install's mod, cmd:%s" % change_mod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self.is_svr_update_env_: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install_cmd = install_cmd + " "  + self.svr_home_ + " " + self.svr_tmp_service_path_ + " "  + self.svr_env_conf_version_path_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else: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install_cmd = install_cmd + " "  + self.svr_home_ + " " + self.svr_tmp_service_path_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self._run_cmd(install_cmd):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self.install_success_ =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self.install_errmsg_ = "Failed to install service, cmd:%s" % install_cmd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True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#remove file or dir</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def _remove(self, df):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os.path.isfile(df):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os.remove(df)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elif os.path.isdir(df):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shutil.rmtree(df)</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#check and create missing subpath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lastRenderedPageBreak/>
        <w:t xml:space="preserve">  def _check_and_mk_missed_path(self, path):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os.path.isdir(path):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os.makedirs(path)</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#runing system 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def _run_cmd(self, 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 = os.system(cmd)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 &gt;&gt;= 8</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 ret == 0</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def main():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 = DcmdInstall()</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#1.check version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try:</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print("\n%s:STEP 0: init svr enviroment.......\n" % datetime.datetime.now().strftime("%Y-%m-%d %H:%M:%S"))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install.init_service_env()</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print("\n%s:STEP 1: Check version.............\n" % datetime.datetime.now().strftime("%Y-%m-%d %H:%M:%S"))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install.check_version():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 "==&gt;The package version to be installed is same as current versionm, install succeed."</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install.install_success_ = True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install.output_result()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print("\n%s:STEP 2: Download package............\n" % datetime.datetime.now().strftime("%Y-%m-%d %H:%M:%S"))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install.download_package():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install.output_result()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print("\n%s:STEP 3: Download config file.........\n" % datetime.datetime.now().strftime("%Y-%m-%d %H:%M:%S"))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install.download_config():</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install.output_result()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print("\n%s:STEP 4: Stop current service........\n" % datetime.datetime.now().strftime("%Y-%m-%d %H:%M:%S"))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install.stop_service():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install.output_result()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print("\n%s:STEP 5: Remove version file............\n" % datetime.datetime.now().strftime("%Y-%m-%d %H:%M:%S"))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install.remove_version_file()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print("\n%s:STEP 6: Install service..............\n" % datetime.datetime.now().strftime("%Y-%m-%d %H:%M:%S"))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install.install_service():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install.output_result()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print("\n%s:STEP 7: Start service...............\n" % datetime.datetime.now().strftime("%Y-%m-%d %H:%M:%S"))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if not install.start_service():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install.output_result()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return</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print("\n%s:STEP 8: Create service version file............\n" % datetime.datetime.now().strftime("%Y-%m-%d %H:%M:%S"))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install.create_version_file()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print("%s:Success to install serivice.\n" % datetime.datetime.now().strftime("%Y-%m-%d %H:%M:%S"))</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install.install_success_ = True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except Exception, 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print ("%s:Failed to install, Exception:%s" % (datetime.datetime.now().strftime("%Y-%m-%d %H:%M:%S"), 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traceback.print_exc()</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install.install_errmsg_ = "Failed to install for exception: %s" % 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install.install_success_ = False</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install.output_result()</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 xml:space="preserve">  </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color w:val="007000"/>
          <w:kern w:val="0"/>
          <w:sz w:val="18"/>
          <w:szCs w:val="18"/>
        </w:rPr>
      </w:pPr>
      <w:r w:rsidRPr="003D626C">
        <w:rPr>
          <w:rFonts w:asciiTheme="minorEastAsia" w:eastAsiaTheme="minorEastAsia" w:hAnsiTheme="minorEastAsia" w:cs="Courier New"/>
          <w:color w:val="007000"/>
          <w:kern w:val="0"/>
          <w:sz w:val="18"/>
          <w:szCs w:val="18"/>
        </w:rPr>
        <w:t>if __name__ == "__main__":</w:t>
      </w:r>
    </w:p>
    <w:p w:rsidR="003D626C" w:rsidRPr="003D626C" w:rsidRDefault="003D626C" w:rsidP="003D626C">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Theme="minorEastAsia" w:eastAsiaTheme="minorEastAsia" w:hAnsiTheme="minorEastAsia" w:cs="Courier New" w:hint="eastAsia"/>
          <w:color w:val="007000"/>
          <w:kern w:val="0"/>
          <w:sz w:val="18"/>
          <w:szCs w:val="18"/>
        </w:rPr>
      </w:pPr>
      <w:r w:rsidRPr="003D626C">
        <w:rPr>
          <w:rFonts w:asciiTheme="minorEastAsia" w:eastAsiaTheme="minorEastAsia" w:hAnsiTheme="minorEastAsia" w:cs="Courier New"/>
          <w:color w:val="007000"/>
          <w:kern w:val="0"/>
          <w:sz w:val="18"/>
          <w:szCs w:val="18"/>
        </w:rPr>
        <w:t xml:space="preserve">  main()</w:t>
      </w:r>
    </w:p>
    <w:p w:rsidR="003D626C" w:rsidRDefault="003D626C" w:rsidP="003D626C">
      <w:pPr>
        <w:ind w:firstLine="420"/>
        <w:rPr>
          <w:rFonts w:asciiTheme="minorEastAsia" w:eastAsiaTheme="minorEastAsia" w:hAnsiTheme="minorEastAsia" w:hint="eastAsia"/>
          <w:sz w:val="24"/>
        </w:rPr>
      </w:pPr>
    </w:p>
    <w:p w:rsidR="003D626C" w:rsidRDefault="003D626C" w:rsidP="003D626C">
      <w:pPr>
        <w:ind w:firstLine="420"/>
        <w:rPr>
          <w:rFonts w:asciiTheme="minorEastAsia" w:eastAsiaTheme="minorEastAsia" w:hAnsiTheme="minorEastAsia" w:hint="eastAsia"/>
          <w:sz w:val="24"/>
        </w:rPr>
      </w:pPr>
    </w:p>
    <w:p w:rsidR="00AE6283" w:rsidRDefault="003D626C" w:rsidP="003D626C">
      <w:pPr>
        <w:pStyle w:val="2"/>
        <w:rPr>
          <w:rFonts w:hint="eastAsia"/>
        </w:rPr>
      </w:pPr>
      <w:bookmarkStart w:id="15" w:name="_Toc408836133"/>
      <w:bookmarkStart w:id="16" w:name="_Toc408836207"/>
      <w:r>
        <w:rPr>
          <w:rFonts w:hint="eastAsia"/>
        </w:rPr>
        <w:lastRenderedPageBreak/>
        <w:t>操作脚本</w:t>
      </w:r>
      <w:bookmarkEnd w:id="15"/>
      <w:bookmarkEnd w:id="16"/>
    </w:p>
    <w:p w:rsidR="003D626C" w:rsidRDefault="00AE6283" w:rsidP="00AE6283">
      <w:pPr>
        <w:pStyle w:val="3"/>
        <w:rPr>
          <w:rFonts w:hint="eastAsia"/>
        </w:rPr>
      </w:pPr>
      <w:bookmarkStart w:id="17" w:name="_Toc408836134"/>
      <w:bookmarkStart w:id="18" w:name="_Toc408836208"/>
      <w:r>
        <w:rPr>
          <w:rFonts w:hint="eastAsia"/>
        </w:rPr>
        <w:t>操作脚本说明</w:t>
      </w:r>
      <w:bookmarkEnd w:id="17"/>
      <w:bookmarkEnd w:id="18"/>
    </w:p>
    <w:p w:rsidR="003D626C" w:rsidRDefault="00E97B17" w:rsidP="003D626C">
      <w:pPr>
        <w:ind w:firstLine="420"/>
        <w:rPr>
          <w:rFonts w:asciiTheme="minorEastAsia" w:eastAsiaTheme="minorEastAsia" w:hAnsiTheme="minorEastAsia" w:hint="eastAsia"/>
          <w:sz w:val="24"/>
        </w:rPr>
      </w:pPr>
      <w:r>
        <w:rPr>
          <w:rFonts w:asciiTheme="minorEastAsia" w:eastAsiaTheme="minorEastAsia" w:hAnsiTheme="minorEastAsia" w:hint="eastAsia"/>
          <w:sz w:val="24"/>
        </w:rPr>
        <w:t>操作脚本相对与任务脚本，基本没有什么规则约束。需要注意的是操作脚本的参数传递。</w:t>
      </w:r>
    </w:p>
    <w:p w:rsidR="00E97B17" w:rsidRPr="00E97B17" w:rsidRDefault="00E97B17" w:rsidP="00E97B17">
      <w:pPr>
        <w:numPr>
          <w:ilvl w:val="0"/>
          <w:numId w:val="20"/>
        </w:numPr>
        <w:rPr>
          <w:rFonts w:asciiTheme="minorEastAsia" w:eastAsiaTheme="minorEastAsia" w:hAnsiTheme="minorEastAsia" w:hint="eastAsia"/>
          <w:sz w:val="24"/>
        </w:rPr>
      </w:pPr>
      <w:r w:rsidRPr="00E97B17">
        <w:rPr>
          <w:rFonts w:asciiTheme="minorEastAsia" w:eastAsiaTheme="minorEastAsia" w:hAnsiTheme="minorEastAsia" w:hint="eastAsia"/>
          <w:sz w:val="24"/>
        </w:rPr>
        <w:t>操作指令名称：</w:t>
      </w:r>
    </w:p>
    <w:p w:rsidR="00E97B17" w:rsidRPr="00E97B17" w:rsidRDefault="00E97B17" w:rsidP="00E97B17">
      <w:pPr>
        <w:ind w:left="1260" w:firstLine="420"/>
        <w:rPr>
          <w:rFonts w:asciiTheme="minorEastAsia" w:eastAsiaTheme="minorEastAsia" w:hAnsiTheme="minorEastAsia" w:hint="eastAsia"/>
          <w:sz w:val="24"/>
        </w:rPr>
      </w:pPr>
      <w:r w:rsidRPr="00E97B17">
        <w:rPr>
          <w:rFonts w:asciiTheme="minorEastAsia" w:eastAsiaTheme="minorEastAsia" w:hAnsiTheme="minorEastAsia" w:hint="eastAsia"/>
          <w:sz w:val="24"/>
        </w:rPr>
        <w:t>操作指令名称为[a-z,A-Z,0-9,_]范围内的字符。</w:t>
      </w:r>
    </w:p>
    <w:p w:rsidR="00E97B17" w:rsidRPr="00E97B17" w:rsidRDefault="00E97B17" w:rsidP="00E97B17">
      <w:pPr>
        <w:numPr>
          <w:ilvl w:val="0"/>
          <w:numId w:val="20"/>
        </w:numPr>
        <w:rPr>
          <w:rFonts w:asciiTheme="minorEastAsia" w:eastAsiaTheme="minorEastAsia" w:hAnsiTheme="minorEastAsia" w:hint="eastAsia"/>
          <w:sz w:val="24"/>
        </w:rPr>
      </w:pPr>
      <w:r w:rsidRPr="00E97B17">
        <w:rPr>
          <w:rFonts w:asciiTheme="minorEastAsia" w:eastAsiaTheme="minorEastAsia" w:hAnsiTheme="minorEastAsia" w:hint="eastAsia"/>
          <w:sz w:val="24"/>
        </w:rPr>
        <w:t>操作指令script文件：</w:t>
      </w:r>
    </w:p>
    <w:p w:rsidR="00E97B17" w:rsidRPr="00E97B17" w:rsidRDefault="00E97B17" w:rsidP="00E97B17">
      <w:pPr>
        <w:ind w:left="1260" w:firstLine="420"/>
        <w:rPr>
          <w:rFonts w:asciiTheme="minorEastAsia" w:eastAsiaTheme="minorEastAsia" w:hAnsiTheme="minorEastAsia" w:hint="eastAsia"/>
          <w:b/>
          <w:color w:val="FF0000"/>
          <w:sz w:val="24"/>
        </w:rPr>
      </w:pPr>
      <w:r w:rsidRPr="00E97B17">
        <w:rPr>
          <w:rFonts w:asciiTheme="minorEastAsia" w:eastAsiaTheme="minorEastAsia" w:hAnsiTheme="minorEastAsia" w:hint="eastAsia"/>
          <w:sz w:val="24"/>
        </w:rPr>
        <w:t>dcmd_opr_【操作指令名称】.script</w:t>
      </w:r>
      <w:r>
        <w:rPr>
          <w:rFonts w:asciiTheme="minorEastAsia" w:eastAsiaTheme="minorEastAsia" w:hAnsiTheme="minorEastAsia" w:hint="eastAsia"/>
          <w:sz w:val="24"/>
        </w:rPr>
        <w:t>，</w:t>
      </w:r>
      <w:r w:rsidR="00AE6283">
        <w:rPr>
          <w:rFonts w:asciiTheme="minorEastAsia" w:eastAsiaTheme="minorEastAsia" w:hAnsiTheme="minorEastAsia" w:hint="eastAsia"/>
          <w:sz w:val="24"/>
        </w:rPr>
        <w:t>其保存在dcmd_center所在的服务器上，</w:t>
      </w:r>
      <w:r w:rsidR="00AE6283" w:rsidRPr="00E97B17">
        <w:rPr>
          <w:rFonts w:asciiTheme="minorEastAsia" w:eastAsiaTheme="minorEastAsia" w:hAnsiTheme="minorEastAsia" w:hint="eastAsia"/>
          <w:b/>
          <w:color w:val="FF0000"/>
          <w:sz w:val="24"/>
        </w:rPr>
        <w:t>存放位置由dcmd_center配置文件的【common：</w:t>
      </w:r>
      <w:r w:rsidR="00AE6283">
        <w:rPr>
          <w:rFonts w:asciiTheme="minorEastAsia" w:eastAsiaTheme="minorEastAsia" w:hAnsiTheme="minorEastAsia" w:hint="eastAsia"/>
          <w:b/>
          <w:color w:val="FF0000"/>
          <w:sz w:val="24"/>
        </w:rPr>
        <w:t>opr</w:t>
      </w:r>
      <w:r w:rsidR="00AE6283" w:rsidRPr="00E97B17">
        <w:rPr>
          <w:rFonts w:asciiTheme="minorEastAsia" w:eastAsiaTheme="minorEastAsia" w:hAnsiTheme="minorEastAsia"/>
          <w:b/>
          <w:color w:val="FF0000"/>
          <w:sz w:val="24"/>
        </w:rPr>
        <w:t>_script_path】</w:t>
      </w:r>
      <w:r w:rsidR="00AE6283" w:rsidRPr="00E97B17">
        <w:rPr>
          <w:rFonts w:asciiTheme="minorEastAsia" w:eastAsiaTheme="minorEastAsia" w:hAnsiTheme="minorEastAsia" w:hint="eastAsia"/>
          <w:b/>
          <w:color w:val="FF0000"/>
          <w:sz w:val="24"/>
        </w:rPr>
        <w:t>的参数项指定</w:t>
      </w:r>
      <w:r w:rsidRPr="00E97B17">
        <w:rPr>
          <w:rFonts w:asciiTheme="minorEastAsia" w:eastAsiaTheme="minorEastAsia" w:hAnsiTheme="minorEastAsia" w:hint="eastAsia"/>
          <w:b/>
          <w:color w:val="FF0000"/>
          <w:sz w:val="24"/>
        </w:rPr>
        <w:t>。</w:t>
      </w:r>
    </w:p>
    <w:p w:rsidR="00E97B17" w:rsidRPr="00E97B17" w:rsidRDefault="00E97B17" w:rsidP="00E97B17">
      <w:pPr>
        <w:numPr>
          <w:ilvl w:val="0"/>
          <w:numId w:val="20"/>
        </w:numPr>
        <w:rPr>
          <w:rFonts w:asciiTheme="minorEastAsia" w:eastAsiaTheme="minorEastAsia" w:hAnsiTheme="minorEastAsia" w:hint="eastAsia"/>
          <w:sz w:val="24"/>
        </w:rPr>
      </w:pPr>
      <w:r w:rsidRPr="00E97B17">
        <w:rPr>
          <w:rFonts w:asciiTheme="minorEastAsia" w:eastAsiaTheme="minorEastAsia" w:hAnsiTheme="minorEastAsia" w:hint="eastAsia"/>
          <w:sz w:val="24"/>
        </w:rPr>
        <w:t>操作指令的参数：</w:t>
      </w:r>
    </w:p>
    <w:p w:rsidR="00E97B17" w:rsidRPr="00E97B17" w:rsidRDefault="00E97B17" w:rsidP="00E97B17">
      <w:pPr>
        <w:ind w:left="1260" w:firstLine="420"/>
        <w:rPr>
          <w:rFonts w:asciiTheme="minorEastAsia" w:eastAsiaTheme="minorEastAsia" w:hAnsiTheme="minorEastAsia" w:hint="eastAsia"/>
          <w:sz w:val="24"/>
        </w:rPr>
      </w:pPr>
      <w:r w:rsidRPr="00E97B17">
        <w:rPr>
          <w:rFonts w:asciiTheme="minorEastAsia" w:eastAsiaTheme="minorEastAsia" w:hAnsiTheme="minorEastAsia" w:hint="eastAsia"/>
          <w:sz w:val="24"/>
        </w:rPr>
        <w:t>操作可以定义任意数量的参数，对于参数的值，agent会以DCMD_OPR【参数名字】的环境变量传递给执行脚本。</w:t>
      </w:r>
    </w:p>
    <w:p w:rsidR="00E97B17" w:rsidRPr="00E97B17" w:rsidRDefault="00E97B17" w:rsidP="00E97B17">
      <w:pPr>
        <w:ind w:left="1260" w:firstLine="420"/>
        <w:rPr>
          <w:rFonts w:asciiTheme="minorEastAsia" w:eastAsiaTheme="minorEastAsia" w:hAnsiTheme="minorEastAsia" w:hint="eastAsia"/>
          <w:sz w:val="24"/>
        </w:rPr>
      </w:pPr>
      <w:r w:rsidRPr="00E97B17">
        <w:rPr>
          <w:rFonts w:asciiTheme="minorEastAsia" w:eastAsiaTheme="minorEastAsia" w:hAnsiTheme="minorEastAsia" w:hint="eastAsia"/>
          <w:sz w:val="24"/>
        </w:rPr>
        <w:t>参数名字有[a-z,A-Z,0-9,_]范围内的字符构成。</w:t>
      </w:r>
    </w:p>
    <w:p w:rsidR="00E97B17" w:rsidRPr="00E97B17" w:rsidRDefault="00E97B17" w:rsidP="00E97B17">
      <w:pPr>
        <w:ind w:left="1260" w:firstLine="420"/>
        <w:rPr>
          <w:rFonts w:asciiTheme="minorEastAsia" w:eastAsiaTheme="minorEastAsia" w:hAnsiTheme="minorEastAsia" w:hint="eastAsia"/>
          <w:sz w:val="24"/>
        </w:rPr>
      </w:pPr>
      <w:r w:rsidRPr="00E97B17">
        <w:rPr>
          <w:rFonts w:asciiTheme="minorEastAsia" w:eastAsiaTheme="minorEastAsia" w:hAnsiTheme="minorEastAsia" w:hint="eastAsia"/>
          <w:sz w:val="24"/>
        </w:rPr>
        <w:t>传递的参数值，若包含【|】、【"】、【'】、【 】、【\r】、【\n】、【;】、【&amp;】的字符，则系统会自动删除。</w:t>
      </w:r>
    </w:p>
    <w:p w:rsidR="00E97B17" w:rsidRPr="00E97B17" w:rsidRDefault="00E97B17" w:rsidP="00E97B17">
      <w:pPr>
        <w:numPr>
          <w:ilvl w:val="0"/>
          <w:numId w:val="20"/>
        </w:numPr>
        <w:rPr>
          <w:rFonts w:asciiTheme="minorEastAsia" w:eastAsiaTheme="minorEastAsia" w:hAnsiTheme="minorEastAsia" w:hint="eastAsia"/>
          <w:sz w:val="24"/>
        </w:rPr>
      </w:pPr>
      <w:r w:rsidRPr="00E97B17">
        <w:rPr>
          <w:rFonts w:asciiTheme="minorEastAsia" w:eastAsiaTheme="minorEastAsia" w:hAnsiTheme="minorEastAsia" w:hint="eastAsia"/>
          <w:sz w:val="24"/>
        </w:rPr>
        <w:t>操作指令的输出：</w:t>
      </w:r>
    </w:p>
    <w:p w:rsidR="00E97B17" w:rsidRPr="00E97B17" w:rsidRDefault="00E97B17" w:rsidP="00E97B17">
      <w:pPr>
        <w:ind w:left="1680"/>
        <w:rPr>
          <w:rFonts w:asciiTheme="minorEastAsia" w:eastAsiaTheme="minorEastAsia" w:hAnsiTheme="minorEastAsia" w:hint="eastAsia"/>
          <w:sz w:val="24"/>
        </w:rPr>
      </w:pPr>
      <w:r w:rsidRPr="00E97B17">
        <w:rPr>
          <w:rFonts w:asciiTheme="minorEastAsia" w:eastAsiaTheme="minorEastAsia" w:hAnsiTheme="minorEastAsia" w:hint="eastAsia"/>
          <w:sz w:val="24"/>
        </w:rPr>
        <w:t>脚本的stdout、stderr的输出，都会被作为操作的结果返回。</w:t>
      </w:r>
    </w:p>
    <w:p w:rsidR="00AE6283" w:rsidRDefault="00E97B17" w:rsidP="00AE6283">
      <w:pPr>
        <w:pStyle w:val="3"/>
        <w:rPr>
          <w:rFonts w:hint="eastAsia"/>
        </w:rPr>
      </w:pPr>
      <w:bookmarkStart w:id="19" w:name="_Toc408836135"/>
      <w:bookmarkStart w:id="20" w:name="_Toc408836209"/>
      <w:r w:rsidRPr="00AE6283">
        <w:rPr>
          <w:rFonts w:hint="eastAsia"/>
        </w:rPr>
        <w:t>操作</w:t>
      </w:r>
      <w:r w:rsidR="00AE6283">
        <w:rPr>
          <w:rFonts w:hint="eastAsia"/>
        </w:rPr>
        <w:t>脚本</w:t>
      </w:r>
      <w:r w:rsidRPr="00AE6283">
        <w:rPr>
          <w:rFonts w:hint="eastAsia"/>
        </w:rPr>
        <w:t>例子：</w:t>
      </w:r>
      <w:bookmarkEnd w:id="19"/>
      <w:bookmarkEnd w:id="20"/>
    </w:p>
    <w:p w:rsidR="00AE6283" w:rsidRDefault="00AE6283" w:rsidP="00AE6283">
      <w:pPr>
        <w:pStyle w:val="4"/>
        <w:rPr>
          <w:rFonts w:hint="eastAsia"/>
        </w:rPr>
      </w:pPr>
      <w:bookmarkStart w:id="21" w:name="_Toc408836210"/>
      <w:r>
        <w:rPr>
          <w:rFonts w:hint="eastAsia"/>
        </w:rPr>
        <w:t>获取服务器运行进程信息脚本：ps</w:t>
      </w:r>
      <w:bookmarkEnd w:id="21"/>
    </w:p>
    <w:p w:rsidR="00AE6283" w:rsidRDefault="00AE6283" w:rsidP="00AE6283">
      <w:pPr>
        <w:pStyle w:val="af9"/>
        <w:numPr>
          <w:ilvl w:val="1"/>
          <w:numId w:val="9"/>
        </w:numPr>
        <w:ind w:firstLineChars="0"/>
        <w:rPr>
          <w:rFonts w:hint="eastAsia"/>
          <w:sz w:val="24"/>
          <w:szCs w:val="24"/>
        </w:rPr>
      </w:pPr>
      <w:r w:rsidRPr="00611888">
        <w:rPr>
          <w:rFonts w:hint="eastAsia"/>
          <w:sz w:val="24"/>
          <w:szCs w:val="24"/>
        </w:rPr>
        <w:t>脚本参数：</w:t>
      </w:r>
    </w:p>
    <w:p w:rsidR="00AE6283" w:rsidRDefault="00AE6283" w:rsidP="00AE6283">
      <w:pPr>
        <w:pStyle w:val="af9"/>
        <w:numPr>
          <w:ilvl w:val="0"/>
          <w:numId w:val="20"/>
        </w:numPr>
        <w:ind w:firstLineChars="0"/>
        <w:rPr>
          <w:rFonts w:hint="eastAsia"/>
          <w:sz w:val="24"/>
          <w:szCs w:val="24"/>
        </w:rPr>
      </w:pPr>
      <w:r>
        <w:rPr>
          <w:rFonts w:hint="eastAsia"/>
          <w:sz w:val="24"/>
          <w:szCs w:val="24"/>
        </w:rPr>
        <w:t>filter</w:t>
      </w:r>
      <w:r>
        <w:rPr>
          <w:rFonts w:hint="eastAsia"/>
          <w:sz w:val="24"/>
          <w:szCs w:val="24"/>
        </w:rPr>
        <w:t>：只提取含有</w:t>
      </w:r>
      <w:r>
        <w:rPr>
          <w:rFonts w:hint="eastAsia"/>
          <w:sz w:val="24"/>
          <w:szCs w:val="24"/>
        </w:rPr>
        <w:t>filter</w:t>
      </w:r>
      <w:r>
        <w:rPr>
          <w:rFonts w:hint="eastAsia"/>
          <w:sz w:val="24"/>
          <w:szCs w:val="24"/>
        </w:rPr>
        <w:t>指定字符串的进程</w:t>
      </w:r>
    </w:p>
    <w:p w:rsidR="00AE6283" w:rsidRPr="00611888" w:rsidRDefault="00AE6283" w:rsidP="00AE6283">
      <w:pPr>
        <w:pStyle w:val="af9"/>
        <w:numPr>
          <w:ilvl w:val="1"/>
          <w:numId w:val="9"/>
        </w:numPr>
        <w:ind w:firstLineChars="0"/>
        <w:rPr>
          <w:rFonts w:hint="eastAsia"/>
          <w:sz w:val="24"/>
          <w:szCs w:val="24"/>
        </w:rPr>
      </w:pPr>
      <w:r w:rsidRPr="00611888">
        <w:rPr>
          <w:rFonts w:asciiTheme="minorEastAsia" w:eastAsiaTheme="minorEastAsia" w:hAnsiTheme="minorEastAsia" w:hint="eastAsia"/>
          <w:sz w:val="24"/>
        </w:rPr>
        <w:t>此脚本内容：</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#!/bin/sh</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if [ -z "$DCMD_OPR_filter" ]; then</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 xml:space="preserve">  ps -ef</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else</w:t>
      </w:r>
    </w:p>
    <w:p w:rsidR="00AE6283" w:rsidRPr="003D626C"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 xml:space="preserve">  ps -ef|grep "$DCMD_OPR_filter"</w:t>
      </w:r>
      <w:r w:rsidRPr="003D626C">
        <w:rPr>
          <w:rFonts w:ascii="宋体" w:eastAsia="宋体" w:hAnsi="宋体" w:cs="Courier New"/>
          <w:color w:val="007000"/>
          <w:kern w:val="0"/>
          <w:sz w:val="21"/>
          <w:szCs w:val="21"/>
        </w:rPr>
        <w:t>`</w:t>
      </w:r>
    </w:p>
    <w:p w:rsidR="00AE6283" w:rsidRPr="00AE6283" w:rsidRDefault="00AE6283" w:rsidP="00AE6283">
      <w:pPr>
        <w:rPr>
          <w:rFonts w:hint="eastAsia"/>
        </w:rPr>
      </w:pPr>
    </w:p>
    <w:p w:rsidR="00AE6283" w:rsidRPr="00AE6283" w:rsidRDefault="00AE6283" w:rsidP="00AE6283">
      <w:pPr>
        <w:pStyle w:val="4"/>
        <w:rPr>
          <w:rFonts w:hint="eastAsia"/>
        </w:rPr>
      </w:pPr>
      <w:bookmarkStart w:id="22" w:name="_Toc408836211"/>
      <w:r w:rsidRPr="00AE6283">
        <w:rPr>
          <w:rFonts w:hint="eastAsia"/>
        </w:rPr>
        <w:lastRenderedPageBreak/>
        <w:t>获取服务器</w:t>
      </w:r>
      <w:r>
        <w:rPr>
          <w:rFonts w:hint="eastAsia"/>
        </w:rPr>
        <w:t>/proc下信息的脚本</w:t>
      </w:r>
      <w:r w:rsidRPr="00AE6283">
        <w:rPr>
          <w:rFonts w:hint="eastAsia"/>
        </w:rPr>
        <w:t>：</w:t>
      </w:r>
      <w:r>
        <w:rPr>
          <w:rFonts w:hint="eastAsia"/>
        </w:rPr>
        <w:t>proc_info</w:t>
      </w:r>
      <w:bookmarkEnd w:id="22"/>
    </w:p>
    <w:p w:rsidR="00AE6283" w:rsidRDefault="00AE6283" w:rsidP="00AE6283">
      <w:pPr>
        <w:pStyle w:val="af9"/>
        <w:numPr>
          <w:ilvl w:val="1"/>
          <w:numId w:val="9"/>
        </w:numPr>
        <w:ind w:firstLineChars="0"/>
        <w:rPr>
          <w:rFonts w:hint="eastAsia"/>
          <w:sz w:val="24"/>
          <w:szCs w:val="24"/>
        </w:rPr>
      </w:pPr>
      <w:r w:rsidRPr="00611888">
        <w:rPr>
          <w:rFonts w:hint="eastAsia"/>
          <w:sz w:val="24"/>
          <w:szCs w:val="24"/>
        </w:rPr>
        <w:t>脚本参数：</w:t>
      </w:r>
    </w:p>
    <w:p w:rsidR="00AE6283" w:rsidRDefault="00AE6283" w:rsidP="00AE6283">
      <w:pPr>
        <w:pStyle w:val="af9"/>
        <w:numPr>
          <w:ilvl w:val="0"/>
          <w:numId w:val="20"/>
        </w:numPr>
        <w:ind w:firstLineChars="0"/>
        <w:rPr>
          <w:rFonts w:hint="eastAsia"/>
          <w:sz w:val="24"/>
          <w:szCs w:val="24"/>
        </w:rPr>
      </w:pPr>
      <w:r>
        <w:rPr>
          <w:rFonts w:hint="eastAsia"/>
          <w:sz w:val="24"/>
          <w:szCs w:val="24"/>
        </w:rPr>
        <w:t>path</w:t>
      </w:r>
      <w:r>
        <w:rPr>
          <w:rFonts w:hint="eastAsia"/>
          <w:sz w:val="24"/>
          <w:szCs w:val="24"/>
        </w:rPr>
        <w:t>：</w:t>
      </w:r>
      <w:r>
        <w:rPr>
          <w:rFonts w:hint="eastAsia"/>
          <w:sz w:val="24"/>
          <w:szCs w:val="24"/>
        </w:rPr>
        <w:t>proc</w:t>
      </w:r>
      <w:r>
        <w:rPr>
          <w:rFonts w:hint="eastAsia"/>
          <w:sz w:val="24"/>
          <w:szCs w:val="24"/>
        </w:rPr>
        <w:t>的路径</w:t>
      </w:r>
    </w:p>
    <w:p w:rsidR="00AE6283" w:rsidRDefault="00AE6283" w:rsidP="00AE6283">
      <w:pPr>
        <w:pStyle w:val="af9"/>
        <w:numPr>
          <w:ilvl w:val="0"/>
          <w:numId w:val="20"/>
        </w:numPr>
        <w:ind w:firstLineChars="0"/>
        <w:rPr>
          <w:rFonts w:hint="eastAsia"/>
          <w:sz w:val="24"/>
          <w:szCs w:val="24"/>
        </w:rPr>
      </w:pPr>
      <w:r>
        <w:rPr>
          <w:rFonts w:hint="eastAsia"/>
          <w:sz w:val="24"/>
          <w:szCs w:val="24"/>
        </w:rPr>
        <w:t>filter</w:t>
      </w:r>
      <w:r>
        <w:rPr>
          <w:rFonts w:hint="eastAsia"/>
          <w:sz w:val="24"/>
          <w:szCs w:val="24"/>
        </w:rPr>
        <w:t>：只显示包含</w:t>
      </w:r>
      <w:r>
        <w:rPr>
          <w:rFonts w:hint="eastAsia"/>
          <w:sz w:val="24"/>
          <w:szCs w:val="24"/>
        </w:rPr>
        <w:t>filter</w:t>
      </w:r>
      <w:r>
        <w:rPr>
          <w:rFonts w:hint="eastAsia"/>
          <w:sz w:val="24"/>
          <w:szCs w:val="24"/>
        </w:rPr>
        <w:t>内容的信息</w:t>
      </w:r>
    </w:p>
    <w:p w:rsidR="00AE6283" w:rsidRPr="00611888" w:rsidRDefault="00AE6283" w:rsidP="00AE6283">
      <w:pPr>
        <w:pStyle w:val="af9"/>
        <w:numPr>
          <w:ilvl w:val="1"/>
          <w:numId w:val="9"/>
        </w:numPr>
        <w:ind w:firstLineChars="0"/>
        <w:rPr>
          <w:rFonts w:hint="eastAsia"/>
          <w:sz w:val="24"/>
          <w:szCs w:val="24"/>
        </w:rPr>
      </w:pPr>
      <w:r w:rsidRPr="00611888">
        <w:rPr>
          <w:rFonts w:asciiTheme="minorEastAsia" w:eastAsiaTheme="minorEastAsia" w:hAnsiTheme="minorEastAsia" w:hint="eastAsia"/>
          <w:sz w:val="24"/>
        </w:rPr>
        <w:t>此脚本内容：</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#!/bin/sh</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proc_path="/proc/""$DCMD_OPR_path"</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if [ -f $proc_path ]; then</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 xml:space="preserve">  if [ -z "$DCMD_OPR_filter" ]; then</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 xml:space="preserve">    cat $proc_path</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 xml:space="preserve">  else</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 xml:space="preserve">    cat $proc_path|grep "$DCMD_OPR_filter"</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 xml:space="preserve">  fi</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elif [ -d $proc_path ]; then</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 xml:space="preserve">  if [ -z "$DCMD_OPR_filter" ]; then</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 xml:space="preserve">    ls -1X $proc_path</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 xml:space="preserve">  else</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 xml:space="preserve">    ls -1X $proc_path|grep "$DCMD_OPR_filter"</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 xml:space="preserve">  fi</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else</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 xml:space="preserve"> echo "Doesn't exist."</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 xml:space="preserve"> exit 1</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fi</w:t>
      </w:r>
    </w:p>
    <w:p w:rsidR="00AE6283" w:rsidRPr="00AE6283" w:rsidRDefault="00AE6283" w:rsidP="00AE6283">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219" w:left="438"/>
        <w:jc w:val="left"/>
        <w:textAlignment w:val="baseline"/>
        <w:rPr>
          <w:rFonts w:ascii="宋体" w:eastAsia="宋体" w:hAnsi="宋体" w:cs="Courier New"/>
          <w:color w:val="007000"/>
          <w:kern w:val="0"/>
          <w:sz w:val="21"/>
          <w:szCs w:val="21"/>
        </w:rPr>
      </w:pPr>
      <w:r w:rsidRPr="00AE6283">
        <w:rPr>
          <w:rFonts w:ascii="宋体" w:eastAsia="宋体" w:hAnsi="宋体" w:cs="Courier New"/>
          <w:color w:val="007000"/>
          <w:kern w:val="0"/>
          <w:sz w:val="21"/>
          <w:szCs w:val="21"/>
        </w:rPr>
        <w:t>exit 0</w:t>
      </w:r>
    </w:p>
    <w:p w:rsidR="00D148D2" w:rsidRPr="00D148D2" w:rsidRDefault="00D148D2" w:rsidP="00102B7F">
      <w:pPr>
        <w:ind w:left="420" w:firstLine="420"/>
      </w:pPr>
    </w:p>
    <w:sectPr w:rsidR="00D148D2" w:rsidRPr="00D148D2" w:rsidSect="00E97E7A">
      <w:headerReference w:type="default" r:id="rId8"/>
      <w:footerReference w:type="default" r:id="rId9"/>
      <w:pgSz w:w="11907" w:h="16839" w:code="9"/>
      <w:pgMar w:top="1440" w:right="1080" w:bottom="1440" w:left="108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7CB" w:rsidRDefault="003307CB">
      <w:pPr>
        <w:spacing w:line="240" w:lineRule="auto"/>
      </w:pPr>
      <w:r>
        <w:separator/>
      </w:r>
    </w:p>
  </w:endnote>
  <w:endnote w:type="continuationSeparator" w:id="0">
    <w:p w:rsidR="003307CB" w:rsidRDefault="003307C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onaco">
    <w:panose1 w:val="00000000000000000000"/>
    <w:charset w:val="00"/>
    <w:family w:val="modern"/>
    <w:notTrueType/>
    <w:pitch w:val="fixed"/>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20002A87" w:usb1="00000000" w:usb2="00000000" w:usb3="00000000" w:csb0="000001FF" w:csb1="00000000"/>
  </w:font>
  <w:font w:name="华文彩云">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985" w:rsidRDefault="00151985" w:rsidP="002F1438">
    <w:pPr>
      <w:pStyle w:val="af"/>
      <w:ind w:firstLineChars="2450" w:firstLine="4410"/>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55A3D">
      <w:rPr>
        <w:noProof/>
        <w:kern w:val="0"/>
        <w:szCs w:val="21"/>
      </w:rPr>
      <w:t>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7CB" w:rsidRDefault="003307CB">
      <w:pPr>
        <w:spacing w:line="240" w:lineRule="auto"/>
      </w:pPr>
      <w:r>
        <w:separator/>
      </w:r>
    </w:p>
  </w:footnote>
  <w:footnote w:type="continuationSeparator" w:id="0">
    <w:p w:rsidR="003307CB" w:rsidRDefault="003307C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985" w:rsidRDefault="00151985" w:rsidP="00F62E41">
    <w:pPr>
      <w:pStyle w:val="ad"/>
      <w:wordWrap w:val="0"/>
      <w:jc w:val="right"/>
    </w:pPr>
    <w:r>
      <w:rPr>
        <w:rFonts w:hint="eastAsia"/>
      </w:rPr>
      <w:t>【</w:t>
    </w:r>
    <w:r>
      <w:rPr>
        <w:rFonts w:hint="eastAsia"/>
      </w:rPr>
      <w:t>Ducter</w:t>
    </w:r>
    <w:r>
      <w:rPr>
        <w:rFonts w:hint="eastAsia"/>
      </w:rPr>
      <w:t>任务与操作脚本编写及使用指南】【</w:t>
    </w:r>
    <w:r>
      <w:rPr>
        <w:rFonts w:hint="eastAsia"/>
      </w:rPr>
      <w:t>1</w:t>
    </w:r>
    <w:r>
      <w:rPr>
        <w:rFonts w:hint="eastAsia"/>
      </w:rPr>
      <w:t>。</w:t>
    </w:r>
    <w:r>
      <w:rPr>
        <w:rFonts w:hint="eastAsia"/>
      </w:rPr>
      <w:t>0</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10792"/>
    <w:multiLevelType w:val="hybridMultilevel"/>
    <w:tmpl w:val="2864EAA6"/>
    <w:lvl w:ilvl="0" w:tplc="606EB0B6">
      <w:start w:val="1"/>
      <w:numFmt w:val="bullet"/>
      <w:lvlText w:val=""/>
      <w:lvlJc w:val="left"/>
      <w:pPr>
        <w:tabs>
          <w:tab w:val="num" w:pos="720"/>
        </w:tabs>
        <w:ind w:left="720" w:hanging="360"/>
      </w:pPr>
      <w:rPr>
        <w:rFonts w:ascii="Wingdings" w:hAnsi="Wingdings" w:hint="default"/>
      </w:rPr>
    </w:lvl>
    <w:lvl w:ilvl="1" w:tplc="AD3C5F08" w:tentative="1">
      <w:start w:val="1"/>
      <w:numFmt w:val="bullet"/>
      <w:lvlText w:val=""/>
      <w:lvlJc w:val="left"/>
      <w:pPr>
        <w:tabs>
          <w:tab w:val="num" w:pos="1440"/>
        </w:tabs>
        <w:ind w:left="1440" w:hanging="360"/>
      </w:pPr>
      <w:rPr>
        <w:rFonts w:ascii="Wingdings" w:hAnsi="Wingdings" w:hint="default"/>
      </w:rPr>
    </w:lvl>
    <w:lvl w:ilvl="2" w:tplc="1E6C8BC6" w:tentative="1">
      <w:start w:val="1"/>
      <w:numFmt w:val="bullet"/>
      <w:lvlText w:val=""/>
      <w:lvlJc w:val="left"/>
      <w:pPr>
        <w:tabs>
          <w:tab w:val="num" w:pos="2160"/>
        </w:tabs>
        <w:ind w:left="2160" w:hanging="360"/>
      </w:pPr>
      <w:rPr>
        <w:rFonts w:ascii="Wingdings" w:hAnsi="Wingdings" w:hint="default"/>
      </w:rPr>
    </w:lvl>
    <w:lvl w:ilvl="3" w:tplc="9600FA0C" w:tentative="1">
      <w:start w:val="1"/>
      <w:numFmt w:val="bullet"/>
      <w:lvlText w:val=""/>
      <w:lvlJc w:val="left"/>
      <w:pPr>
        <w:tabs>
          <w:tab w:val="num" w:pos="2880"/>
        </w:tabs>
        <w:ind w:left="2880" w:hanging="360"/>
      </w:pPr>
      <w:rPr>
        <w:rFonts w:ascii="Wingdings" w:hAnsi="Wingdings" w:hint="default"/>
      </w:rPr>
    </w:lvl>
    <w:lvl w:ilvl="4" w:tplc="67743A7C" w:tentative="1">
      <w:start w:val="1"/>
      <w:numFmt w:val="bullet"/>
      <w:lvlText w:val=""/>
      <w:lvlJc w:val="left"/>
      <w:pPr>
        <w:tabs>
          <w:tab w:val="num" w:pos="3600"/>
        </w:tabs>
        <w:ind w:left="3600" w:hanging="360"/>
      </w:pPr>
      <w:rPr>
        <w:rFonts w:ascii="Wingdings" w:hAnsi="Wingdings" w:hint="default"/>
      </w:rPr>
    </w:lvl>
    <w:lvl w:ilvl="5" w:tplc="0E7E79D0" w:tentative="1">
      <w:start w:val="1"/>
      <w:numFmt w:val="bullet"/>
      <w:lvlText w:val=""/>
      <w:lvlJc w:val="left"/>
      <w:pPr>
        <w:tabs>
          <w:tab w:val="num" w:pos="4320"/>
        </w:tabs>
        <w:ind w:left="4320" w:hanging="360"/>
      </w:pPr>
      <w:rPr>
        <w:rFonts w:ascii="Wingdings" w:hAnsi="Wingdings" w:hint="default"/>
      </w:rPr>
    </w:lvl>
    <w:lvl w:ilvl="6" w:tplc="AE5C6C6C" w:tentative="1">
      <w:start w:val="1"/>
      <w:numFmt w:val="bullet"/>
      <w:lvlText w:val=""/>
      <w:lvlJc w:val="left"/>
      <w:pPr>
        <w:tabs>
          <w:tab w:val="num" w:pos="5040"/>
        </w:tabs>
        <w:ind w:left="5040" w:hanging="360"/>
      </w:pPr>
      <w:rPr>
        <w:rFonts w:ascii="Wingdings" w:hAnsi="Wingdings" w:hint="default"/>
      </w:rPr>
    </w:lvl>
    <w:lvl w:ilvl="7" w:tplc="C44421AA" w:tentative="1">
      <w:start w:val="1"/>
      <w:numFmt w:val="bullet"/>
      <w:lvlText w:val=""/>
      <w:lvlJc w:val="left"/>
      <w:pPr>
        <w:tabs>
          <w:tab w:val="num" w:pos="5760"/>
        </w:tabs>
        <w:ind w:left="5760" w:hanging="360"/>
      </w:pPr>
      <w:rPr>
        <w:rFonts w:ascii="Wingdings" w:hAnsi="Wingdings" w:hint="default"/>
      </w:rPr>
    </w:lvl>
    <w:lvl w:ilvl="8" w:tplc="E89E95EE" w:tentative="1">
      <w:start w:val="1"/>
      <w:numFmt w:val="bullet"/>
      <w:lvlText w:val=""/>
      <w:lvlJc w:val="left"/>
      <w:pPr>
        <w:tabs>
          <w:tab w:val="num" w:pos="6480"/>
        </w:tabs>
        <w:ind w:left="6480" w:hanging="360"/>
      </w:pPr>
      <w:rPr>
        <w:rFonts w:ascii="Wingdings" w:hAnsi="Wingdings" w:hint="default"/>
      </w:rPr>
    </w:lvl>
  </w:abstractNum>
  <w:abstractNum w:abstractNumId="1">
    <w:nsid w:val="170C6B97"/>
    <w:multiLevelType w:val="hybridMultilevel"/>
    <w:tmpl w:val="7CAC6E52"/>
    <w:lvl w:ilvl="0" w:tplc="0409000B">
      <w:start w:val="1"/>
      <w:numFmt w:val="bullet"/>
      <w:lvlText w:val=""/>
      <w:lvlJc w:val="left"/>
      <w:pPr>
        <w:ind w:left="810" w:hanging="420"/>
      </w:pPr>
      <w:rPr>
        <w:rFonts w:ascii="Wingdings" w:hAnsi="Wingdings" w:hint="default"/>
      </w:rPr>
    </w:lvl>
    <w:lvl w:ilvl="1" w:tplc="04090003" w:tentative="1">
      <w:start w:val="1"/>
      <w:numFmt w:val="bullet"/>
      <w:lvlText w:val=""/>
      <w:lvlJc w:val="left"/>
      <w:pPr>
        <w:ind w:left="1230" w:hanging="420"/>
      </w:pPr>
      <w:rPr>
        <w:rFonts w:ascii="Wingdings" w:hAnsi="Wingdings" w:hint="default"/>
      </w:rPr>
    </w:lvl>
    <w:lvl w:ilvl="2" w:tplc="04090005"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3" w:tentative="1">
      <w:start w:val="1"/>
      <w:numFmt w:val="bullet"/>
      <w:lvlText w:val=""/>
      <w:lvlJc w:val="left"/>
      <w:pPr>
        <w:ind w:left="2490" w:hanging="420"/>
      </w:pPr>
      <w:rPr>
        <w:rFonts w:ascii="Wingdings" w:hAnsi="Wingdings" w:hint="default"/>
      </w:rPr>
    </w:lvl>
    <w:lvl w:ilvl="5" w:tplc="04090005"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3" w:tentative="1">
      <w:start w:val="1"/>
      <w:numFmt w:val="bullet"/>
      <w:lvlText w:val=""/>
      <w:lvlJc w:val="left"/>
      <w:pPr>
        <w:ind w:left="3750" w:hanging="420"/>
      </w:pPr>
      <w:rPr>
        <w:rFonts w:ascii="Wingdings" w:hAnsi="Wingdings" w:hint="default"/>
      </w:rPr>
    </w:lvl>
    <w:lvl w:ilvl="8" w:tplc="04090005" w:tentative="1">
      <w:start w:val="1"/>
      <w:numFmt w:val="bullet"/>
      <w:lvlText w:val=""/>
      <w:lvlJc w:val="left"/>
      <w:pPr>
        <w:ind w:left="4170" w:hanging="420"/>
      </w:pPr>
      <w:rPr>
        <w:rFonts w:ascii="Wingdings" w:hAnsi="Wingdings" w:hint="default"/>
      </w:rPr>
    </w:lvl>
  </w:abstractNum>
  <w:abstractNum w:abstractNumId="2">
    <w:nsid w:val="18FE6CD6"/>
    <w:multiLevelType w:val="hybridMultilevel"/>
    <w:tmpl w:val="231EA4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4C67C81"/>
    <w:multiLevelType w:val="hybridMultilevel"/>
    <w:tmpl w:val="52D40454"/>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28B25F5D"/>
    <w:multiLevelType w:val="hybridMultilevel"/>
    <w:tmpl w:val="9850D278"/>
    <w:lvl w:ilvl="0" w:tplc="7A7C478C">
      <w:start w:val="1"/>
      <w:numFmt w:val="lowerLetter"/>
      <w:pStyle w:val="a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EE441B"/>
    <w:multiLevelType w:val="hybridMultilevel"/>
    <w:tmpl w:val="F3D4C99E"/>
    <w:lvl w:ilvl="0" w:tplc="5DE211B6">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3D906EC3"/>
    <w:multiLevelType w:val="hybridMultilevel"/>
    <w:tmpl w:val="F3161E62"/>
    <w:lvl w:ilvl="0" w:tplc="5F5CBB5E">
      <w:start w:val="1"/>
      <w:numFmt w:val="chineseCountingThousand"/>
      <w:lvlText w:val="(%1)"/>
      <w:lvlJc w:val="left"/>
      <w:pPr>
        <w:ind w:left="126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36235E"/>
    <w:multiLevelType w:val="hybridMultilevel"/>
    <w:tmpl w:val="F6ACEE88"/>
    <w:lvl w:ilvl="0" w:tplc="5F5CBB5E">
      <w:start w:val="1"/>
      <w:numFmt w:val="chineseCountingThousand"/>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BE41BCA"/>
    <w:multiLevelType w:val="hybridMultilevel"/>
    <w:tmpl w:val="92DCA638"/>
    <w:lvl w:ilvl="0" w:tplc="0409000D">
      <w:start w:val="1"/>
      <w:numFmt w:val="bullet"/>
      <w:lvlText w:val=""/>
      <w:lvlJc w:val="left"/>
      <w:pPr>
        <w:ind w:left="1260" w:hanging="420"/>
      </w:pPr>
      <w:rPr>
        <w:rFonts w:ascii="Wingdings" w:hAnsi="Wingdings" w:hint="default"/>
      </w:rPr>
    </w:lvl>
    <w:lvl w:ilvl="1" w:tplc="04090005">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4C9D5928"/>
    <w:multiLevelType w:val="hybridMultilevel"/>
    <w:tmpl w:val="AC7CB512"/>
    <w:lvl w:ilvl="0" w:tplc="E27C5E5A">
      <w:start w:val="1"/>
      <w:numFmt w:val="bullet"/>
      <w:pStyle w:val="OP"/>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E3D2EEF"/>
    <w:multiLevelType w:val="hybridMultilevel"/>
    <w:tmpl w:val="526A167E"/>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527F0D1E"/>
    <w:multiLevelType w:val="hybridMultilevel"/>
    <w:tmpl w:val="EE18C776"/>
    <w:lvl w:ilvl="0" w:tplc="0409000D">
      <w:start w:val="1"/>
      <w:numFmt w:val="bullet"/>
      <w:lvlText w:val=""/>
      <w:lvlJc w:val="left"/>
      <w:pPr>
        <w:ind w:left="1260" w:hanging="420"/>
      </w:pPr>
      <w:rPr>
        <w:rFonts w:ascii="Wingdings" w:hAnsi="Wingdings" w:hint="default"/>
      </w:rPr>
    </w:lvl>
    <w:lvl w:ilvl="1" w:tplc="04090005">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5B1153F7"/>
    <w:multiLevelType w:val="hybridMultilevel"/>
    <w:tmpl w:val="DA105B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1C72685"/>
    <w:multiLevelType w:val="singleLevel"/>
    <w:tmpl w:val="30BCE6EE"/>
    <w:lvl w:ilvl="0">
      <w:start w:val="1"/>
      <w:numFmt w:val="bullet"/>
      <w:pStyle w:val="a0"/>
      <w:lvlText w:val=""/>
      <w:lvlJc w:val="left"/>
      <w:pPr>
        <w:tabs>
          <w:tab w:val="num" w:pos="360"/>
        </w:tabs>
        <w:ind w:left="360" w:hanging="360"/>
      </w:pPr>
      <w:rPr>
        <w:rFonts w:ascii="Symbol" w:hAnsi="Symbol" w:hint="default"/>
      </w:rPr>
    </w:lvl>
  </w:abstractNum>
  <w:abstractNum w:abstractNumId="14">
    <w:nsid w:val="740C30C0"/>
    <w:multiLevelType w:val="multilevel"/>
    <w:tmpl w:val="6B60CF6E"/>
    <w:lvl w:ilvl="0">
      <w:start w:val="1"/>
      <w:numFmt w:val="chineseCountingThousand"/>
      <w:lvlText w:val="第%1章"/>
      <w:lvlJc w:val="left"/>
      <w:pPr>
        <w:tabs>
          <w:tab w:val="num" w:pos="1440"/>
        </w:tabs>
        <w:ind w:left="432" w:hanging="432"/>
      </w:pPr>
      <w:rPr>
        <w:rFonts w:hint="eastAsia"/>
      </w:rPr>
    </w:lvl>
    <w:lvl w:ilvl="1">
      <w:start w:val="1"/>
      <w:numFmt w:val="decimal"/>
      <w:pStyle w:val="2"/>
      <w:lvlText w:val="%2"/>
      <w:lvlJc w:val="left"/>
      <w:pPr>
        <w:tabs>
          <w:tab w:val="num" w:pos="576"/>
        </w:tabs>
        <w:ind w:left="576" w:hanging="576"/>
      </w:pPr>
      <w:rPr>
        <w:rFonts w:hint="eastAsia"/>
      </w:rPr>
    </w:lvl>
    <w:lvl w:ilvl="2">
      <w:start w:val="1"/>
      <w:numFmt w:val="decimal"/>
      <w:pStyle w:val="3"/>
      <w:lvlText w:val="%2.%3"/>
      <w:lvlJc w:val="left"/>
      <w:pPr>
        <w:tabs>
          <w:tab w:val="num" w:pos="720"/>
        </w:tabs>
        <w:ind w:left="720" w:hanging="720"/>
      </w:pPr>
      <w:rPr>
        <w:rFonts w:hint="eastAsia"/>
      </w:rPr>
    </w:lvl>
    <w:lvl w:ilvl="3">
      <w:start w:val="1"/>
      <w:numFmt w:val="decimal"/>
      <w:pStyle w:val="4"/>
      <w:lvlText w:val="%2.%3.%4"/>
      <w:lvlJc w:val="left"/>
      <w:pPr>
        <w:tabs>
          <w:tab w:val="num" w:pos="1080"/>
        </w:tabs>
        <w:ind w:left="864" w:hanging="864"/>
      </w:pPr>
      <w:rPr>
        <w:rFonts w:hint="eastAsia"/>
      </w:rPr>
    </w:lvl>
    <w:lvl w:ilvl="4">
      <w:start w:val="1"/>
      <w:numFmt w:val="decimal"/>
      <w:pStyle w:val="5"/>
      <w:lvlText w:val="%2.%3.%4.%5"/>
      <w:lvlJc w:val="left"/>
      <w:pPr>
        <w:tabs>
          <w:tab w:val="num" w:pos="1440"/>
        </w:tabs>
        <w:ind w:left="1008" w:hanging="1008"/>
      </w:pPr>
      <w:rPr>
        <w:rFonts w:hint="eastAsia"/>
      </w:rPr>
    </w:lvl>
    <w:lvl w:ilvl="5">
      <w:start w:val="1"/>
      <w:numFmt w:val="decimal"/>
      <w:pStyle w:val="6"/>
      <w:lvlText w:val="%2.%3.%4.%5.%6"/>
      <w:lvlJc w:val="left"/>
      <w:pPr>
        <w:tabs>
          <w:tab w:val="num" w:pos="1800"/>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nsid w:val="7B4A1A02"/>
    <w:multiLevelType w:val="hybridMultilevel"/>
    <w:tmpl w:val="F3767B06"/>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5">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3"/>
  </w:num>
  <w:num w:numId="3">
    <w:abstractNumId w:val="5"/>
  </w:num>
  <w:num w:numId="4">
    <w:abstractNumId w:val="9"/>
  </w:num>
  <w:num w:numId="5">
    <w:abstractNumId w:val="4"/>
  </w:num>
  <w:num w:numId="6">
    <w:abstractNumId w:val="2"/>
  </w:num>
  <w:num w:numId="7">
    <w:abstractNumId w:val="10"/>
  </w:num>
  <w:num w:numId="8">
    <w:abstractNumId w:val="3"/>
  </w:num>
  <w:num w:numId="9">
    <w:abstractNumId w:val="15"/>
  </w:num>
  <w:num w:numId="10">
    <w:abstractNumId w:val="11"/>
  </w:num>
  <w:num w:numId="11">
    <w:abstractNumId w:val="6"/>
  </w:num>
  <w:num w:numId="12">
    <w:abstractNumId w:val="7"/>
  </w:num>
  <w:num w:numId="13">
    <w:abstractNumId w:val="14"/>
  </w:num>
  <w:num w:numId="14">
    <w:abstractNumId w:val="0"/>
  </w:num>
  <w:num w:numId="15">
    <w:abstractNumId w:val="14"/>
  </w:num>
  <w:num w:numId="16">
    <w:abstractNumId w:val="12"/>
  </w:num>
  <w:num w:numId="17">
    <w:abstractNumId w:val="14"/>
  </w:num>
  <w:num w:numId="18">
    <w:abstractNumId w:val="14"/>
  </w:num>
  <w:num w:numId="19">
    <w:abstractNumId w:val="1"/>
  </w:num>
  <w:num w:numId="20">
    <w:abstractNumId w:val="8"/>
  </w:num>
  <w:num w:numId="21">
    <w:abstractNumId w:val="14"/>
  </w:num>
  <w:num w:numId="22">
    <w:abstractNumId w:val="14"/>
  </w:num>
  <w:num w:numId="23">
    <w:abstractNumId w:val="1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57346" fillcolor="#8fbe31" stroke="f">
      <v:fill color="#8fbe31"/>
      <v:stroke on="f"/>
      <o:colormenu v:ext="edit" fillcolor="none [3212]" strokecolor="#00b0f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3141"/>
    <w:rsid w:val="0000069C"/>
    <w:rsid w:val="00000B1D"/>
    <w:rsid w:val="00000C0A"/>
    <w:rsid w:val="00000F2C"/>
    <w:rsid w:val="00001926"/>
    <w:rsid w:val="00001D2D"/>
    <w:rsid w:val="000028D9"/>
    <w:rsid w:val="00002913"/>
    <w:rsid w:val="00003101"/>
    <w:rsid w:val="000037AE"/>
    <w:rsid w:val="0000391D"/>
    <w:rsid w:val="00003B4A"/>
    <w:rsid w:val="00004085"/>
    <w:rsid w:val="000041CA"/>
    <w:rsid w:val="00004722"/>
    <w:rsid w:val="00005042"/>
    <w:rsid w:val="00005C56"/>
    <w:rsid w:val="000064F1"/>
    <w:rsid w:val="00006FCA"/>
    <w:rsid w:val="00007862"/>
    <w:rsid w:val="00007FA7"/>
    <w:rsid w:val="00010071"/>
    <w:rsid w:val="000100CD"/>
    <w:rsid w:val="000106BB"/>
    <w:rsid w:val="00010B9A"/>
    <w:rsid w:val="00010F30"/>
    <w:rsid w:val="00011588"/>
    <w:rsid w:val="0001192E"/>
    <w:rsid w:val="000119DE"/>
    <w:rsid w:val="00011B02"/>
    <w:rsid w:val="000121D1"/>
    <w:rsid w:val="000122B9"/>
    <w:rsid w:val="0001295D"/>
    <w:rsid w:val="0001300A"/>
    <w:rsid w:val="00013403"/>
    <w:rsid w:val="0001342F"/>
    <w:rsid w:val="000138B0"/>
    <w:rsid w:val="000138BF"/>
    <w:rsid w:val="00013C68"/>
    <w:rsid w:val="00013CCA"/>
    <w:rsid w:val="00014B1A"/>
    <w:rsid w:val="00015380"/>
    <w:rsid w:val="000153CA"/>
    <w:rsid w:val="000155BA"/>
    <w:rsid w:val="0001560E"/>
    <w:rsid w:val="00015A11"/>
    <w:rsid w:val="000160CE"/>
    <w:rsid w:val="000162A3"/>
    <w:rsid w:val="00016810"/>
    <w:rsid w:val="0001747F"/>
    <w:rsid w:val="00017C31"/>
    <w:rsid w:val="00017CDC"/>
    <w:rsid w:val="000201B7"/>
    <w:rsid w:val="000205C6"/>
    <w:rsid w:val="000206B8"/>
    <w:rsid w:val="00020A7C"/>
    <w:rsid w:val="00020AD7"/>
    <w:rsid w:val="00020BD0"/>
    <w:rsid w:val="00020FB2"/>
    <w:rsid w:val="000210BF"/>
    <w:rsid w:val="00021175"/>
    <w:rsid w:val="00021178"/>
    <w:rsid w:val="00021304"/>
    <w:rsid w:val="000217B8"/>
    <w:rsid w:val="00021E96"/>
    <w:rsid w:val="00022066"/>
    <w:rsid w:val="00022224"/>
    <w:rsid w:val="00022440"/>
    <w:rsid w:val="00022611"/>
    <w:rsid w:val="000226AE"/>
    <w:rsid w:val="0002295F"/>
    <w:rsid w:val="000245D2"/>
    <w:rsid w:val="00024606"/>
    <w:rsid w:val="000246DD"/>
    <w:rsid w:val="000249CB"/>
    <w:rsid w:val="000255BC"/>
    <w:rsid w:val="00025D6A"/>
    <w:rsid w:val="00025FB8"/>
    <w:rsid w:val="00026629"/>
    <w:rsid w:val="000266CB"/>
    <w:rsid w:val="00026D98"/>
    <w:rsid w:val="00026F17"/>
    <w:rsid w:val="00026FD1"/>
    <w:rsid w:val="00027303"/>
    <w:rsid w:val="00027357"/>
    <w:rsid w:val="000274B9"/>
    <w:rsid w:val="00027E3F"/>
    <w:rsid w:val="0003016B"/>
    <w:rsid w:val="000302A8"/>
    <w:rsid w:val="000305A1"/>
    <w:rsid w:val="00030B3A"/>
    <w:rsid w:val="00030E7E"/>
    <w:rsid w:val="00030EFF"/>
    <w:rsid w:val="00031574"/>
    <w:rsid w:val="00031735"/>
    <w:rsid w:val="000317B0"/>
    <w:rsid w:val="00031921"/>
    <w:rsid w:val="00031C15"/>
    <w:rsid w:val="00031E7D"/>
    <w:rsid w:val="0003207F"/>
    <w:rsid w:val="00032D45"/>
    <w:rsid w:val="00033321"/>
    <w:rsid w:val="000336A6"/>
    <w:rsid w:val="000340CD"/>
    <w:rsid w:val="00034C2C"/>
    <w:rsid w:val="00034D50"/>
    <w:rsid w:val="00034E7F"/>
    <w:rsid w:val="00035474"/>
    <w:rsid w:val="00035725"/>
    <w:rsid w:val="00035877"/>
    <w:rsid w:val="00035EC8"/>
    <w:rsid w:val="00035FA8"/>
    <w:rsid w:val="000360BF"/>
    <w:rsid w:val="00036523"/>
    <w:rsid w:val="00036640"/>
    <w:rsid w:val="00036D91"/>
    <w:rsid w:val="00036FF9"/>
    <w:rsid w:val="00037239"/>
    <w:rsid w:val="0003737D"/>
    <w:rsid w:val="000400FC"/>
    <w:rsid w:val="0004083F"/>
    <w:rsid w:val="000408A1"/>
    <w:rsid w:val="00040A1F"/>
    <w:rsid w:val="00040F70"/>
    <w:rsid w:val="000418F0"/>
    <w:rsid w:val="00041AF3"/>
    <w:rsid w:val="00041E1F"/>
    <w:rsid w:val="00042182"/>
    <w:rsid w:val="000430CD"/>
    <w:rsid w:val="00043204"/>
    <w:rsid w:val="00043688"/>
    <w:rsid w:val="00043824"/>
    <w:rsid w:val="00043C2A"/>
    <w:rsid w:val="00043C5F"/>
    <w:rsid w:val="00043D44"/>
    <w:rsid w:val="0004491C"/>
    <w:rsid w:val="000449D5"/>
    <w:rsid w:val="000451D7"/>
    <w:rsid w:val="00045264"/>
    <w:rsid w:val="00045374"/>
    <w:rsid w:val="000455FB"/>
    <w:rsid w:val="00045764"/>
    <w:rsid w:val="00045866"/>
    <w:rsid w:val="00045D12"/>
    <w:rsid w:val="000464CE"/>
    <w:rsid w:val="000465B1"/>
    <w:rsid w:val="00046AA7"/>
    <w:rsid w:val="00046BC3"/>
    <w:rsid w:val="00046DAA"/>
    <w:rsid w:val="0004711F"/>
    <w:rsid w:val="00047335"/>
    <w:rsid w:val="00047674"/>
    <w:rsid w:val="0005051C"/>
    <w:rsid w:val="00050802"/>
    <w:rsid w:val="00050923"/>
    <w:rsid w:val="0005110C"/>
    <w:rsid w:val="000511E1"/>
    <w:rsid w:val="0005124B"/>
    <w:rsid w:val="00051DF2"/>
    <w:rsid w:val="00052017"/>
    <w:rsid w:val="000521F2"/>
    <w:rsid w:val="000521F6"/>
    <w:rsid w:val="00052793"/>
    <w:rsid w:val="00052882"/>
    <w:rsid w:val="00053466"/>
    <w:rsid w:val="00053D23"/>
    <w:rsid w:val="00053EB1"/>
    <w:rsid w:val="00054281"/>
    <w:rsid w:val="000548FD"/>
    <w:rsid w:val="00054A98"/>
    <w:rsid w:val="00054B97"/>
    <w:rsid w:val="00054F0A"/>
    <w:rsid w:val="0005521B"/>
    <w:rsid w:val="0005532D"/>
    <w:rsid w:val="0005567B"/>
    <w:rsid w:val="000557AF"/>
    <w:rsid w:val="00055F0B"/>
    <w:rsid w:val="000560EB"/>
    <w:rsid w:val="000562CF"/>
    <w:rsid w:val="00056D3A"/>
    <w:rsid w:val="000576F9"/>
    <w:rsid w:val="00057C04"/>
    <w:rsid w:val="00057E62"/>
    <w:rsid w:val="000600E3"/>
    <w:rsid w:val="00060368"/>
    <w:rsid w:val="00060437"/>
    <w:rsid w:val="000605BE"/>
    <w:rsid w:val="00060674"/>
    <w:rsid w:val="00060CF4"/>
    <w:rsid w:val="00060DA2"/>
    <w:rsid w:val="0006104F"/>
    <w:rsid w:val="00061271"/>
    <w:rsid w:val="00061338"/>
    <w:rsid w:val="00061523"/>
    <w:rsid w:val="00061B24"/>
    <w:rsid w:val="00061C0C"/>
    <w:rsid w:val="00061D5F"/>
    <w:rsid w:val="00062068"/>
    <w:rsid w:val="00062B21"/>
    <w:rsid w:val="0006332B"/>
    <w:rsid w:val="00063AB9"/>
    <w:rsid w:val="00063B0B"/>
    <w:rsid w:val="00063CB7"/>
    <w:rsid w:val="00064821"/>
    <w:rsid w:val="00064A68"/>
    <w:rsid w:val="00064F75"/>
    <w:rsid w:val="00065011"/>
    <w:rsid w:val="00065252"/>
    <w:rsid w:val="0006542C"/>
    <w:rsid w:val="00065717"/>
    <w:rsid w:val="00065CA9"/>
    <w:rsid w:val="00066748"/>
    <w:rsid w:val="00067017"/>
    <w:rsid w:val="00067084"/>
    <w:rsid w:val="000673F9"/>
    <w:rsid w:val="0006740C"/>
    <w:rsid w:val="00067565"/>
    <w:rsid w:val="000677A8"/>
    <w:rsid w:val="000677C9"/>
    <w:rsid w:val="000678A0"/>
    <w:rsid w:val="0007008F"/>
    <w:rsid w:val="00070C2E"/>
    <w:rsid w:val="00071651"/>
    <w:rsid w:val="0007167D"/>
    <w:rsid w:val="00071D67"/>
    <w:rsid w:val="00071E18"/>
    <w:rsid w:val="00071E56"/>
    <w:rsid w:val="00071FF9"/>
    <w:rsid w:val="00072123"/>
    <w:rsid w:val="000723C4"/>
    <w:rsid w:val="00072402"/>
    <w:rsid w:val="000728B5"/>
    <w:rsid w:val="00072AD5"/>
    <w:rsid w:val="000731CB"/>
    <w:rsid w:val="00073528"/>
    <w:rsid w:val="000739E6"/>
    <w:rsid w:val="00073B7F"/>
    <w:rsid w:val="00074194"/>
    <w:rsid w:val="00074F8D"/>
    <w:rsid w:val="000750FE"/>
    <w:rsid w:val="000752D5"/>
    <w:rsid w:val="00075752"/>
    <w:rsid w:val="00075AAE"/>
    <w:rsid w:val="0007641C"/>
    <w:rsid w:val="00076429"/>
    <w:rsid w:val="000767A4"/>
    <w:rsid w:val="000767B1"/>
    <w:rsid w:val="0007694C"/>
    <w:rsid w:val="00076BEA"/>
    <w:rsid w:val="0007702B"/>
    <w:rsid w:val="000771B7"/>
    <w:rsid w:val="000778B8"/>
    <w:rsid w:val="00077AE8"/>
    <w:rsid w:val="00077C2B"/>
    <w:rsid w:val="00080102"/>
    <w:rsid w:val="00080BC6"/>
    <w:rsid w:val="0008125A"/>
    <w:rsid w:val="0008138D"/>
    <w:rsid w:val="00081486"/>
    <w:rsid w:val="00081681"/>
    <w:rsid w:val="0008188C"/>
    <w:rsid w:val="00081A96"/>
    <w:rsid w:val="00081DE7"/>
    <w:rsid w:val="000820C7"/>
    <w:rsid w:val="000820E8"/>
    <w:rsid w:val="0008220E"/>
    <w:rsid w:val="000823BC"/>
    <w:rsid w:val="000830E9"/>
    <w:rsid w:val="0008326C"/>
    <w:rsid w:val="000833EF"/>
    <w:rsid w:val="000835FA"/>
    <w:rsid w:val="00083BF1"/>
    <w:rsid w:val="0008402D"/>
    <w:rsid w:val="00084186"/>
    <w:rsid w:val="000841DC"/>
    <w:rsid w:val="00084361"/>
    <w:rsid w:val="00084E83"/>
    <w:rsid w:val="00085D59"/>
    <w:rsid w:val="00085DC5"/>
    <w:rsid w:val="000863E6"/>
    <w:rsid w:val="00086630"/>
    <w:rsid w:val="0008676E"/>
    <w:rsid w:val="00086C66"/>
    <w:rsid w:val="00086C7D"/>
    <w:rsid w:val="00087D16"/>
    <w:rsid w:val="00090150"/>
    <w:rsid w:val="000901D7"/>
    <w:rsid w:val="00090276"/>
    <w:rsid w:val="00090549"/>
    <w:rsid w:val="00090631"/>
    <w:rsid w:val="00090680"/>
    <w:rsid w:val="00090CE7"/>
    <w:rsid w:val="00091840"/>
    <w:rsid w:val="00092189"/>
    <w:rsid w:val="0009234A"/>
    <w:rsid w:val="000924F6"/>
    <w:rsid w:val="00092745"/>
    <w:rsid w:val="00092A60"/>
    <w:rsid w:val="00092C06"/>
    <w:rsid w:val="000930D4"/>
    <w:rsid w:val="000931C2"/>
    <w:rsid w:val="000936F5"/>
    <w:rsid w:val="00093996"/>
    <w:rsid w:val="00093B8F"/>
    <w:rsid w:val="00093EA5"/>
    <w:rsid w:val="00094C56"/>
    <w:rsid w:val="00094C9B"/>
    <w:rsid w:val="00094D0D"/>
    <w:rsid w:val="00094D19"/>
    <w:rsid w:val="000957D1"/>
    <w:rsid w:val="000957F6"/>
    <w:rsid w:val="00095A4D"/>
    <w:rsid w:val="00095B01"/>
    <w:rsid w:val="00095BF5"/>
    <w:rsid w:val="00095D35"/>
    <w:rsid w:val="00095D5A"/>
    <w:rsid w:val="000961D0"/>
    <w:rsid w:val="00096297"/>
    <w:rsid w:val="0009632C"/>
    <w:rsid w:val="00096572"/>
    <w:rsid w:val="000965A5"/>
    <w:rsid w:val="00096644"/>
    <w:rsid w:val="000967B5"/>
    <w:rsid w:val="00096FF0"/>
    <w:rsid w:val="000975A4"/>
    <w:rsid w:val="0009775D"/>
    <w:rsid w:val="00097895"/>
    <w:rsid w:val="000978FC"/>
    <w:rsid w:val="000A0E25"/>
    <w:rsid w:val="000A0E82"/>
    <w:rsid w:val="000A115A"/>
    <w:rsid w:val="000A148F"/>
    <w:rsid w:val="000A161D"/>
    <w:rsid w:val="000A170D"/>
    <w:rsid w:val="000A1C14"/>
    <w:rsid w:val="000A1CB2"/>
    <w:rsid w:val="000A2039"/>
    <w:rsid w:val="000A2163"/>
    <w:rsid w:val="000A258A"/>
    <w:rsid w:val="000A2804"/>
    <w:rsid w:val="000A2C6F"/>
    <w:rsid w:val="000A2E2C"/>
    <w:rsid w:val="000A3512"/>
    <w:rsid w:val="000A380C"/>
    <w:rsid w:val="000A39C4"/>
    <w:rsid w:val="000A39D5"/>
    <w:rsid w:val="000A3CFB"/>
    <w:rsid w:val="000A3FDB"/>
    <w:rsid w:val="000A40CB"/>
    <w:rsid w:val="000A4AAC"/>
    <w:rsid w:val="000A52DD"/>
    <w:rsid w:val="000A57D7"/>
    <w:rsid w:val="000A58D6"/>
    <w:rsid w:val="000A5B43"/>
    <w:rsid w:val="000A5C1A"/>
    <w:rsid w:val="000A5D40"/>
    <w:rsid w:val="000A60CE"/>
    <w:rsid w:val="000A6821"/>
    <w:rsid w:val="000A7387"/>
    <w:rsid w:val="000B068B"/>
    <w:rsid w:val="000B06E1"/>
    <w:rsid w:val="000B07BA"/>
    <w:rsid w:val="000B0944"/>
    <w:rsid w:val="000B0A59"/>
    <w:rsid w:val="000B0D80"/>
    <w:rsid w:val="000B0E8E"/>
    <w:rsid w:val="000B0F8E"/>
    <w:rsid w:val="000B14EC"/>
    <w:rsid w:val="000B1501"/>
    <w:rsid w:val="000B1513"/>
    <w:rsid w:val="000B17F3"/>
    <w:rsid w:val="000B195E"/>
    <w:rsid w:val="000B1BE8"/>
    <w:rsid w:val="000B237E"/>
    <w:rsid w:val="000B27C3"/>
    <w:rsid w:val="000B2B8B"/>
    <w:rsid w:val="000B2C7B"/>
    <w:rsid w:val="000B2FAD"/>
    <w:rsid w:val="000B3168"/>
    <w:rsid w:val="000B32DF"/>
    <w:rsid w:val="000B37E8"/>
    <w:rsid w:val="000B3815"/>
    <w:rsid w:val="000B3934"/>
    <w:rsid w:val="000B3BC7"/>
    <w:rsid w:val="000B42B0"/>
    <w:rsid w:val="000B5405"/>
    <w:rsid w:val="000B5AD4"/>
    <w:rsid w:val="000B62C6"/>
    <w:rsid w:val="000B6777"/>
    <w:rsid w:val="000B6785"/>
    <w:rsid w:val="000B6862"/>
    <w:rsid w:val="000B6C93"/>
    <w:rsid w:val="000B6E39"/>
    <w:rsid w:val="000B78FC"/>
    <w:rsid w:val="000B7A4E"/>
    <w:rsid w:val="000B7C09"/>
    <w:rsid w:val="000B7E95"/>
    <w:rsid w:val="000C0291"/>
    <w:rsid w:val="000C030B"/>
    <w:rsid w:val="000C0AF6"/>
    <w:rsid w:val="000C0DB9"/>
    <w:rsid w:val="000C0E70"/>
    <w:rsid w:val="000C12A4"/>
    <w:rsid w:val="000C15AE"/>
    <w:rsid w:val="000C16A1"/>
    <w:rsid w:val="000C16BE"/>
    <w:rsid w:val="000C20E4"/>
    <w:rsid w:val="000C213C"/>
    <w:rsid w:val="000C26D6"/>
    <w:rsid w:val="000C29AD"/>
    <w:rsid w:val="000C2BFB"/>
    <w:rsid w:val="000C2EA5"/>
    <w:rsid w:val="000C3524"/>
    <w:rsid w:val="000C36AA"/>
    <w:rsid w:val="000C3879"/>
    <w:rsid w:val="000C3A46"/>
    <w:rsid w:val="000C471B"/>
    <w:rsid w:val="000C4A74"/>
    <w:rsid w:val="000C5455"/>
    <w:rsid w:val="000C559C"/>
    <w:rsid w:val="000C59DE"/>
    <w:rsid w:val="000C5AD1"/>
    <w:rsid w:val="000C62EE"/>
    <w:rsid w:val="000C6345"/>
    <w:rsid w:val="000C651E"/>
    <w:rsid w:val="000C65A7"/>
    <w:rsid w:val="000C671F"/>
    <w:rsid w:val="000C6AD6"/>
    <w:rsid w:val="000C6F14"/>
    <w:rsid w:val="000C756D"/>
    <w:rsid w:val="000C7B6E"/>
    <w:rsid w:val="000D0BED"/>
    <w:rsid w:val="000D0BFC"/>
    <w:rsid w:val="000D1366"/>
    <w:rsid w:val="000D1485"/>
    <w:rsid w:val="000D16B2"/>
    <w:rsid w:val="000D1AEE"/>
    <w:rsid w:val="000D1D86"/>
    <w:rsid w:val="000D2429"/>
    <w:rsid w:val="000D3B07"/>
    <w:rsid w:val="000D3E75"/>
    <w:rsid w:val="000D3F34"/>
    <w:rsid w:val="000D4127"/>
    <w:rsid w:val="000D4197"/>
    <w:rsid w:val="000D472E"/>
    <w:rsid w:val="000D4A6D"/>
    <w:rsid w:val="000D5160"/>
    <w:rsid w:val="000D56B5"/>
    <w:rsid w:val="000D56BE"/>
    <w:rsid w:val="000D585A"/>
    <w:rsid w:val="000D5D21"/>
    <w:rsid w:val="000D6DC1"/>
    <w:rsid w:val="000D6E67"/>
    <w:rsid w:val="000D720B"/>
    <w:rsid w:val="000D79B2"/>
    <w:rsid w:val="000D7A98"/>
    <w:rsid w:val="000E01B3"/>
    <w:rsid w:val="000E0386"/>
    <w:rsid w:val="000E0B2B"/>
    <w:rsid w:val="000E0B33"/>
    <w:rsid w:val="000E0BB9"/>
    <w:rsid w:val="000E0BBC"/>
    <w:rsid w:val="000E0BE7"/>
    <w:rsid w:val="000E0C09"/>
    <w:rsid w:val="000E0CC5"/>
    <w:rsid w:val="000E0F81"/>
    <w:rsid w:val="000E14A9"/>
    <w:rsid w:val="000E199A"/>
    <w:rsid w:val="000E2368"/>
    <w:rsid w:val="000E246C"/>
    <w:rsid w:val="000E25EA"/>
    <w:rsid w:val="000E260C"/>
    <w:rsid w:val="000E2928"/>
    <w:rsid w:val="000E2D33"/>
    <w:rsid w:val="000E2D60"/>
    <w:rsid w:val="000E3238"/>
    <w:rsid w:val="000E325A"/>
    <w:rsid w:val="000E37AB"/>
    <w:rsid w:val="000E3853"/>
    <w:rsid w:val="000E3EC3"/>
    <w:rsid w:val="000E423D"/>
    <w:rsid w:val="000E46DD"/>
    <w:rsid w:val="000E4A0E"/>
    <w:rsid w:val="000E4B7F"/>
    <w:rsid w:val="000E4F94"/>
    <w:rsid w:val="000E51A6"/>
    <w:rsid w:val="000E521E"/>
    <w:rsid w:val="000E5491"/>
    <w:rsid w:val="000E56D5"/>
    <w:rsid w:val="000E59BB"/>
    <w:rsid w:val="000E5A85"/>
    <w:rsid w:val="000E5DF3"/>
    <w:rsid w:val="000E6370"/>
    <w:rsid w:val="000E6555"/>
    <w:rsid w:val="000E715B"/>
    <w:rsid w:val="000E7407"/>
    <w:rsid w:val="000E7554"/>
    <w:rsid w:val="000E7BA1"/>
    <w:rsid w:val="000E7DDA"/>
    <w:rsid w:val="000F027C"/>
    <w:rsid w:val="000F073E"/>
    <w:rsid w:val="000F0945"/>
    <w:rsid w:val="000F09BA"/>
    <w:rsid w:val="000F0A2E"/>
    <w:rsid w:val="000F0CC2"/>
    <w:rsid w:val="000F104A"/>
    <w:rsid w:val="000F1427"/>
    <w:rsid w:val="000F190E"/>
    <w:rsid w:val="000F1E95"/>
    <w:rsid w:val="000F21E4"/>
    <w:rsid w:val="000F22A6"/>
    <w:rsid w:val="000F22E4"/>
    <w:rsid w:val="000F23D8"/>
    <w:rsid w:val="000F2465"/>
    <w:rsid w:val="000F2503"/>
    <w:rsid w:val="000F2B3E"/>
    <w:rsid w:val="000F2EC5"/>
    <w:rsid w:val="000F3000"/>
    <w:rsid w:val="000F3195"/>
    <w:rsid w:val="000F31FE"/>
    <w:rsid w:val="000F390C"/>
    <w:rsid w:val="000F4150"/>
    <w:rsid w:val="000F449E"/>
    <w:rsid w:val="000F44E0"/>
    <w:rsid w:val="000F4C0A"/>
    <w:rsid w:val="000F5317"/>
    <w:rsid w:val="000F566B"/>
    <w:rsid w:val="000F5683"/>
    <w:rsid w:val="000F5E29"/>
    <w:rsid w:val="000F5F5F"/>
    <w:rsid w:val="000F5F98"/>
    <w:rsid w:val="000F6072"/>
    <w:rsid w:val="000F6089"/>
    <w:rsid w:val="000F66DE"/>
    <w:rsid w:val="000F67CB"/>
    <w:rsid w:val="000F6958"/>
    <w:rsid w:val="000F69B3"/>
    <w:rsid w:val="000F730B"/>
    <w:rsid w:val="000F7803"/>
    <w:rsid w:val="000F7FF2"/>
    <w:rsid w:val="0010031F"/>
    <w:rsid w:val="001003BF"/>
    <w:rsid w:val="001006BD"/>
    <w:rsid w:val="00100A46"/>
    <w:rsid w:val="00100C1A"/>
    <w:rsid w:val="0010144B"/>
    <w:rsid w:val="0010189C"/>
    <w:rsid w:val="00101928"/>
    <w:rsid w:val="00101BFF"/>
    <w:rsid w:val="00101DC6"/>
    <w:rsid w:val="00101FF1"/>
    <w:rsid w:val="0010227A"/>
    <w:rsid w:val="00102380"/>
    <w:rsid w:val="0010238A"/>
    <w:rsid w:val="001026F7"/>
    <w:rsid w:val="0010276E"/>
    <w:rsid w:val="001027F2"/>
    <w:rsid w:val="001027FC"/>
    <w:rsid w:val="00102B0E"/>
    <w:rsid w:val="00102B2E"/>
    <w:rsid w:val="00102B7F"/>
    <w:rsid w:val="00102CF6"/>
    <w:rsid w:val="001034C3"/>
    <w:rsid w:val="00103AAD"/>
    <w:rsid w:val="00103ADE"/>
    <w:rsid w:val="00103C43"/>
    <w:rsid w:val="00104EA0"/>
    <w:rsid w:val="00104FA5"/>
    <w:rsid w:val="0010500B"/>
    <w:rsid w:val="001052E9"/>
    <w:rsid w:val="00106273"/>
    <w:rsid w:val="00106630"/>
    <w:rsid w:val="00106C46"/>
    <w:rsid w:val="00106F12"/>
    <w:rsid w:val="00107C1D"/>
    <w:rsid w:val="001108D6"/>
    <w:rsid w:val="00110FD3"/>
    <w:rsid w:val="001111AB"/>
    <w:rsid w:val="00111322"/>
    <w:rsid w:val="001116E5"/>
    <w:rsid w:val="00111EC2"/>
    <w:rsid w:val="001123ED"/>
    <w:rsid w:val="00113077"/>
    <w:rsid w:val="001131C7"/>
    <w:rsid w:val="00113443"/>
    <w:rsid w:val="0011345E"/>
    <w:rsid w:val="001139D1"/>
    <w:rsid w:val="00113A06"/>
    <w:rsid w:val="00113BE1"/>
    <w:rsid w:val="00114207"/>
    <w:rsid w:val="00114CA7"/>
    <w:rsid w:val="00114E92"/>
    <w:rsid w:val="0011534F"/>
    <w:rsid w:val="00115861"/>
    <w:rsid w:val="00115A93"/>
    <w:rsid w:val="00115B06"/>
    <w:rsid w:val="00116202"/>
    <w:rsid w:val="0011620E"/>
    <w:rsid w:val="00116557"/>
    <w:rsid w:val="001165BA"/>
    <w:rsid w:val="00116770"/>
    <w:rsid w:val="001168EC"/>
    <w:rsid w:val="00116950"/>
    <w:rsid w:val="00116FE8"/>
    <w:rsid w:val="00117149"/>
    <w:rsid w:val="001172A9"/>
    <w:rsid w:val="001173F6"/>
    <w:rsid w:val="0011742B"/>
    <w:rsid w:val="00117592"/>
    <w:rsid w:val="0011781F"/>
    <w:rsid w:val="00117A8C"/>
    <w:rsid w:val="00117ACE"/>
    <w:rsid w:val="00117B37"/>
    <w:rsid w:val="00120FCD"/>
    <w:rsid w:val="0012122B"/>
    <w:rsid w:val="00121347"/>
    <w:rsid w:val="00121525"/>
    <w:rsid w:val="001216FA"/>
    <w:rsid w:val="00121B1F"/>
    <w:rsid w:val="0012203E"/>
    <w:rsid w:val="00122090"/>
    <w:rsid w:val="00122737"/>
    <w:rsid w:val="0012278E"/>
    <w:rsid w:val="001229F3"/>
    <w:rsid w:val="00122DEB"/>
    <w:rsid w:val="00122E45"/>
    <w:rsid w:val="0012468E"/>
    <w:rsid w:val="001247BB"/>
    <w:rsid w:val="00124B9D"/>
    <w:rsid w:val="00124C49"/>
    <w:rsid w:val="00124D04"/>
    <w:rsid w:val="0012577D"/>
    <w:rsid w:val="00125FBA"/>
    <w:rsid w:val="001264FC"/>
    <w:rsid w:val="001266C0"/>
    <w:rsid w:val="00126AB7"/>
    <w:rsid w:val="00126C0E"/>
    <w:rsid w:val="00127327"/>
    <w:rsid w:val="001274EA"/>
    <w:rsid w:val="001275BD"/>
    <w:rsid w:val="001275DD"/>
    <w:rsid w:val="0012797A"/>
    <w:rsid w:val="001279C1"/>
    <w:rsid w:val="00127F91"/>
    <w:rsid w:val="001305E9"/>
    <w:rsid w:val="00130F63"/>
    <w:rsid w:val="001319C2"/>
    <w:rsid w:val="00131C7C"/>
    <w:rsid w:val="001322ED"/>
    <w:rsid w:val="001324F6"/>
    <w:rsid w:val="0013268E"/>
    <w:rsid w:val="00132741"/>
    <w:rsid w:val="001328FA"/>
    <w:rsid w:val="00132902"/>
    <w:rsid w:val="00132DF8"/>
    <w:rsid w:val="00132E45"/>
    <w:rsid w:val="0013316D"/>
    <w:rsid w:val="0013425B"/>
    <w:rsid w:val="0013425F"/>
    <w:rsid w:val="001345B5"/>
    <w:rsid w:val="001347CB"/>
    <w:rsid w:val="00134DF9"/>
    <w:rsid w:val="001352BA"/>
    <w:rsid w:val="001354CE"/>
    <w:rsid w:val="001357A1"/>
    <w:rsid w:val="00135CA7"/>
    <w:rsid w:val="0013618E"/>
    <w:rsid w:val="00136653"/>
    <w:rsid w:val="00136B77"/>
    <w:rsid w:val="00137450"/>
    <w:rsid w:val="0013762B"/>
    <w:rsid w:val="00137753"/>
    <w:rsid w:val="00137CAC"/>
    <w:rsid w:val="00137EA4"/>
    <w:rsid w:val="00137ED3"/>
    <w:rsid w:val="00140478"/>
    <w:rsid w:val="00140674"/>
    <w:rsid w:val="00140BCB"/>
    <w:rsid w:val="00140BFF"/>
    <w:rsid w:val="00140CDE"/>
    <w:rsid w:val="00141048"/>
    <w:rsid w:val="00141216"/>
    <w:rsid w:val="00141AC4"/>
    <w:rsid w:val="00141D83"/>
    <w:rsid w:val="00141DD3"/>
    <w:rsid w:val="00142140"/>
    <w:rsid w:val="00142582"/>
    <w:rsid w:val="0014326E"/>
    <w:rsid w:val="001434F9"/>
    <w:rsid w:val="0014401F"/>
    <w:rsid w:val="001442AB"/>
    <w:rsid w:val="00144E99"/>
    <w:rsid w:val="0014542C"/>
    <w:rsid w:val="0014596F"/>
    <w:rsid w:val="00145989"/>
    <w:rsid w:val="001459BD"/>
    <w:rsid w:val="001463F0"/>
    <w:rsid w:val="0014740E"/>
    <w:rsid w:val="00147434"/>
    <w:rsid w:val="00150429"/>
    <w:rsid w:val="00150587"/>
    <w:rsid w:val="0015087F"/>
    <w:rsid w:val="00150D24"/>
    <w:rsid w:val="001514C5"/>
    <w:rsid w:val="001515B5"/>
    <w:rsid w:val="00151985"/>
    <w:rsid w:val="00151F88"/>
    <w:rsid w:val="00152045"/>
    <w:rsid w:val="001520BC"/>
    <w:rsid w:val="00152362"/>
    <w:rsid w:val="001529B4"/>
    <w:rsid w:val="00152C7A"/>
    <w:rsid w:val="00152E50"/>
    <w:rsid w:val="0015321F"/>
    <w:rsid w:val="001532A9"/>
    <w:rsid w:val="001536AA"/>
    <w:rsid w:val="0015446E"/>
    <w:rsid w:val="001547DA"/>
    <w:rsid w:val="00154861"/>
    <w:rsid w:val="00155277"/>
    <w:rsid w:val="001557BD"/>
    <w:rsid w:val="00155C68"/>
    <w:rsid w:val="001561A2"/>
    <w:rsid w:val="0015624B"/>
    <w:rsid w:val="001564CE"/>
    <w:rsid w:val="00156764"/>
    <w:rsid w:val="00156842"/>
    <w:rsid w:val="00156955"/>
    <w:rsid w:val="0015709F"/>
    <w:rsid w:val="001574FF"/>
    <w:rsid w:val="0015784B"/>
    <w:rsid w:val="00157AE7"/>
    <w:rsid w:val="00157C1B"/>
    <w:rsid w:val="00157D1E"/>
    <w:rsid w:val="00160634"/>
    <w:rsid w:val="001606EE"/>
    <w:rsid w:val="001607D2"/>
    <w:rsid w:val="00160C2D"/>
    <w:rsid w:val="00161487"/>
    <w:rsid w:val="00162BEE"/>
    <w:rsid w:val="00162E9C"/>
    <w:rsid w:val="00162F4D"/>
    <w:rsid w:val="00162F97"/>
    <w:rsid w:val="001631D7"/>
    <w:rsid w:val="00163BC8"/>
    <w:rsid w:val="00163DB1"/>
    <w:rsid w:val="00164134"/>
    <w:rsid w:val="001644AC"/>
    <w:rsid w:val="001646C3"/>
    <w:rsid w:val="001648B7"/>
    <w:rsid w:val="00164BF5"/>
    <w:rsid w:val="00165B8E"/>
    <w:rsid w:val="00165D83"/>
    <w:rsid w:val="0016602F"/>
    <w:rsid w:val="00166148"/>
    <w:rsid w:val="0016658B"/>
    <w:rsid w:val="00166752"/>
    <w:rsid w:val="001667CB"/>
    <w:rsid w:val="0016684C"/>
    <w:rsid w:val="00167508"/>
    <w:rsid w:val="00167A6C"/>
    <w:rsid w:val="00167AF0"/>
    <w:rsid w:val="001704C7"/>
    <w:rsid w:val="00170B80"/>
    <w:rsid w:val="00170D7A"/>
    <w:rsid w:val="00170D9D"/>
    <w:rsid w:val="001713F4"/>
    <w:rsid w:val="001717F1"/>
    <w:rsid w:val="00171F17"/>
    <w:rsid w:val="00171F86"/>
    <w:rsid w:val="001726F5"/>
    <w:rsid w:val="00172939"/>
    <w:rsid w:val="00172A06"/>
    <w:rsid w:val="00173056"/>
    <w:rsid w:val="0017328F"/>
    <w:rsid w:val="001733FD"/>
    <w:rsid w:val="001735E7"/>
    <w:rsid w:val="00173865"/>
    <w:rsid w:val="00173966"/>
    <w:rsid w:val="00173B9A"/>
    <w:rsid w:val="00173BD0"/>
    <w:rsid w:val="00173C5D"/>
    <w:rsid w:val="00173CDD"/>
    <w:rsid w:val="00174AD0"/>
    <w:rsid w:val="00174BEF"/>
    <w:rsid w:val="00175185"/>
    <w:rsid w:val="00175362"/>
    <w:rsid w:val="0017555C"/>
    <w:rsid w:val="0017595B"/>
    <w:rsid w:val="00175985"/>
    <w:rsid w:val="0017736C"/>
    <w:rsid w:val="001778A6"/>
    <w:rsid w:val="00177B8F"/>
    <w:rsid w:val="00177C1E"/>
    <w:rsid w:val="001808E0"/>
    <w:rsid w:val="00180B77"/>
    <w:rsid w:val="00180C91"/>
    <w:rsid w:val="00180F33"/>
    <w:rsid w:val="0018115B"/>
    <w:rsid w:val="00181BCB"/>
    <w:rsid w:val="00181EF5"/>
    <w:rsid w:val="00181FEC"/>
    <w:rsid w:val="001821E6"/>
    <w:rsid w:val="0018241B"/>
    <w:rsid w:val="001824BE"/>
    <w:rsid w:val="00182500"/>
    <w:rsid w:val="0018286A"/>
    <w:rsid w:val="00182ABB"/>
    <w:rsid w:val="0018380E"/>
    <w:rsid w:val="00184346"/>
    <w:rsid w:val="0018465D"/>
    <w:rsid w:val="00184E76"/>
    <w:rsid w:val="00184F00"/>
    <w:rsid w:val="00185743"/>
    <w:rsid w:val="0018578E"/>
    <w:rsid w:val="00185812"/>
    <w:rsid w:val="0018594C"/>
    <w:rsid w:val="00185B90"/>
    <w:rsid w:val="001868AD"/>
    <w:rsid w:val="0018690A"/>
    <w:rsid w:val="001878CF"/>
    <w:rsid w:val="001901D5"/>
    <w:rsid w:val="0019047B"/>
    <w:rsid w:val="00190549"/>
    <w:rsid w:val="0019069C"/>
    <w:rsid w:val="00190D79"/>
    <w:rsid w:val="00190DC7"/>
    <w:rsid w:val="00190FA6"/>
    <w:rsid w:val="001911E0"/>
    <w:rsid w:val="00191D1B"/>
    <w:rsid w:val="001923AC"/>
    <w:rsid w:val="00192795"/>
    <w:rsid w:val="0019291E"/>
    <w:rsid w:val="00192A92"/>
    <w:rsid w:val="00192CCF"/>
    <w:rsid w:val="00192ED9"/>
    <w:rsid w:val="00192FF0"/>
    <w:rsid w:val="00193471"/>
    <w:rsid w:val="0019358F"/>
    <w:rsid w:val="001935A3"/>
    <w:rsid w:val="00193712"/>
    <w:rsid w:val="00193823"/>
    <w:rsid w:val="00193EC3"/>
    <w:rsid w:val="00194204"/>
    <w:rsid w:val="001949BF"/>
    <w:rsid w:val="00194D24"/>
    <w:rsid w:val="00195579"/>
    <w:rsid w:val="00195711"/>
    <w:rsid w:val="00195E29"/>
    <w:rsid w:val="00196B30"/>
    <w:rsid w:val="00196CD4"/>
    <w:rsid w:val="001970C2"/>
    <w:rsid w:val="0019720F"/>
    <w:rsid w:val="001972E3"/>
    <w:rsid w:val="001973A7"/>
    <w:rsid w:val="0019748E"/>
    <w:rsid w:val="00197B0A"/>
    <w:rsid w:val="00197E8C"/>
    <w:rsid w:val="001A03E6"/>
    <w:rsid w:val="001A081A"/>
    <w:rsid w:val="001A086E"/>
    <w:rsid w:val="001A089F"/>
    <w:rsid w:val="001A149A"/>
    <w:rsid w:val="001A15A3"/>
    <w:rsid w:val="001A1C60"/>
    <w:rsid w:val="001A1ED0"/>
    <w:rsid w:val="001A27F1"/>
    <w:rsid w:val="001A2FF2"/>
    <w:rsid w:val="001A31A3"/>
    <w:rsid w:val="001A3370"/>
    <w:rsid w:val="001A348A"/>
    <w:rsid w:val="001A356A"/>
    <w:rsid w:val="001A35CA"/>
    <w:rsid w:val="001A37DF"/>
    <w:rsid w:val="001A3E07"/>
    <w:rsid w:val="001A4261"/>
    <w:rsid w:val="001A43C6"/>
    <w:rsid w:val="001A4734"/>
    <w:rsid w:val="001A4850"/>
    <w:rsid w:val="001A49E7"/>
    <w:rsid w:val="001A4AE3"/>
    <w:rsid w:val="001A4D6C"/>
    <w:rsid w:val="001A4E02"/>
    <w:rsid w:val="001A5342"/>
    <w:rsid w:val="001A560A"/>
    <w:rsid w:val="001A56D2"/>
    <w:rsid w:val="001A61CA"/>
    <w:rsid w:val="001A63C9"/>
    <w:rsid w:val="001A6E08"/>
    <w:rsid w:val="001A7205"/>
    <w:rsid w:val="001B00EE"/>
    <w:rsid w:val="001B048F"/>
    <w:rsid w:val="001B06CA"/>
    <w:rsid w:val="001B0A54"/>
    <w:rsid w:val="001B0AB5"/>
    <w:rsid w:val="001B0C30"/>
    <w:rsid w:val="001B1333"/>
    <w:rsid w:val="001B159C"/>
    <w:rsid w:val="001B18B5"/>
    <w:rsid w:val="001B1A23"/>
    <w:rsid w:val="001B215B"/>
    <w:rsid w:val="001B254A"/>
    <w:rsid w:val="001B27FD"/>
    <w:rsid w:val="001B2DE2"/>
    <w:rsid w:val="001B3393"/>
    <w:rsid w:val="001B38B8"/>
    <w:rsid w:val="001B3B3F"/>
    <w:rsid w:val="001B400F"/>
    <w:rsid w:val="001B4268"/>
    <w:rsid w:val="001B42CB"/>
    <w:rsid w:val="001B43EF"/>
    <w:rsid w:val="001B456E"/>
    <w:rsid w:val="001B4959"/>
    <w:rsid w:val="001B4E3A"/>
    <w:rsid w:val="001B504B"/>
    <w:rsid w:val="001B5ABB"/>
    <w:rsid w:val="001B6E3B"/>
    <w:rsid w:val="001B6E3F"/>
    <w:rsid w:val="001B7883"/>
    <w:rsid w:val="001B7AF4"/>
    <w:rsid w:val="001B7B20"/>
    <w:rsid w:val="001B7DD1"/>
    <w:rsid w:val="001B7DD7"/>
    <w:rsid w:val="001B7DDF"/>
    <w:rsid w:val="001B7E16"/>
    <w:rsid w:val="001B7F2D"/>
    <w:rsid w:val="001B7F61"/>
    <w:rsid w:val="001C02EE"/>
    <w:rsid w:val="001C03C8"/>
    <w:rsid w:val="001C0BAA"/>
    <w:rsid w:val="001C1595"/>
    <w:rsid w:val="001C175C"/>
    <w:rsid w:val="001C1763"/>
    <w:rsid w:val="001C1A1B"/>
    <w:rsid w:val="001C231B"/>
    <w:rsid w:val="001C2B61"/>
    <w:rsid w:val="001C2DBE"/>
    <w:rsid w:val="001C3077"/>
    <w:rsid w:val="001C321B"/>
    <w:rsid w:val="001C3297"/>
    <w:rsid w:val="001C32A6"/>
    <w:rsid w:val="001C3897"/>
    <w:rsid w:val="001C3FC7"/>
    <w:rsid w:val="001C47A3"/>
    <w:rsid w:val="001C47F5"/>
    <w:rsid w:val="001C4A52"/>
    <w:rsid w:val="001C5227"/>
    <w:rsid w:val="001C5514"/>
    <w:rsid w:val="001C5E86"/>
    <w:rsid w:val="001C62D8"/>
    <w:rsid w:val="001C63A2"/>
    <w:rsid w:val="001C6559"/>
    <w:rsid w:val="001C6B81"/>
    <w:rsid w:val="001C6FA5"/>
    <w:rsid w:val="001C72B1"/>
    <w:rsid w:val="001C74D8"/>
    <w:rsid w:val="001D01CD"/>
    <w:rsid w:val="001D01D1"/>
    <w:rsid w:val="001D0735"/>
    <w:rsid w:val="001D0AF8"/>
    <w:rsid w:val="001D0CA1"/>
    <w:rsid w:val="001D18DA"/>
    <w:rsid w:val="001D1B5F"/>
    <w:rsid w:val="001D1D57"/>
    <w:rsid w:val="001D20BE"/>
    <w:rsid w:val="001D2228"/>
    <w:rsid w:val="001D25D8"/>
    <w:rsid w:val="001D2855"/>
    <w:rsid w:val="001D296A"/>
    <w:rsid w:val="001D2CA9"/>
    <w:rsid w:val="001D306F"/>
    <w:rsid w:val="001D342F"/>
    <w:rsid w:val="001D3CFE"/>
    <w:rsid w:val="001D3D53"/>
    <w:rsid w:val="001D4363"/>
    <w:rsid w:val="001D50A8"/>
    <w:rsid w:val="001D54A0"/>
    <w:rsid w:val="001D56C3"/>
    <w:rsid w:val="001D5711"/>
    <w:rsid w:val="001D6017"/>
    <w:rsid w:val="001D60FF"/>
    <w:rsid w:val="001D6427"/>
    <w:rsid w:val="001D66AB"/>
    <w:rsid w:val="001D68C0"/>
    <w:rsid w:val="001D6A51"/>
    <w:rsid w:val="001D6B31"/>
    <w:rsid w:val="001D6C3A"/>
    <w:rsid w:val="001D6CEE"/>
    <w:rsid w:val="001D7071"/>
    <w:rsid w:val="001D71E6"/>
    <w:rsid w:val="001D7CBD"/>
    <w:rsid w:val="001E0BA2"/>
    <w:rsid w:val="001E0DE9"/>
    <w:rsid w:val="001E143D"/>
    <w:rsid w:val="001E1707"/>
    <w:rsid w:val="001E187E"/>
    <w:rsid w:val="001E2201"/>
    <w:rsid w:val="001E2FBF"/>
    <w:rsid w:val="001E31FB"/>
    <w:rsid w:val="001E3352"/>
    <w:rsid w:val="001E3994"/>
    <w:rsid w:val="001E3D8C"/>
    <w:rsid w:val="001E419C"/>
    <w:rsid w:val="001E45A9"/>
    <w:rsid w:val="001E4703"/>
    <w:rsid w:val="001E537F"/>
    <w:rsid w:val="001E5B93"/>
    <w:rsid w:val="001E5E3C"/>
    <w:rsid w:val="001E5EAB"/>
    <w:rsid w:val="001E613F"/>
    <w:rsid w:val="001E6E94"/>
    <w:rsid w:val="001E71A0"/>
    <w:rsid w:val="001E7C10"/>
    <w:rsid w:val="001F04CA"/>
    <w:rsid w:val="001F0538"/>
    <w:rsid w:val="001F08FB"/>
    <w:rsid w:val="001F0A9E"/>
    <w:rsid w:val="001F0EBF"/>
    <w:rsid w:val="001F138F"/>
    <w:rsid w:val="001F17FB"/>
    <w:rsid w:val="001F24AF"/>
    <w:rsid w:val="001F2BBF"/>
    <w:rsid w:val="001F2C7A"/>
    <w:rsid w:val="001F3A75"/>
    <w:rsid w:val="001F3B8E"/>
    <w:rsid w:val="001F4074"/>
    <w:rsid w:val="001F46D3"/>
    <w:rsid w:val="001F4BC1"/>
    <w:rsid w:val="001F4C25"/>
    <w:rsid w:val="001F4F81"/>
    <w:rsid w:val="001F50C4"/>
    <w:rsid w:val="001F57F9"/>
    <w:rsid w:val="001F5EFC"/>
    <w:rsid w:val="001F63C0"/>
    <w:rsid w:val="001F65B5"/>
    <w:rsid w:val="001F6BD9"/>
    <w:rsid w:val="001F71A8"/>
    <w:rsid w:val="001F72C2"/>
    <w:rsid w:val="001F7304"/>
    <w:rsid w:val="001F7BCD"/>
    <w:rsid w:val="001F7EE0"/>
    <w:rsid w:val="001F7FC5"/>
    <w:rsid w:val="00200898"/>
    <w:rsid w:val="00201077"/>
    <w:rsid w:val="0020130A"/>
    <w:rsid w:val="00201503"/>
    <w:rsid w:val="00201762"/>
    <w:rsid w:val="00201835"/>
    <w:rsid w:val="00201B5C"/>
    <w:rsid w:val="00202097"/>
    <w:rsid w:val="00202A28"/>
    <w:rsid w:val="00202F4A"/>
    <w:rsid w:val="0020307E"/>
    <w:rsid w:val="00203141"/>
    <w:rsid w:val="002037FE"/>
    <w:rsid w:val="00203D77"/>
    <w:rsid w:val="00204156"/>
    <w:rsid w:val="002046E6"/>
    <w:rsid w:val="00204FAA"/>
    <w:rsid w:val="00205847"/>
    <w:rsid w:val="0020599A"/>
    <w:rsid w:val="00205C8D"/>
    <w:rsid w:val="00206171"/>
    <w:rsid w:val="002064E3"/>
    <w:rsid w:val="00206C22"/>
    <w:rsid w:val="002075DB"/>
    <w:rsid w:val="0020792E"/>
    <w:rsid w:val="00207A03"/>
    <w:rsid w:val="00207AEB"/>
    <w:rsid w:val="00207BAD"/>
    <w:rsid w:val="00207F8A"/>
    <w:rsid w:val="002103E2"/>
    <w:rsid w:val="002104B2"/>
    <w:rsid w:val="0021097B"/>
    <w:rsid w:val="00210BE7"/>
    <w:rsid w:val="00210E1B"/>
    <w:rsid w:val="00210E45"/>
    <w:rsid w:val="00210EF0"/>
    <w:rsid w:val="002115EF"/>
    <w:rsid w:val="00211701"/>
    <w:rsid w:val="00211895"/>
    <w:rsid w:val="00211BBA"/>
    <w:rsid w:val="00211F3A"/>
    <w:rsid w:val="0021293B"/>
    <w:rsid w:val="00212BFC"/>
    <w:rsid w:val="0021300D"/>
    <w:rsid w:val="0021343D"/>
    <w:rsid w:val="002135A3"/>
    <w:rsid w:val="00213E32"/>
    <w:rsid w:val="00213E42"/>
    <w:rsid w:val="00213F14"/>
    <w:rsid w:val="00213FEB"/>
    <w:rsid w:val="002146B1"/>
    <w:rsid w:val="0021496E"/>
    <w:rsid w:val="00214B60"/>
    <w:rsid w:val="00214D5A"/>
    <w:rsid w:val="00214FE8"/>
    <w:rsid w:val="002151BC"/>
    <w:rsid w:val="00216047"/>
    <w:rsid w:val="00216060"/>
    <w:rsid w:val="0021647D"/>
    <w:rsid w:val="00216607"/>
    <w:rsid w:val="0021686C"/>
    <w:rsid w:val="0021697B"/>
    <w:rsid w:val="00216B89"/>
    <w:rsid w:val="00216C59"/>
    <w:rsid w:val="00217455"/>
    <w:rsid w:val="0021775C"/>
    <w:rsid w:val="00217868"/>
    <w:rsid w:val="0021788C"/>
    <w:rsid w:val="00217A11"/>
    <w:rsid w:val="00217AA5"/>
    <w:rsid w:val="00217CB5"/>
    <w:rsid w:val="00217E50"/>
    <w:rsid w:val="002207AB"/>
    <w:rsid w:val="002208D1"/>
    <w:rsid w:val="0022105A"/>
    <w:rsid w:val="00221443"/>
    <w:rsid w:val="00221570"/>
    <w:rsid w:val="00221A23"/>
    <w:rsid w:val="00222090"/>
    <w:rsid w:val="002225A2"/>
    <w:rsid w:val="002228F0"/>
    <w:rsid w:val="002228F5"/>
    <w:rsid w:val="00223819"/>
    <w:rsid w:val="00223ACC"/>
    <w:rsid w:val="00223F7D"/>
    <w:rsid w:val="00224256"/>
    <w:rsid w:val="002243AE"/>
    <w:rsid w:val="00224412"/>
    <w:rsid w:val="002244E0"/>
    <w:rsid w:val="002247CF"/>
    <w:rsid w:val="00225215"/>
    <w:rsid w:val="002254B7"/>
    <w:rsid w:val="00225BE2"/>
    <w:rsid w:val="00226090"/>
    <w:rsid w:val="00226AC8"/>
    <w:rsid w:val="002276A1"/>
    <w:rsid w:val="002279AA"/>
    <w:rsid w:val="00227AB2"/>
    <w:rsid w:val="00230AAE"/>
    <w:rsid w:val="00230AB7"/>
    <w:rsid w:val="00230E2B"/>
    <w:rsid w:val="002310A9"/>
    <w:rsid w:val="002318B0"/>
    <w:rsid w:val="00231BDF"/>
    <w:rsid w:val="00231C2C"/>
    <w:rsid w:val="00231C53"/>
    <w:rsid w:val="00231F90"/>
    <w:rsid w:val="00232482"/>
    <w:rsid w:val="00232657"/>
    <w:rsid w:val="00232676"/>
    <w:rsid w:val="00232908"/>
    <w:rsid w:val="002331DB"/>
    <w:rsid w:val="00233440"/>
    <w:rsid w:val="0023349D"/>
    <w:rsid w:val="00233DB2"/>
    <w:rsid w:val="00233EA5"/>
    <w:rsid w:val="002340E6"/>
    <w:rsid w:val="002343F3"/>
    <w:rsid w:val="00234E45"/>
    <w:rsid w:val="00235253"/>
    <w:rsid w:val="0023587D"/>
    <w:rsid w:val="00235B01"/>
    <w:rsid w:val="002364E5"/>
    <w:rsid w:val="00236779"/>
    <w:rsid w:val="00236BC6"/>
    <w:rsid w:val="00236EDD"/>
    <w:rsid w:val="00237062"/>
    <w:rsid w:val="002376BD"/>
    <w:rsid w:val="00237CCF"/>
    <w:rsid w:val="00237D13"/>
    <w:rsid w:val="00237EC4"/>
    <w:rsid w:val="00240486"/>
    <w:rsid w:val="002407E9"/>
    <w:rsid w:val="00240A33"/>
    <w:rsid w:val="00241084"/>
    <w:rsid w:val="00241331"/>
    <w:rsid w:val="002414D5"/>
    <w:rsid w:val="002417B1"/>
    <w:rsid w:val="0024187E"/>
    <w:rsid w:val="00241A1F"/>
    <w:rsid w:val="0024202B"/>
    <w:rsid w:val="002422C1"/>
    <w:rsid w:val="00243125"/>
    <w:rsid w:val="0024320C"/>
    <w:rsid w:val="00243500"/>
    <w:rsid w:val="002435E1"/>
    <w:rsid w:val="002439C7"/>
    <w:rsid w:val="00243BFA"/>
    <w:rsid w:val="00243FB5"/>
    <w:rsid w:val="00244077"/>
    <w:rsid w:val="0024462D"/>
    <w:rsid w:val="00244C10"/>
    <w:rsid w:val="0024560A"/>
    <w:rsid w:val="00245A90"/>
    <w:rsid w:val="00245FB8"/>
    <w:rsid w:val="002462CD"/>
    <w:rsid w:val="002468F8"/>
    <w:rsid w:val="00246E14"/>
    <w:rsid w:val="00247B5D"/>
    <w:rsid w:val="00247C86"/>
    <w:rsid w:val="00247F3F"/>
    <w:rsid w:val="00247F47"/>
    <w:rsid w:val="00250231"/>
    <w:rsid w:val="0025024D"/>
    <w:rsid w:val="002502EF"/>
    <w:rsid w:val="00250627"/>
    <w:rsid w:val="00250A1E"/>
    <w:rsid w:val="00250C2B"/>
    <w:rsid w:val="0025111B"/>
    <w:rsid w:val="0025112A"/>
    <w:rsid w:val="00251CCF"/>
    <w:rsid w:val="00251FCB"/>
    <w:rsid w:val="0025224C"/>
    <w:rsid w:val="00252597"/>
    <w:rsid w:val="002530FC"/>
    <w:rsid w:val="00253318"/>
    <w:rsid w:val="00253857"/>
    <w:rsid w:val="00254427"/>
    <w:rsid w:val="002546DB"/>
    <w:rsid w:val="00254769"/>
    <w:rsid w:val="00254F8A"/>
    <w:rsid w:val="002554BD"/>
    <w:rsid w:val="002554D9"/>
    <w:rsid w:val="00255989"/>
    <w:rsid w:val="00255F03"/>
    <w:rsid w:val="002563DF"/>
    <w:rsid w:val="0025658B"/>
    <w:rsid w:val="00256A2D"/>
    <w:rsid w:val="00256AF3"/>
    <w:rsid w:val="00256BB5"/>
    <w:rsid w:val="00256EED"/>
    <w:rsid w:val="00257211"/>
    <w:rsid w:val="00257E3C"/>
    <w:rsid w:val="00257E70"/>
    <w:rsid w:val="00260879"/>
    <w:rsid w:val="00260AC4"/>
    <w:rsid w:val="00260BA1"/>
    <w:rsid w:val="0026136E"/>
    <w:rsid w:val="00261484"/>
    <w:rsid w:val="00261743"/>
    <w:rsid w:val="00261865"/>
    <w:rsid w:val="002619F8"/>
    <w:rsid w:val="00261B9E"/>
    <w:rsid w:val="0026302C"/>
    <w:rsid w:val="002636CA"/>
    <w:rsid w:val="00263924"/>
    <w:rsid w:val="002639E8"/>
    <w:rsid w:val="00263AE7"/>
    <w:rsid w:val="00263F8E"/>
    <w:rsid w:val="0026412D"/>
    <w:rsid w:val="0026416B"/>
    <w:rsid w:val="002641C4"/>
    <w:rsid w:val="00264220"/>
    <w:rsid w:val="002649BE"/>
    <w:rsid w:val="0026507E"/>
    <w:rsid w:val="002651A2"/>
    <w:rsid w:val="00265571"/>
    <w:rsid w:val="00265610"/>
    <w:rsid w:val="00265B35"/>
    <w:rsid w:val="00265D9A"/>
    <w:rsid w:val="00265FA4"/>
    <w:rsid w:val="00266034"/>
    <w:rsid w:val="002662F6"/>
    <w:rsid w:val="00266B0A"/>
    <w:rsid w:val="002673A4"/>
    <w:rsid w:val="00267C2A"/>
    <w:rsid w:val="00267CDD"/>
    <w:rsid w:val="0027015A"/>
    <w:rsid w:val="002708C8"/>
    <w:rsid w:val="002709E9"/>
    <w:rsid w:val="00270BB4"/>
    <w:rsid w:val="00270E93"/>
    <w:rsid w:val="0027148B"/>
    <w:rsid w:val="00271888"/>
    <w:rsid w:val="00271BD5"/>
    <w:rsid w:val="00271C05"/>
    <w:rsid w:val="00272005"/>
    <w:rsid w:val="00272309"/>
    <w:rsid w:val="002727E2"/>
    <w:rsid w:val="00272A34"/>
    <w:rsid w:val="00273A73"/>
    <w:rsid w:val="00273B90"/>
    <w:rsid w:val="00273C3A"/>
    <w:rsid w:val="00273EBF"/>
    <w:rsid w:val="00273F9D"/>
    <w:rsid w:val="002742DE"/>
    <w:rsid w:val="002743AE"/>
    <w:rsid w:val="00274498"/>
    <w:rsid w:val="00274664"/>
    <w:rsid w:val="0027469D"/>
    <w:rsid w:val="00274BA8"/>
    <w:rsid w:val="00274CBB"/>
    <w:rsid w:val="00274EE8"/>
    <w:rsid w:val="002751AF"/>
    <w:rsid w:val="002757EC"/>
    <w:rsid w:val="00275B47"/>
    <w:rsid w:val="00275C14"/>
    <w:rsid w:val="002760B2"/>
    <w:rsid w:val="0027661B"/>
    <w:rsid w:val="00276789"/>
    <w:rsid w:val="00277239"/>
    <w:rsid w:val="00277B9A"/>
    <w:rsid w:val="00277C6A"/>
    <w:rsid w:val="00280368"/>
    <w:rsid w:val="0028057E"/>
    <w:rsid w:val="002806CC"/>
    <w:rsid w:val="002806FA"/>
    <w:rsid w:val="002808BB"/>
    <w:rsid w:val="00280B45"/>
    <w:rsid w:val="00280DD6"/>
    <w:rsid w:val="00281229"/>
    <w:rsid w:val="00282037"/>
    <w:rsid w:val="00282690"/>
    <w:rsid w:val="00282919"/>
    <w:rsid w:val="002829BE"/>
    <w:rsid w:val="00283BF3"/>
    <w:rsid w:val="00283CDD"/>
    <w:rsid w:val="002847A4"/>
    <w:rsid w:val="0028492D"/>
    <w:rsid w:val="00284B73"/>
    <w:rsid w:val="00284BCE"/>
    <w:rsid w:val="00284C66"/>
    <w:rsid w:val="00284CAA"/>
    <w:rsid w:val="002851F1"/>
    <w:rsid w:val="0028596E"/>
    <w:rsid w:val="00285BFA"/>
    <w:rsid w:val="00285CCC"/>
    <w:rsid w:val="00285F08"/>
    <w:rsid w:val="0028635E"/>
    <w:rsid w:val="00286372"/>
    <w:rsid w:val="0028653D"/>
    <w:rsid w:val="00286A78"/>
    <w:rsid w:val="00286F2B"/>
    <w:rsid w:val="002873C7"/>
    <w:rsid w:val="00290364"/>
    <w:rsid w:val="00290B5E"/>
    <w:rsid w:val="00290F1C"/>
    <w:rsid w:val="002915C6"/>
    <w:rsid w:val="00291991"/>
    <w:rsid w:val="00291C1B"/>
    <w:rsid w:val="00291C42"/>
    <w:rsid w:val="00292228"/>
    <w:rsid w:val="002925A4"/>
    <w:rsid w:val="00292938"/>
    <w:rsid w:val="002935D7"/>
    <w:rsid w:val="002935E0"/>
    <w:rsid w:val="00293922"/>
    <w:rsid w:val="00293923"/>
    <w:rsid w:val="002939EB"/>
    <w:rsid w:val="002939FF"/>
    <w:rsid w:val="00293AB6"/>
    <w:rsid w:val="00293BB1"/>
    <w:rsid w:val="002943F6"/>
    <w:rsid w:val="00294922"/>
    <w:rsid w:val="00294AA1"/>
    <w:rsid w:val="00295176"/>
    <w:rsid w:val="002951A0"/>
    <w:rsid w:val="002955A3"/>
    <w:rsid w:val="00295693"/>
    <w:rsid w:val="00295AFF"/>
    <w:rsid w:val="00295EA8"/>
    <w:rsid w:val="002960F0"/>
    <w:rsid w:val="0029638C"/>
    <w:rsid w:val="002964DC"/>
    <w:rsid w:val="0029692D"/>
    <w:rsid w:val="0029696C"/>
    <w:rsid w:val="00296FAC"/>
    <w:rsid w:val="00297344"/>
    <w:rsid w:val="00297CDB"/>
    <w:rsid w:val="00297F3C"/>
    <w:rsid w:val="002A046D"/>
    <w:rsid w:val="002A0735"/>
    <w:rsid w:val="002A0F63"/>
    <w:rsid w:val="002A10C7"/>
    <w:rsid w:val="002A12FD"/>
    <w:rsid w:val="002A14C0"/>
    <w:rsid w:val="002A1B89"/>
    <w:rsid w:val="002A21C0"/>
    <w:rsid w:val="002A240A"/>
    <w:rsid w:val="002A2B14"/>
    <w:rsid w:val="002A2F4F"/>
    <w:rsid w:val="002A319F"/>
    <w:rsid w:val="002A374D"/>
    <w:rsid w:val="002A4385"/>
    <w:rsid w:val="002A4414"/>
    <w:rsid w:val="002A4CA0"/>
    <w:rsid w:val="002A537C"/>
    <w:rsid w:val="002A5F63"/>
    <w:rsid w:val="002A62DD"/>
    <w:rsid w:val="002A673E"/>
    <w:rsid w:val="002A6C62"/>
    <w:rsid w:val="002A6F49"/>
    <w:rsid w:val="002A7114"/>
    <w:rsid w:val="002A7450"/>
    <w:rsid w:val="002A7F31"/>
    <w:rsid w:val="002A7FBB"/>
    <w:rsid w:val="002B075A"/>
    <w:rsid w:val="002B0C55"/>
    <w:rsid w:val="002B16A0"/>
    <w:rsid w:val="002B1BB3"/>
    <w:rsid w:val="002B1FAA"/>
    <w:rsid w:val="002B23EC"/>
    <w:rsid w:val="002B23FD"/>
    <w:rsid w:val="002B31C5"/>
    <w:rsid w:val="002B3969"/>
    <w:rsid w:val="002B48B8"/>
    <w:rsid w:val="002B5433"/>
    <w:rsid w:val="002B5871"/>
    <w:rsid w:val="002B599C"/>
    <w:rsid w:val="002B6890"/>
    <w:rsid w:val="002B7026"/>
    <w:rsid w:val="002B7EC8"/>
    <w:rsid w:val="002C0422"/>
    <w:rsid w:val="002C0847"/>
    <w:rsid w:val="002C093A"/>
    <w:rsid w:val="002C0BFC"/>
    <w:rsid w:val="002C0EF4"/>
    <w:rsid w:val="002C12C2"/>
    <w:rsid w:val="002C178F"/>
    <w:rsid w:val="002C1B54"/>
    <w:rsid w:val="002C1DDC"/>
    <w:rsid w:val="002C2188"/>
    <w:rsid w:val="002C2367"/>
    <w:rsid w:val="002C2672"/>
    <w:rsid w:val="002C27EE"/>
    <w:rsid w:val="002C2945"/>
    <w:rsid w:val="002C2BD8"/>
    <w:rsid w:val="002C2D12"/>
    <w:rsid w:val="002C2DC2"/>
    <w:rsid w:val="002C3397"/>
    <w:rsid w:val="002C3451"/>
    <w:rsid w:val="002C351F"/>
    <w:rsid w:val="002C369F"/>
    <w:rsid w:val="002C3A85"/>
    <w:rsid w:val="002C3AF6"/>
    <w:rsid w:val="002C3D88"/>
    <w:rsid w:val="002C443A"/>
    <w:rsid w:val="002C4616"/>
    <w:rsid w:val="002C4756"/>
    <w:rsid w:val="002C4CEE"/>
    <w:rsid w:val="002C4E4B"/>
    <w:rsid w:val="002C5960"/>
    <w:rsid w:val="002C5B39"/>
    <w:rsid w:val="002C5D99"/>
    <w:rsid w:val="002C6166"/>
    <w:rsid w:val="002C656C"/>
    <w:rsid w:val="002C67F3"/>
    <w:rsid w:val="002C6961"/>
    <w:rsid w:val="002C7022"/>
    <w:rsid w:val="002C7047"/>
    <w:rsid w:val="002C73F2"/>
    <w:rsid w:val="002C7E23"/>
    <w:rsid w:val="002C7FB8"/>
    <w:rsid w:val="002D04C4"/>
    <w:rsid w:val="002D066B"/>
    <w:rsid w:val="002D0C54"/>
    <w:rsid w:val="002D0DEC"/>
    <w:rsid w:val="002D129C"/>
    <w:rsid w:val="002D12AF"/>
    <w:rsid w:val="002D1516"/>
    <w:rsid w:val="002D1529"/>
    <w:rsid w:val="002D1867"/>
    <w:rsid w:val="002D1890"/>
    <w:rsid w:val="002D1BAB"/>
    <w:rsid w:val="002D241C"/>
    <w:rsid w:val="002D278A"/>
    <w:rsid w:val="002D27C3"/>
    <w:rsid w:val="002D288A"/>
    <w:rsid w:val="002D28C7"/>
    <w:rsid w:val="002D2D24"/>
    <w:rsid w:val="002D3E1E"/>
    <w:rsid w:val="002D4BF3"/>
    <w:rsid w:val="002D4DEE"/>
    <w:rsid w:val="002D4EAA"/>
    <w:rsid w:val="002D6615"/>
    <w:rsid w:val="002D69C4"/>
    <w:rsid w:val="002D6A7D"/>
    <w:rsid w:val="002D6DE4"/>
    <w:rsid w:val="002D6E7F"/>
    <w:rsid w:val="002D70F2"/>
    <w:rsid w:val="002D761D"/>
    <w:rsid w:val="002D7704"/>
    <w:rsid w:val="002D7D47"/>
    <w:rsid w:val="002E0E58"/>
    <w:rsid w:val="002E143E"/>
    <w:rsid w:val="002E16F7"/>
    <w:rsid w:val="002E21C1"/>
    <w:rsid w:val="002E228B"/>
    <w:rsid w:val="002E22AE"/>
    <w:rsid w:val="002E23B6"/>
    <w:rsid w:val="002E25A7"/>
    <w:rsid w:val="002E3660"/>
    <w:rsid w:val="002E3A26"/>
    <w:rsid w:val="002E3F22"/>
    <w:rsid w:val="002E4154"/>
    <w:rsid w:val="002E4255"/>
    <w:rsid w:val="002E4B3F"/>
    <w:rsid w:val="002E4D2A"/>
    <w:rsid w:val="002E4F9B"/>
    <w:rsid w:val="002E507C"/>
    <w:rsid w:val="002E5288"/>
    <w:rsid w:val="002E52AB"/>
    <w:rsid w:val="002E5360"/>
    <w:rsid w:val="002E5856"/>
    <w:rsid w:val="002E5A29"/>
    <w:rsid w:val="002E5D13"/>
    <w:rsid w:val="002E5F81"/>
    <w:rsid w:val="002E6508"/>
    <w:rsid w:val="002E67A1"/>
    <w:rsid w:val="002E67A8"/>
    <w:rsid w:val="002E67D0"/>
    <w:rsid w:val="002E682C"/>
    <w:rsid w:val="002E6F35"/>
    <w:rsid w:val="002E71E6"/>
    <w:rsid w:val="002E72F0"/>
    <w:rsid w:val="002E7B3B"/>
    <w:rsid w:val="002E7C46"/>
    <w:rsid w:val="002F0496"/>
    <w:rsid w:val="002F12A1"/>
    <w:rsid w:val="002F1385"/>
    <w:rsid w:val="002F1438"/>
    <w:rsid w:val="002F1831"/>
    <w:rsid w:val="002F19AA"/>
    <w:rsid w:val="002F1B5A"/>
    <w:rsid w:val="002F254D"/>
    <w:rsid w:val="002F2557"/>
    <w:rsid w:val="002F25D8"/>
    <w:rsid w:val="002F31CF"/>
    <w:rsid w:val="002F3221"/>
    <w:rsid w:val="002F470B"/>
    <w:rsid w:val="002F50B3"/>
    <w:rsid w:val="002F55AD"/>
    <w:rsid w:val="002F56FF"/>
    <w:rsid w:val="002F5DE7"/>
    <w:rsid w:val="002F5E1A"/>
    <w:rsid w:val="002F6C7A"/>
    <w:rsid w:val="002F73F0"/>
    <w:rsid w:val="002F7ABB"/>
    <w:rsid w:val="002F7BD2"/>
    <w:rsid w:val="003001A2"/>
    <w:rsid w:val="0030083C"/>
    <w:rsid w:val="003008FF"/>
    <w:rsid w:val="00300B01"/>
    <w:rsid w:val="003011F1"/>
    <w:rsid w:val="003027C6"/>
    <w:rsid w:val="003027D6"/>
    <w:rsid w:val="00302F07"/>
    <w:rsid w:val="00303630"/>
    <w:rsid w:val="0030365C"/>
    <w:rsid w:val="00303678"/>
    <w:rsid w:val="00303977"/>
    <w:rsid w:val="00303ACE"/>
    <w:rsid w:val="0030437E"/>
    <w:rsid w:val="00304423"/>
    <w:rsid w:val="00304529"/>
    <w:rsid w:val="003045C4"/>
    <w:rsid w:val="003046C7"/>
    <w:rsid w:val="00304C05"/>
    <w:rsid w:val="00304CBB"/>
    <w:rsid w:val="00304E49"/>
    <w:rsid w:val="00304F44"/>
    <w:rsid w:val="0030521A"/>
    <w:rsid w:val="00305711"/>
    <w:rsid w:val="00306041"/>
    <w:rsid w:val="003062E1"/>
    <w:rsid w:val="0030631C"/>
    <w:rsid w:val="003063D6"/>
    <w:rsid w:val="003063F5"/>
    <w:rsid w:val="00306439"/>
    <w:rsid w:val="003068EF"/>
    <w:rsid w:val="0030721C"/>
    <w:rsid w:val="00307264"/>
    <w:rsid w:val="003072C2"/>
    <w:rsid w:val="003075A0"/>
    <w:rsid w:val="003076FE"/>
    <w:rsid w:val="00307819"/>
    <w:rsid w:val="003079A3"/>
    <w:rsid w:val="00307C3B"/>
    <w:rsid w:val="003102EE"/>
    <w:rsid w:val="00310694"/>
    <w:rsid w:val="0031086A"/>
    <w:rsid w:val="00310890"/>
    <w:rsid w:val="00310D21"/>
    <w:rsid w:val="00310F08"/>
    <w:rsid w:val="00310F59"/>
    <w:rsid w:val="00311209"/>
    <w:rsid w:val="003115A1"/>
    <w:rsid w:val="00311A6E"/>
    <w:rsid w:val="00312524"/>
    <w:rsid w:val="003129DB"/>
    <w:rsid w:val="00312B64"/>
    <w:rsid w:val="00313878"/>
    <w:rsid w:val="00313E44"/>
    <w:rsid w:val="003141E3"/>
    <w:rsid w:val="003141ED"/>
    <w:rsid w:val="003142E7"/>
    <w:rsid w:val="003145DA"/>
    <w:rsid w:val="00314A67"/>
    <w:rsid w:val="00314CF2"/>
    <w:rsid w:val="00315364"/>
    <w:rsid w:val="003159D9"/>
    <w:rsid w:val="00315A73"/>
    <w:rsid w:val="00315B5F"/>
    <w:rsid w:val="0031611D"/>
    <w:rsid w:val="00316426"/>
    <w:rsid w:val="00316478"/>
    <w:rsid w:val="0031708F"/>
    <w:rsid w:val="003170FB"/>
    <w:rsid w:val="0031747F"/>
    <w:rsid w:val="00317576"/>
    <w:rsid w:val="00317BBE"/>
    <w:rsid w:val="00317FF9"/>
    <w:rsid w:val="00320059"/>
    <w:rsid w:val="00320D73"/>
    <w:rsid w:val="00320E07"/>
    <w:rsid w:val="0032123C"/>
    <w:rsid w:val="00322487"/>
    <w:rsid w:val="00322785"/>
    <w:rsid w:val="00322CB0"/>
    <w:rsid w:val="00322DA2"/>
    <w:rsid w:val="00322F15"/>
    <w:rsid w:val="00322F4B"/>
    <w:rsid w:val="00323041"/>
    <w:rsid w:val="00323C64"/>
    <w:rsid w:val="00323D63"/>
    <w:rsid w:val="00323DB4"/>
    <w:rsid w:val="003240C9"/>
    <w:rsid w:val="003241D1"/>
    <w:rsid w:val="00324A41"/>
    <w:rsid w:val="00324B51"/>
    <w:rsid w:val="00324E8E"/>
    <w:rsid w:val="00324FBC"/>
    <w:rsid w:val="00325A70"/>
    <w:rsid w:val="00325E16"/>
    <w:rsid w:val="003260C1"/>
    <w:rsid w:val="00326353"/>
    <w:rsid w:val="00326632"/>
    <w:rsid w:val="00326700"/>
    <w:rsid w:val="00326DC0"/>
    <w:rsid w:val="00326ED6"/>
    <w:rsid w:val="003271D3"/>
    <w:rsid w:val="00327E71"/>
    <w:rsid w:val="0033005E"/>
    <w:rsid w:val="0033048C"/>
    <w:rsid w:val="003307CB"/>
    <w:rsid w:val="00330B88"/>
    <w:rsid w:val="00330D2A"/>
    <w:rsid w:val="003316CF"/>
    <w:rsid w:val="00331711"/>
    <w:rsid w:val="003317DA"/>
    <w:rsid w:val="0033199D"/>
    <w:rsid w:val="00331F97"/>
    <w:rsid w:val="00331FC2"/>
    <w:rsid w:val="00331FC3"/>
    <w:rsid w:val="0033222E"/>
    <w:rsid w:val="003324A5"/>
    <w:rsid w:val="00332734"/>
    <w:rsid w:val="00332A6C"/>
    <w:rsid w:val="00332C64"/>
    <w:rsid w:val="0033306A"/>
    <w:rsid w:val="003330E9"/>
    <w:rsid w:val="00333BA1"/>
    <w:rsid w:val="00333BC4"/>
    <w:rsid w:val="00333BD7"/>
    <w:rsid w:val="00333C21"/>
    <w:rsid w:val="00334315"/>
    <w:rsid w:val="00334823"/>
    <w:rsid w:val="00334B07"/>
    <w:rsid w:val="00334C2E"/>
    <w:rsid w:val="00334EE4"/>
    <w:rsid w:val="0033508E"/>
    <w:rsid w:val="003350C4"/>
    <w:rsid w:val="0033560B"/>
    <w:rsid w:val="003359B6"/>
    <w:rsid w:val="00335E4F"/>
    <w:rsid w:val="00336664"/>
    <w:rsid w:val="00336C9F"/>
    <w:rsid w:val="00337431"/>
    <w:rsid w:val="00337B6B"/>
    <w:rsid w:val="00337F09"/>
    <w:rsid w:val="003403CD"/>
    <w:rsid w:val="00340C19"/>
    <w:rsid w:val="0034104D"/>
    <w:rsid w:val="00341052"/>
    <w:rsid w:val="00341221"/>
    <w:rsid w:val="00341A07"/>
    <w:rsid w:val="00341B3B"/>
    <w:rsid w:val="00341DBC"/>
    <w:rsid w:val="00341F0F"/>
    <w:rsid w:val="003426FB"/>
    <w:rsid w:val="00342ED2"/>
    <w:rsid w:val="003432E8"/>
    <w:rsid w:val="00343350"/>
    <w:rsid w:val="003434FB"/>
    <w:rsid w:val="00344316"/>
    <w:rsid w:val="00344502"/>
    <w:rsid w:val="00344787"/>
    <w:rsid w:val="00344900"/>
    <w:rsid w:val="00344ACF"/>
    <w:rsid w:val="003456DA"/>
    <w:rsid w:val="00346317"/>
    <w:rsid w:val="003464F2"/>
    <w:rsid w:val="0034657E"/>
    <w:rsid w:val="00346D65"/>
    <w:rsid w:val="0034706E"/>
    <w:rsid w:val="003472A0"/>
    <w:rsid w:val="0034775B"/>
    <w:rsid w:val="003477C3"/>
    <w:rsid w:val="00347B39"/>
    <w:rsid w:val="00350244"/>
    <w:rsid w:val="003504C4"/>
    <w:rsid w:val="00350A98"/>
    <w:rsid w:val="003510CC"/>
    <w:rsid w:val="00351145"/>
    <w:rsid w:val="0035143C"/>
    <w:rsid w:val="00351952"/>
    <w:rsid w:val="00351C02"/>
    <w:rsid w:val="00351CB0"/>
    <w:rsid w:val="00351D05"/>
    <w:rsid w:val="00351F7F"/>
    <w:rsid w:val="0035205A"/>
    <w:rsid w:val="003520D4"/>
    <w:rsid w:val="00352211"/>
    <w:rsid w:val="0035249B"/>
    <w:rsid w:val="00352541"/>
    <w:rsid w:val="003527A0"/>
    <w:rsid w:val="003529CF"/>
    <w:rsid w:val="0035375D"/>
    <w:rsid w:val="003539CA"/>
    <w:rsid w:val="00353BCF"/>
    <w:rsid w:val="00353C80"/>
    <w:rsid w:val="00353FCB"/>
    <w:rsid w:val="003544E2"/>
    <w:rsid w:val="00354779"/>
    <w:rsid w:val="00354D2B"/>
    <w:rsid w:val="003554EA"/>
    <w:rsid w:val="003556F5"/>
    <w:rsid w:val="00356146"/>
    <w:rsid w:val="00356194"/>
    <w:rsid w:val="003561A5"/>
    <w:rsid w:val="00356634"/>
    <w:rsid w:val="0035684F"/>
    <w:rsid w:val="00356889"/>
    <w:rsid w:val="003569DE"/>
    <w:rsid w:val="0035740D"/>
    <w:rsid w:val="00357491"/>
    <w:rsid w:val="00357583"/>
    <w:rsid w:val="003578C5"/>
    <w:rsid w:val="00357F7D"/>
    <w:rsid w:val="003607C6"/>
    <w:rsid w:val="00360A25"/>
    <w:rsid w:val="00361073"/>
    <w:rsid w:val="003611E0"/>
    <w:rsid w:val="0036137A"/>
    <w:rsid w:val="0036157D"/>
    <w:rsid w:val="00361818"/>
    <w:rsid w:val="00362AD9"/>
    <w:rsid w:val="00362E7C"/>
    <w:rsid w:val="00363055"/>
    <w:rsid w:val="00363652"/>
    <w:rsid w:val="003637AE"/>
    <w:rsid w:val="00363CB7"/>
    <w:rsid w:val="00364345"/>
    <w:rsid w:val="003644A3"/>
    <w:rsid w:val="00364769"/>
    <w:rsid w:val="00365074"/>
    <w:rsid w:val="003650CD"/>
    <w:rsid w:val="003654FC"/>
    <w:rsid w:val="00365676"/>
    <w:rsid w:val="0036579D"/>
    <w:rsid w:val="00365B50"/>
    <w:rsid w:val="00365DE6"/>
    <w:rsid w:val="00365DEC"/>
    <w:rsid w:val="00366181"/>
    <w:rsid w:val="00366C18"/>
    <w:rsid w:val="00366C83"/>
    <w:rsid w:val="00366CD1"/>
    <w:rsid w:val="00366D49"/>
    <w:rsid w:val="00366DC7"/>
    <w:rsid w:val="00367988"/>
    <w:rsid w:val="00367B57"/>
    <w:rsid w:val="0037017B"/>
    <w:rsid w:val="003701B6"/>
    <w:rsid w:val="0037034A"/>
    <w:rsid w:val="003704C4"/>
    <w:rsid w:val="00370633"/>
    <w:rsid w:val="0037071F"/>
    <w:rsid w:val="0037090F"/>
    <w:rsid w:val="00370BD0"/>
    <w:rsid w:val="00370C4C"/>
    <w:rsid w:val="003711D2"/>
    <w:rsid w:val="003713AE"/>
    <w:rsid w:val="0037144A"/>
    <w:rsid w:val="003714CB"/>
    <w:rsid w:val="00371B38"/>
    <w:rsid w:val="00371D4F"/>
    <w:rsid w:val="00371E5D"/>
    <w:rsid w:val="00372162"/>
    <w:rsid w:val="00372200"/>
    <w:rsid w:val="0037286A"/>
    <w:rsid w:val="00372A59"/>
    <w:rsid w:val="00372ADD"/>
    <w:rsid w:val="0037397A"/>
    <w:rsid w:val="00373B85"/>
    <w:rsid w:val="00373C81"/>
    <w:rsid w:val="0037406B"/>
    <w:rsid w:val="003744A8"/>
    <w:rsid w:val="0037491C"/>
    <w:rsid w:val="00375258"/>
    <w:rsid w:val="0037525A"/>
    <w:rsid w:val="003752AE"/>
    <w:rsid w:val="0037572F"/>
    <w:rsid w:val="00375C1D"/>
    <w:rsid w:val="00376109"/>
    <w:rsid w:val="0037617F"/>
    <w:rsid w:val="003761ED"/>
    <w:rsid w:val="0037689B"/>
    <w:rsid w:val="0037791B"/>
    <w:rsid w:val="00377C35"/>
    <w:rsid w:val="00377EAB"/>
    <w:rsid w:val="00377EE6"/>
    <w:rsid w:val="00380058"/>
    <w:rsid w:val="003801F4"/>
    <w:rsid w:val="003803A3"/>
    <w:rsid w:val="00380431"/>
    <w:rsid w:val="00380661"/>
    <w:rsid w:val="00380C24"/>
    <w:rsid w:val="00380FA3"/>
    <w:rsid w:val="00381043"/>
    <w:rsid w:val="003810BC"/>
    <w:rsid w:val="003811EA"/>
    <w:rsid w:val="00381DCB"/>
    <w:rsid w:val="00381EE4"/>
    <w:rsid w:val="00382410"/>
    <w:rsid w:val="00382735"/>
    <w:rsid w:val="003829AE"/>
    <w:rsid w:val="00382E06"/>
    <w:rsid w:val="003834B9"/>
    <w:rsid w:val="00383CAA"/>
    <w:rsid w:val="00383E56"/>
    <w:rsid w:val="0038405E"/>
    <w:rsid w:val="0038409E"/>
    <w:rsid w:val="0038420C"/>
    <w:rsid w:val="00384474"/>
    <w:rsid w:val="00384517"/>
    <w:rsid w:val="003847B0"/>
    <w:rsid w:val="00385031"/>
    <w:rsid w:val="003853D2"/>
    <w:rsid w:val="003857AC"/>
    <w:rsid w:val="00385EE1"/>
    <w:rsid w:val="00386840"/>
    <w:rsid w:val="00386889"/>
    <w:rsid w:val="003869AC"/>
    <w:rsid w:val="00386A5A"/>
    <w:rsid w:val="00386D7D"/>
    <w:rsid w:val="00386FF4"/>
    <w:rsid w:val="003872CB"/>
    <w:rsid w:val="003873AD"/>
    <w:rsid w:val="00387483"/>
    <w:rsid w:val="00387634"/>
    <w:rsid w:val="0038777F"/>
    <w:rsid w:val="003909A8"/>
    <w:rsid w:val="00391271"/>
    <w:rsid w:val="00391486"/>
    <w:rsid w:val="00391A3C"/>
    <w:rsid w:val="0039239A"/>
    <w:rsid w:val="0039281C"/>
    <w:rsid w:val="003938C3"/>
    <w:rsid w:val="00393DDC"/>
    <w:rsid w:val="003941F9"/>
    <w:rsid w:val="003945EB"/>
    <w:rsid w:val="00394E62"/>
    <w:rsid w:val="00395300"/>
    <w:rsid w:val="00395527"/>
    <w:rsid w:val="003960A3"/>
    <w:rsid w:val="00396112"/>
    <w:rsid w:val="003966CC"/>
    <w:rsid w:val="00396A82"/>
    <w:rsid w:val="00396EC0"/>
    <w:rsid w:val="0039792C"/>
    <w:rsid w:val="00397C98"/>
    <w:rsid w:val="003A0073"/>
    <w:rsid w:val="003A0348"/>
    <w:rsid w:val="003A06EE"/>
    <w:rsid w:val="003A094B"/>
    <w:rsid w:val="003A10AD"/>
    <w:rsid w:val="003A12D0"/>
    <w:rsid w:val="003A155B"/>
    <w:rsid w:val="003A1C0F"/>
    <w:rsid w:val="003A208B"/>
    <w:rsid w:val="003A2A57"/>
    <w:rsid w:val="003A2C7F"/>
    <w:rsid w:val="003A32C3"/>
    <w:rsid w:val="003A330D"/>
    <w:rsid w:val="003A3BC7"/>
    <w:rsid w:val="003A3C97"/>
    <w:rsid w:val="003A3D96"/>
    <w:rsid w:val="003A3E86"/>
    <w:rsid w:val="003A3FCB"/>
    <w:rsid w:val="003A406F"/>
    <w:rsid w:val="003A40AF"/>
    <w:rsid w:val="003A428A"/>
    <w:rsid w:val="003A4C88"/>
    <w:rsid w:val="003A50B7"/>
    <w:rsid w:val="003A5524"/>
    <w:rsid w:val="003A57E8"/>
    <w:rsid w:val="003A5C16"/>
    <w:rsid w:val="003A5F40"/>
    <w:rsid w:val="003A6764"/>
    <w:rsid w:val="003A6AE8"/>
    <w:rsid w:val="003A7019"/>
    <w:rsid w:val="003A7441"/>
    <w:rsid w:val="003A7642"/>
    <w:rsid w:val="003A764A"/>
    <w:rsid w:val="003A76EC"/>
    <w:rsid w:val="003A78EB"/>
    <w:rsid w:val="003A7A0D"/>
    <w:rsid w:val="003A7A3C"/>
    <w:rsid w:val="003A7C25"/>
    <w:rsid w:val="003B020D"/>
    <w:rsid w:val="003B0709"/>
    <w:rsid w:val="003B07FF"/>
    <w:rsid w:val="003B11E8"/>
    <w:rsid w:val="003B17A2"/>
    <w:rsid w:val="003B1D9B"/>
    <w:rsid w:val="003B1E58"/>
    <w:rsid w:val="003B1FF3"/>
    <w:rsid w:val="003B2226"/>
    <w:rsid w:val="003B2320"/>
    <w:rsid w:val="003B23F8"/>
    <w:rsid w:val="003B25E3"/>
    <w:rsid w:val="003B2815"/>
    <w:rsid w:val="003B30B0"/>
    <w:rsid w:val="003B3204"/>
    <w:rsid w:val="003B34E9"/>
    <w:rsid w:val="003B4907"/>
    <w:rsid w:val="003B4EE4"/>
    <w:rsid w:val="003B4EE9"/>
    <w:rsid w:val="003B5AEA"/>
    <w:rsid w:val="003B61CD"/>
    <w:rsid w:val="003B63BB"/>
    <w:rsid w:val="003B6D6A"/>
    <w:rsid w:val="003B7104"/>
    <w:rsid w:val="003B7389"/>
    <w:rsid w:val="003B7445"/>
    <w:rsid w:val="003B7724"/>
    <w:rsid w:val="003B776D"/>
    <w:rsid w:val="003B7D67"/>
    <w:rsid w:val="003C05A6"/>
    <w:rsid w:val="003C0AA7"/>
    <w:rsid w:val="003C0E81"/>
    <w:rsid w:val="003C0EEC"/>
    <w:rsid w:val="003C0EF1"/>
    <w:rsid w:val="003C11E5"/>
    <w:rsid w:val="003C12AC"/>
    <w:rsid w:val="003C16EA"/>
    <w:rsid w:val="003C19B6"/>
    <w:rsid w:val="003C1B39"/>
    <w:rsid w:val="003C1E82"/>
    <w:rsid w:val="003C23AC"/>
    <w:rsid w:val="003C28AE"/>
    <w:rsid w:val="003C28B1"/>
    <w:rsid w:val="003C2FC3"/>
    <w:rsid w:val="003C3A64"/>
    <w:rsid w:val="003C3A76"/>
    <w:rsid w:val="003C3D7C"/>
    <w:rsid w:val="003C3F02"/>
    <w:rsid w:val="003C3FE9"/>
    <w:rsid w:val="003C4381"/>
    <w:rsid w:val="003C4991"/>
    <w:rsid w:val="003C4C05"/>
    <w:rsid w:val="003C4E3E"/>
    <w:rsid w:val="003C4F72"/>
    <w:rsid w:val="003C54C3"/>
    <w:rsid w:val="003C5BCE"/>
    <w:rsid w:val="003C5DFF"/>
    <w:rsid w:val="003C6050"/>
    <w:rsid w:val="003C6288"/>
    <w:rsid w:val="003C6889"/>
    <w:rsid w:val="003C6B31"/>
    <w:rsid w:val="003C6FA5"/>
    <w:rsid w:val="003C746B"/>
    <w:rsid w:val="003C7BDB"/>
    <w:rsid w:val="003C7EAC"/>
    <w:rsid w:val="003D0141"/>
    <w:rsid w:val="003D0262"/>
    <w:rsid w:val="003D0BE1"/>
    <w:rsid w:val="003D0DDA"/>
    <w:rsid w:val="003D1252"/>
    <w:rsid w:val="003D1895"/>
    <w:rsid w:val="003D1A9A"/>
    <w:rsid w:val="003D1B48"/>
    <w:rsid w:val="003D25BD"/>
    <w:rsid w:val="003D28D0"/>
    <w:rsid w:val="003D2960"/>
    <w:rsid w:val="003D29EC"/>
    <w:rsid w:val="003D29FB"/>
    <w:rsid w:val="003D2A70"/>
    <w:rsid w:val="003D2BC2"/>
    <w:rsid w:val="003D2BC6"/>
    <w:rsid w:val="003D447E"/>
    <w:rsid w:val="003D51B5"/>
    <w:rsid w:val="003D51C8"/>
    <w:rsid w:val="003D52AA"/>
    <w:rsid w:val="003D5414"/>
    <w:rsid w:val="003D553E"/>
    <w:rsid w:val="003D556B"/>
    <w:rsid w:val="003D5891"/>
    <w:rsid w:val="003D593D"/>
    <w:rsid w:val="003D6130"/>
    <w:rsid w:val="003D6161"/>
    <w:rsid w:val="003D61BB"/>
    <w:rsid w:val="003D626C"/>
    <w:rsid w:val="003D66ED"/>
    <w:rsid w:val="003D6BBE"/>
    <w:rsid w:val="003D6C80"/>
    <w:rsid w:val="003D775A"/>
    <w:rsid w:val="003D778B"/>
    <w:rsid w:val="003D7AC5"/>
    <w:rsid w:val="003D7B72"/>
    <w:rsid w:val="003D7E9F"/>
    <w:rsid w:val="003D7EFE"/>
    <w:rsid w:val="003E009F"/>
    <w:rsid w:val="003E0173"/>
    <w:rsid w:val="003E0D33"/>
    <w:rsid w:val="003E1365"/>
    <w:rsid w:val="003E1EA0"/>
    <w:rsid w:val="003E25AE"/>
    <w:rsid w:val="003E2AEB"/>
    <w:rsid w:val="003E2B44"/>
    <w:rsid w:val="003E2BEF"/>
    <w:rsid w:val="003E3651"/>
    <w:rsid w:val="003E3894"/>
    <w:rsid w:val="003E466F"/>
    <w:rsid w:val="003E4C23"/>
    <w:rsid w:val="003E4EB0"/>
    <w:rsid w:val="003E4F94"/>
    <w:rsid w:val="003E5184"/>
    <w:rsid w:val="003E5C26"/>
    <w:rsid w:val="003E5F07"/>
    <w:rsid w:val="003E66C3"/>
    <w:rsid w:val="003E6E1F"/>
    <w:rsid w:val="003E7014"/>
    <w:rsid w:val="003E7017"/>
    <w:rsid w:val="003E78C5"/>
    <w:rsid w:val="003E7C5B"/>
    <w:rsid w:val="003F01AE"/>
    <w:rsid w:val="003F08CE"/>
    <w:rsid w:val="003F0D1C"/>
    <w:rsid w:val="003F1406"/>
    <w:rsid w:val="003F1608"/>
    <w:rsid w:val="003F1A69"/>
    <w:rsid w:val="003F259D"/>
    <w:rsid w:val="003F2DE3"/>
    <w:rsid w:val="003F3218"/>
    <w:rsid w:val="003F34A5"/>
    <w:rsid w:val="003F3EE9"/>
    <w:rsid w:val="003F402B"/>
    <w:rsid w:val="003F41B6"/>
    <w:rsid w:val="003F541F"/>
    <w:rsid w:val="003F5D86"/>
    <w:rsid w:val="003F5FF2"/>
    <w:rsid w:val="003F6215"/>
    <w:rsid w:val="003F6613"/>
    <w:rsid w:val="003F69A0"/>
    <w:rsid w:val="003F6C5D"/>
    <w:rsid w:val="003F6D27"/>
    <w:rsid w:val="003F751C"/>
    <w:rsid w:val="003F76B7"/>
    <w:rsid w:val="003F7A35"/>
    <w:rsid w:val="003F7BF2"/>
    <w:rsid w:val="00400210"/>
    <w:rsid w:val="0040025E"/>
    <w:rsid w:val="004002AD"/>
    <w:rsid w:val="00400326"/>
    <w:rsid w:val="0040095F"/>
    <w:rsid w:val="00400CC9"/>
    <w:rsid w:val="00400DBA"/>
    <w:rsid w:val="004010DD"/>
    <w:rsid w:val="00401150"/>
    <w:rsid w:val="0040122A"/>
    <w:rsid w:val="00401280"/>
    <w:rsid w:val="004024AC"/>
    <w:rsid w:val="00402BA2"/>
    <w:rsid w:val="00402C51"/>
    <w:rsid w:val="00402E35"/>
    <w:rsid w:val="00403E51"/>
    <w:rsid w:val="004040ED"/>
    <w:rsid w:val="0040414F"/>
    <w:rsid w:val="004047C5"/>
    <w:rsid w:val="00404E37"/>
    <w:rsid w:val="00404E5B"/>
    <w:rsid w:val="004052A3"/>
    <w:rsid w:val="00405BE3"/>
    <w:rsid w:val="00405D0D"/>
    <w:rsid w:val="00405FB6"/>
    <w:rsid w:val="00406404"/>
    <w:rsid w:val="00407CAB"/>
    <w:rsid w:val="00407FF4"/>
    <w:rsid w:val="0041051B"/>
    <w:rsid w:val="00410561"/>
    <w:rsid w:val="00410D9C"/>
    <w:rsid w:val="00411607"/>
    <w:rsid w:val="0041173C"/>
    <w:rsid w:val="0041190E"/>
    <w:rsid w:val="00411969"/>
    <w:rsid w:val="00411D63"/>
    <w:rsid w:val="00411E28"/>
    <w:rsid w:val="004124AF"/>
    <w:rsid w:val="0041256C"/>
    <w:rsid w:val="00412D79"/>
    <w:rsid w:val="0041311B"/>
    <w:rsid w:val="0041330E"/>
    <w:rsid w:val="00413894"/>
    <w:rsid w:val="00414457"/>
    <w:rsid w:val="00414A35"/>
    <w:rsid w:val="00415129"/>
    <w:rsid w:val="00415486"/>
    <w:rsid w:val="00415845"/>
    <w:rsid w:val="00415849"/>
    <w:rsid w:val="00415B0E"/>
    <w:rsid w:val="0041663E"/>
    <w:rsid w:val="00417B3B"/>
    <w:rsid w:val="004200C5"/>
    <w:rsid w:val="004204F4"/>
    <w:rsid w:val="0042074A"/>
    <w:rsid w:val="00420F3B"/>
    <w:rsid w:val="004210A4"/>
    <w:rsid w:val="004210E4"/>
    <w:rsid w:val="004211EA"/>
    <w:rsid w:val="00422065"/>
    <w:rsid w:val="00422988"/>
    <w:rsid w:val="00422E3C"/>
    <w:rsid w:val="00422F6A"/>
    <w:rsid w:val="004234F5"/>
    <w:rsid w:val="004236F9"/>
    <w:rsid w:val="00423BC1"/>
    <w:rsid w:val="00423BC7"/>
    <w:rsid w:val="00424553"/>
    <w:rsid w:val="0042483A"/>
    <w:rsid w:val="00424C44"/>
    <w:rsid w:val="00424CA5"/>
    <w:rsid w:val="00424D67"/>
    <w:rsid w:val="00424D6D"/>
    <w:rsid w:val="00425261"/>
    <w:rsid w:val="00425AB8"/>
    <w:rsid w:val="004264E3"/>
    <w:rsid w:val="004265AA"/>
    <w:rsid w:val="0042693D"/>
    <w:rsid w:val="00427B5F"/>
    <w:rsid w:val="004305F4"/>
    <w:rsid w:val="0043091E"/>
    <w:rsid w:val="00431244"/>
    <w:rsid w:val="00431797"/>
    <w:rsid w:val="00431B60"/>
    <w:rsid w:val="00431F82"/>
    <w:rsid w:val="00432205"/>
    <w:rsid w:val="00432682"/>
    <w:rsid w:val="004329BF"/>
    <w:rsid w:val="00432E6F"/>
    <w:rsid w:val="00433191"/>
    <w:rsid w:val="004332F3"/>
    <w:rsid w:val="00433319"/>
    <w:rsid w:val="004338A8"/>
    <w:rsid w:val="00434935"/>
    <w:rsid w:val="00434B3B"/>
    <w:rsid w:val="004356CB"/>
    <w:rsid w:val="0043590C"/>
    <w:rsid w:val="00435AE9"/>
    <w:rsid w:val="00435F97"/>
    <w:rsid w:val="00436112"/>
    <w:rsid w:val="00436193"/>
    <w:rsid w:val="00436696"/>
    <w:rsid w:val="0043681C"/>
    <w:rsid w:val="004369AA"/>
    <w:rsid w:val="00436A1C"/>
    <w:rsid w:val="00436DE0"/>
    <w:rsid w:val="0043704F"/>
    <w:rsid w:val="004373F5"/>
    <w:rsid w:val="0043799E"/>
    <w:rsid w:val="00437CC5"/>
    <w:rsid w:val="00437D89"/>
    <w:rsid w:val="00437E20"/>
    <w:rsid w:val="00437E23"/>
    <w:rsid w:val="0044000E"/>
    <w:rsid w:val="004402BE"/>
    <w:rsid w:val="00440B9B"/>
    <w:rsid w:val="00440BED"/>
    <w:rsid w:val="00440F00"/>
    <w:rsid w:val="00440F6E"/>
    <w:rsid w:val="00441427"/>
    <w:rsid w:val="00441702"/>
    <w:rsid w:val="004418D0"/>
    <w:rsid w:val="00441A8D"/>
    <w:rsid w:val="00441E74"/>
    <w:rsid w:val="00441EB2"/>
    <w:rsid w:val="00442282"/>
    <w:rsid w:val="004424E2"/>
    <w:rsid w:val="00442A24"/>
    <w:rsid w:val="00442A9F"/>
    <w:rsid w:val="00443028"/>
    <w:rsid w:val="0044332B"/>
    <w:rsid w:val="004434A4"/>
    <w:rsid w:val="00443D46"/>
    <w:rsid w:val="00443D59"/>
    <w:rsid w:val="00443EA3"/>
    <w:rsid w:val="004441F8"/>
    <w:rsid w:val="00444508"/>
    <w:rsid w:val="00444716"/>
    <w:rsid w:val="004456B9"/>
    <w:rsid w:val="00445C83"/>
    <w:rsid w:val="00445D38"/>
    <w:rsid w:val="004460D1"/>
    <w:rsid w:val="00446C67"/>
    <w:rsid w:val="00447802"/>
    <w:rsid w:val="00447923"/>
    <w:rsid w:val="00447C22"/>
    <w:rsid w:val="00450148"/>
    <w:rsid w:val="00450399"/>
    <w:rsid w:val="00450678"/>
    <w:rsid w:val="00450C17"/>
    <w:rsid w:val="0045102B"/>
    <w:rsid w:val="00451251"/>
    <w:rsid w:val="004516E9"/>
    <w:rsid w:val="00451847"/>
    <w:rsid w:val="00451907"/>
    <w:rsid w:val="0045265A"/>
    <w:rsid w:val="00452730"/>
    <w:rsid w:val="00452E20"/>
    <w:rsid w:val="00452F92"/>
    <w:rsid w:val="0045309E"/>
    <w:rsid w:val="00453410"/>
    <w:rsid w:val="004539F0"/>
    <w:rsid w:val="00453E34"/>
    <w:rsid w:val="00454627"/>
    <w:rsid w:val="004548A4"/>
    <w:rsid w:val="004549AE"/>
    <w:rsid w:val="00454A29"/>
    <w:rsid w:val="00454BAA"/>
    <w:rsid w:val="00455057"/>
    <w:rsid w:val="00455156"/>
    <w:rsid w:val="00455A3D"/>
    <w:rsid w:val="00455AD4"/>
    <w:rsid w:val="00455B69"/>
    <w:rsid w:val="00455E4E"/>
    <w:rsid w:val="0045610A"/>
    <w:rsid w:val="00456149"/>
    <w:rsid w:val="00456868"/>
    <w:rsid w:val="00457111"/>
    <w:rsid w:val="004573AE"/>
    <w:rsid w:val="00457D30"/>
    <w:rsid w:val="00457D3A"/>
    <w:rsid w:val="00457D69"/>
    <w:rsid w:val="00457DBB"/>
    <w:rsid w:val="00457E17"/>
    <w:rsid w:val="00457E94"/>
    <w:rsid w:val="00457F42"/>
    <w:rsid w:val="00460263"/>
    <w:rsid w:val="004604CA"/>
    <w:rsid w:val="00460E33"/>
    <w:rsid w:val="004610C5"/>
    <w:rsid w:val="0046166E"/>
    <w:rsid w:val="004617A6"/>
    <w:rsid w:val="00461A61"/>
    <w:rsid w:val="00461AC7"/>
    <w:rsid w:val="00461FB6"/>
    <w:rsid w:val="0046213A"/>
    <w:rsid w:val="004622CB"/>
    <w:rsid w:val="004622E3"/>
    <w:rsid w:val="004623ED"/>
    <w:rsid w:val="00462856"/>
    <w:rsid w:val="00462877"/>
    <w:rsid w:val="00462AB6"/>
    <w:rsid w:val="00462E02"/>
    <w:rsid w:val="004632C3"/>
    <w:rsid w:val="004634C5"/>
    <w:rsid w:val="004635A6"/>
    <w:rsid w:val="00463A17"/>
    <w:rsid w:val="00463C4E"/>
    <w:rsid w:val="004641A2"/>
    <w:rsid w:val="00464634"/>
    <w:rsid w:val="00464871"/>
    <w:rsid w:val="00464931"/>
    <w:rsid w:val="00464E2B"/>
    <w:rsid w:val="004651A3"/>
    <w:rsid w:val="0046589C"/>
    <w:rsid w:val="00465907"/>
    <w:rsid w:val="00465B73"/>
    <w:rsid w:val="0046680F"/>
    <w:rsid w:val="00466A9C"/>
    <w:rsid w:val="004670F6"/>
    <w:rsid w:val="0046727C"/>
    <w:rsid w:val="00467284"/>
    <w:rsid w:val="004672ED"/>
    <w:rsid w:val="00467CB1"/>
    <w:rsid w:val="00467D5C"/>
    <w:rsid w:val="00467DA3"/>
    <w:rsid w:val="00467DD8"/>
    <w:rsid w:val="00467FDD"/>
    <w:rsid w:val="00470B89"/>
    <w:rsid w:val="00470ED7"/>
    <w:rsid w:val="00470F24"/>
    <w:rsid w:val="00470FAA"/>
    <w:rsid w:val="00470FBD"/>
    <w:rsid w:val="00471549"/>
    <w:rsid w:val="00471CFE"/>
    <w:rsid w:val="00471FC6"/>
    <w:rsid w:val="004724E7"/>
    <w:rsid w:val="004727C3"/>
    <w:rsid w:val="0047280B"/>
    <w:rsid w:val="00472A57"/>
    <w:rsid w:val="00472F2F"/>
    <w:rsid w:val="00473169"/>
    <w:rsid w:val="004736C0"/>
    <w:rsid w:val="00473BE4"/>
    <w:rsid w:val="0047407F"/>
    <w:rsid w:val="00474431"/>
    <w:rsid w:val="004749A6"/>
    <w:rsid w:val="00474B5B"/>
    <w:rsid w:val="00474CBC"/>
    <w:rsid w:val="0047505C"/>
    <w:rsid w:val="004752C1"/>
    <w:rsid w:val="004752FF"/>
    <w:rsid w:val="004756FE"/>
    <w:rsid w:val="00475A76"/>
    <w:rsid w:val="00475C34"/>
    <w:rsid w:val="00475EE2"/>
    <w:rsid w:val="00476E76"/>
    <w:rsid w:val="00477006"/>
    <w:rsid w:val="0047760A"/>
    <w:rsid w:val="0047779D"/>
    <w:rsid w:val="00477D43"/>
    <w:rsid w:val="00477E6E"/>
    <w:rsid w:val="00480164"/>
    <w:rsid w:val="00480EE2"/>
    <w:rsid w:val="00481445"/>
    <w:rsid w:val="00481840"/>
    <w:rsid w:val="0048193D"/>
    <w:rsid w:val="00481B90"/>
    <w:rsid w:val="00481CAC"/>
    <w:rsid w:val="00481DC0"/>
    <w:rsid w:val="00482CB6"/>
    <w:rsid w:val="00482DCF"/>
    <w:rsid w:val="00482DE5"/>
    <w:rsid w:val="00482F07"/>
    <w:rsid w:val="00483063"/>
    <w:rsid w:val="00483725"/>
    <w:rsid w:val="00483FD6"/>
    <w:rsid w:val="0048437E"/>
    <w:rsid w:val="0048464A"/>
    <w:rsid w:val="0048479C"/>
    <w:rsid w:val="0048487C"/>
    <w:rsid w:val="00484D42"/>
    <w:rsid w:val="00484E9B"/>
    <w:rsid w:val="004851ED"/>
    <w:rsid w:val="004854D3"/>
    <w:rsid w:val="00485A32"/>
    <w:rsid w:val="00485AB9"/>
    <w:rsid w:val="00485E27"/>
    <w:rsid w:val="004863D4"/>
    <w:rsid w:val="004866AB"/>
    <w:rsid w:val="00487310"/>
    <w:rsid w:val="00487522"/>
    <w:rsid w:val="0048754A"/>
    <w:rsid w:val="004875F5"/>
    <w:rsid w:val="004877E6"/>
    <w:rsid w:val="004879D2"/>
    <w:rsid w:val="00487C4D"/>
    <w:rsid w:val="00487DED"/>
    <w:rsid w:val="004903D5"/>
    <w:rsid w:val="00490A69"/>
    <w:rsid w:val="00490B49"/>
    <w:rsid w:val="00490C04"/>
    <w:rsid w:val="00490E87"/>
    <w:rsid w:val="004911A7"/>
    <w:rsid w:val="00491534"/>
    <w:rsid w:val="00491A8D"/>
    <w:rsid w:val="00491B55"/>
    <w:rsid w:val="00491BDD"/>
    <w:rsid w:val="004924CC"/>
    <w:rsid w:val="00492678"/>
    <w:rsid w:val="00492861"/>
    <w:rsid w:val="00492878"/>
    <w:rsid w:val="00493425"/>
    <w:rsid w:val="0049406E"/>
    <w:rsid w:val="004941F7"/>
    <w:rsid w:val="0049485A"/>
    <w:rsid w:val="004949A0"/>
    <w:rsid w:val="00494E5D"/>
    <w:rsid w:val="00494FC1"/>
    <w:rsid w:val="00495803"/>
    <w:rsid w:val="00495CAC"/>
    <w:rsid w:val="00495F12"/>
    <w:rsid w:val="004967DA"/>
    <w:rsid w:val="004968DA"/>
    <w:rsid w:val="00496CB5"/>
    <w:rsid w:val="00496E29"/>
    <w:rsid w:val="00497943"/>
    <w:rsid w:val="00497EB5"/>
    <w:rsid w:val="00497F81"/>
    <w:rsid w:val="004A02B8"/>
    <w:rsid w:val="004A02FE"/>
    <w:rsid w:val="004A07D4"/>
    <w:rsid w:val="004A08A9"/>
    <w:rsid w:val="004A0BBA"/>
    <w:rsid w:val="004A0D52"/>
    <w:rsid w:val="004A1194"/>
    <w:rsid w:val="004A1239"/>
    <w:rsid w:val="004A1449"/>
    <w:rsid w:val="004A16EB"/>
    <w:rsid w:val="004A1CFF"/>
    <w:rsid w:val="004A1DB9"/>
    <w:rsid w:val="004A1E78"/>
    <w:rsid w:val="004A1EB2"/>
    <w:rsid w:val="004A1EE0"/>
    <w:rsid w:val="004A1EF4"/>
    <w:rsid w:val="004A1FEF"/>
    <w:rsid w:val="004A24BD"/>
    <w:rsid w:val="004A2678"/>
    <w:rsid w:val="004A2B22"/>
    <w:rsid w:val="004A2F78"/>
    <w:rsid w:val="004A300D"/>
    <w:rsid w:val="004A309F"/>
    <w:rsid w:val="004A3811"/>
    <w:rsid w:val="004A3B3F"/>
    <w:rsid w:val="004A3B9A"/>
    <w:rsid w:val="004A3F4C"/>
    <w:rsid w:val="004A43EF"/>
    <w:rsid w:val="004A4413"/>
    <w:rsid w:val="004A46C5"/>
    <w:rsid w:val="004A51DF"/>
    <w:rsid w:val="004A520B"/>
    <w:rsid w:val="004A5818"/>
    <w:rsid w:val="004A6A7F"/>
    <w:rsid w:val="004A6D49"/>
    <w:rsid w:val="004A74FD"/>
    <w:rsid w:val="004A761F"/>
    <w:rsid w:val="004A790D"/>
    <w:rsid w:val="004A7913"/>
    <w:rsid w:val="004A7C17"/>
    <w:rsid w:val="004A7E14"/>
    <w:rsid w:val="004A7E23"/>
    <w:rsid w:val="004A7F69"/>
    <w:rsid w:val="004A7F86"/>
    <w:rsid w:val="004B0290"/>
    <w:rsid w:val="004B04D0"/>
    <w:rsid w:val="004B0951"/>
    <w:rsid w:val="004B0CD1"/>
    <w:rsid w:val="004B0D18"/>
    <w:rsid w:val="004B0ED2"/>
    <w:rsid w:val="004B0F41"/>
    <w:rsid w:val="004B0F75"/>
    <w:rsid w:val="004B1465"/>
    <w:rsid w:val="004B16E1"/>
    <w:rsid w:val="004B1AEB"/>
    <w:rsid w:val="004B20B4"/>
    <w:rsid w:val="004B258D"/>
    <w:rsid w:val="004B2FEC"/>
    <w:rsid w:val="004B3083"/>
    <w:rsid w:val="004B3196"/>
    <w:rsid w:val="004B3264"/>
    <w:rsid w:val="004B3352"/>
    <w:rsid w:val="004B3C3C"/>
    <w:rsid w:val="004B41B0"/>
    <w:rsid w:val="004B4460"/>
    <w:rsid w:val="004B46D4"/>
    <w:rsid w:val="004B48C3"/>
    <w:rsid w:val="004B4ABF"/>
    <w:rsid w:val="004B50B0"/>
    <w:rsid w:val="004B5A74"/>
    <w:rsid w:val="004B5C1D"/>
    <w:rsid w:val="004B65F8"/>
    <w:rsid w:val="004B6947"/>
    <w:rsid w:val="004B6AA4"/>
    <w:rsid w:val="004B718D"/>
    <w:rsid w:val="004B7321"/>
    <w:rsid w:val="004B73EA"/>
    <w:rsid w:val="004B75EC"/>
    <w:rsid w:val="004B7CE1"/>
    <w:rsid w:val="004B7F1F"/>
    <w:rsid w:val="004B7F41"/>
    <w:rsid w:val="004C0C1A"/>
    <w:rsid w:val="004C0DD4"/>
    <w:rsid w:val="004C0EFB"/>
    <w:rsid w:val="004C0F95"/>
    <w:rsid w:val="004C0FDF"/>
    <w:rsid w:val="004C110A"/>
    <w:rsid w:val="004C11D5"/>
    <w:rsid w:val="004C130C"/>
    <w:rsid w:val="004C149B"/>
    <w:rsid w:val="004C1637"/>
    <w:rsid w:val="004C1835"/>
    <w:rsid w:val="004C1E4E"/>
    <w:rsid w:val="004C204F"/>
    <w:rsid w:val="004C2DAB"/>
    <w:rsid w:val="004C2EC3"/>
    <w:rsid w:val="004C3685"/>
    <w:rsid w:val="004C3D53"/>
    <w:rsid w:val="004C4C38"/>
    <w:rsid w:val="004C4ED8"/>
    <w:rsid w:val="004C5385"/>
    <w:rsid w:val="004C568C"/>
    <w:rsid w:val="004C56F6"/>
    <w:rsid w:val="004C5BE1"/>
    <w:rsid w:val="004C5D70"/>
    <w:rsid w:val="004C5E29"/>
    <w:rsid w:val="004C5E69"/>
    <w:rsid w:val="004C612C"/>
    <w:rsid w:val="004C6A64"/>
    <w:rsid w:val="004C6AF5"/>
    <w:rsid w:val="004C6EE9"/>
    <w:rsid w:val="004C7082"/>
    <w:rsid w:val="004C7455"/>
    <w:rsid w:val="004C74FF"/>
    <w:rsid w:val="004C7985"/>
    <w:rsid w:val="004C7B6C"/>
    <w:rsid w:val="004C7CEB"/>
    <w:rsid w:val="004C7E69"/>
    <w:rsid w:val="004D02D6"/>
    <w:rsid w:val="004D053A"/>
    <w:rsid w:val="004D17A0"/>
    <w:rsid w:val="004D2356"/>
    <w:rsid w:val="004D23C4"/>
    <w:rsid w:val="004D2B5E"/>
    <w:rsid w:val="004D2C22"/>
    <w:rsid w:val="004D31C4"/>
    <w:rsid w:val="004D3289"/>
    <w:rsid w:val="004D34AE"/>
    <w:rsid w:val="004D3878"/>
    <w:rsid w:val="004D3A08"/>
    <w:rsid w:val="004D3C99"/>
    <w:rsid w:val="004D44F5"/>
    <w:rsid w:val="004D461F"/>
    <w:rsid w:val="004D48FB"/>
    <w:rsid w:val="004D4ECC"/>
    <w:rsid w:val="004D4ECD"/>
    <w:rsid w:val="004D59AA"/>
    <w:rsid w:val="004D6AA5"/>
    <w:rsid w:val="004D6BA1"/>
    <w:rsid w:val="004D6F3A"/>
    <w:rsid w:val="004D73A6"/>
    <w:rsid w:val="004D7635"/>
    <w:rsid w:val="004D7737"/>
    <w:rsid w:val="004D78B3"/>
    <w:rsid w:val="004E0328"/>
    <w:rsid w:val="004E0368"/>
    <w:rsid w:val="004E04E0"/>
    <w:rsid w:val="004E056A"/>
    <w:rsid w:val="004E0C72"/>
    <w:rsid w:val="004E0CF4"/>
    <w:rsid w:val="004E0DEB"/>
    <w:rsid w:val="004E0E7F"/>
    <w:rsid w:val="004E11E4"/>
    <w:rsid w:val="004E11ED"/>
    <w:rsid w:val="004E13AF"/>
    <w:rsid w:val="004E1478"/>
    <w:rsid w:val="004E15CC"/>
    <w:rsid w:val="004E1E9C"/>
    <w:rsid w:val="004E2336"/>
    <w:rsid w:val="004E24DF"/>
    <w:rsid w:val="004E262E"/>
    <w:rsid w:val="004E27B6"/>
    <w:rsid w:val="004E28A6"/>
    <w:rsid w:val="004E2C3E"/>
    <w:rsid w:val="004E3087"/>
    <w:rsid w:val="004E3468"/>
    <w:rsid w:val="004E34CD"/>
    <w:rsid w:val="004E3513"/>
    <w:rsid w:val="004E415F"/>
    <w:rsid w:val="004E4406"/>
    <w:rsid w:val="004E4610"/>
    <w:rsid w:val="004E4693"/>
    <w:rsid w:val="004E4703"/>
    <w:rsid w:val="004E4CA3"/>
    <w:rsid w:val="004E62E1"/>
    <w:rsid w:val="004E64C0"/>
    <w:rsid w:val="004E651B"/>
    <w:rsid w:val="004E66B4"/>
    <w:rsid w:val="004E6CF1"/>
    <w:rsid w:val="004E6ED4"/>
    <w:rsid w:val="004E7DCC"/>
    <w:rsid w:val="004E7ED5"/>
    <w:rsid w:val="004F00AA"/>
    <w:rsid w:val="004F0540"/>
    <w:rsid w:val="004F0667"/>
    <w:rsid w:val="004F068D"/>
    <w:rsid w:val="004F07C5"/>
    <w:rsid w:val="004F0D08"/>
    <w:rsid w:val="004F1265"/>
    <w:rsid w:val="004F1640"/>
    <w:rsid w:val="004F2174"/>
    <w:rsid w:val="004F23C6"/>
    <w:rsid w:val="004F2422"/>
    <w:rsid w:val="004F24F3"/>
    <w:rsid w:val="004F2B4C"/>
    <w:rsid w:val="004F2D29"/>
    <w:rsid w:val="004F2DA1"/>
    <w:rsid w:val="004F308A"/>
    <w:rsid w:val="004F33C4"/>
    <w:rsid w:val="004F37AA"/>
    <w:rsid w:val="004F3AE2"/>
    <w:rsid w:val="004F3C46"/>
    <w:rsid w:val="004F3CA3"/>
    <w:rsid w:val="004F3D5B"/>
    <w:rsid w:val="004F44FB"/>
    <w:rsid w:val="004F45AE"/>
    <w:rsid w:val="004F4913"/>
    <w:rsid w:val="004F4F50"/>
    <w:rsid w:val="004F4F6A"/>
    <w:rsid w:val="004F52A3"/>
    <w:rsid w:val="004F55EA"/>
    <w:rsid w:val="004F577E"/>
    <w:rsid w:val="004F58A6"/>
    <w:rsid w:val="004F5977"/>
    <w:rsid w:val="004F5C38"/>
    <w:rsid w:val="004F5E82"/>
    <w:rsid w:val="004F66E0"/>
    <w:rsid w:val="004F6DF2"/>
    <w:rsid w:val="004F707E"/>
    <w:rsid w:val="004F742D"/>
    <w:rsid w:val="004F7EA5"/>
    <w:rsid w:val="0050038A"/>
    <w:rsid w:val="005005B5"/>
    <w:rsid w:val="00500737"/>
    <w:rsid w:val="00500749"/>
    <w:rsid w:val="005008EE"/>
    <w:rsid w:val="00500BFE"/>
    <w:rsid w:val="00500D2E"/>
    <w:rsid w:val="00500E69"/>
    <w:rsid w:val="00501055"/>
    <w:rsid w:val="00501844"/>
    <w:rsid w:val="005019D0"/>
    <w:rsid w:val="00501E1F"/>
    <w:rsid w:val="005022E5"/>
    <w:rsid w:val="005023AA"/>
    <w:rsid w:val="00502B35"/>
    <w:rsid w:val="00502EF1"/>
    <w:rsid w:val="00502FC7"/>
    <w:rsid w:val="0050395E"/>
    <w:rsid w:val="005039A5"/>
    <w:rsid w:val="00503E10"/>
    <w:rsid w:val="00503F21"/>
    <w:rsid w:val="00503F99"/>
    <w:rsid w:val="00504067"/>
    <w:rsid w:val="005042A4"/>
    <w:rsid w:val="0050444D"/>
    <w:rsid w:val="00504B0C"/>
    <w:rsid w:val="00504D0F"/>
    <w:rsid w:val="00504ECB"/>
    <w:rsid w:val="00505037"/>
    <w:rsid w:val="00505614"/>
    <w:rsid w:val="00505AD3"/>
    <w:rsid w:val="00505D79"/>
    <w:rsid w:val="0050626A"/>
    <w:rsid w:val="0050639B"/>
    <w:rsid w:val="0050658F"/>
    <w:rsid w:val="00506B7B"/>
    <w:rsid w:val="00506BE5"/>
    <w:rsid w:val="005079B8"/>
    <w:rsid w:val="00507BDC"/>
    <w:rsid w:val="00507EFD"/>
    <w:rsid w:val="00507FEC"/>
    <w:rsid w:val="0051047E"/>
    <w:rsid w:val="005116B6"/>
    <w:rsid w:val="0051175A"/>
    <w:rsid w:val="005120D1"/>
    <w:rsid w:val="00512130"/>
    <w:rsid w:val="00512395"/>
    <w:rsid w:val="0051273D"/>
    <w:rsid w:val="0051334A"/>
    <w:rsid w:val="00513B36"/>
    <w:rsid w:val="00513EFC"/>
    <w:rsid w:val="00514054"/>
    <w:rsid w:val="00514641"/>
    <w:rsid w:val="0051471C"/>
    <w:rsid w:val="00514DD7"/>
    <w:rsid w:val="00514FBB"/>
    <w:rsid w:val="0051586B"/>
    <w:rsid w:val="00515919"/>
    <w:rsid w:val="00516D30"/>
    <w:rsid w:val="00516DAC"/>
    <w:rsid w:val="0051735E"/>
    <w:rsid w:val="005174CD"/>
    <w:rsid w:val="0051751D"/>
    <w:rsid w:val="00517D74"/>
    <w:rsid w:val="005202A5"/>
    <w:rsid w:val="005206B8"/>
    <w:rsid w:val="00520859"/>
    <w:rsid w:val="00520EFD"/>
    <w:rsid w:val="00521745"/>
    <w:rsid w:val="0052195A"/>
    <w:rsid w:val="00521AA4"/>
    <w:rsid w:val="00521FC5"/>
    <w:rsid w:val="00522209"/>
    <w:rsid w:val="005224D2"/>
    <w:rsid w:val="005225D1"/>
    <w:rsid w:val="00522687"/>
    <w:rsid w:val="005228DF"/>
    <w:rsid w:val="00522C6B"/>
    <w:rsid w:val="00522DD6"/>
    <w:rsid w:val="005232F0"/>
    <w:rsid w:val="0052356A"/>
    <w:rsid w:val="00523635"/>
    <w:rsid w:val="00523694"/>
    <w:rsid w:val="00523896"/>
    <w:rsid w:val="005239F2"/>
    <w:rsid w:val="00523A7E"/>
    <w:rsid w:val="00523C96"/>
    <w:rsid w:val="00524E73"/>
    <w:rsid w:val="00524F52"/>
    <w:rsid w:val="00525344"/>
    <w:rsid w:val="0052537C"/>
    <w:rsid w:val="00525C44"/>
    <w:rsid w:val="00525F3C"/>
    <w:rsid w:val="00526151"/>
    <w:rsid w:val="005262C1"/>
    <w:rsid w:val="00526319"/>
    <w:rsid w:val="00526CD9"/>
    <w:rsid w:val="0052710B"/>
    <w:rsid w:val="0052738A"/>
    <w:rsid w:val="005274F3"/>
    <w:rsid w:val="005275FA"/>
    <w:rsid w:val="005277E5"/>
    <w:rsid w:val="00527A56"/>
    <w:rsid w:val="00527D37"/>
    <w:rsid w:val="005300F4"/>
    <w:rsid w:val="005302DB"/>
    <w:rsid w:val="005305D3"/>
    <w:rsid w:val="005306E7"/>
    <w:rsid w:val="005311B9"/>
    <w:rsid w:val="00531D67"/>
    <w:rsid w:val="005320A1"/>
    <w:rsid w:val="005321AB"/>
    <w:rsid w:val="005328BF"/>
    <w:rsid w:val="005328D3"/>
    <w:rsid w:val="00532D4B"/>
    <w:rsid w:val="00532DE5"/>
    <w:rsid w:val="00532E63"/>
    <w:rsid w:val="00532F03"/>
    <w:rsid w:val="00533880"/>
    <w:rsid w:val="0053395C"/>
    <w:rsid w:val="00533C56"/>
    <w:rsid w:val="00533D4A"/>
    <w:rsid w:val="00534A0F"/>
    <w:rsid w:val="00534B76"/>
    <w:rsid w:val="0053554D"/>
    <w:rsid w:val="0053576F"/>
    <w:rsid w:val="00535A88"/>
    <w:rsid w:val="00535B1A"/>
    <w:rsid w:val="00535BE1"/>
    <w:rsid w:val="00535E36"/>
    <w:rsid w:val="0053608D"/>
    <w:rsid w:val="005368BC"/>
    <w:rsid w:val="00536B1F"/>
    <w:rsid w:val="00536B91"/>
    <w:rsid w:val="00536BBE"/>
    <w:rsid w:val="00536DF0"/>
    <w:rsid w:val="0053722A"/>
    <w:rsid w:val="005375B7"/>
    <w:rsid w:val="00537C22"/>
    <w:rsid w:val="00537D35"/>
    <w:rsid w:val="0054032A"/>
    <w:rsid w:val="005403FA"/>
    <w:rsid w:val="0054073B"/>
    <w:rsid w:val="00540DC8"/>
    <w:rsid w:val="00541003"/>
    <w:rsid w:val="0054156F"/>
    <w:rsid w:val="00541701"/>
    <w:rsid w:val="00541750"/>
    <w:rsid w:val="00541894"/>
    <w:rsid w:val="00541937"/>
    <w:rsid w:val="00541B50"/>
    <w:rsid w:val="00541F21"/>
    <w:rsid w:val="00541FA2"/>
    <w:rsid w:val="0054220D"/>
    <w:rsid w:val="00542665"/>
    <w:rsid w:val="00542C42"/>
    <w:rsid w:val="00542D70"/>
    <w:rsid w:val="00542DAA"/>
    <w:rsid w:val="00543104"/>
    <w:rsid w:val="0054343D"/>
    <w:rsid w:val="00543924"/>
    <w:rsid w:val="00543943"/>
    <w:rsid w:val="00543AC5"/>
    <w:rsid w:val="00544460"/>
    <w:rsid w:val="0054465C"/>
    <w:rsid w:val="00545E0B"/>
    <w:rsid w:val="00545F68"/>
    <w:rsid w:val="005461CE"/>
    <w:rsid w:val="00546388"/>
    <w:rsid w:val="00546764"/>
    <w:rsid w:val="005469C9"/>
    <w:rsid w:val="005469EB"/>
    <w:rsid w:val="00547BA2"/>
    <w:rsid w:val="00547BB8"/>
    <w:rsid w:val="00547F4E"/>
    <w:rsid w:val="0055007A"/>
    <w:rsid w:val="00550817"/>
    <w:rsid w:val="00550BA5"/>
    <w:rsid w:val="00551193"/>
    <w:rsid w:val="0055188F"/>
    <w:rsid w:val="00551B14"/>
    <w:rsid w:val="00551E19"/>
    <w:rsid w:val="0055222D"/>
    <w:rsid w:val="00552D83"/>
    <w:rsid w:val="0055318E"/>
    <w:rsid w:val="005539E5"/>
    <w:rsid w:val="00553ADC"/>
    <w:rsid w:val="0055401F"/>
    <w:rsid w:val="005547EF"/>
    <w:rsid w:val="00554DDB"/>
    <w:rsid w:val="00555D1E"/>
    <w:rsid w:val="0055611D"/>
    <w:rsid w:val="005562E5"/>
    <w:rsid w:val="00556965"/>
    <w:rsid w:val="00557119"/>
    <w:rsid w:val="00557191"/>
    <w:rsid w:val="00557222"/>
    <w:rsid w:val="005579C4"/>
    <w:rsid w:val="00557DAF"/>
    <w:rsid w:val="005600E1"/>
    <w:rsid w:val="005608CC"/>
    <w:rsid w:val="00561303"/>
    <w:rsid w:val="0056140B"/>
    <w:rsid w:val="005614B8"/>
    <w:rsid w:val="005618CF"/>
    <w:rsid w:val="005619CE"/>
    <w:rsid w:val="00561B2A"/>
    <w:rsid w:val="00561EFB"/>
    <w:rsid w:val="00562153"/>
    <w:rsid w:val="00562339"/>
    <w:rsid w:val="005623A8"/>
    <w:rsid w:val="00562993"/>
    <w:rsid w:val="00562E31"/>
    <w:rsid w:val="00563AFE"/>
    <w:rsid w:val="00564137"/>
    <w:rsid w:val="005644AA"/>
    <w:rsid w:val="00564533"/>
    <w:rsid w:val="005646C0"/>
    <w:rsid w:val="00564834"/>
    <w:rsid w:val="00564ABC"/>
    <w:rsid w:val="00564D0C"/>
    <w:rsid w:val="005654E5"/>
    <w:rsid w:val="005655C0"/>
    <w:rsid w:val="0056574A"/>
    <w:rsid w:val="00565F06"/>
    <w:rsid w:val="0056626E"/>
    <w:rsid w:val="0056629F"/>
    <w:rsid w:val="00566B6D"/>
    <w:rsid w:val="00566BD4"/>
    <w:rsid w:val="00566DB0"/>
    <w:rsid w:val="00566FD3"/>
    <w:rsid w:val="005677C8"/>
    <w:rsid w:val="0056786F"/>
    <w:rsid w:val="00567920"/>
    <w:rsid w:val="00567F14"/>
    <w:rsid w:val="00570297"/>
    <w:rsid w:val="005705F9"/>
    <w:rsid w:val="00570C6F"/>
    <w:rsid w:val="0057103A"/>
    <w:rsid w:val="00571497"/>
    <w:rsid w:val="00571826"/>
    <w:rsid w:val="005718AD"/>
    <w:rsid w:val="00571AC0"/>
    <w:rsid w:val="00571EEC"/>
    <w:rsid w:val="005720CD"/>
    <w:rsid w:val="0057264E"/>
    <w:rsid w:val="00572872"/>
    <w:rsid w:val="00572BAE"/>
    <w:rsid w:val="00572CA9"/>
    <w:rsid w:val="00572CDB"/>
    <w:rsid w:val="00572D6C"/>
    <w:rsid w:val="0057352A"/>
    <w:rsid w:val="005736D5"/>
    <w:rsid w:val="00573818"/>
    <w:rsid w:val="00573BCB"/>
    <w:rsid w:val="00573D5A"/>
    <w:rsid w:val="00573DC5"/>
    <w:rsid w:val="00574351"/>
    <w:rsid w:val="00574CEF"/>
    <w:rsid w:val="005756A5"/>
    <w:rsid w:val="00576391"/>
    <w:rsid w:val="00576C95"/>
    <w:rsid w:val="00576EAE"/>
    <w:rsid w:val="00576FF8"/>
    <w:rsid w:val="00577049"/>
    <w:rsid w:val="0057717F"/>
    <w:rsid w:val="0057726C"/>
    <w:rsid w:val="005776FF"/>
    <w:rsid w:val="005778A7"/>
    <w:rsid w:val="00577CD9"/>
    <w:rsid w:val="00577D46"/>
    <w:rsid w:val="005802F0"/>
    <w:rsid w:val="0058036C"/>
    <w:rsid w:val="005803B7"/>
    <w:rsid w:val="00580AB2"/>
    <w:rsid w:val="00580BA7"/>
    <w:rsid w:val="00580D04"/>
    <w:rsid w:val="00580D5A"/>
    <w:rsid w:val="00580DF3"/>
    <w:rsid w:val="00580EAD"/>
    <w:rsid w:val="005811E8"/>
    <w:rsid w:val="005815F7"/>
    <w:rsid w:val="00581696"/>
    <w:rsid w:val="00581937"/>
    <w:rsid w:val="005819E1"/>
    <w:rsid w:val="00581B92"/>
    <w:rsid w:val="00581EFB"/>
    <w:rsid w:val="00582186"/>
    <w:rsid w:val="005821F4"/>
    <w:rsid w:val="00582373"/>
    <w:rsid w:val="00582494"/>
    <w:rsid w:val="00582507"/>
    <w:rsid w:val="00582ECD"/>
    <w:rsid w:val="00582FA2"/>
    <w:rsid w:val="00583237"/>
    <w:rsid w:val="0058324C"/>
    <w:rsid w:val="00583606"/>
    <w:rsid w:val="00583823"/>
    <w:rsid w:val="0058391C"/>
    <w:rsid w:val="00583DBB"/>
    <w:rsid w:val="0058403A"/>
    <w:rsid w:val="00584843"/>
    <w:rsid w:val="00584C28"/>
    <w:rsid w:val="0058520C"/>
    <w:rsid w:val="00585532"/>
    <w:rsid w:val="005865D8"/>
    <w:rsid w:val="00586998"/>
    <w:rsid w:val="00586AE5"/>
    <w:rsid w:val="00586B9B"/>
    <w:rsid w:val="00586C5C"/>
    <w:rsid w:val="00587286"/>
    <w:rsid w:val="005873A2"/>
    <w:rsid w:val="00587665"/>
    <w:rsid w:val="00590A77"/>
    <w:rsid w:val="00590C15"/>
    <w:rsid w:val="00590C78"/>
    <w:rsid w:val="00590F7E"/>
    <w:rsid w:val="005913AF"/>
    <w:rsid w:val="005914B1"/>
    <w:rsid w:val="005915C1"/>
    <w:rsid w:val="00591674"/>
    <w:rsid w:val="00591A37"/>
    <w:rsid w:val="0059270D"/>
    <w:rsid w:val="005928F1"/>
    <w:rsid w:val="00592E90"/>
    <w:rsid w:val="0059326A"/>
    <w:rsid w:val="00593712"/>
    <w:rsid w:val="00593893"/>
    <w:rsid w:val="0059411D"/>
    <w:rsid w:val="005941CD"/>
    <w:rsid w:val="0059468E"/>
    <w:rsid w:val="00594824"/>
    <w:rsid w:val="005948D8"/>
    <w:rsid w:val="00594E1A"/>
    <w:rsid w:val="00595648"/>
    <w:rsid w:val="00595AC3"/>
    <w:rsid w:val="00595EF3"/>
    <w:rsid w:val="00596066"/>
    <w:rsid w:val="0059677C"/>
    <w:rsid w:val="00596C42"/>
    <w:rsid w:val="00596D6D"/>
    <w:rsid w:val="00597437"/>
    <w:rsid w:val="00597BBD"/>
    <w:rsid w:val="005A02FC"/>
    <w:rsid w:val="005A054C"/>
    <w:rsid w:val="005A1D42"/>
    <w:rsid w:val="005A2015"/>
    <w:rsid w:val="005A2175"/>
    <w:rsid w:val="005A23DA"/>
    <w:rsid w:val="005A24EB"/>
    <w:rsid w:val="005A25D4"/>
    <w:rsid w:val="005A267D"/>
    <w:rsid w:val="005A3111"/>
    <w:rsid w:val="005A3226"/>
    <w:rsid w:val="005A346A"/>
    <w:rsid w:val="005A349F"/>
    <w:rsid w:val="005A36CD"/>
    <w:rsid w:val="005A38EA"/>
    <w:rsid w:val="005A3F5B"/>
    <w:rsid w:val="005A41D8"/>
    <w:rsid w:val="005A43B7"/>
    <w:rsid w:val="005A442E"/>
    <w:rsid w:val="005A4456"/>
    <w:rsid w:val="005A465C"/>
    <w:rsid w:val="005A4978"/>
    <w:rsid w:val="005A4FF3"/>
    <w:rsid w:val="005A5336"/>
    <w:rsid w:val="005A53B4"/>
    <w:rsid w:val="005A57AD"/>
    <w:rsid w:val="005A59FA"/>
    <w:rsid w:val="005A6760"/>
    <w:rsid w:val="005A6A01"/>
    <w:rsid w:val="005A6A6F"/>
    <w:rsid w:val="005A6D9D"/>
    <w:rsid w:val="005A7010"/>
    <w:rsid w:val="005A70CC"/>
    <w:rsid w:val="005A721A"/>
    <w:rsid w:val="005A7FF2"/>
    <w:rsid w:val="005B01A9"/>
    <w:rsid w:val="005B04B1"/>
    <w:rsid w:val="005B07AB"/>
    <w:rsid w:val="005B0C2C"/>
    <w:rsid w:val="005B1704"/>
    <w:rsid w:val="005B189E"/>
    <w:rsid w:val="005B1C64"/>
    <w:rsid w:val="005B1E8D"/>
    <w:rsid w:val="005B2018"/>
    <w:rsid w:val="005B2A1D"/>
    <w:rsid w:val="005B2C21"/>
    <w:rsid w:val="005B2C5C"/>
    <w:rsid w:val="005B33DD"/>
    <w:rsid w:val="005B3A4C"/>
    <w:rsid w:val="005B402E"/>
    <w:rsid w:val="005B424F"/>
    <w:rsid w:val="005B4ADD"/>
    <w:rsid w:val="005B4F8A"/>
    <w:rsid w:val="005B53C0"/>
    <w:rsid w:val="005B5893"/>
    <w:rsid w:val="005B5DD9"/>
    <w:rsid w:val="005B5ED4"/>
    <w:rsid w:val="005B61F9"/>
    <w:rsid w:val="005B624B"/>
    <w:rsid w:val="005B62CD"/>
    <w:rsid w:val="005B640A"/>
    <w:rsid w:val="005B687A"/>
    <w:rsid w:val="005B730F"/>
    <w:rsid w:val="005B758E"/>
    <w:rsid w:val="005B75E1"/>
    <w:rsid w:val="005B7AAF"/>
    <w:rsid w:val="005B7B77"/>
    <w:rsid w:val="005B7ECF"/>
    <w:rsid w:val="005B7FB6"/>
    <w:rsid w:val="005C03E8"/>
    <w:rsid w:val="005C05E2"/>
    <w:rsid w:val="005C0CC8"/>
    <w:rsid w:val="005C0F72"/>
    <w:rsid w:val="005C108E"/>
    <w:rsid w:val="005C147B"/>
    <w:rsid w:val="005C15F4"/>
    <w:rsid w:val="005C194C"/>
    <w:rsid w:val="005C1976"/>
    <w:rsid w:val="005C1CA8"/>
    <w:rsid w:val="005C2147"/>
    <w:rsid w:val="005C259B"/>
    <w:rsid w:val="005C29D9"/>
    <w:rsid w:val="005C2A60"/>
    <w:rsid w:val="005C2C82"/>
    <w:rsid w:val="005C2E14"/>
    <w:rsid w:val="005C2E90"/>
    <w:rsid w:val="005C301C"/>
    <w:rsid w:val="005C359A"/>
    <w:rsid w:val="005C374B"/>
    <w:rsid w:val="005C3952"/>
    <w:rsid w:val="005C3A63"/>
    <w:rsid w:val="005C3B8D"/>
    <w:rsid w:val="005C3D06"/>
    <w:rsid w:val="005C3D68"/>
    <w:rsid w:val="005C40B9"/>
    <w:rsid w:val="005C449A"/>
    <w:rsid w:val="005C45FD"/>
    <w:rsid w:val="005C49CE"/>
    <w:rsid w:val="005C4A13"/>
    <w:rsid w:val="005C4AB7"/>
    <w:rsid w:val="005C511A"/>
    <w:rsid w:val="005C535B"/>
    <w:rsid w:val="005C561A"/>
    <w:rsid w:val="005C5697"/>
    <w:rsid w:val="005C5764"/>
    <w:rsid w:val="005C5789"/>
    <w:rsid w:val="005C5B42"/>
    <w:rsid w:val="005C6516"/>
    <w:rsid w:val="005C7966"/>
    <w:rsid w:val="005D07D5"/>
    <w:rsid w:val="005D155F"/>
    <w:rsid w:val="005D1A03"/>
    <w:rsid w:val="005D1DA7"/>
    <w:rsid w:val="005D1DC5"/>
    <w:rsid w:val="005D1DDD"/>
    <w:rsid w:val="005D203D"/>
    <w:rsid w:val="005D26ED"/>
    <w:rsid w:val="005D2D71"/>
    <w:rsid w:val="005D2DF7"/>
    <w:rsid w:val="005D3702"/>
    <w:rsid w:val="005D3CEA"/>
    <w:rsid w:val="005D3E13"/>
    <w:rsid w:val="005D4072"/>
    <w:rsid w:val="005D4453"/>
    <w:rsid w:val="005D44F5"/>
    <w:rsid w:val="005D477E"/>
    <w:rsid w:val="005D4A5C"/>
    <w:rsid w:val="005D4A9D"/>
    <w:rsid w:val="005D4BC9"/>
    <w:rsid w:val="005D56E2"/>
    <w:rsid w:val="005D5A1A"/>
    <w:rsid w:val="005D5A40"/>
    <w:rsid w:val="005D5E13"/>
    <w:rsid w:val="005D6587"/>
    <w:rsid w:val="005D6621"/>
    <w:rsid w:val="005D66E2"/>
    <w:rsid w:val="005D6A31"/>
    <w:rsid w:val="005D6CC4"/>
    <w:rsid w:val="005D72CE"/>
    <w:rsid w:val="005D7310"/>
    <w:rsid w:val="005D7795"/>
    <w:rsid w:val="005E0338"/>
    <w:rsid w:val="005E068A"/>
    <w:rsid w:val="005E10DE"/>
    <w:rsid w:val="005E195D"/>
    <w:rsid w:val="005E23C2"/>
    <w:rsid w:val="005E2930"/>
    <w:rsid w:val="005E2BA0"/>
    <w:rsid w:val="005E321C"/>
    <w:rsid w:val="005E3AE1"/>
    <w:rsid w:val="005E3ECA"/>
    <w:rsid w:val="005E439A"/>
    <w:rsid w:val="005E44C9"/>
    <w:rsid w:val="005E4557"/>
    <w:rsid w:val="005E46AB"/>
    <w:rsid w:val="005E47CB"/>
    <w:rsid w:val="005E4846"/>
    <w:rsid w:val="005E4BCC"/>
    <w:rsid w:val="005E506B"/>
    <w:rsid w:val="005E5283"/>
    <w:rsid w:val="005E57E1"/>
    <w:rsid w:val="005E58EE"/>
    <w:rsid w:val="005E5BE4"/>
    <w:rsid w:val="005E6511"/>
    <w:rsid w:val="005E6800"/>
    <w:rsid w:val="005E6DEF"/>
    <w:rsid w:val="005E6DFE"/>
    <w:rsid w:val="005E6F50"/>
    <w:rsid w:val="005E70B9"/>
    <w:rsid w:val="005E7856"/>
    <w:rsid w:val="005E791A"/>
    <w:rsid w:val="005E7928"/>
    <w:rsid w:val="005E7F04"/>
    <w:rsid w:val="005F0467"/>
    <w:rsid w:val="005F069E"/>
    <w:rsid w:val="005F0AEE"/>
    <w:rsid w:val="005F0C92"/>
    <w:rsid w:val="005F124B"/>
    <w:rsid w:val="005F13FE"/>
    <w:rsid w:val="005F19CB"/>
    <w:rsid w:val="005F1A7C"/>
    <w:rsid w:val="005F1D1C"/>
    <w:rsid w:val="005F1D2E"/>
    <w:rsid w:val="005F20B7"/>
    <w:rsid w:val="005F21E2"/>
    <w:rsid w:val="005F2261"/>
    <w:rsid w:val="005F239A"/>
    <w:rsid w:val="005F23AD"/>
    <w:rsid w:val="005F2CBA"/>
    <w:rsid w:val="005F3078"/>
    <w:rsid w:val="005F3C55"/>
    <w:rsid w:val="005F405A"/>
    <w:rsid w:val="005F42FE"/>
    <w:rsid w:val="005F4731"/>
    <w:rsid w:val="005F4962"/>
    <w:rsid w:val="005F4C98"/>
    <w:rsid w:val="005F4FF0"/>
    <w:rsid w:val="005F55E1"/>
    <w:rsid w:val="005F5BEC"/>
    <w:rsid w:val="005F5DD4"/>
    <w:rsid w:val="005F5F8D"/>
    <w:rsid w:val="005F627C"/>
    <w:rsid w:val="005F6B08"/>
    <w:rsid w:val="005F7A1B"/>
    <w:rsid w:val="006003F6"/>
    <w:rsid w:val="0060044D"/>
    <w:rsid w:val="00600E62"/>
    <w:rsid w:val="00601287"/>
    <w:rsid w:val="00601323"/>
    <w:rsid w:val="00601454"/>
    <w:rsid w:val="006018B0"/>
    <w:rsid w:val="00601C51"/>
    <w:rsid w:val="00601C8C"/>
    <w:rsid w:val="00602810"/>
    <w:rsid w:val="00603248"/>
    <w:rsid w:val="006035B3"/>
    <w:rsid w:val="0060438A"/>
    <w:rsid w:val="006044CD"/>
    <w:rsid w:val="00604E91"/>
    <w:rsid w:val="00604F9E"/>
    <w:rsid w:val="006050E9"/>
    <w:rsid w:val="00605734"/>
    <w:rsid w:val="00605C4B"/>
    <w:rsid w:val="00605DE4"/>
    <w:rsid w:val="00605FF4"/>
    <w:rsid w:val="0060710E"/>
    <w:rsid w:val="006075DB"/>
    <w:rsid w:val="00607692"/>
    <w:rsid w:val="00607699"/>
    <w:rsid w:val="006076FE"/>
    <w:rsid w:val="006079B4"/>
    <w:rsid w:val="00610018"/>
    <w:rsid w:val="006100F2"/>
    <w:rsid w:val="00610A66"/>
    <w:rsid w:val="00610F41"/>
    <w:rsid w:val="00611888"/>
    <w:rsid w:val="00611AC0"/>
    <w:rsid w:val="00611AC1"/>
    <w:rsid w:val="00611C40"/>
    <w:rsid w:val="006120C7"/>
    <w:rsid w:val="0061347F"/>
    <w:rsid w:val="00613AE1"/>
    <w:rsid w:val="006141B1"/>
    <w:rsid w:val="00614279"/>
    <w:rsid w:val="00614A0D"/>
    <w:rsid w:val="00614B7F"/>
    <w:rsid w:val="00614C7B"/>
    <w:rsid w:val="00614E08"/>
    <w:rsid w:val="0061512C"/>
    <w:rsid w:val="006157F3"/>
    <w:rsid w:val="00615A1D"/>
    <w:rsid w:val="006167C3"/>
    <w:rsid w:val="00616E3D"/>
    <w:rsid w:val="00617714"/>
    <w:rsid w:val="006177DE"/>
    <w:rsid w:val="00617D9D"/>
    <w:rsid w:val="0062025B"/>
    <w:rsid w:val="006209A7"/>
    <w:rsid w:val="006215FC"/>
    <w:rsid w:val="00621C5D"/>
    <w:rsid w:val="00621CFB"/>
    <w:rsid w:val="00622866"/>
    <w:rsid w:val="00622B02"/>
    <w:rsid w:val="00622C6C"/>
    <w:rsid w:val="00622E09"/>
    <w:rsid w:val="00622F02"/>
    <w:rsid w:val="006233A6"/>
    <w:rsid w:val="006236CF"/>
    <w:rsid w:val="00623901"/>
    <w:rsid w:val="00623EBA"/>
    <w:rsid w:val="00623FDB"/>
    <w:rsid w:val="00624845"/>
    <w:rsid w:val="006248CD"/>
    <w:rsid w:val="00625015"/>
    <w:rsid w:val="006255FD"/>
    <w:rsid w:val="0062591B"/>
    <w:rsid w:val="00625E32"/>
    <w:rsid w:val="0062651E"/>
    <w:rsid w:val="00626941"/>
    <w:rsid w:val="00626AB0"/>
    <w:rsid w:val="00626B8C"/>
    <w:rsid w:val="00626DE5"/>
    <w:rsid w:val="006275D1"/>
    <w:rsid w:val="00627CA0"/>
    <w:rsid w:val="00630030"/>
    <w:rsid w:val="0063030D"/>
    <w:rsid w:val="006303EA"/>
    <w:rsid w:val="00630447"/>
    <w:rsid w:val="006307C0"/>
    <w:rsid w:val="00630D91"/>
    <w:rsid w:val="00630F0B"/>
    <w:rsid w:val="00631EE8"/>
    <w:rsid w:val="00631EEA"/>
    <w:rsid w:val="00631FEF"/>
    <w:rsid w:val="006321D9"/>
    <w:rsid w:val="00632703"/>
    <w:rsid w:val="006327F7"/>
    <w:rsid w:val="006329DF"/>
    <w:rsid w:val="00632EA9"/>
    <w:rsid w:val="006331D9"/>
    <w:rsid w:val="006339DA"/>
    <w:rsid w:val="00633C2C"/>
    <w:rsid w:val="00633C92"/>
    <w:rsid w:val="00633EA4"/>
    <w:rsid w:val="006343FF"/>
    <w:rsid w:val="0063495F"/>
    <w:rsid w:val="00634CAB"/>
    <w:rsid w:val="00634EE1"/>
    <w:rsid w:val="00635325"/>
    <w:rsid w:val="006355CC"/>
    <w:rsid w:val="0063584C"/>
    <w:rsid w:val="00635B2E"/>
    <w:rsid w:val="006362A0"/>
    <w:rsid w:val="006365C5"/>
    <w:rsid w:val="00636E7D"/>
    <w:rsid w:val="006370B3"/>
    <w:rsid w:val="00637228"/>
    <w:rsid w:val="00637452"/>
    <w:rsid w:val="0063754D"/>
    <w:rsid w:val="00637633"/>
    <w:rsid w:val="006376E8"/>
    <w:rsid w:val="0063781D"/>
    <w:rsid w:val="00637D8F"/>
    <w:rsid w:val="0064002A"/>
    <w:rsid w:val="00640187"/>
    <w:rsid w:val="0064044E"/>
    <w:rsid w:val="00640531"/>
    <w:rsid w:val="0064123B"/>
    <w:rsid w:val="00641922"/>
    <w:rsid w:val="00641945"/>
    <w:rsid w:val="00641CFF"/>
    <w:rsid w:val="006420F5"/>
    <w:rsid w:val="006425AA"/>
    <w:rsid w:val="006428CF"/>
    <w:rsid w:val="00642C92"/>
    <w:rsid w:val="00642F0A"/>
    <w:rsid w:val="0064302C"/>
    <w:rsid w:val="00643251"/>
    <w:rsid w:val="00643319"/>
    <w:rsid w:val="00643A33"/>
    <w:rsid w:val="00643E50"/>
    <w:rsid w:val="00644263"/>
    <w:rsid w:val="0064451B"/>
    <w:rsid w:val="00644864"/>
    <w:rsid w:val="00644D16"/>
    <w:rsid w:val="00644D48"/>
    <w:rsid w:val="006450CE"/>
    <w:rsid w:val="00645312"/>
    <w:rsid w:val="00646443"/>
    <w:rsid w:val="0064647F"/>
    <w:rsid w:val="00646F53"/>
    <w:rsid w:val="006475B8"/>
    <w:rsid w:val="00647848"/>
    <w:rsid w:val="0065001D"/>
    <w:rsid w:val="006503FB"/>
    <w:rsid w:val="006504F6"/>
    <w:rsid w:val="00651587"/>
    <w:rsid w:val="006517C5"/>
    <w:rsid w:val="00651AD4"/>
    <w:rsid w:val="00651C1F"/>
    <w:rsid w:val="00651E4C"/>
    <w:rsid w:val="006521C9"/>
    <w:rsid w:val="00652526"/>
    <w:rsid w:val="00652617"/>
    <w:rsid w:val="00652DBF"/>
    <w:rsid w:val="0065350F"/>
    <w:rsid w:val="00653544"/>
    <w:rsid w:val="00653ADA"/>
    <w:rsid w:val="00653D7E"/>
    <w:rsid w:val="006545B8"/>
    <w:rsid w:val="006548E3"/>
    <w:rsid w:val="00654A6F"/>
    <w:rsid w:val="00654B54"/>
    <w:rsid w:val="00654FDE"/>
    <w:rsid w:val="00655DE9"/>
    <w:rsid w:val="00655E49"/>
    <w:rsid w:val="006563BF"/>
    <w:rsid w:val="006567C6"/>
    <w:rsid w:val="006568CE"/>
    <w:rsid w:val="006570A9"/>
    <w:rsid w:val="00657686"/>
    <w:rsid w:val="00657B95"/>
    <w:rsid w:val="0066000A"/>
    <w:rsid w:val="00660702"/>
    <w:rsid w:val="00661D10"/>
    <w:rsid w:val="0066279B"/>
    <w:rsid w:val="00662896"/>
    <w:rsid w:val="00662F47"/>
    <w:rsid w:val="00662F53"/>
    <w:rsid w:val="00663CB2"/>
    <w:rsid w:val="006649B4"/>
    <w:rsid w:val="00664A60"/>
    <w:rsid w:val="00664BBF"/>
    <w:rsid w:val="00665582"/>
    <w:rsid w:val="00665B78"/>
    <w:rsid w:val="00665C4D"/>
    <w:rsid w:val="00665C63"/>
    <w:rsid w:val="00665FEB"/>
    <w:rsid w:val="006662DD"/>
    <w:rsid w:val="00666373"/>
    <w:rsid w:val="0066642C"/>
    <w:rsid w:val="00666855"/>
    <w:rsid w:val="00666E34"/>
    <w:rsid w:val="00667184"/>
    <w:rsid w:val="00667445"/>
    <w:rsid w:val="006676FD"/>
    <w:rsid w:val="00667721"/>
    <w:rsid w:val="006678D5"/>
    <w:rsid w:val="00667A8F"/>
    <w:rsid w:val="006704C6"/>
    <w:rsid w:val="006704F9"/>
    <w:rsid w:val="00670891"/>
    <w:rsid w:val="006708BA"/>
    <w:rsid w:val="006708EE"/>
    <w:rsid w:val="00670A0D"/>
    <w:rsid w:val="00670C15"/>
    <w:rsid w:val="0067123C"/>
    <w:rsid w:val="00671351"/>
    <w:rsid w:val="00671802"/>
    <w:rsid w:val="00671964"/>
    <w:rsid w:val="006719C4"/>
    <w:rsid w:val="00671A17"/>
    <w:rsid w:val="00671EF3"/>
    <w:rsid w:val="006722D4"/>
    <w:rsid w:val="00672654"/>
    <w:rsid w:val="00672C64"/>
    <w:rsid w:val="0067398C"/>
    <w:rsid w:val="00673CB0"/>
    <w:rsid w:val="00673E8F"/>
    <w:rsid w:val="006748F7"/>
    <w:rsid w:val="00675959"/>
    <w:rsid w:val="00675BC2"/>
    <w:rsid w:val="00675EEC"/>
    <w:rsid w:val="00676417"/>
    <w:rsid w:val="00676DF5"/>
    <w:rsid w:val="00676F9F"/>
    <w:rsid w:val="00677477"/>
    <w:rsid w:val="00677CA2"/>
    <w:rsid w:val="00677D23"/>
    <w:rsid w:val="00677FE2"/>
    <w:rsid w:val="006804D1"/>
    <w:rsid w:val="006804F4"/>
    <w:rsid w:val="00680713"/>
    <w:rsid w:val="00680773"/>
    <w:rsid w:val="00680936"/>
    <w:rsid w:val="0068095E"/>
    <w:rsid w:val="006809DE"/>
    <w:rsid w:val="00680FA3"/>
    <w:rsid w:val="00680FA4"/>
    <w:rsid w:val="00681039"/>
    <w:rsid w:val="00681800"/>
    <w:rsid w:val="00681E49"/>
    <w:rsid w:val="006821E0"/>
    <w:rsid w:val="00682572"/>
    <w:rsid w:val="006828EA"/>
    <w:rsid w:val="00682993"/>
    <w:rsid w:val="00682B7A"/>
    <w:rsid w:val="00683884"/>
    <w:rsid w:val="00683D49"/>
    <w:rsid w:val="0068471D"/>
    <w:rsid w:val="006849E4"/>
    <w:rsid w:val="00684C7E"/>
    <w:rsid w:val="00685A1D"/>
    <w:rsid w:val="00685B60"/>
    <w:rsid w:val="0068666F"/>
    <w:rsid w:val="0068672B"/>
    <w:rsid w:val="00687097"/>
    <w:rsid w:val="00687118"/>
    <w:rsid w:val="00687835"/>
    <w:rsid w:val="00690190"/>
    <w:rsid w:val="006902C9"/>
    <w:rsid w:val="00690692"/>
    <w:rsid w:val="00691172"/>
    <w:rsid w:val="00691293"/>
    <w:rsid w:val="006913CA"/>
    <w:rsid w:val="006914F3"/>
    <w:rsid w:val="00691A2F"/>
    <w:rsid w:val="00692361"/>
    <w:rsid w:val="006923B9"/>
    <w:rsid w:val="0069253B"/>
    <w:rsid w:val="00692BD5"/>
    <w:rsid w:val="00692C08"/>
    <w:rsid w:val="0069347E"/>
    <w:rsid w:val="00693713"/>
    <w:rsid w:val="00693967"/>
    <w:rsid w:val="00693E43"/>
    <w:rsid w:val="00693F9B"/>
    <w:rsid w:val="006941FB"/>
    <w:rsid w:val="0069482E"/>
    <w:rsid w:val="006952E0"/>
    <w:rsid w:val="00695D37"/>
    <w:rsid w:val="00695DCC"/>
    <w:rsid w:val="00696169"/>
    <w:rsid w:val="006963DA"/>
    <w:rsid w:val="00696530"/>
    <w:rsid w:val="00696CCB"/>
    <w:rsid w:val="00696F31"/>
    <w:rsid w:val="00697626"/>
    <w:rsid w:val="00697668"/>
    <w:rsid w:val="00697D4D"/>
    <w:rsid w:val="006A01DC"/>
    <w:rsid w:val="006A02AF"/>
    <w:rsid w:val="006A05DA"/>
    <w:rsid w:val="006A05EA"/>
    <w:rsid w:val="006A09C5"/>
    <w:rsid w:val="006A0E57"/>
    <w:rsid w:val="006A0F86"/>
    <w:rsid w:val="006A1160"/>
    <w:rsid w:val="006A1406"/>
    <w:rsid w:val="006A1938"/>
    <w:rsid w:val="006A1A96"/>
    <w:rsid w:val="006A1B4F"/>
    <w:rsid w:val="006A1DE6"/>
    <w:rsid w:val="006A1EDC"/>
    <w:rsid w:val="006A1F09"/>
    <w:rsid w:val="006A20C5"/>
    <w:rsid w:val="006A212A"/>
    <w:rsid w:val="006A2362"/>
    <w:rsid w:val="006A2DCD"/>
    <w:rsid w:val="006A2FF9"/>
    <w:rsid w:val="006A323F"/>
    <w:rsid w:val="006A36AC"/>
    <w:rsid w:val="006A3E98"/>
    <w:rsid w:val="006A3EF2"/>
    <w:rsid w:val="006A3FC6"/>
    <w:rsid w:val="006A40C9"/>
    <w:rsid w:val="006A4257"/>
    <w:rsid w:val="006A4300"/>
    <w:rsid w:val="006A46C2"/>
    <w:rsid w:val="006A472A"/>
    <w:rsid w:val="006A48E2"/>
    <w:rsid w:val="006A4F58"/>
    <w:rsid w:val="006A5131"/>
    <w:rsid w:val="006A51CE"/>
    <w:rsid w:val="006A58AD"/>
    <w:rsid w:val="006A59C8"/>
    <w:rsid w:val="006A5EFC"/>
    <w:rsid w:val="006A6313"/>
    <w:rsid w:val="006A6756"/>
    <w:rsid w:val="006A6931"/>
    <w:rsid w:val="006A6A48"/>
    <w:rsid w:val="006A6D2E"/>
    <w:rsid w:val="006A74EA"/>
    <w:rsid w:val="006A7AC2"/>
    <w:rsid w:val="006B052A"/>
    <w:rsid w:val="006B14DC"/>
    <w:rsid w:val="006B15C3"/>
    <w:rsid w:val="006B1804"/>
    <w:rsid w:val="006B1BAD"/>
    <w:rsid w:val="006B1BE8"/>
    <w:rsid w:val="006B1D55"/>
    <w:rsid w:val="006B1DD8"/>
    <w:rsid w:val="006B2298"/>
    <w:rsid w:val="006B2846"/>
    <w:rsid w:val="006B2C86"/>
    <w:rsid w:val="006B2D32"/>
    <w:rsid w:val="006B2E4E"/>
    <w:rsid w:val="006B2E8C"/>
    <w:rsid w:val="006B313D"/>
    <w:rsid w:val="006B38C3"/>
    <w:rsid w:val="006B38F3"/>
    <w:rsid w:val="006B414C"/>
    <w:rsid w:val="006B4262"/>
    <w:rsid w:val="006B5862"/>
    <w:rsid w:val="006B58D0"/>
    <w:rsid w:val="006B64B6"/>
    <w:rsid w:val="006B6664"/>
    <w:rsid w:val="006B69AD"/>
    <w:rsid w:val="006B71D3"/>
    <w:rsid w:val="006B7C8B"/>
    <w:rsid w:val="006C029D"/>
    <w:rsid w:val="006C04E7"/>
    <w:rsid w:val="006C09CD"/>
    <w:rsid w:val="006C12D8"/>
    <w:rsid w:val="006C26EE"/>
    <w:rsid w:val="006C296F"/>
    <w:rsid w:val="006C2B75"/>
    <w:rsid w:val="006C2CF2"/>
    <w:rsid w:val="006C2D99"/>
    <w:rsid w:val="006C2F67"/>
    <w:rsid w:val="006C3330"/>
    <w:rsid w:val="006C37EF"/>
    <w:rsid w:val="006C3847"/>
    <w:rsid w:val="006C453A"/>
    <w:rsid w:val="006C45F3"/>
    <w:rsid w:val="006C465D"/>
    <w:rsid w:val="006C4952"/>
    <w:rsid w:val="006C49FE"/>
    <w:rsid w:val="006C5164"/>
    <w:rsid w:val="006C5434"/>
    <w:rsid w:val="006C558D"/>
    <w:rsid w:val="006C55D3"/>
    <w:rsid w:val="006C5FFA"/>
    <w:rsid w:val="006C6482"/>
    <w:rsid w:val="006C678D"/>
    <w:rsid w:val="006C6A83"/>
    <w:rsid w:val="006C6EA9"/>
    <w:rsid w:val="006C727B"/>
    <w:rsid w:val="006C7372"/>
    <w:rsid w:val="006C774B"/>
    <w:rsid w:val="006C77BD"/>
    <w:rsid w:val="006C77DD"/>
    <w:rsid w:val="006C7821"/>
    <w:rsid w:val="006C7888"/>
    <w:rsid w:val="006D0B2E"/>
    <w:rsid w:val="006D0DE1"/>
    <w:rsid w:val="006D1012"/>
    <w:rsid w:val="006D10DF"/>
    <w:rsid w:val="006D17B3"/>
    <w:rsid w:val="006D17B8"/>
    <w:rsid w:val="006D1A1E"/>
    <w:rsid w:val="006D1AA0"/>
    <w:rsid w:val="006D1BB9"/>
    <w:rsid w:val="006D2230"/>
    <w:rsid w:val="006D28FA"/>
    <w:rsid w:val="006D293D"/>
    <w:rsid w:val="006D324D"/>
    <w:rsid w:val="006D3538"/>
    <w:rsid w:val="006D35E5"/>
    <w:rsid w:val="006D3EC6"/>
    <w:rsid w:val="006D42B2"/>
    <w:rsid w:val="006D4437"/>
    <w:rsid w:val="006D4B6A"/>
    <w:rsid w:val="006D4FE3"/>
    <w:rsid w:val="006D50E0"/>
    <w:rsid w:val="006D52AD"/>
    <w:rsid w:val="006D5644"/>
    <w:rsid w:val="006D56FF"/>
    <w:rsid w:val="006D58A3"/>
    <w:rsid w:val="006D5D07"/>
    <w:rsid w:val="006D5E17"/>
    <w:rsid w:val="006D6935"/>
    <w:rsid w:val="006D6AB6"/>
    <w:rsid w:val="006D6D25"/>
    <w:rsid w:val="006D728A"/>
    <w:rsid w:val="006D73E8"/>
    <w:rsid w:val="006D76A8"/>
    <w:rsid w:val="006E0146"/>
    <w:rsid w:val="006E0DA1"/>
    <w:rsid w:val="006E0F95"/>
    <w:rsid w:val="006E1061"/>
    <w:rsid w:val="006E18FF"/>
    <w:rsid w:val="006E1C49"/>
    <w:rsid w:val="006E1DD0"/>
    <w:rsid w:val="006E2D53"/>
    <w:rsid w:val="006E312F"/>
    <w:rsid w:val="006E31D9"/>
    <w:rsid w:val="006E326E"/>
    <w:rsid w:val="006E378B"/>
    <w:rsid w:val="006E3852"/>
    <w:rsid w:val="006E3FA3"/>
    <w:rsid w:val="006E4804"/>
    <w:rsid w:val="006E489F"/>
    <w:rsid w:val="006E4B17"/>
    <w:rsid w:val="006E4D60"/>
    <w:rsid w:val="006E5267"/>
    <w:rsid w:val="006E58DA"/>
    <w:rsid w:val="006E5970"/>
    <w:rsid w:val="006E5B30"/>
    <w:rsid w:val="006E5DCD"/>
    <w:rsid w:val="006E61D2"/>
    <w:rsid w:val="006E620A"/>
    <w:rsid w:val="006E66AB"/>
    <w:rsid w:val="006E7AF8"/>
    <w:rsid w:val="006E7F75"/>
    <w:rsid w:val="006F00DC"/>
    <w:rsid w:val="006F05A3"/>
    <w:rsid w:val="006F05C2"/>
    <w:rsid w:val="006F0A00"/>
    <w:rsid w:val="006F0C35"/>
    <w:rsid w:val="006F0CE5"/>
    <w:rsid w:val="006F0E4E"/>
    <w:rsid w:val="006F0E5C"/>
    <w:rsid w:val="006F0F4C"/>
    <w:rsid w:val="006F112B"/>
    <w:rsid w:val="006F1466"/>
    <w:rsid w:val="006F14AC"/>
    <w:rsid w:val="006F168D"/>
    <w:rsid w:val="006F1AD6"/>
    <w:rsid w:val="006F2005"/>
    <w:rsid w:val="006F2DD5"/>
    <w:rsid w:val="006F357D"/>
    <w:rsid w:val="006F37C0"/>
    <w:rsid w:val="006F3956"/>
    <w:rsid w:val="006F3BA1"/>
    <w:rsid w:val="006F3C49"/>
    <w:rsid w:val="006F3DBD"/>
    <w:rsid w:val="006F3E3E"/>
    <w:rsid w:val="006F3F7E"/>
    <w:rsid w:val="006F4338"/>
    <w:rsid w:val="006F4807"/>
    <w:rsid w:val="006F48E1"/>
    <w:rsid w:val="006F4FBE"/>
    <w:rsid w:val="006F562A"/>
    <w:rsid w:val="006F5969"/>
    <w:rsid w:val="006F686E"/>
    <w:rsid w:val="006F7117"/>
    <w:rsid w:val="006F727F"/>
    <w:rsid w:val="006F7284"/>
    <w:rsid w:val="006F7355"/>
    <w:rsid w:val="006F77EA"/>
    <w:rsid w:val="006F7D36"/>
    <w:rsid w:val="007002AB"/>
    <w:rsid w:val="00700356"/>
    <w:rsid w:val="0070042C"/>
    <w:rsid w:val="007004B3"/>
    <w:rsid w:val="0070068B"/>
    <w:rsid w:val="00700CB6"/>
    <w:rsid w:val="00700E37"/>
    <w:rsid w:val="00701448"/>
    <w:rsid w:val="0070198E"/>
    <w:rsid w:val="00701CBA"/>
    <w:rsid w:val="00701D20"/>
    <w:rsid w:val="00702735"/>
    <w:rsid w:val="007028F3"/>
    <w:rsid w:val="00702B63"/>
    <w:rsid w:val="00702C91"/>
    <w:rsid w:val="007033A2"/>
    <w:rsid w:val="0070397A"/>
    <w:rsid w:val="00703AFB"/>
    <w:rsid w:val="00704360"/>
    <w:rsid w:val="0070439A"/>
    <w:rsid w:val="007043C1"/>
    <w:rsid w:val="00704AC6"/>
    <w:rsid w:val="00704B05"/>
    <w:rsid w:val="00704F50"/>
    <w:rsid w:val="00705591"/>
    <w:rsid w:val="00705871"/>
    <w:rsid w:val="00705AC0"/>
    <w:rsid w:val="00705DC0"/>
    <w:rsid w:val="00706789"/>
    <w:rsid w:val="00706ACC"/>
    <w:rsid w:val="00706CA2"/>
    <w:rsid w:val="0070764D"/>
    <w:rsid w:val="007079ED"/>
    <w:rsid w:val="00707EB9"/>
    <w:rsid w:val="00710077"/>
    <w:rsid w:val="007100C2"/>
    <w:rsid w:val="00710EC7"/>
    <w:rsid w:val="00712121"/>
    <w:rsid w:val="007121E7"/>
    <w:rsid w:val="007122A8"/>
    <w:rsid w:val="007127CF"/>
    <w:rsid w:val="0071316E"/>
    <w:rsid w:val="007132C9"/>
    <w:rsid w:val="007133B2"/>
    <w:rsid w:val="00713A0D"/>
    <w:rsid w:val="007146E2"/>
    <w:rsid w:val="00714A4E"/>
    <w:rsid w:val="007150F5"/>
    <w:rsid w:val="0071535C"/>
    <w:rsid w:val="007153A1"/>
    <w:rsid w:val="00715533"/>
    <w:rsid w:val="007159C0"/>
    <w:rsid w:val="00715BD9"/>
    <w:rsid w:val="00715C8E"/>
    <w:rsid w:val="00715F61"/>
    <w:rsid w:val="00716168"/>
    <w:rsid w:val="00716B73"/>
    <w:rsid w:val="00717049"/>
    <w:rsid w:val="007171BE"/>
    <w:rsid w:val="00717824"/>
    <w:rsid w:val="00717856"/>
    <w:rsid w:val="007178B3"/>
    <w:rsid w:val="00717DF9"/>
    <w:rsid w:val="00717F00"/>
    <w:rsid w:val="00717FC6"/>
    <w:rsid w:val="00720095"/>
    <w:rsid w:val="00720412"/>
    <w:rsid w:val="0072043E"/>
    <w:rsid w:val="00721134"/>
    <w:rsid w:val="007213C6"/>
    <w:rsid w:val="00721457"/>
    <w:rsid w:val="007216F5"/>
    <w:rsid w:val="00721727"/>
    <w:rsid w:val="00721905"/>
    <w:rsid w:val="00721A93"/>
    <w:rsid w:val="00722125"/>
    <w:rsid w:val="00722253"/>
    <w:rsid w:val="0072229F"/>
    <w:rsid w:val="00722393"/>
    <w:rsid w:val="007228F3"/>
    <w:rsid w:val="007229DB"/>
    <w:rsid w:val="00722B90"/>
    <w:rsid w:val="00722C3A"/>
    <w:rsid w:val="00722ED6"/>
    <w:rsid w:val="00722F24"/>
    <w:rsid w:val="00723760"/>
    <w:rsid w:val="00723A80"/>
    <w:rsid w:val="00723B69"/>
    <w:rsid w:val="00724202"/>
    <w:rsid w:val="00724585"/>
    <w:rsid w:val="007248EE"/>
    <w:rsid w:val="00724A61"/>
    <w:rsid w:val="00724F65"/>
    <w:rsid w:val="00724F87"/>
    <w:rsid w:val="00725087"/>
    <w:rsid w:val="0072528C"/>
    <w:rsid w:val="00725688"/>
    <w:rsid w:val="0072585F"/>
    <w:rsid w:val="00725AF9"/>
    <w:rsid w:val="00725D16"/>
    <w:rsid w:val="007262EA"/>
    <w:rsid w:val="007268D1"/>
    <w:rsid w:val="0072695B"/>
    <w:rsid w:val="007269E4"/>
    <w:rsid w:val="00726A72"/>
    <w:rsid w:val="00726F28"/>
    <w:rsid w:val="007277B6"/>
    <w:rsid w:val="007300BC"/>
    <w:rsid w:val="0073018E"/>
    <w:rsid w:val="00730576"/>
    <w:rsid w:val="00730609"/>
    <w:rsid w:val="00730683"/>
    <w:rsid w:val="007309A5"/>
    <w:rsid w:val="00730C00"/>
    <w:rsid w:val="007310F8"/>
    <w:rsid w:val="00731477"/>
    <w:rsid w:val="00732E43"/>
    <w:rsid w:val="0073307A"/>
    <w:rsid w:val="0073388B"/>
    <w:rsid w:val="00734397"/>
    <w:rsid w:val="00735158"/>
    <w:rsid w:val="00735325"/>
    <w:rsid w:val="007356A1"/>
    <w:rsid w:val="007356A3"/>
    <w:rsid w:val="00735C8B"/>
    <w:rsid w:val="00735CCB"/>
    <w:rsid w:val="00736143"/>
    <w:rsid w:val="007364DB"/>
    <w:rsid w:val="00736613"/>
    <w:rsid w:val="00736A3D"/>
    <w:rsid w:val="0074003B"/>
    <w:rsid w:val="00740079"/>
    <w:rsid w:val="007401D9"/>
    <w:rsid w:val="007402C4"/>
    <w:rsid w:val="007405EF"/>
    <w:rsid w:val="00740B94"/>
    <w:rsid w:val="00740D87"/>
    <w:rsid w:val="007413DF"/>
    <w:rsid w:val="0074197D"/>
    <w:rsid w:val="00741DF4"/>
    <w:rsid w:val="00741FD7"/>
    <w:rsid w:val="007424C6"/>
    <w:rsid w:val="00742B90"/>
    <w:rsid w:val="00742C8E"/>
    <w:rsid w:val="00743059"/>
    <w:rsid w:val="007438E1"/>
    <w:rsid w:val="00743BB4"/>
    <w:rsid w:val="00743EDA"/>
    <w:rsid w:val="00743F79"/>
    <w:rsid w:val="007440F2"/>
    <w:rsid w:val="007444A4"/>
    <w:rsid w:val="00744593"/>
    <w:rsid w:val="00744813"/>
    <w:rsid w:val="00744BCF"/>
    <w:rsid w:val="00744DB5"/>
    <w:rsid w:val="0074560E"/>
    <w:rsid w:val="00745AF1"/>
    <w:rsid w:val="00745AFC"/>
    <w:rsid w:val="007464C2"/>
    <w:rsid w:val="00746827"/>
    <w:rsid w:val="00746F9E"/>
    <w:rsid w:val="0074740A"/>
    <w:rsid w:val="007478C2"/>
    <w:rsid w:val="00747A06"/>
    <w:rsid w:val="00747B28"/>
    <w:rsid w:val="00750001"/>
    <w:rsid w:val="007506B3"/>
    <w:rsid w:val="0075093A"/>
    <w:rsid w:val="00750B87"/>
    <w:rsid w:val="00750BA3"/>
    <w:rsid w:val="00751343"/>
    <w:rsid w:val="0075148E"/>
    <w:rsid w:val="00751964"/>
    <w:rsid w:val="00751B45"/>
    <w:rsid w:val="00751B80"/>
    <w:rsid w:val="00751C76"/>
    <w:rsid w:val="007523F5"/>
    <w:rsid w:val="007524E2"/>
    <w:rsid w:val="0075283D"/>
    <w:rsid w:val="00752A54"/>
    <w:rsid w:val="00752B17"/>
    <w:rsid w:val="0075343C"/>
    <w:rsid w:val="00753D6C"/>
    <w:rsid w:val="00753DE8"/>
    <w:rsid w:val="00753EB6"/>
    <w:rsid w:val="007547AF"/>
    <w:rsid w:val="007547DB"/>
    <w:rsid w:val="007548D4"/>
    <w:rsid w:val="007549E1"/>
    <w:rsid w:val="00754BBA"/>
    <w:rsid w:val="00755430"/>
    <w:rsid w:val="0075673C"/>
    <w:rsid w:val="00756891"/>
    <w:rsid w:val="00756BC5"/>
    <w:rsid w:val="00756D7C"/>
    <w:rsid w:val="00760471"/>
    <w:rsid w:val="00760C3D"/>
    <w:rsid w:val="00760CF0"/>
    <w:rsid w:val="00761E1A"/>
    <w:rsid w:val="0076214B"/>
    <w:rsid w:val="007622E2"/>
    <w:rsid w:val="00762DC1"/>
    <w:rsid w:val="00762F3F"/>
    <w:rsid w:val="00763316"/>
    <w:rsid w:val="007633C6"/>
    <w:rsid w:val="00763480"/>
    <w:rsid w:val="0076381F"/>
    <w:rsid w:val="00763B1A"/>
    <w:rsid w:val="00763BFF"/>
    <w:rsid w:val="00763C18"/>
    <w:rsid w:val="00764817"/>
    <w:rsid w:val="007648C2"/>
    <w:rsid w:val="00764B32"/>
    <w:rsid w:val="00764B90"/>
    <w:rsid w:val="00764C80"/>
    <w:rsid w:val="00764F2E"/>
    <w:rsid w:val="007652D9"/>
    <w:rsid w:val="00765345"/>
    <w:rsid w:val="007657AF"/>
    <w:rsid w:val="00765D6C"/>
    <w:rsid w:val="007664EF"/>
    <w:rsid w:val="00766E4E"/>
    <w:rsid w:val="00766FBB"/>
    <w:rsid w:val="00767DD3"/>
    <w:rsid w:val="00767EC8"/>
    <w:rsid w:val="0077000D"/>
    <w:rsid w:val="007700C2"/>
    <w:rsid w:val="00770157"/>
    <w:rsid w:val="0077018F"/>
    <w:rsid w:val="00770928"/>
    <w:rsid w:val="00770967"/>
    <w:rsid w:val="0077189D"/>
    <w:rsid w:val="00771968"/>
    <w:rsid w:val="00771B53"/>
    <w:rsid w:val="00772B7B"/>
    <w:rsid w:val="007730D5"/>
    <w:rsid w:val="007737EE"/>
    <w:rsid w:val="00773FA3"/>
    <w:rsid w:val="00773FD7"/>
    <w:rsid w:val="00774233"/>
    <w:rsid w:val="00774239"/>
    <w:rsid w:val="007742A2"/>
    <w:rsid w:val="0077434A"/>
    <w:rsid w:val="007745E0"/>
    <w:rsid w:val="0077462D"/>
    <w:rsid w:val="00774FD2"/>
    <w:rsid w:val="00775806"/>
    <w:rsid w:val="0077597E"/>
    <w:rsid w:val="00775D16"/>
    <w:rsid w:val="00775DCE"/>
    <w:rsid w:val="0077607E"/>
    <w:rsid w:val="007764AB"/>
    <w:rsid w:val="0077677F"/>
    <w:rsid w:val="00776928"/>
    <w:rsid w:val="007769A0"/>
    <w:rsid w:val="00776F98"/>
    <w:rsid w:val="00776FA5"/>
    <w:rsid w:val="00776FC6"/>
    <w:rsid w:val="00777125"/>
    <w:rsid w:val="00777151"/>
    <w:rsid w:val="007774DB"/>
    <w:rsid w:val="0077777E"/>
    <w:rsid w:val="0078097E"/>
    <w:rsid w:val="00780BF6"/>
    <w:rsid w:val="00781009"/>
    <w:rsid w:val="00781138"/>
    <w:rsid w:val="007815EF"/>
    <w:rsid w:val="00781804"/>
    <w:rsid w:val="007819C4"/>
    <w:rsid w:val="00781D12"/>
    <w:rsid w:val="00782046"/>
    <w:rsid w:val="00782188"/>
    <w:rsid w:val="007821F6"/>
    <w:rsid w:val="007827FB"/>
    <w:rsid w:val="007828C0"/>
    <w:rsid w:val="00782CFB"/>
    <w:rsid w:val="00782D73"/>
    <w:rsid w:val="00782FCD"/>
    <w:rsid w:val="00783225"/>
    <w:rsid w:val="007832D2"/>
    <w:rsid w:val="00783ADC"/>
    <w:rsid w:val="00783EC2"/>
    <w:rsid w:val="00784625"/>
    <w:rsid w:val="00784645"/>
    <w:rsid w:val="00784DB7"/>
    <w:rsid w:val="00784E87"/>
    <w:rsid w:val="00785023"/>
    <w:rsid w:val="00785687"/>
    <w:rsid w:val="00785952"/>
    <w:rsid w:val="00786044"/>
    <w:rsid w:val="00786891"/>
    <w:rsid w:val="00786AC3"/>
    <w:rsid w:val="00786B68"/>
    <w:rsid w:val="007870C4"/>
    <w:rsid w:val="007872BC"/>
    <w:rsid w:val="00787375"/>
    <w:rsid w:val="0078761B"/>
    <w:rsid w:val="00787AC8"/>
    <w:rsid w:val="00787BEF"/>
    <w:rsid w:val="0079003B"/>
    <w:rsid w:val="007900AA"/>
    <w:rsid w:val="00790849"/>
    <w:rsid w:val="00790C20"/>
    <w:rsid w:val="00790FF6"/>
    <w:rsid w:val="007911EC"/>
    <w:rsid w:val="007912A4"/>
    <w:rsid w:val="007923DD"/>
    <w:rsid w:val="00792441"/>
    <w:rsid w:val="00792452"/>
    <w:rsid w:val="00792663"/>
    <w:rsid w:val="00792B40"/>
    <w:rsid w:val="00792B65"/>
    <w:rsid w:val="00792EE6"/>
    <w:rsid w:val="00793158"/>
    <w:rsid w:val="0079343F"/>
    <w:rsid w:val="00793620"/>
    <w:rsid w:val="007939D9"/>
    <w:rsid w:val="00793A47"/>
    <w:rsid w:val="00793CAE"/>
    <w:rsid w:val="00793F1B"/>
    <w:rsid w:val="0079449D"/>
    <w:rsid w:val="00794C88"/>
    <w:rsid w:val="00794FF0"/>
    <w:rsid w:val="00795419"/>
    <w:rsid w:val="007954CE"/>
    <w:rsid w:val="00795A80"/>
    <w:rsid w:val="00795AB2"/>
    <w:rsid w:val="0079664E"/>
    <w:rsid w:val="007966E7"/>
    <w:rsid w:val="007979BA"/>
    <w:rsid w:val="00797A16"/>
    <w:rsid w:val="007A020A"/>
    <w:rsid w:val="007A0CAE"/>
    <w:rsid w:val="007A0FF2"/>
    <w:rsid w:val="007A185E"/>
    <w:rsid w:val="007A1BD2"/>
    <w:rsid w:val="007A1CB1"/>
    <w:rsid w:val="007A1D36"/>
    <w:rsid w:val="007A1DAC"/>
    <w:rsid w:val="007A1F64"/>
    <w:rsid w:val="007A20CC"/>
    <w:rsid w:val="007A23E4"/>
    <w:rsid w:val="007A25AA"/>
    <w:rsid w:val="007A271F"/>
    <w:rsid w:val="007A2C64"/>
    <w:rsid w:val="007A2DD4"/>
    <w:rsid w:val="007A3142"/>
    <w:rsid w:val="007A3303"/>
    <w:rsid w:val="007A3431"/>
    <w:rsid w:val="007A347E"/>
    <w:rsid w:val="007A36F8"/>
    <w:rsid w:val="007A3FCB"/>
    <w:rsid w:val="007A446D"/>
    <w:rsid w:val="007A448D"/>
    <w:rsid w:val="007A4703"/>
    <w:rsid w:val="007A477D"/>
    <w:rsid w:val="007A4BAE"/>
    <w:rsid w:val="007A520C"/>
    <w:rsid w:val="007A5474"/>
    <w:rsid w:val="007A6150"/>
    <w:rsid w:val="007A6B70"/>
    <w:rsid w:val="007A6D74"/>
    <w:rsid w:val="007A6EEB"/>
    <w:rsid w:val="007A71D8"/>
    <w:rsid w:val="007A75B1"/>
    <w:rsid w:val="007A7E05"/>
    <w:rsid w:val="007A7E72"/>
    <w:rsid w:val="007A7EA7"/>
    <w:rsid w:val="007A7EC1"/>
    <w:rsid w:val="007B01CA"/>
    <w:rsid w:val="007B07AD"/>
    <w:rsid w:val="007B0961"/>
    <w:rsid w:val="007B0CDC"/>
    <w:rsid w:val="007B0E1A"/>
    <w:rsid w:val="007B11EF"/>
    <w:rsid w:val="007B15D1"/>
    <w:rsid w:val="007B192B"/>
    <w:rsid w:val="007B1C5C"/>
    <w:rsid w:val="007B1D30"/>
    <w:rsid w:val="007B20C4"/>
    <w:rsid w:val="007B2964"/>
    <w:rsid w:val="007B2CA8"/>
    <w:rsid w:val="007B2DC7"/>
    <w:rsid w:val="007B2F75"/>
    <w:rsid w:val="007B342E"/>
    <w:rsid w:val="007B3BEA"/>
    <w:rsid w:val="007B3C29"/>
    <w:rsid w:val="007B458A"/>
    <w:rsid w:val="007B45BE"/>
    <w:rsid w:val="007B4BF0"/>
    <w:rsid w:val="007B4C9E"/>
    <w:rsid w:val="007B5070"/>
    <w:rsid w:val="007B563B"/>
    <w:rsid w:val="007B680D"/>
    <w:rsid w:val="007B6DE2"/>
    <w:rsid w:val="007B7662"/>
    <w:rsid w:val="007B78FF"/>
    <w:rsid w:val="007B79FE"/>
    <w:rsid w:val="007B7AD5"/>
    <w:rsid w:val="007B7CCD"/>
    <w:rsid w:val="007B7FEB"/>
    <w:rsid w:val="007C01D2"/>
    <w:rsid w:val="007C0571"/>
    <w:rsid w:val="007C05FA"/>
    <w:rsid w:val="007C0EFE"/>
    <w:rsid w:val="007C0F16"/>
    <w:rsid w:val="007C11E8"/>
    <w:rsid w:val="007C1BFE"/>
    <w:rsid w:val="007C1F93"/>
    <w:rsid w:val="007C2061"/>
    <w:rsid w:val="007C2246"/>
    <w:rsid w:val="007C28CC"/>
    <w:rsid w:val="007C2A9D"/>
    <w:rsid w:val="007C344D"/>
    <w:rsid w:val="007C357F"/>
    <w:rsid w:val="007C3AD5"/>
    <w:rsid w:val="007C3CD9"/>
    <w:rsid w:val="007C3E8F"/>
    <w:rsid w:val="007C3EF7"/>
    <w:rsid w:val="007C4449"/>
    <w:rsid w:val="007C447B"/>
    <w:rsid w:val="007C4540"/>
    <w:rsid w:val="007C45D2"/>
    <w:rsid w:val="007C4CF6"/>
    <w:rsid w:val="007C5376"/>
    <w:rsid w:val="007C632A"/>
    <w:rsid w:val="007C63BF"/>
    <w:rsid w:val="007C6674"/>
    <w:rsid w:val="007C6BD8"/>
    <w:rsid w:val="007C724D"/>
    <w:rsid w:val="007C7E74"/>
    <w:rsid w:val="007D00CA"/>
    <w:rsid w:val="007D0592"/>
    <w:rsid w:val="007D0CBC"/>
    <w:rsid w:val="007D0D1B"/>
    <w:rsid w:val="007D0E10"/>
    <w:rsid w:val="007D10E0"/>
    <w:rsid w:val="007D13DC"/>
    <w:rsid w:val="007D2449"/>
    <w:rsid w:val="007D26B3"/>
    <w:rsid w:val="007D2987"/>
    <w:rsid w:val="007D2C15"/>
    <w:rsid w:val="007D2E72"/>
    <w:rsid w:val="007D2EC2"/>
    <w:rsid w:val="007D31E6"/>
    <w:rsid w:val="007D38E8"/>
    <w:rsid w:val="007D3A43"/>
    <w:rsid w:val="007D3BCF"/>
    <w:rsid w:val="007D4D25"/>
    <w:rsid w:val="007D5144"/>
    <w:rsid w:val="007D5638"/>
    <w:rsid w:val="007D5837"/>
    <w:rsid w:val="007D5AB2"/>
    <w:rsid w:val="007D5D2A"/>
    <w:rsid w:val="007D5EA6"/>
    <w:rsid w:val="007D6444"/>
    <w:rsid w:val="007D6B02"/>
    <w:rsid w:val="007D6E45"/>
    <w:rsid w:val="007D771C"/>
    <w:rsid w:val="007D7B2A"/>
    <w:rsid w:val="007D7D68"/>
    <w:rsid w:val="007D7DB4"/>
    <w:rsid w:val="007D7DC6"/>
    <w:rsid w:val="007E00E6"/>
    <w:rsid w:val="007E016B"/>
    <w:rsid w:val="007E02F2"/>
    <w:rsid w:val="007E046E"/>
    <w:rsid w:val="007E0D9E"/>
    <w:rsid w:val="007E0F94"/>
    <w:rsid w:val="007E1173"/>
    <w:rsid w:val="007E14BA"/>
    <w:rsid w:val="007E1816"/>
    <w:rsid w:val="007E185E"/>
    <w:rsid w:val="007E1886"/>
    <w:rsid w:val="007E1999"/>
    <w:rsid w:val="007E1DF6"/>
    <w:rsid w:val="007E23D6"/>
    <w:rsid w:val="007E2D1E"/>
    <w:rsid w:val="007E2DD4"/>
    <w:rsid w:val="007E2DFA"/>
    <w:rsid w:val="007E2E39"/>
    <w:rsid w:val="007E2F44"/>
    <w:rsid w:val="007E2FFD"/>
    <w:rsid w:val="007E34CD"/>
    <w:rsid w:val="007E361E"/>
    <w:rsid w:val="007E3D84"/>
    <w:rsid w:val="007E41A8"/>
    <w:rsid w:val="007E439C"/>
    <w:rsid w:val="007E4428"/>
    <w:rsid w:val="007E480B"/>
    <w:rsid w:val="007E4946"/>
    <w:rsid w:val="007E4F76"/>
    <w:rsid w:val="007E50E3"/>
    <w:rsid w:val="007E5A9F"/>
    <w:rsid w:val="007E5E30"/>
    <w:rsid w:val="007E6004"/>
    <w:rsid w:val="007E60F8"/>
    <w:rsid w:val="007E61CC"/>
    <w:rsid w:val="007E6373"/>
    <w:rsid w:val="007E69B3"/>
    <w:rsid w:val="007E6B02"/>
    <w:rsid w:val="007E6B72"/>
    <w:rsid w:val="007F01C3"/>
    <w:rsid w:val="007F09CD"/>
    <w:rsid w:val="007F0B81"/>
    <w:rsid w:val="007F0D84"/>
    <w:rsid w:val="007F0EF8"/>
    <w:rsid w:val="007F1F49"/>
    <w:rsid w:val="007F203F"/>
    <w:rsid w:val="007F3074"/>
    <w:rsid w:val="007F30D0"/>
    <w:rsid w:val="007F3460"/>
    <w:rsid w:val="007F3836"/>
    <w:rsid w:val="007F3BC4"/>
    <w:rsid w:val="007F3ECA"/>
    <w:rsid w:val="007F406E"/>
    <w:rsid w:val="007F449A"/>
    <w:rsid w:val="007F49B4"/>
    <w:rsid w:val="007F4A12"/>
    <w:rsid w:val="007F4BB7"/>
    <w:rsid w:val="007F4EC8"/>
    <w:rsid w:val="007F540C"/>
    <w:rsid w:val="007F575A"/>
    <w:rsid w:val="007F5D6F"/>
    <w:rsid w:val="007F60AA"/>
    <w:rsid w:val="007F62F0"/>
    <w:rsid w:val="007F6C85"/>
    <w:rsid w:val="007F788D"/>
    <w:rsid w:val="007F7975"/>
    <w:rsid w:val="00800681"/>
    <w:rsid w:val="008006C8"/>
    <w:rsid w:val="008016B7"/>
    <w:rsid w:val="00802030"/>
    <w:rsid w:val="00802040"/>
    <w:rsid w:val="008021D3"/>
    <w:rsid w:val="008022AB"/>
    <w:rsid w:val="008022FE"/>
    <w:rsid w:val="00802F3E"/>
    <w:rsid w:val="00803A7F"/>
    <w:rsid w:val="00803FCE"/>
    <w:rsid w:val="00804706"/>
    <w:rsid w:val="0080479B"/>
    <w:rsid w:val="00804A03"/>
    <w:rsid w:val="00804C7C"/>
    <w:rsid w:val="00804F79"/>
    <w:rsid w:val="00805D21"/>
    <w:rsid w:val="00805D70"/>
    <w:rsid w:val="00805FD3"/>
    <w:rsid w:val="008061AC"/>
    <w:rsid w:val="008061F6"/>
    <w:rsid w:val="008064D3"/>
    <w:rsid w:val="008065A7"/>
    <w:rsid w:val="008068F7"/>
    <w:rsid w:val="00806F9A"/>
    <w:rsid w:val="00807B8E"/>
    <w:rsid w:val="008100E3"/>
    <w:rsid w:val="008101B2"/>
    <w:rsid w:val="00810358"/>
    <w:rsid w:val="00810438"/>
    <w:rsid w:val="0081079C"/>
    <w:rsid w:val="00810902"/>
    <w:rsid w:val="00810994"/>
    <w:rsid w:val="00811608"/>
    <w:rsid w:val="0081199B"/>
    <w:rsid w:val="00811B8B"/>
    <w:rsid w:val="00812250"/>
    <w:rsid w:val="0081249E"/>
    <w:rsid w:val="00812951"/>
    <w:rsid w:val="00812FE9"/>
    <w:rsid w:val="008131D5"/>
    <w:rsid w:val="00813456"/>
    <w:rsid w:val="008136BE"/>
    <w:rsid w:val="00814473"/>
    <w:rsid w:val="008144E8"/>
    <w:rsid w:val="00814AF6"/>
    <w:rsid w:val="00814BC6"/>
    <w:rsid w:val="00814CA9"/>
    <w:rsid w:val="00814CB6"/>
    <w:rsid w:val="00814EB7"/>
    <w:rsid w:val="00814EF0"/>
    <w:rsid w:val="00814FDA"/>
    <w:rsid w:val="00814FF2"/>
    <w:rsid w:val="008150E2"/>
    <w:rsid w:val="008154CD"/>
    <w:rsid w:val="00816145"/>
    <w:rsid w:val="00816782"/>
    <w:rsid w:val="008172D0"/>
    <w:rsid w:val="00817834"/>
    <w:rsid w:val="00817917"/>
    <w:rsid w:val="00817BD5"/>
    <w:rsid w:val="00820143"/>
    <w:rsid w:val="008203C3"/>
    <w:rsid w:val="00820605"/>
    <w:rsid w:val="00820736"/>
    <w:rsid w:val="008208C8"/>
    <w:rsid w:val="00820AA1"/>
    <w:rsid w:val="00820EA9"/>
    <w:rsid w:val="008216AD"/>
    <w:rsid w:val="00821C71"/>
    <w:rsid w:val="00822CFA"/>
    <w:rsid w:val="008233BC"/>
    <w:rsid w:val="00823446"/>
    <w:rsid w:val="00823909"/>
    <w:rsid w:val="008239F8"/>
    <w:rsid w:val="00823B6B"/>
    <w:rsid w:val="00823B7A"/>
    <w:rsid w:val="00824050"/>
    <w:rsid w:val="0082475F"/>
    <w:rsid w:val="0082492A"/>
    <w:rsid w:val="008249C3"/>
    <w:rsid w:val="00824C29"/>
    <w:rsid w:val="00824D39"/>
    <w:rsid w:val="00825234"/>
    <w:rsid w:val="00825F29"/>
    <w:rsid w:val="008269AE"/>
    <w:rsid w:val="00826B86"/>
    <w:rsid w:val="00827006"/>
    <w:rsid w:val="008272DB"/>
    <w:rsid w:val="008277FD"/>
    <w:rsid w:val="00827B08"/>
    <w:rsid w:val="00827E93"/>
    <w:rsid w:val="00830807"/>
    <w:rsid w:val="00830AB2"/>
    <w:rsid w:val="00830CB9"/>
    <w:rsid w:val="008314AD"/>
    <w:rsid w:val="008314CF"/>
    <w:rsid w:val="00831523"/>
    <w:rsid w:val="0083164C"/>
    <w:rsid w:val="00832077"/>
    <w:rsid w:val="0083244F"/>
    <w:rsid w:val="00833172"/>
    <w:rsid w:val="00833296"/>
    <w:rsid w:val="008334E0"/>
    <w:rsid w:val="00833B38"/>
    <w:rsid w:val="008340D8"/>
    <w:rsid w:val="008342F8"/>
    <w:rsid w:val="00834C3A"/>
    <w:rsid w:val="00834D43"/>
    <w:rsid w:val="00834D59"/>
    <w:rsid w:val="00834EB3"/>
    <w:rsid w:val="0083552E"/>
    <w:rsid w:val="0083560B"/>
    <w:rsid w:val="0083572A"/>
    <w:rsid w:val="00836198"/>
    <w:rsid w:val="00836C64"/>
    <w:rsid w:val="008401A9"/>
    <w:rsid w:val="00840887"/>
    <w:rsid w:val="00840B85"/>
    <w:rsid w:val="00841150"/>
    <w:rsid w:val="008411DB"/>
    <w:rsid w:val="00841555"/>
    <w:rsid w:val="00841591"/>
    <w:rsid w:val="008415CD"/>
    <w:rsid w:val="00841AF9"/>
    <w:rsid w:val="00841EC9"/>
    <w:rsid w:val="008421C9"/>
    <w:rsid w:val="008423C6"/>
    <w:rsid w:val="008429C8"/>
    <w:rsid w:val="00842D09"/>
    <w:rsid w:val="00843055"/>
    <w:rsid w:val="00843127"/>
    <w:rsid w:val="00843B75"/>
    <w:rsid w:val="00843D0B"/>
    <w:rsid w:val="00843F8E"/>
    <w:rsid w:val="0084406E"/>
    <w:rsid w:val="008448A9"/>
    <w:rsid w:val="00844EAE"/>
    <w:rsid w:val="0084523B"/>
    <w:rsid w:val="008456B7"/>
    <w:rsid w:val="00845776"/>
    <w:rsid w:val="00845B6C"/>
    <w:rsid w:val="00845DBF"/>
    <w:rsid w:val="00846E2C"/>
    <w:rsid w:val="00847EA7"/>
    <w:rsid w:val="00850571"/>
    <w:rsid w:val="00850F37"/>
    <w:rsid w:val="00851072"/>
    <w:rsid w:val="00851929"/>
    <w:rsid w:val="00851AD5"/>
    <w:rsid w:val="008522A4"/>
    <w:rsid w:val="00852539"/>
    <w:rsid w:val="008525C1"/>
    <w:rsid w:val="0085268C"/>
    <w:rsid w:val="008526B2"/>
    <w:rsid w:val="008536DC"/>
    <w:rsid w:val="00853714"/>
    <w:rsid w:val="00853B12"/>
    <w:rsid w:val="00853F9A"/>
    <w:rsid w:val="0085440B"/>
    <w:rsid w:val="00854644"/>
    <w:rsid w:val="0085465B"/>
    <w:rsid w:val="00854E66"/>
    <w:rsid w:val="00855048"/>
    <w:rsid w:val="008555FE"/>
    <w:rsid w:val="00855B13"/>
    <w:rsid w:val="00855D75"/>
    <w:rsid w:val="008560EF"/>
    <w:rsid w:val="008571A3"/>
    <w:rsid w:val="00857476"/>
    <w:rsid w:val="00857AFA"/>
    <w:rsid w:val="00857E4B"/>
    <w:rsid w:val="0086052E"/>
    <w:rsid w:val="00860661"/>
    <w:rsid w:val="0086077C"/>
    <w:rsid w:val="0086139F"/>
    <w:rsid w:val="008615C3"/>
    <w:rsid w:val="00861711"/>
    <w:rsid w:val="00861C0C"/>
    <w:rsid w:val="00862561"/>
    <w:rsid w:val="008625CA"/>
    <w:rsid w:val="00862930"/>
    <w:rsid w:val="008629D0"/>
    <w:rsid w:val="0086306D"/>
    <w:rsid w:val="00863356"/>
    <w:rsid w:val="00863633"/>
    <w:rsid w:val="00863DA5"/>
    <w:rsid w:val="00864134"/>
    <w:rsid w:val="00865B9B"/>
    <w:rsid w:val="00865C6B"/>
    <w:rsid w:val="00865D07"/>
    <w:rsid w:val="008663D6"/>
    <w:rsid w:val="00866978"/>
    <w:rsid w:val="00866D0F"/>
    <w:rsid w:val="0086728E"/>
    <w:rsid w:val="00867350"/>
    <w:rsid w:val="008675A6"/>
    <w:rsid w:val="00867ADA"/>
    <w:rsid w:val="00867C01"/>
    <w:rsid w:val="00867C7D"/>
    <w:rsid w:val="008702A3"/>
    <w:rsid w:val="0087057C"/>
    <w:rsid w:val="00870674"/>
    <w:rsid w:val="008707A5"/>
    <w:rsid w:val="00871705"/>
    <w:rsid w:val="00871746"/>
    <w:rsid w:val="00871E26"/>
    <w:rsid w:val="00871F6F"/>
    <w:rsid w:val="00872030"/>
    <w:rsid w:val="00872467"/>
    <w:rsid w:val="00872492"/>
    <w:rsid w:val="008724F2"/>
    <w:rsid w:val="0087286C"/>
    <w:rsid w:val="00872A42"/>
    <w:rsid w:val="008730FB"/>
    <w:rsid w:val="00873586"/>
    <w:rsid w:val="00873613"/>
    <w:rsid w:val="00873691"/>
    <w:rsid w:val="0087378A"/>
    <w:rsid w:val="00873C48"/>
    <w:rsid w:val="00873FA5"/>
    <w:rsid w:val="00874069"/>
    <w:rsid w:val="0087409B"/>
    <w:rsid w:val="008744C2"/>
    <w:rsid w:val="00874C3B"/>
    <w:rsid w:val="00874D57"/>
    <w:rsid w:val="0087504A"/>
    <w:rsid w:val="00875156"/>
    <w:rsid w:val="008755F5"/>
    <w:rsid w:val="0087568F"/>
    <w:rsid w:val="00875F3A"/>
    <w:rsid w:val="00876344"/>
    <w:rsid w:val="0087635E"/>
    <w:rsid w:val="008764AF"/>
    <w:rsid w:val="0087664F"/>
    <w:rsid w:val="008768D4"/>
    <w:rsid w:val="00876D0E"/>
    <w:rsid w:val="00876FE1"/>
    <w:rsid w:val="00877384"/>
    <w:rsid w:val="0087750C"/>
    <w:rsid w:val="0087779B"/>
    <w:rsid w:val="00880087"/>
    <w:rsid w:val="008801A0"/>
    <w:rsid w:val="008801AE"/>
    <w:rsid w:val="0088036F"/>
    <w:rsid w:val="0088037F"/>
    <w:rsid w:val="008803E0"/>
    <w:rsid w:val="00880824"/>
    <w:rsid w:val="008814B2"/>
    <w:rsid w:val="0088195E"/>
    <w:rsid w:val="00881A23"/>
    <w:rsid w:val="00881CC7"/>
    <w:rsid w:val="0088201E"/>
    <w:rsid w:val="00882147"/>
    <w:rsid w:val="008825F8"/>
    <w:rsid w:val="00883219"/>
    <w:rsid w:val="0088322B"/>
    <w:rsid w:val="00883A31"/>
    <w:rsid w:val="00884152"/>
    <w:rsid w:val="00884639"/>
    <w:rsid w:val="00884683"/>
    <w:rsid w:val="00884730"/>
    <w:rsid w:val="00884F28"/>
    <w:rsid w:val="00885099"/>
    <w:rsid w:val="00885416"/>
    <w:rsid w:val="0088567E"/>
    <w:rsid w:val="00885BEC"/>
    <w:rsid w:val="00885C2D"/>
    <w:rsid w:val="00885DCE"/>
    <w:rsid w:val="00885E0D"/>
    <w:rsid w:val="00885E96"/>
    <w:rsid w:val="0088609A"/>
    <w:rsid w:val="008862F8"/>
    <w:rsid w:val="00886863"/>
    <w:rsid w:val="008868E3"/>
    <w:rsid w:val="00886C9C"/>
    <w:rsid w:val="0088773B"/>
    <w:rsid w:val="008901FB"/>
    <w:rsid w:val="00890CB2"/>
    <w:rsid w:val="00890D99"/>
    <w:rsid w:val="00890E3E"/>
    <w:rsid w:val="00890E6B"/>
    <w:rsid w:val="0089159D"/>
    <w:rsid w:val="008915E9"/>
    <w:rsid w:val="00891828"/>
    <w:rsid w:val="00891CFD"/>
    <w:rsid w:val="00892463"/>
    <w:rsid w:val="00892D47"/>
    <w:rsid w:val="00892E94"/>
    <w:rsid w:val="0089314D"/>
    <w:rsid w:val="0089332D"/>
    <w:rsid w:val="008940F9"/>
    <w:rsid w:val="00894159"/>
    <w:rsid w:val="00894C9B"/>
    <w:rsid w:val="00894ED4"/>
    <w:rsid w:val="008954BA"/>
    <w:rsid w:val="00895895"/>
    <w:rsid w:val="00895D5D"/>
    <w:rsid w:val="00895E67"/>
    <w:rsid w:val="008960A0"/>
    <w:rsid w:val="008961F8"/>
    <w:rsid w:val="00896538"/>
    <w:rsid w:val="00896846"/>
    <w:rsid w:val="00896B94"/>
    <w:rsid w:val="008975A3"/>
    <w:rsid w:val="00897A62"/>
    <w:rsid w:val="00897BEC"/>
    <w:rsid w:val="00897F50"/>
    <w:rsid w:val="008A008C"/>
    <w:rsid w:val="008A106C"/>
    <w:rsid w:val="008A131A"/>
    <w:rsid w:val="008A159C"/>
    <w:rsid w:val="008A1732"/>
    <w:rsid w:val="008A17F4"/>
    <w:rsid w:val="008A18E0"/>
    <w:rsid w:val="008A1F31"/>
    <w:rsid w:val="008A1FC4"/>
    <w:rsid w:val="008A2280"/>
    <w:rsid w:val="008A24A0"/>
    <w:rsid w:val="008A2B41"/>
    <w:rsid w:val="008A2C8E"/>
    <w:rsid w:val="008A2CD7"/>
    <w:rsid w:val="008A2D60"/>
    <w:rsid w:val="008A3428"/>
    <w:rsid w:val="008A349A"/>
    <w:rsid w:val="008A3793"/>
    <w:rsid w:val="008A3CCE"/>
    <w:rsid w:val="008A3CF5"/>
    <w:rsid w:val="008A3EC5"/>
    <w:rsid w:val="008A4111"/>
    <w:rsid w:val="008A52CF"/>
    <w:rsid w:val="008A67AE"/>
    <w:rsid w:val="008A684E"/>
    <w:rsid w:val="008A6CA5"/>
    <w:rsid w:val="008A6EE4"/>
    <w:rsid w:val="008A7261"/>
    <w:rsid w:val="008A72D3"/>
    <w:rsid w:val="008A738B"/>
    <w:rsid w:val="008A752A"/>
    <w:rsid w:val="008A7BED"/>
    <w:rsid w:val="008A7FDF"/>
    <w:rsid w:val="008B0035"/>
    <w:rsid w:val="008B026C"/>
    <w:rsid w:val="008B02B6"/>
    <w:rsid w:val="008B0842"/>
    <w:rsid w:val="008B0B17"/>
    <w:rsid w:val="008B0D1C"/>
    <w:rsid w:val="008B1009"/>
    <w:rsid w:val="008B16D4"/>
    <w:rsid w:val="008B1FEC"/>
    <w:rsid w:val="008B2124"/>
    <w:rsid w:val="008B2583"/>
    <w:rsid w:val="008B2A3D"/>
    <w:rsid w:val="008B36F1"/>
    <w:rsid w:val="008B37D1"/>
    <w:rsid w:val="008B3E60"/>
    <w:rsid w:val="008B3EA8"/>
    <w:rsid w:val="008B3F60"/>
    <w:rsid w:val="008B4291"/>
    <w:rsid w:val="008B4345"/>
    <w:rsid w:val="008B4966"/>
    <w:rsid w:val="008B4F43"/>
    <w:rsid w:val="008B55E1"/>
    <w:rsid w:val="008B572D"/>
    <w:rsid w:val="008B59C9"/>
    <w:rsid w:val="008B5B5C"/>
    <w:rsid w:val="008B5C84"/>
    <w:rsid w:val="008B612C"/>
    <w:rsid w:val="008B620B"/>
    <w:rsid w:val="008B63EB"/>
    <w:rsid w:val="008B6565"/>
    <w:rsid w:val="008B65CC"/>
    <w:rsid w:val="008B68A9"/>
    <w:rsid w:val="008B6CFF"/>
    <w:rsid w:val="008B70D6"/>
    <w:rsid w:val="008B754A"/>
    <w:rsid w:val="008B7A76"/>
    <w:rsid w:val="008B7E33"/>
    <w:rsid w:val="008C08FF"/>
    <w:rsid w:val="008C0988"/>
    <w:rsid w:val="008C0B3C"/>
    <w:rsid w:val="008C0F5F"/>
    <w:rsid w:val="008C2D69"/>
    <w:rsid w:val="008C2F9B"/>
    <w:rsid w:val="008C3168"/>
    <w:rsid w:val="008C349A"/>
    <w:rsid w:val="008C34C4"/>
    <w:rsid w:val="008C3606"/>
    <w:rsid w:val="008C3736"/>
    <w:rsid w:val="008C377E"/>
    <w:rsid w:val="008C3F60"/>
    <w:rsid w:val="008C41AA"/>
    <w:rsid w:val="008C45A4"/>
    <w:rsid w:val="008C476B"/>
    <w:rsid w:val="008C5269"/>
    <w:rsid w:val="008C52DC"/>
    <w:rsid w:val="008C57D3"/>
    <w:rsid w:val="008C5A82"/>
    <w:rsid w:val="008C5BBF"/>
    <w:rsid w:val="008C64CE"/>
    <w:rsid w:val="008C65E8"/>
    <w:rsid w:val="008C69A0"/>
    <w:rsid w:val="008C6A5F"/>
    <w:rsid w:val="008C6B63"/>
    <w:rsid w:val="008C6F31"/>
    <w:rsid w:val="008C7640"/>
    <w:rsid w:val="008C7A55"/>
    <w:rsid w:val="008D0538"/>
    <w:rsid w:val="008D06D2"/>
    <w:rsid w:val="008D0A29"/>
    <w:rsid w:val="008D0A61"/>
    <w:rsid w:val="008D0B7A"/>
    <w:rsid w:val="008D0E30"/>
    <w:rsid w:val="008D0F10"/>
    <w:rsid w:val="008D0F84"/>
    <w:rsid w:val="008D1140"/>
    <w:rsid w:val="008D1FEF"/>
    <w:rsid w:val="008D2181"/>
    <w:rsid w:val="008D3BCD"/>
    <w:rsid w:val="008D3E0A"/>
    <w:rsid w:val="008D4302"/>
    <w:rsid w:val="008D4564"/>
    <w:rsid w:val="008D4AC8"/>
    <w:rsid w:val="008D4AD3"/>
    <w:rsid w:val="008D4AFD"/>
    <w:rsid w:val="008D5629"/>
    <w:rsid w:val="008D5BA7"/>
    <w:rsid w:val="008D5E13"/>
    <w:rsid w:val="008D607A"/>
    <w:rsid w:val="008D619B"/>
    <w:rsid w:val="008D6358"/>
    <w:rsid w:val="008D6814"/>
    <w:rsid w:val="008D69AB"/>
    <w:rsid w:val="008D7EBD"/>
    <w:rsid w:val="008E0872"/>
    <w:rsid w:val="008E092E"/>
    <w:rsid w:val="008E1216"/>
    <w:rsid w:val="008E13BD"/>
    <w:rsid w:val="008E2247"/>
    <w:rsid w:val="008E23D1"/>
    <w:rsid w:val="008E24AB"/>
    <w:rsid w:val="008E2B4C"/>
    <w:rsid w:val="008E2CBE"/>
    <w:rsid w:val="008E3335"/>
    <w:rsid w:val="008E365D"/>
    <w:rsid w:val="008E3E3E"/>
    <w:rsid w:val="008E4427"/>
    <w:rsid w:val="008E4A8B"/>
    <w:rsid w:val="008E4E21"/>
    <w:rsid w:val="008E4EDC"/>
    <w:rsid w:val="008E5449"/>
    <w:rsid w:val="008E556E"/>
    <w:rsid w:val="008E561F"/>
    <w:rsid w:val="008E5B21"/>
    <w:rsid w:val="008E5D54"/>
    <w:rsid w:val="008E5D6A"/>
    <w:rsid w:val="008E5F4A"/>
    <w:rsid w:val="008E64EB"/>
    <w:rsid w:val="008E687F"/>
    <w:rsid w:val="008E6AC6"/>
    <w:rsid w:val="008E6DD8"/>
    <w:rsid w:val="008E702D"/>
    <w:rsid w:val="008E7190"/>
    <w:rsid w:val="008E7377"/>
    <w:rsid w:val="008E75F5"/>
    <w:rsid w:val="008E79EF"/>
    <w:rsid w:val="008F0D94"/>
    <w:rsid w:val="008F0DA3"/>
    <w:rsid w:val="008F14A0"/>
    <w:rsid w:val="008F21D1"/>
    <w:rsid w:val="008F2320"/>
    <w:rsid w:val="008F2376"/>
    <w:rsid w:val="008F2932"/>
    <w:rsid w:val="008F2F82"/>
    <w:rsid w:val="008F3265"/>
    <w:rsid w:val="008F38B2"/>
    <w:rsid w:val="008F38E5"/>
    <w:rsid w:val="008F3EDF"/>
    <w:rsid w:val="008F4689"/>
    <w:rsid w:val="008F4800"/>
    <w:rsid w:val="008F4CCC"/>
    <w:rsid w:val="008F4CFA"/>
    <w:rsid w:val="008F4E2B"/>
    <w:rsid w:val="008F5028"/>
    <w:rsid w:val="008F52A3"/>
    <w:rsid w:val="008F5485"/>
    <w:rsid w:val="008F67E7"/>
    <w:rsid w:val="008F6B1E"/>
    <w:rsid w:val="008F6D32"/>
    <w:rsid w:val="008F6EB9"/>
    <w:rsid w:val="008F73FB"/>
    <w:rsid w:val="008F7724"/>
    <w:rsid w:val="008F7978"/>
    <w:rsid w:val="008F7D4F"/>
    <w:rsid w:val="008F7DED"/>
    <w:rsid w:val="00900473"/>
    <w:rsid w:val="009006A8"/>
    <w:rsid w:val="00900756"/>
    <w:rsid w:val="00900D9C"/>
    <w:rsid w:val="0090159A"/>
    <w:rsid w:val="00901835"/>
    <w:rsid w:val="009018E4"/>
    <w:rsid w:val="00901F54"/>
    <w:rsid w:val="00902224"/>
    <w:rsid w:val="009025FB"/>
    <w:rsid w:val="00902A70"/>
    <w:rsid w:val="00902D1A"/>
    <w:rsid w:val="00902D77"/>
    <w:rsid w:val="0090306E"/>
    <w:rsid w:val="009030BF"/>
    <w:rsid w:val="009036A5"/>
    <w:rsid w:val="00903948"/>
    <w:rsid w:val="009039CB"/>
    <w:rsid w:val="0090412B"/>
    <w:rsid w:val="0090444E"/>
    <w:rsid w:val="0090448B"/>
    <w:rsid w:val="00904649"/>
    <w:rsid w:val="0090484F"/>
    <w:rsid w:val="00904917"/>
    <w:rsid w:val="00904F50"/>
    <w:rsid w:val="00905415"/>
    <w:rsid w:val="0090560E"/>
    <w:rsid w:val="00905725"/>
    <w:rsid w:val="00905811"/>
    <w:rsid w:val="00905BC3"/>
    <w:rsid w:val="00905F62"/>
    <w:rsid w:val="00906AD4"/>
    <w:rsid w:val="00910372"/>
    <w:rsid w:val="00910596"/>
    <w:rsid w:val="009105DC"/>
    <w:rsid w:val="009105E1"/>
    <w:rsid w:val="00910680"/>
    <w:rsid w:val="009107B9"/>
    <w:rsid w:val="009115B6"/>
    <w:rsid w:val="009119FC"/>
    <w:rsid w:val="00911A96"/>
    <w:rsid w:val="00911DE3"/>
    <w:rsid w:val="009126BE"/>
    <w:rsid w:val="009126C0"/>
    <w:rsid w:val="00912746"/>
    <w:rsid w:val="009131FE"/>
    <w:rsid w:val="00913816"/>
    <w:rsid w:val="00913927"/>
    <w:rsid w:val="00913A02"/>
    <w:rsid w:val="00913D0B"/>
    <w:rsid w:val="00914196"/>
    <w:rsid w:val="009142B3"/>
    <w:rsid w:val="00914516"/>
    <w:rsid w:val="00914607"/>
    <w:rsid w:val="00914AF9"/>
    <w:rsid w:val="00914EBC"/>
    <w:rsid w:val="009151B8"/>
    <w:rsid w:val="0091541A"/>
    <w:rsid w:val="00915642"/>
    <w:rsid w:val="0091582E"/>
    <w:rsid w:val="00916117"/>
    <w:rsid w:val="009162E6"/>
    <w:rsid w:val="009173EA"/>
    <w:rsid w:val="00917521"/>
    <w:rsid w:val="00917A63"/>
    <w:rsid w:val="00917EA5"/>
    <w:rsid w:val="00917FEF"/>
    <w:rsid w:val="009200F5"/>
    <w:rsid w:val="009202F6"/>
    <w:rsid w:val="0092045F"/>
    <w:rsid w:val="009208BF"/>
    <w:rsid w:val="00920AEA"/>
    <w:rsid w:val="00920C87"/>
    <w:rsid w:val="00920F25"/>
    <w:rsid w:val="00921098"/>
    <w:rsid w:val="00921473"/>
    <w:rsid w:val="00921692"/>
    <w:rsid w:val="009219AD"/>
    <w:rsid w:val="00921AFA"/>
    <w:rsid w:val="00921B6A"/>
    <w:rsid w:val="00921C8C"/>
    <w:rsid w:val="00921DA7"/>
    <w:rsid w:val="009223BA"/>
    <w:rsid w:val="00922C29"/>
    <w:rsid w:val="00923E04"/>
    <w:rsid w:val="00923F82"/>
    <w:rsid w:val="009241AE"/>
    <w:rsid w:val="0092448D"/>
    <w:rsid w:val="00924783"/>
    <w:rsid w:val="00924EA4"/>
    <w:rsid w:val="0092531A"/>
    <w:rsid w:val="00925E00"/>
    <w:rsid w:val="009260C0"/>
    <w:rsid w:val="0092630B"/>
    <w:rsid w:val="00926450"/>
    <w:rsid w:val="00926881"/>
    <w:rsid w:val="0092692F"/>
    <w:rsid w:val="00926C97"/>
    <w:rsid w:val="00927411"/>
    <w:rsid w:val="00927587"/>
    <w:rsid w:val="00927639"/>
    <w:rsid w:val="009277C2"/>
    <w:rsid w:val="009278EA"/>
    <w:rsid w:val="009301A7"/>
    <w:rsid w:val="00930703"/>
    <w:rsid w:val="00930734"/>
    <w:rsid w:val="00930735"/>
    <w:rsid w:val="009307C4"/>
    <w:rsid w:val="00930DD2"/>
    <w:rsid w:val="00930F0F"/>
    <w:rsid w:val="0093114F"/>
    <w:rsid w:val="00931EE5"/>
    <w:rsid w:val="00933215"/>
    <w:rsid w:val="0093328B"/>
    <w:rsid w:val="009337EC"/>
    <w:rsid w:val="00933B46"/>
    <w:rsid w:val="00933C10"/>
    <w:rsid w:val="00933F27"/>
    <w:rsid w:val="009342C7"/>
    <w:rsid w:val="00934413"/>
    <w:rsid w:val="009344D6"/>
    <w:rsid w:val="009345B0"/>
    <w:rsid w:val="009349E2"/>
    <w:rsid w:val="00934B8B"/>
    <w:rsid w:val="00934DD7"/>
    <w:rsid w:val="00934DDA"/>
    <w:rsid w:val="00934E6E"/>
    <w:rsid w:val="009352A0"/>
    <w:rsid w:val="0093557D"/>
    <w:rsid w:val="00935688"/>
    <w:rsid w:val="0093596C"/>
    <w:rsid w:val="00935AD7"/>
    <w:rsid w:val="00935CED"/>
    <w:rsid w:val="00935DBC"/>
    <w:rsid w:val="00935F56"/>
    <w:rsid w:val="009360C8"/>
    <w:rsid w:val="009362CD"/>
    <w:rsid w:val="00936398"/>
    <w:rsid w:val="009368BA"/>
    <w:rsid w:val="009368BF"/>
    <w:rsid w:val="00936B97"/>
    <w:rsid w:val="00937860"/>
    <w:rsid w:val="0093788F"/>
    <w:rsid w:val="00937C18"/>
    <w:rsid w:val="009403FB"/>
    <w:rsid w:val="00940A58"/>
    <w:rsid w:val="009411CF"/>
    <w:rsid w:val="00941741"/>
    <w:rsid w:val="0094185F"/>
    <w:rsid w:val="00941D47"/>
    <w:rsid w:val="00941ECA"/>
    <w:rsid w:val="009429C7"/>
    <w:rsid w:val="009429DD"/>
    <w:rsid w:val="00942A7F"/>
    <w:rsid w:val="0094350A"/>
    <w:rsid w:val="009437A6"/>
    <w:rsid w:val="0094425B"/>
    <w:rsid w:val="00944BCE"/>
    <w:rsid w:val="00944F39"/>
    <w:rsid w:val="009452AA"/>
    <w:rsid w:val="00945423"/>
    <w:rsid w:val="00945722"/>
    <w:rsid w:val="00945C70"/>
    <w:rsid w:val="00945F21"/>
    <w:rsid w:val="009461DD"/>
    <w:rsid w:val="00946574"/>
    <w:rsid w:val="00946F34"/>
    <w:rsid w:val="00947298"/>
    <w:rsid w:val="0094765B"/>
    <w:rsid w:val="0094778C"/>
    <w:rsid w:val="00947EB7"/>
    <w:rsid w:val="00950218"/>
    <w:rsid w:val="00950490"/>
    <w:rsid w:val="00950672"/>
    <w:rsid w:val="0095091F"/>
    <w:rsid w:val="009509E3"/>
    <w:rsid w:val="00950C8B"/>
    <w:rsid w:val="00950DD6"/>
    <w:rsid w:val="00950EFA"/>
    <w:rsid w:val="00951400"/>
    <w:rsid w:val="00951578"/>
    <w:rsid w:val="009515EC"/>
    <w:rsid w:val="00951CB9"/>
    <w:rsid w:val="00951D82"/>
    <w:rsid w:val="00952326"/>
    <w:rsid w:val="00952827"/>
    <w:rsid w:val="00952D8D"/>
    <w:rsid w:val="00952FC5"/>
    <w:rsid w:val="0095359D"/>
    <w:rsid w:val="00953871"/>
    <w:rsid w:val="00953927"/>
    <w:rsid w:val="0095392E"/>
    <w:rsid w:val="00953AD1"/>
    <w:rsid w:val="00954E55"/>
    <w:rsid w:val="00954F03"/>
    <w:rsid w:val="00955811"/>
    <w:rsid w:val="009558E7"/>
    <w:rsid w:val="00955961"/>
    <w:rsid w:val="00955BD9"/>
    <w:rsid w:val="00955D7D"/>
    <w:rsid w:val="00955DF3"/>
    <w:rsid w:val="00955FD4"/>
    <w:rsid w:val="00956880"/>
    <w:rsid w:val="00956A41"/>
    <w:rsid w:val="00956AC7"/>
    <w:rsid w:val="00956FCF"/>
    <w:rsid w:val="009576F5"/>
    <w:rsid w:val="00957719"/>
    <w:rsid w:val="009578B2"/>
    <w:rsid w:val="00957C9C"/>
    <w:rsid w:val="00957CD1"/>
    <w:rsid w:val="009602CB"/>
    <w:rsid w:val="00960FD5"/>
    <w:rsid w:val="00961135"/>
    <w:rsid w:val="009611FE"/>
    <w:rsid w:val="0096139A"/>
    <w:rsid w:val="00962275"/>
    <w:rsid w:val="00962293"/>
    <w:rsid w:val="0096234C"/>
    <w:rsid w:val="0096291E"/>
    <w:rsid w:val="00962B54"/>
    <w:rsid w:val="00962F58"/>
    <w:rsid w:val="00963587"/>
    <w:rsid w:val="00963C75"/>
    <w:rsid w:val="00963D24"/>
    <w:rsid w:val="0096402D"/>
    <w:rsid w:val="0096406D"/>
    <w:rsid w:val="00964570"/>
    <w:rsid w:val="00964CDE"/>
    <w:rsid w:val="00965960"/>
    <w:rsid w:val="00965BF0"/>
    <w:rsid w:val="00965E19"/>
    <w:rsid w:val="00966805"/>
    <w:rsid w:val="00966F87"/>
    <w:rsid w:val="0096726D"/>
    <w:rsid w:val="009674A2"/>
    <w:rsid w:val="00967BBC"/>
    <w:rsid w:val="00970C49"/>
    <w:rsid w:val="00970CBA"/>
    <w:rsid w:val="00970E0F"/>
    <w:rsid w:val="00970F74"/>
    <w:rsid w:val="00971548"/>
    <w:rsid w:val="00971862"/>
    <w:rsid w:val="009718F1"/>
    <w:rsid w:val="00971A9F"/>
    <w:rsid w:val="00971F51"/>
    <w:rsid w:val="009724C6"/>
    <w:rsid w:val="00972C96"/>
    <w:rsid w:val="00972E68"/>
    <w:rsid w:val="0097303C"/>
    <w:rsid w:val="00973181"/>
    <w:rsid w:val="0097348E"/>
    <w:rsid w:val="00973ECA"/>
    <w:rsid w:val="00973FF2"/>
    <w:rsid w:val="0097412A"/>
    <w:rsid w:val="009744E4"/>
    <w:rsid w:val="00974D16"/>
    <w:rsid w:val="00974D7E"/>
    <w:rsid w:val="009750F9"/>
    <w:rsid w:val="00975324"/>
    <w:rsid w:val="00975449"/>
    <w:rsid w:val="009755A0"/>
    <w:rsid w:val="00975EA5"/>
    <w:rsid w:val="009769D2"/>
    <w:rsid w:val="00976D91"/>
    <w:rsid w:val="0097714F"/>
    <w:rsid w:val="009772A6"/>
    <w:rsid w:val="00977315"/>
    <w:rsid w:val="00977484"/>
    <w:rsid w:val="0097786A"/>
    <w:rsid w:val="009778BC"/>
    <w:rsid w:val="009801EE"/>
    <w:rsid w:val="00980698"/>
    <w:rsid w:val="00980814"/>
    <w:rsid w:val="009815F7"/>
    <w:rsid w:val="00981E7A"/>
    <w:rsid w:val="009823D0"/>
    <w:rsid w:val="009825D5"/>
    <w:rsid w:val="009829AA"/>
    <w:rsid w:val="00982A83"/>
    <w:rsid w:val="00982C44"/>
    <w:rsid w:val="00982EF5"/>
    <w:rsid w:val="009830F5"/>
    <w:rsid w:val="009835DA"/>
    <w:rsid w:val="009836A5"/>
    <w:rsid w:val="00983E34"/>
    <w:rsid w:val="009841EC"/>
    <w:rsid w:val="009845D2"/>
    <w:rsid w:val="009847BD"/>
    <w:rsid w:val="00985512"/>
    <w:rsid w:val="00985635"/>
    <w:rsid w:val="009857D6"/>
    <w:rsid w:val="0098581D"/>
    <w:rsid w:val="00985992"/>
    <w:rsid w:val="009859C9"/>
    <w:rsid w:val="00986738"/>
    <w:rsid w:val="0098675F"/>
    <w:rsid w:val="00986DE6"/>
    <w:rsid w:val="00987155"/>
    <w:rsid w:val="00987174"/>
    <w:rsid w:val="009873AF"/>
    <w:rsid w:val="009873FE"/>
    <w:rsid w:val="0098758C"/>
    <w:rsid w:val="00987B26"/>
    <w:rsid w:val="009901D8"/>
    <w:rsid w:val="00990235"/>
    <w:rsid w:val="0099045A"/>
    <w:rsid w:val="009904A8"/>
    <w:rsid w:val="00990550"/>
    <w:rsid w:val="00990801"/>
    <w:rsid w:val="009913BC"/>
    <w:rsid w:val="00991552"/>
    <w:rsid w:val="00991640"/>
    <w:rsid w:val="00991DA0"/>
    <w:rsid w:val="00992386"/>
    <w:rsid w:val="009923EB"/>
    <w:rsid w:val="00992436"/>
    <w:rsid w:val="009927D6"/>
    <w:rsid w:val="009928C2"/>
    <w:rsid w:val="00992BAC"/>
    <w:rsid w:val="00992C5A"/>
    <w:rsid w:val="00993174"/>
    <w:rsid w:val="00993251"/>
    <w:rsid w:val="00994398"/>
    <w:rsid w:val="00994706"/>
    <w:rsid w:val="00994743"/>
    <w:rsid w:val="00994B83"/>
    <w:rsid w:val="00995105"/>
    <w:rsid w:val="009954A4"/>
    <w:rsid w:val="00995653"/>
    <w:rsid w:val="00995FB7"/>
    <w:rsid w:val="00996699"/>
    <w:rsid w:val="00996879"/>
    <w:rsid w:val="00997061"/>
    <w:rsid w:val="00997121"/>
    <w:rsid w:val="00997196"/>
    <w:rsid w:val="00997360"/>
    <w:rsid w:val="00997459"/>
    <w:rsid w:val="00997605"/>
    <w:rsid w:val="00997AE5"/>
    <w:rsid w:val="00997CD6"/>
    <w:rsid w:val="009A0080"/>
    <w:rsid w:val="009A061F"/>
    <w:rsid w:val="009A0CA6"/>
    <w:rsid w:val="009A0F50"/>
    <w:rsid w:val="009A13DF"/>
    <w:rsid w:val="009A157D"/>
    <w:rsid w:val="009A1C10"/>
    <w:rsid w:val="009A1FBE"/>
    <w:rsid w:val="009A22B7"/>
    <w:rsid w:val="009A2AD4"/>
    <w:rsid w:val="009A2ADB"/>
    <w:rsid w:val="009A3058"/>
    <w:rsid w:val="009A38B1"/>
    <w:rsid w:val="009A3ABC"/>
    <w:rsid w:val="009A4E67"/>
    <w:rsid w:val="009A51B7"/>
    <w:rsid w:val="009A54C2"/>
    <w:rsid w:val="009A58AF"/>
    <w:rsid w:val="009A58D6"/>
    <w:rsid w:val="009A5945"/>
    <w:rsid w:val="009A62E0"/>
    <w:rsid w:val="009A632A"/>
    <w:rsid w:val="009A65FF"/>
    <w:rsid w:val="009A6A22"/>
    <w:rsid w:val="009A6B98"/>
    <w:rsid w:val="009A6D69"/>
    <w:rsid w:val="009A6F11"/>
    <w:rsid w:val="009A6F7E"/>
    <w:rsid w:val="009A7082"/>
    <w:rsid w:val="009A712F"/>
    <w:rsid w:val="009A71B9"/>
    <w:rsid w:val="009A7EEC"/>
    <w:rsid w:val="009B00DD"/>
    <w:rsid w:val="009B0532"/>
    <w:rsid w:val="009B0911"/>
    <w:rsid w:val="009B1A6E"/>
    <w:rsid w:val="009B1F3A"/>
    <w:rsid w:val="009B2558"/>
    <w:rsid w:val="009B27FB"/>
    <w:rsid w:val="009B293A"/>
    <w:rsid w:val="009B2AE0"/>
    <w:rsid w:val="009B2C01"/>
    <w:rsid w:val="009B2FA5"/>
    <w:rsid w:val="009B32F4"/>
    <w:rsid w:val="009B3497"/>
    <w:rsid w:val="009B3595"/>
    <w:rsid w:val="009B35E4"/>
    <w:rsid w:val="009B35E6"/>
    <w:rsid w:val="009B394D"/>
    <w:rsid w:val="009B3BBE"/>
    <w:rsid w:val="009B4860"/>
    <w:rsid w:val="009B4912"/>
    <w:rsid w:val="009B50EF"/>
    <w:rsid w:val="009B53D3"/>
    <w:rsid w:val="009B56B7"/>
    <w:rsid w:val="009B57C5"/>
    <w:rsid w:val="009B590D"/>
    <w:rsid w:val="009B5CB4"/>
    <w:rsid w:val="009B5DB9"/>
    <w:rsid w:val="009B5EA3"/>
    <w:rsid w:val="009B61E7"/>
    <w:rsid w:val="009B61EB"/>
    <w:rsid w:val="009B63A5"/>
    <w:rsid w:val="009B6B2A"/>
    <w:rsid w:val="009B6EDA"/>
    <w:rsid w:val="009B7001"/>
    <w:rsid w:val="009B78B3"/>
    <w:rsid w:val="009B7C4F"/>
    <w:rsid w:val="009B7FE3"/>
    <w:rsid w:val="009C0313"/>
    <w:rsid w:val="009C0499"/>
    <w:rsid w:val="009C084A"/>
    <w:rsid w:val="009C0CBA"/>
    <w:rsid w:val="009C0EA9"/>
    <w:rsid w:val="009C0EF5"/>
    <w:rsid w:val="009C1025"/>
    <w:rsid w:val="009C106F"/>
    <w:rsid w:val="009C172E"/>
    <w:rsid w:val="009C19C0"/>
    <w:rsid w:val="009C1DAB"/>
    <w:rsid w:val="009C237F"/>
    <w:rsid w:val="009C282C"/>
    <w:rsid w:val="009C2961"/>
    <w:rsid w:val="009C31BA"/>
    <w:rsid w:val="009C3653"/>
    <w:rsid w:val="009C37DF"/>
    <w:rsid w:val="009C3882"/>
    <w:rsid w:val="009C3954"/>
    <w:rsid w:val="009C3C2A"/>
    <w:rsid w:val="009C40B5"/>
    <w:rsid w:val="009C4984"/>
    <w:rsid w:val="009C4CEA"/>
    <w:rsid w:val="009C4DF1"/>
    <w:rsid w:val="009C51B9"/>
    <w:rsid w:val="009C568F"/>
    <w:rsid w:val="009C5825"/>
    <w:rsid w:val="009C594F"/>
    <w:rsid w:val="009C5B28"/>
    <w:rsid w:val="009C5B64"/>
    <w:rsid w:val="009C619B"/>
    <w:rsid w:val="009C61A0"/>
    <w:rsid w:val="009C6BD6"/>
    <w:rsid w:val="009C6BF0"/>
    <w:rsid w:val="009C6FC0"/>
    <w:rsid w:val="009C7020"/>
    <w:rsid w:val="009C7651"/>
    <w:rsid w:val="009C7D0C"/>
    <w:rsid w:val="009C7EE1"/>
    <w:rsid w:val="009C7FFA"/>
    <w:rsid w:val="009D057C"/>
    <w:rsid w:val="009D0653"/>
    <w:rsid w:val="009D089D"/>
    <w:rsid w:val="009D08C1"/>
    <w:rsid w:val="009D0E6C"/>
    <w:rsid w:val="009D149A"/>
    <w:rsid w:val="009D1639"/>
    <w:rsid w:val="009D1E6A"/>
    <w:rsid w:val="009D3186"/>
    <w:rsid w:val="009D3263"/>
    <w:rsid w:val="009D3330"/>
    <w:rsid w:val="009D338A"/>
    <w:rsid w:val="009D37A7"/>
    <w:rsid w:val="009D37E5"/>
    <w:rsid w:val="009D45D3"/>
    <w:rsid w:val="009D53C9"/>
    <w:rsid w:val="009D5E95"/>
    <w:rsid w:val="009D629F"/>
    <w:rsid w:val="009D6532"/>
    <w:rsid w:val="009D6727"/>
    <w:rsid w:val="009D6B1D"/>
    <w:rsid w:val="009D6B84"/>
    <w:rsid w:val="009D6CB7"/>
    <w:rsid w:val="009D7167"/>
    <w:rsid w:val="009D718A"/>
    <w:rsid w:val="009D7377"/>
    <w:rsid w:val="009D7E96"/>
    <w:rsid w:val="009D7FCE"/>
    <w:rsid w:val="009E02B3"/>
    <w:rsid w:val="009E06F6"/>
    <w:rsid w:val="009E06FC"/>
    <w:rsid w:val="009E0B3A"/>
    <w:rsid w:val="009E0BF6"/>
    <w:rsid w:val="009E14E7"/>
    <w:rsid w:val="009E158C"/>
    <w:rsid w:val="009E1631"/>
    <w:rsid w:val="009E1B52"/>
    <w:rsid w:val="009E1B6E"/>
    <w:rsid w:val="009E1C0F"/>
    <w:rsid w:val="009E1FFD"/>
    <w:rsid w:val="009E23DE"/>
    <w:rsid w:val="009E3007"/>
    <w:rsid w:val="009E30BD"/>
    <w:rsid w:val="009E35E5"/>
    <w:rsid w:val="009E374B"/>
    <w:rsid w:val="009E3859"/>
    <w:rsid w:val="009E3B9A"/>
    <w:rsid w:val="009E44D4"/>
    <w:rsid w:val="009E4814"/>
    <w:rsid w:val="009E494A"/>
    <w:rsid w:val="009E4A14"/>
    <w:rsid w:val="009E4AE9"/>
    <w:rsid w:val="009E4D25"/>
    <w:rsid w:val="009E4FBB"/>
    <w:rsid w:val="009E54AE"/>
    <w:rsid w:val="009E586A"/>
    <w:rsid w:val="009E5B10"/>
    <w:rsid w:val="009E5C97"/>
    <w:rsid w:val="009E5DC6"/>
    <w:rsid w:val="009E60B9"/>
    <w:rsid w:val="009E6181"/>
    <w:rsid w:val="009E66AE"/>
    <w:rsid w:val="009E6C91"/>
    <w:rsid w:val="009E6C9B"/>
    <w:rsid w:val="009E6EFB"/>
    <w:rsid w:val="009E7F9F"/>
    <w:rsid w:val="009F050D"/>
    <w:rsid w:val="009F0536"/>
    <w:rsid w:val="009F05FC"/>
    <w:rsid w:val="009F0BEE"/>
    <w:rsid w:val="009F10BD"/>
    <w:rsid w:val="009F1BBB"/>
    <w:rsid w:val="009F1D0E"/>
    <w:rsid w:val="009F1FA6"/>
    <w:rsid w:val="009F22A0"/>
    <w:rsid w:val="009F24C0"/>
    <w:rsid w:val="009F295C"/>
    <w:rsid w:val="009F38F1"/>
    <w:rsid w:val="009F3987"/>
    <w:rsid w:val="009F3A45"/>
    <w:rsid w:val="009F3D7C"/>
    <w:rsid w:val="009F3EB5"/>
    <w:rsid w:val="009F416B"/>
    <w:rsid w:val="009F4344"/>
    <w:rsid w:val="009F4564"/>
    <w:rsid w:val="009F4819"/>
    <w:rsid w:val="009F4CA0"/>
    <w:rsid w:val="009F5081"/>
    <w:rsid w:val="009F565D"/>
    <w:rsid w:val="009F5B1E"/>
    <w:rsid w:val="009F5CF0"/>
    <w:rsid w:val="009F61ED"/>
    <w:rsid w:val="009F632F"/>
    <w:rsid w:val="009F6530"/>
    <w:rsid w:val="009F6ED1"/>
    <w:rsid w:val="009F70C2"/>
    <w:rsid w:val="009F7B1D"/>
    <w:rsid w:val="00A001EF"/>
    <w:rsid w:val="00A005FE"/>
    <w:rsid w:val="00A007F5"/>
    <w:rsid w:val="00A0108D"/>
    <w:rsid w:val="00A013D1"/>
    <w:rsid w:val="00A014E2"/>
    <w:rsid w:val="00A01532"/>
    <w:rsid w:val="00A01857"/>
    <w:rsid w:val="00A01A83"/>
    <w:rsid w:val="00A01D67"/>
    <w:rsid w:val="00A02026"/>
    <w:rsid w:val="00A02283"/>
    <w:rsid w:val="00A02D3E"/>
    <w:rsid w:val="00A0328B"/>
    <w:rsid w:val="00A032DE"/>
    <w:rsid w:val="00A0337F"/>
    <w:rsid w:val="00A040ED"/>
    <w:rsid w:val="00A0455B"/>
    <w:rsid w:val="00A0486C"/>
    <w:rsid w:val="00A0518B"/>
    <w:rsid w:val="00A05505"/>
    <w:rsid w:val="00A058F8"/>
    <w:rsid w:val="00A069CA"/>
    <w:rsid w:val="00A06E58"/>
    <w:rsid w:val="00A070D0"/>
    <w:rsid w:val="00A076C3"/>
    <w:rsid w:val="00A0775B"/>
    <w:rsid w:val="00A07838"/>
    <w:rsid w:val="00A07F53"/>
    <w:rsid w:val="00A1033E"/>
    <w:rsid w:val="00A10505"/>
    <w:rsid w:val="00A10543"/>
    <w:rsid w:val="00A108BB"/>
    <w:rsid w:val="00A10966"/>
    <w:rsid w:val="00A10F2A"/>
    <w:rsid w:val="00A11508"/>
    <w:rsid w:val="00A116B1"/>
    <w:rsid w:val="00A11D34"/>
    <w:rsid w:val="00A11D8C"/>
    <w:rsid w:val="00A11E79"/>
    <w:rsid w:val="00A12035"/>
    <w:rsid w:val="00A12476"/>
    <w:rsid w:val="00A124BF"/>
    <w:rsid w:val="00A1258F"/>
    <w:rsid w:val="00A12625"/>
    <w:rsid w:val="00A1262E"/>
    <w:rsid w:val="00A12CA1"/>
    <w:rsid w:val="00A12EFF"/>
    <w:rsid w:val="00A1323F"/>
    <w:rsid w:val="00A132B1"/>
    <w:rsid w:val="00A13452"/>
    <w:rsid w:val="00A1376B"/>
    <w:rsid w:val="00A13989"/>
    <w:rsid w:val="00A13CF2"/>
    <w:rsid w:val="00A13EB7"/>
    <w:rsid w:val="00A141F6"/>
    <w:rsid w:val="00A14D68"/>
    <w:rsid w:val="00A156C3"/>
    <w:rsid w:val="00A15E28"/>
    <w:rsid w:val="00A170F1"/>
    <w:rsid w:val="00A20972"/>
    <w:rsid w:val="00A20AD9"/>
    <w:rsid w:val="00A21028"/>
    <w:rsid w:val="00A21095"/>
    <w:rsid w:val="00A213E8"/>
    <w:rsid w:val="00A215CF"/>
    <w:rsid w:val="00A21694"/>
    <w:rsid w:val="00A21786"/>
    <w:rsid w:val="00A21E57"/>
    <w:rsid w:val="00A227B2"/>
    <w:rsid w:val="00A22A6B"/>
    <w:rsid w:val="00A22ACC"/>
    <w:rsid w:val="00A22E1D"/>
    <w:rsid w:val="00A22FE0"/>
    <w:rsid w:val="00A239BB"/>
    <w:rsid w:val="00A23CDE"/>
    <w:rsid w:val="00A23FBD"/>
    <w:rsid w:val="00A23FED"/>
    <w:rsid w:val="00A24336"/>
    <w:rsid w:val="00A246F3"/>
    <w:rsid w:val="00A24F98"/>
    <w:rsid w:val="00A25020"/>
    <w:rsid w:val="00A25201"/>
    <w:rsid w:val="00A255FB"/>
    <w:rsid w:val="00A25E81"/>
    <w:rsid w:val="00A26125"/>
    <w:rsid w:val="00A261F0"/>
    <w:rsid w:val="00A26A7D"/>
    <w:rsid w:val="00A26F11"/>
    <w:rsid w:val="00A270CD"/>
    <w:rsid w:val="00A300CF"/>
    <w:rsid w:val="00A30469"/>
    <w:rsid w:val="00A30775"/>
    <w:rsid w:val="00A30817"/>
    <w:rsid w:val="00A30CA9"/>
    <w:rsid w:val="00A31618"/>
    <w:rsid w:val="00A3164F"/>
    <w:rsid w:val="00A318A6"/>
    <w:rsid w:val="00A31C50"/>
    <w:rsid w:val="00A3206B"/>
    <w:rsid w:val="00A32073"/>
    <w:rsid w:val="00A325C7"/>
    <w:rsid w:val="00A32774"/>
    <w:rsid w:val="00A32901"/>
    <w:rsid w:val="00A32B20"/>
    <w:rsid w:val="00A331F6"/>
    <w:rsid w:val="00A332A2"/>
    <w:rsid w:val="00A33395"/>
    <w:rsid w:val="00A335AD"/>
    <w:rsid w:val="00A33610"/>
    <w:rsid w:val="00A33CD7"/>
    <w:rsid w:val="00A33F5B"/>
    <w:rsid w:val="00A34043"/>
    <w:rsid w:val="00A34173"/>
    <w:rsid w:val="00A34D7E"/>
    <w:rsid w:val="00A3505E"/>
    <w:rsid w:val="00A352CC"/>
    <w:rsid w:val="00A36249"/>
    <w:rsid w:val="00A36361"/>
    <w:rsid w:val="00A36FBC"/>
    <w:rsid w:val="00A3707E"/>
    <w:rsid w:val="00A379C9"/>
    <w:rsid w:val="00A37BAA"/>
    <w:rsid w:val="00A37BDE"/>
    <w:rsid w:val="00A37D46"/>
    <w:rsid w:val="00A4090C"/>
    <w:rsid w:val="00A413AB"/>
    <w:rsid w:val="00A41705"/>
    <w:rsid w:val="00A41AE5"/>
    <w:rsid w:val="00A41F21"/>
    <w:rsid w:val="00A42446"/>
    <w:rsid w:val="00A42572"/>
    <w:rsid w:val="00A42E32"/>
    <w:rsid w:val="00A43984"/>
    <w:rsid w:val="00A43E87"/>
    <w:rsid w:val="00A43EB5"/>
    <w:rsid w:val="00A43FD4"/>
    <w:rsid w:val="00A44526"/>
    <w:rsid w:val="00A4498D"/>
    <w:rsid w:val="00A44C12"/>
    <w:rsid w:val="00A44CEE"/>
    <w:rsid w:val="00A4529A"/>
    <w:rsid w:val="00A45ADB"/>
    <w:rsid w:val="00A45E83"/>
    <w:rsid w:val="00A462EB"/>
    <w:rsid w:val="00A46443"/>
    <w:rsid w:val="00A46735"/>
    <w:rsid w:val="00A467D6"/>
    <w:rsid w:val="00A46803"/>
    <w:rsid w:val="00A46950"/>
    <w:rsid w:val="00A46AE4"/>
    <w:rsid w:val="00A46DAC"/>
    <w:rsid w:val="00A46F58"/>
    <w:rsid w:val="00A47091"/>
    <w:rsid w:val="00A4731D"/>
    <w:rsid w:val="00A47BE7"/>
    <w:rsid w:val="00A47C9E"/>
    <w:rsid w:val="00A47D94"/>
    <w:rsid w:val="00A47E9D"/>
    <w:rsid w:val="00A5073E"/>
    <w:rsid w:val="00A50804"/>
    <w:rsid w:val="00A5083A"/>
    <w:rsid w:val="00A509D9"/>
    <w:rsid w:val="00A509EF"/>
    <w:rsid w:val="00A50B74"/>
    <w:rsid w:val="00A5105D"/>
    <w:rsid w:val="00A51122"/>
    <w:rsid w:val="00A51374"/>
    <w:rsid w:val="00A5144C"/>
    <w:rsid w:val="00A51874"/>
    <w:rsid w:val="00A519D2"/>
    <w:rsid w:val="00A520FB"/>
    <w:rsid w:val="00A521E8"/>
    <w:rsid w:val="00A523D4"/>
    <w:rsid w:val="00A5256B"/>
    <w:rsid w:val="00A52C84"/>
    <w:rsid w:val="00A52E9A"/>
    <w:rsid w:val="00A52EA7"/>
    <w:rsid w:val="00A52F42"/>
    <w:rsid w:val="00A532A5"/>
    <w:rsid w:val="00A5383E"/>
    <w:rsid w:val="00A53930"/>
    <w:rsid w:val="00A53ADC"/>
    <w:rsid w:val="00A542BA"/>
    <w:rsid w:val="00A5435B"/>
    <w:rsid w:val="00A54618"/>
    <w:rsid w:val="00A54744"/>
    <w:rsid w:val="00A54773"/>
    <w:rsid w:val="00A5491B"/>
    <w:rsid w:val="00A54ABA"/>
    <w:rsid w:val="00A54E01"/>
    <w:rsid w:val="00A560F5"/>
    <w:rsid w:val="00A569BB"/>
    <w:rsid w:val="00A5750A"/>
    <w:rsid w:val="00A577DA"/>
    <w:rsid w:val="00A57948"/>
    <w:rsid w:val="00A579BF"/>
    <w:rsid w:val="00A57D90"/>
    <w:rsid w:val="00A57EFA"/>
    <w:rsid w:val="00A60126"/>
    <w:rsid w:val="00A60726"/>
    <w:rsid w:val="00A61311"/>
    <w:rsid w:val="00A61A58"/>
    <w:rsid w:val="00A629D7"/>
    <w:rsid w:val="00A63191"/>
    <w:rsid w:val="00A63BB8"/>
    <w:rsid w:val="00A63C37"/>
    <w:rsid w:val="00A643CD"/>
    <w:rsid w:val="00A6481B"/>
    <w:rsid w:val="00A649E4"/>
    <w:rsid w:val="00A64D6A"/>
    <w:rsid w:val="00A65A8C"/>
    <w:rsid w:val="00A65DB9"/>
    <w:rsid w:val="00A65E76"/>
    <w:rsid w:val="00A6625E"/>
    <w:rsid w:val="00A662DB"/>
    <w:rsid w:val="00A662DE"/>
    <w:rsid w:val="00A6632A"/>
    <w:rsid w:val="00A66343"/>
    <w:rsid w:val="00A664C1"/>
    <w:rsid w:val="00A665E4"/>
    <w:rsid w:val="00A66AE5"/>
    <w:rsid w:val="00A66EEA"/>
    <w:rsid w:val="00A670C2"/>
    <w:rsid w:val="00A676F2"/>
    <w:rsid w:val="00A6798F"/>
    <w:rsid w:val="00A67C3A"/>
    <w:rsid w:val="00A67CD0"/>
    <w:rsid w:val="00A70060"/>
    <w:rsid w:val="00A700D8"/>
    <w:rsid w:val="00A703BD"/>
    <w:rsid w:val="00A705DA"/>
    <w:rsid w:val="00A70C1F"/>
    <w:rsid w:val="00A70C2F"/>
    <w:rsid w:val="00A70F7C"/>
    <w:rsid w:val="00A717B1"/>
    <w:rsid w:val="00A71CC3"/>
    <w:rsid w:val="00A72A07"/>
    <w:rsid w:val="00A732AE"/>
    <w:rsid w:val="00A73682"/>
    <w:rsid w:val="00A739B2"/>
    <w:rsid w:val="00A73F35"/>
    <w:rsid w:val="00A740B4"/>
    <w:rsid w:val="00A74699"/>
    <w:rsid w:val="00A7506F"/>
    <w:rsid w:val="00A750A4"/>
    <w:rsid w:val="00A75C29"/>
    <w:rsid w:val="00A75F8A"/>
    <w:rsid w:val="00A764CD"/>
    <w:rsid w:val="00A767CD"/>
    <w:rsid w:val="00A76A4D"/>
    <w:rsid w:val="00A76B38"/>
    <w:rsid w:val="00A76E70"/>
    <w:rsid w:val="00A77475"/>
    <w:rsid w:val="00A800E6"/>
    <w:rsid w:val="00A807C3"/>
    <w:rsid w:val="00A80A61"/>
    <w:rsid w:val="00A80AE9"/>
    <w:rsid w:val="00A80FF3"/>
    <w:rsid w:val="00A81078"/>
    <w:rsid w:val="00A8171C"/>
    <w:rsid w:val="00A81D8E"/>
    <w:rsid w:val="00A8226F"/>
    <w:rsid w:val="00A82C90"/>
    <w:rsid w:val="00A82D30"/>
    <w:rsid w:val="00A838FF"/>
    <w:rsid w:val="00A83A17"/>
    <w:rsid w:val="00A83E4D"/>
    <w:rsid w:val="00A840B2"/>
    <w:rsid w:val="00A843CA"/>
    <w:rsid w:val="00A8444E"/>
    <w:rsid w:val="00A847A1"/>
    <w:rsid w:val="00A84C14"/>
    <w:rsid w:val="00A85246"/>
    <w:rsid w:val="00A85300"/>
    <w:rsid w:val="00A856A3"/>
    <w:rsid w:val="00A858F2"/>
    <w:rsid w:val="00A8611A"/>
    <w:rsid w:val="00A86774"/>
    <w:rsid w:val="00A86AB8"/>
    <w:rsid w:val="00A86C8A"/>
    <w:rsid w:val="00A87146"/>
    <w:rsid w:val="00A87240"/>
    <w:rsid w:val="00A8753A"/>
    <w:rsid w:val="00A876B4"/>
    <w:rsid w:val="00A87821"/>
    <w:rsid w:val="00A9042B"/>
    <w:rsid w:val="00A90668"/>
    <w:rsid w:val="00A90689"/>
    <w:rsid w:val="00A909C4"/>
    <w:rsid w:val="00A90AD8"/>
    <w:rsid w:val="00A90E26"/>
    <w:rsid w:val="00A91187"/>
    <w:rsid w:val="00A917B1"/>
    <w:rsid w:val="00A91FE4"/>
    <w:rsid w:val="00A92411"/>
    <w:rsid w:val="00A92735"/>
    <w:rsid w:val="00A92759"/>
    <w:rsid w:val="00A92E0E"/>
    <w:rsid w:val="00A931D2"/>
    <w:rsid w:val="00A934FA"/>
    <w:rsid w:val="00A93999"/>
    <w:rsid w:val="00A93BFA"/>
    <w:rsid w:val="00A93E68"/>
    <w:rsid w:val="00A93EC0"/>
    <w:rsid w:val="00A93FF7"/>
    <w:rsid w:val="00A94328"/>
    <w:rsid w:val="00A94822"/>
    <w:rsid w:val="00A94D7D"/>
    <w:rsid w:val="00A95580"/>
    <w:rsid w:val="00A95EA3"/>
    <w:rsid w:val="00A95FEC"/>
    <w:rsid w:val="00A96449"/>
    <w:rsid w:val="00A966C6"/>
    <w:rsid w:val="00A96902"/>
    <w:rsid w:val="00A96970"/>
    <w:rsid w:val="00A9699A"/>
    <w:rsid w:val="00A96B33"/>
    <w:rsid w:val="00A972AE"/>
    <w:rsid w:val="00A97D19"/>
    <w:rsid w:val="00AA01CC"/>
    <w:rsid w:val="00AA064F"/>
    <w:rsid w:val="00AA0768"/>
    <w:rsid w:val="00AA0AA2"/>
    <w:rsid w:val="00AA0F17"/>
    <w:rsid w:val="00AA1109"/>
    <w:rsid w:val="00AA142B"/>
    <w:rsid w:val="00AA1900"/>
    <w:rsid w:val="00AA192C"/>
    <w:rsid w:val="00AA22E0"/>
    <w:rsid w:val="00AA267B"/>
    <w:rsid w:val="00AA2812"/>
    <w:rsid w:val="00AA284E"/>
    <w:rsid w:val="00AA2D65"/>
    <w:rsid w:val="00AA2E7C"/>
    <w:rsid w:val="00AA337A"/>
    <w:rsid w:val="00AA3680"/>
    <w:rsid w:val="00AA499D"/>
    <w:rsid w:val="00AA4A1C"/>
    <w:rsid w:val="00AA5839"/>
    <w:rsid w:val="00AA5D6E"/>
    <w:rsid w:val="00AA5D86"/>
    <w:rsid w:val="00AA648F"/>
    <w:rsid w:val="00AA66CD"/>
    <w:rsid w:val="00AA6BBD"/>
    <w:rsid w:val="00AA77CB"/>
    <w:rsid w:val="00AA77ED"/>
    <w:rsid w:val="00AA7FCF"/>
    <w:rsid w:val="00AB092C"/>
    <w:rsid w:val="00AB0C98"/>
    <w:rsid w:val="00AB0E84"/>
    <w:rsid w:val="00AB0EF0"/>
    <w:rsid w:val="00AB11E7"/>
    <w:rsid w:val="00AB176A"/>
    <w:rsid w:val="00AB1924"/>
    <w:rsid w:val="00AB1E20"/>
    <w:rsid w:val="00AB21A2"/>
    <w:rsid w:val="00AB2A72"/>
    <w:rsid w:val="00AB2B7B"/>
    <w:rsid w:val="00AB35F3"/>
    <w:rsid w:val="00AB3862"/>
    <w:rsid w:val="00AB3C53"/>
    <w:rsid w:val="00AB3EA2"/>
    <w:rsid w:val="00AB4094"/>
    <w:rsid w:val="00AB4F2C"/>
    <w:rsid w:val="00AB5136"/>
    <w:rsid w:val="00AB5349"/>
    <w:rsid w:val="00AB5EED"/>
    <w:rsid w:val="00AB5FE6"/>
    <w:rsid w:val="00AB659D"/>
    <w:rsid w:val="00AB6674"/>
    <w:rsid w:val="00AB66C1"/>
    <w:rsid w:val="00AB68E1"/>
    <w:rsid w:val="00AB6AEF"/>
    <w:rsid w:val="00AB6BC6"/>
    <w:rsid w:val="00AB7737"/>
    <w:rsid w:val="00AB7937"/>
    <w:rsid w:val="00AB7A7D"/>
    <w:rsid w:val="00AB7C66"/>
    <w:rsid w:val="00AB7EEB"/>
    <w:rsid w:val="00AC0188"/>
    <w:rsid w:val="00AC040D"/>
    <w:rsid w:val="00AC04C9"/>
    <w:rsid w:val="00AC0677"/>
    <w:rsid w:val="00AC0D17"/>
    <w:rsid w:val="00AC0E7E"/>
    <w:rsid w:val="00AC135D"/>
    <w:rsid w:val="00AC1606"/>
    <w:rsid w:val="00AC17EC"/>
    <w:rsid w:val="00AC1C30"/>
    <w:rsid w:val="00AC1C4F"/>
    <w:rsid w:val="00AC1E68"/>
    <w:rsid w:val="00AC233E"/>
    <w:rsid w:val="00AC240C"/>
    <w:rsid w:val="00AC32F3"/>
    <w:rsid w:val="00AC3AE9"/>
    <w:rsid w:val="00AC49FC"/>
    <w:rsid w:val="00AC4EDF"/>
    <w:rsid w:val="00AC5102"/>
    <w:rsid w:val="00AC5BC7"/>
    <w:rsid w:val="00AC6D0F"/>
    <w:rsid w:val="00AC6DCE"/>
    <w:rsid w:val="00AC7171"/>
    <w:rsid w:val="00AC718A"/>
    <w:rsid w:val="00AC71F7"/>
    <w:rsid w:val="00AC7641"/>
    <w:rsid w:val="00AC7BBB"/>
    <w:rsid w:val="00AC7E5F"/>
    <w:rsid w:val="00AD00A1"/>
    <w:rsid w:val="00AD04D6"/>
    <w:rsid w:val="00AD05D4"/>
    <w:rsid w:val="00AD09D6"/>
    <w:rsid w:val="00AD0BD6"/>
    <w:rsid w:val="00AD0CE2"/>
    <w:rsid w:val="00AD1E24"/>
    <w:rsid w:val="00AD25B7"/>
    <w:rsid w:val="00AD3157"/>
    <w:rsid w:val="00AD3196"/>
    <w:rsid w:val="00AD4022"/>
    <w:rsid w:val="00AD4436"/>
    <w:rsid w:val="00AD4612"/>
    <w:rsid w:val="00AD48ED"/>
    <w:rsid w:val="00AD51AB"/>
    <w:rsid w:val="00AD5EC3"/>
    <w:rsid w:val="00AD6066"/>
    <w:rsid w:val="00AD630D"/>
    <w:rsid w:val="00AD63D7"/>
    <w:rsid w:val="00AD66EC"/>
    <w:rsid w:val="00AD699B"/>
    <w:rsid w:val="00AD6BF0"/>
    <w:rsid w:val="00AD6D8C"/>
    <w:rsid w:val="00AD747F"/>
    <w:rsid w:val="00AD7A44"/>
    <w:rsid w:val="00AE0A1B"/>
    <w:rsid w:val="00AE0D9E"/>
    <w:rsid w:val="00AE0E48"/>
    <w:rsid w:val="00AE15EB"/>
    <w:rsid w:val="00AE15F9"/>
    <w:rsid w:val="00AE1DAF"/>
    <w:rsid w:val="00AE1E3E"/>
    <w:rsid w:val="00AE1EC4"/>
    <w:rsid w:val="00AE1FA7"/>
    <w:rsid w:val="00AE2DD1"/>
    <w:rsid w:val="00AE2DE3"/>
    <w:rsid w:val="00AE330F"/>
    <w:rsid w:val="00AE3391"/>
    <w:rsid w:val="00AE36AE"/>
    <w:rsid w:val="00AE473D"/>
    <w:rsid w:val="00AE49BD"/>
    <w:rsid w:val="00AE4FF4"/>
    <w:rsid w:val="00AE5A3F"/>
    <w:rsid w:val="00AE5DCF"/>
    <w:rsid w:val="00AE5F4F"/>
    <w:rsid w:val="00AE61EA"/>
    <w:rsid w:val="00AE6283"/>
    <w:rsid w:val="00AE6317"/>
    <w:rsid w:val="00AE63DE"/>
    <w:rsid w:val="00AE6A7F"/>
    <w:rsid w:val="00AE6C42"/>
    <w:rsid w:val="00AE7207"/>
    <w:rsid w:val="00AE73AC"/>
    <w:rsid w:val="00AE748E"/>
    <w:rsid w:val="00AE75AF"/>
    <w:rsid w:val="00AE7FB8"/>
    <w:rsid w:val="00AF074B"/>
    <w:rsid w:val="00AF0900"/>
    <w:rsid w:val="00AF0C3C"/>
    <w:rsid w:val="00AF0F3A"/>
    <w:rsid w:val="00AF1241"/>
    <w:rsid w:val="00AF171F"/>
    <w:rsid w:val="00AF21EA"/>
    <w:rsid w:val="00AF243E"/>
    <w:rsid w:val="00AF256B"/>
    <w:rsid w:val="00AF300C"/>
    <w:rsid w:val="00AF309A"/>
    <w:rsid w:val="00AF37E9"/>
    <w:rsid w:val="00AF3A4F"/>
    <w:rsid w:val="00AF3CAD"/>
    <w:rsid w:val="00AF3D9A"/>
    <w:rsid w:val="00AF4028"/>
    <w:rsid w:val="00AF4468"/>
    <w:rsid w:val="00AF4831"/>
    <w:rsid w:val="00AF4E0B"/>
    <w:rsid w:val="00AF518A"/>
    <w:rsid w:val="00AF579F"/>
    <w:rsid w:val="00AF598B"/>
    <w:rsid w:val="00AF5B63"/>
    <w:rsid w:val="00AF5C47"/>
    <w:rsid w:val="00AF5DA8"/>
    <w:rsid w:val="00AF5DFA"/>
    <w:rsid w:val="00AF616C"/>
    <w:rsid w:val="00AF61E6"/>
    <w:rsid w:val="00AF6C70"/>
    <w:rsid w:val="00AF6D4F"/>
    <w:rsid w:val="00AF6FCC"/>
    <w:rsid w:val="00AF7448"/>
    <w:rsid w:val="00AF7475"/>
    <w:rsid w:val="00AF7AEB"/>
    <w:rsid w:val="00AF7D3E"/>
    <w:rsid w:val="00AF7DCB"/>
    <w:rsid w:val="00AF7FAA"/>
    <w:rsid w:val="00AF7FC1"/>
    <w:rsid w:val="00B0005C"/>
    <w:rsid w:val="00B00604"/>
    <w:rsid w:val="00B00AC3"/>
    <w:rsid w:val="00B0105D"/>
    <w:rsid w:val="00B0139B"/>
    <w:rsid w:val="00B01928"/>
    <w:rsid w:val="00B01C3C"/>
    <w:rsid w:val="00B020B7"/>
    <w:rsid w:val="00B0254B"/>
    <w:rsid w:val="00B02C15"/>
    <w:rsid w:val="00B02C89"/>
    <w:rsid w:val="00B0366F"/>
    <w:rsid w:val="00B0399F"/>
    <w:rsid w:val="00B03E59"/>
    <w:rsid w:val="00B04BBF"/>
    <w:rsid w:val="00B04D32"/>
    <w:rsid w:val="00B04FFE"/>
    <w:rsid w:val="00B05881"/>
    <w:rsid w:val="00B0588E"/>
    <w:rsid w:val="00B05D8E"/>
    <w:rsid w:val="00B05E90"/>
    <w:rsid w:val="00B060F0"/>
    <w:rsid w:val="00B0612F"/>
    <w:rsid w:val="00B062F9"/>
    <w:rsid w:val="00B0655F"/>
    <w:rsid w:val="00B067ED"/>
    <w:rsid w:val="00B068FD"/>
    <w:rsid w:val="00B06B88"/>
    <w:rsid w:val="00B0713E"/>
    <w:rsid w:val="00B07256"/>
    <w:rsid w:val="00B0732F"/>
    <w:rsid w:val="00B0735E"/>
    <w:rsid w:val="00B0750E"/>
    <w:rsid w:val="00B077B7"/>
    <w:rsid w:val="00B07DB3"/>
    <w:rsid w:val="00B07F47"/>
    <w:rsid w:val="00B07F71"/>
    <w:rsid w:val="00B10936"/>
    <w:rsid w:val="00B1115B"/>
    <w:rsid w:val="00B124F8"/>
    <w:rsid w:val="00B1260F"/>
    <w:rsid w:val="00B126B6"/>
    <w:rsid w:val="00B13778"/>
    <w:rsid w:val="00B1381A"/>
    <w:rsid w:val="00B13AD8"/>
    <w:rsid w:val="00B13C52"/>
    <w:rsid w:val="00B13DEB"/>
    <w:rsid w:val="00B142E9"/>
    <w:rsid w:val="00B1436C"/>
    <w:rsid w:val="00B14692"/>
    <w:rsid w:val="00B14B3F"/>
    <w:rsid w:val="00B14F5E"/>
    <w:rsid w:val="00B14FAC"/>
    <w:rsid w:val="00B15693"/>
    <w:rsid w:val="00B156E3"/>
    <w:rsid w:val="00B1613D"/>
    <w:rsid w:val="00B16429"/>
    <w:rsid w:val="00B1737B"/>
    <w:rsid w:val="00B17A43"/>
    <w:rsid w:val="00B17A79"/>
    <w:rsid w:val="00B17EA4"/>
    <w:rsid w:val="00B17F8F"/>
    <w:rsid w:val="00B2004C"/>
    <w:rsid w:val="00B20BDC"/>
    <w:rsid w:val="00B20D2A"/>
    <w:rsid w:val="00B20EDA"/>
    <w:rsid w:val="00B21406"/>
    <w:rsid w:val="00B21830"/>
    <w:rsid w:val="00B21D50"/>
    <w:rsid w:val="00B21E0F"/>
    <w:rsid w:val="00B22003"/>
    <w:rsid w:val="00B221D1"/>
    <w:rsid w:val="00B22433"/>
    <w:rsid w:val="00B224D3"/>
    <w:rsid w:val="00B22555"/>
    <w:rsid w:val="00B2286F"/>
    <w:rsid w:val="00B229B4"/>
    <w:rsid w:val="00B22A58"/>
    <w:rsid w:val="00B22AA7"/>
    <w:rsid w:val="00B23161"/>
    <w:rsid w:val="00B23965"/>
    <w:rsid w:val="00B23AC6"/>
    <w:rsid w:val="00B23E5E"/>
    <w:rsid w:val="00B243BD"/>
    <w:rsid w:val="00B25402"/>
    <w:rsid w:val="00B25413"/>
    <w:rsid w:val="00B25515"/>
    <w:rsid w:val="00B25E4D"/>
    <w:rsid w:val="00B2663D"/>
    <w:rsid w:val="00B26A54"/>
    <w:rsid w:val="00B26BC9"/>
    <w:rsid w:val="00B27634"/>
    <w:rsid w:val="00B30216"/>
    <w:rsid w:val="00B303BF"/>
    <w:rsid w:val="00B305D1"/>
    <w:rsid w:val="00B30883"/>
    <w:rsid w:val="00B308D3"/>
    <w:rsid w:val="00B3111E"/>
    <w:rsid w:val="00B31970"/>
    <w:rsid w:val="00B31C3C"/>
    <w:rsid w:val="00B31CCA"/>
    <w:rsid w:val="00B31EE9"/>
    <w:rsid w:val="00B321AC"/>
    <w:rsid w:val="00B32470"/>
    <w:rsid w:val="00B3274A"/>
    <w:rsid w:val="00B32D9E"/>
    <w:rsid w:val="00B32E06"/>
    <w:rsid w:val="00B32EA5"/>
    <w:rsid w:val="00B33069"/>
    <w:rsid w:val="00B3309A"/>
    <w:rsid w:val="00B33309"/>
    <w:rsid w:val="00B33987"/>
    <w:rsid w:val="00B33A69"/>
    <w:rsid w:val="00B33BBE"/>
    <w:rsid w:val="00B33FC3"/>
    <w:rsid w:val="00B345ED"/>
    <w:rsid w:val="00B35566"/>
    <w:rsid w:val="00B35B18"/>
    <w:rsid w:val="00B361B9"/>
    <w:rsid w:val="00B365AC"/>
    <w:rsid w:val="00B36685"/>
    <w:rsid w:val="00B366B0"/>
    <w:rsid w:val="00B3671C"/>
    <w:rsid w:val="00B370DF"/>
    <w:rsid w:val="00B374A8"/>
    <w:rsid w:val="00B401E3"/>
    <w:rsid w:val="00B4025D"/>
    <w:rsid w:val="00B4073A"/>
    <w:rsid w:val="00B407BD"/>
    <w:rsid w:val="00B40855"/>
    <w:rsid w:val="00B40C18"/>
    <w:rsid w:val="00B40E3D"/>
    <w:rsid w:val="00B4233E"/>
    <w:rsid w:val="00B42B18"/>
    <w:rsid w:val="00B4353A"/>
    <w:rsid w:val="00B4385E"/>
    <w:rsid w:val="00B438AE"/>
    <w:rsid w:val="00B43957"/>
    <w:rsid w:val="00B43E5F"/>
    <w:rsid w:val="00B443B8"/>
    <w:rsid w:val="00B44413"/>
    <w:rsid w:val="00B445D3"/>
    <w:rsid w:val="00B44978"/>
    <w:rsid w:val="00B44F4B"/>
    <w:rsid w:val="00B450B0"/>
    <w:rsid w:val="00B45588"/>
    <w:rsid w:val="00B45915"/>
    <w:rsid w:val="00B45FA6"/>
    <w:rsid w:val="00B460F0"/>
    <w:rsid w:val="00B4640B"/>
    <w:rsid w:val="00B4661B"/>
    <w:rsid w:val="00B46678"/>
    <w:rsid w:val="00B4681E"/>
    <w:rsid w:val="00B46850"/>
    <w:rsid w:val="00B46AAE"/>
    <w:rsid w:val="00B475FF"/>
    <w:rsid w:val="00B504EE"/>
    <w:rsid w:val="00B5067F"/>
    <w:rsid w:val="00B51561"/>
    <w:rsid w:val="00B515D4"/>
    <w:rsid w:val="00B51988"/>
    <w:rsid w:val="00B51A4C"/>
    <w:rsid w:val="00B51DB2"/>
    <w:rsid w:val="00B52175"/>
    <w:rsid w:val="00B52A6D"/>
    <w:rsid w:val="00B533E8"/>
    <w:rsid w:val="00B53840"/>
    <w:rsid w:val="00B53A60"/>
    <w:rsid w:val="00B53FA8"/>
    <w:rsid w:val="00B54293"/>
    <w:rsid w:val="00B54350"/>
    <w:rsid w:val="00B543AE"/>
    <w:rsid w:val="00B546A0"/>
    <w:rsid w:val="00B54958"/>
    <w:rsid w:val="00B550A2"/>
    <w:rsid w:val="00B553C0"/>
    <w:rsid w:val="00B5581E"/>
    <w:rsid w:val="00B56476"/>
    <w:rsid w:val="00B56531"/>
    <w:rsid w:val="00B567E0"/>
    <w:rsid w:val="00B56FCF"/>
    <w:rsid w:val="00B571EF"/>
    <w:rsid w:val="00B60B96"/>
    <w:rsid w:val="00B60C50"/>
    <w:rsid w:val="00B619FF"/>
    <w:rsid w:val="00B61AE7"/>
    <w:rsid w:val="00B61C3D"/>
    <w:rsid w:val="00B61EBC"/>
    <w:rsid w:val="00B625C8"/>
    <w:rsid w:val="00B62BF5"/>
    <w:rsid w:val="00B62D94"/>
    <w:rsid w:val="00B6305F"/>
    <w:rsid w:val="00B633BC"/>
    <w:rsid w:val="00B63DEB"/>
    <w:rsid w:val="00B63DF4"/>
    <w:rsid w:val="00B63E7A"/>
    <w:rsid w:val="00B63F75"/>
    <w:rsid w:val="00B6457B"/>
    <w:rsid w:val="00B64889"/>
    <w:rsid w:val="00B649F7"/>
    <w:rsid w:val="00B64A2C"/>
    <w:rsid w:val="00B653F8"/>
    <w:rsid w:val="00B65704"/>
    <w:rsid w:val="00B65776"/>
    <w:rsid w:val="00B659C0"/>
    <w:rsid w:val="00B659EB"/>
    <w:rsid w:val="00B65C8E"/>
    <w:rsid w:val="00B66130"/>
    <w:rsid w:val="00B668CF"/>
    <w:rsid w:val="00B673A4"/>
    <w:rsid w:val="00B67455"/>
    <w:rsid w:val="00B67814"/>
    <w:rsid w:val="00B67E6F"/>
    <w:rsid w:val="00B700DA"/>
    <w:rsid w:val="00B70234"/>
    <w:rsid w:val="00B704C9"/>
    <w:rsid w:val="00B70917"/>
    <w:rsid w:val="00B7097B"/>
    <w:rsid w:val="00B70BD5"/>
    <w:rsid w:val="00B70D34"/>
    <w:rsid w:val="00B70E70"/>
    <w:rsid w:val="00B7109A"/>
    <w:rsid w:val="00B71331"/>
    <w:rsid w:val="00B7165A"/>
    <w:rsid w:val="00B71CD1"/>
    <w:rsid w:val="00B7233B"/>
    <w:rsid w:val="00B725F2"/>
    <w:rsid w:val="00B733DB"/>
    <w:rsid w:val="00B7359E"/>
    <w:rsid w:val="00B73724"/>
    <w:rsid w:val="00B73E10"/>
    <w:rsid w:val="00B7421C"/>
    <w:rsid w:val="00B74724"/>
    <w:rsid w:val="00B74943"/>
    <w:rsid w:val="00B749EE"/>
    <w:rsid w:val="00B7577A"/>
    <w:rsid w:val="00B75BE9"/>
    <w:rsid w:val="00B76705"/>
    <w:rsid w:val="00B76E07"/>
    <w:rsid w:val="00B76FF0"/>
    <w:rsid w:val="00B7700B"/>
    <w:rsid w:val="00B77863"/>
    <w:rsid w:val="00B77D49"/>
    <w:rsid w:val="00B77EBB"/>
    <w:rsid w:val="00B80042"/>
    <w:rsid w:val="00B80212"/>
    <w:rsid w:val="00B80B95"/>
    <w:rsid w:val="00B80CF1"/>
    <w:rsid w:val="00B826DC"/>
    <w:rsid w:val="00B829D7"/>
    <w:rsid w:val="00B82B0B"/>
    <w:rsid w:val="00B82BAF"/>
    <w:rsid w:val="00B830DB"/>
    <w:rsid w:val="00B838D2"/>
    <w:rsid w:val="00B838E2"/>
    <w:rsid w:val="00B839C1"/>
    <w:rsid w:val="00B84B11"/>
    <w:rsid w:val="00B84B79"/>
    <w:rsid w:val="00B84E6C"/>
    <w:rsid w:val="00B85CB6"/>
    <w:rsid w:val="00B860ED"/>
    <w:rsid w:val="00B86941"/>
    <w:rsid w:val="00B86C7D"/>
    <w:rsid w:val="00B86E57"/>
    <w:rsid w:val="00B86F63"/>
    <w:rsid w:val="00B87221"/>
    <w:rsid w:val="00B87E64"/>
    <w:rsid w:val="00B87F4E"/>
    <w:rsid w:val="00B90078"/>
    <w:rsid w:val="00B905E0"/>
    <w:rsid w:val="00B908E9"/>
    <w:rsid w:val="00B90AEF"/>
    <w:rsid w:val="00B90D7B"/>
    <w:rsid w:val="00B9197F"/>
    <w:rsid w:val="00B91A97"/>
    <w:rsid w:val="00B91CA8"/>
    <w:rsid w:val="00B91FEA"/>
    <w:rsid w:val="00B928FC"/>
    <w:rsid w:val="00B92BCF"/>
    <w:rsid w:val="00B92F78"/>
    <w:rsid w:val="00B92FB1"/>
    <w:rsid w:val="00B9344B"/>
    <w:rsid w:val="00B935C8"/>
    <w:rsid w:val="00B93606"/>
    <w:rsid w:val="00B93677"/>
    <w:rsid w:val="00B936A5"/>
    <w:rsid w:val="00B936F8"/>
    <w:rsid w:val="00B93934"/>
    <w:rsid w:val="00B93F6E"/>
    <w:rsid w:val="00B94271"/>
    <w:rsid w:val="00B946AC"/>
    <w:rsid w:val="00B94966"/>
    <w:rsid w:val="00B94AE0"/>
    <w:rsid w:val="00B94DC1"/>
    <w:rsid w:val="00B94FCE"/>
    <w:rsid w:val="00B957FC"/>
    <w:rsid w:val="00B95A35"/>
    <w:rsid w:val="00B95BF1"/>
    <w:rsid w:val="00B960D1"/>
    <w:rsid w:val="00B960EF"/>
    <w:rsid w:val="00B960F2"/>
    <w:rsid w:val="00B961EF"/>
    <w:rsid w:val="00B9626C"/>
    <w:rsid w:val="00B967AB"/>
    <w:rsid w:val="00B969A0"/>
    <w:rsid w:val="00B96C77"/>
    <w:rsid w:val="00B97512"/>
    <w:rsid w:val="00B976F7"/>
    <w:rsid w:val="00B978E5"/>
    <w:rsid w:val="00B97B42"/>
    <w:rsid w:val="00B97EFF"/>
    <w:rsid w:val="00BA00C8"/>
    <w:rsid w:val="00BA01C1"/>
    <w:rsid w:val="00BA02E7"/>
    <w:rsid w:val="00BA0A9C"/>
    <w:rsid w:val="00BA0E3E"/>
    <w:rsid w:val="00BA1308"/>
    <w:rsid w:val="00BA13F4"/>
    <w:rsid w:val="00BA19A6"/>
    <w:rsid w:val="00BA19E7"/>
    <w:rsid w:val="00BA1ACB"/>
    <w:rsid w:val="00BA2163"/>
    <w:rsid w:val="00BA21CB"/>
    <w:rsid w:val="00BA2285"/>
    <w:rsid w:val="00BA2F22"/>
    <w:rsid w:val="00BA3763"/>
    <w:rsid w:val="00BA3849"/>
    <w:rsid w:val="00BA3A3E"/>
    <w:rsid w:val="00BA4532"/>
    <w:rsid w:val="00BA4613"/>
    <w:rsid w:val="00BA4A2B"/>
    <w:rsid w:val="00BA50B1"/>
    <w:rsid w:val="00BA5265"/>
    <w:rsid w:val="00BA52DC"/>
    <w:rsid w:val="00BA53C2"/>
    <w:rsid w:val="00BA5520"/>
    <w:rsid w:val="00BA5572"/>
    <w:rsid w:val="00BA5642"/>
    <w:rsid w:val="00BA59A7"/>
    <w:rsid w:val="00BA5ECA"/>
    <w:rsid w:val="00BA5F3E"/>
    <w:rsid w:val="00BA60C2"/>
    <w:rsid w:val="00BA68E2"/>
    <w:rsid w:val="00BA79E6"/>
    <w:rsid w:val="00BA7EC6"/>
    <w:rsid w:val="00BB1830"/>
    <w:rsid w:val="00BB1A28"/>
    <w:rsid w:val="00BB1C64"/>
    <w:rsid w:val="00BB1FA9"/>
    <w:rsid w:val="00BB24D6"/>
    <w:rsid w:val="00BB257C"/>
    <w:rsid w:val="00BB2653"/>
    <w:rsid w:val="00BB276C"/>
    <w:rsid w:val="00BB2FA9"/>
    <w:rsid w:val="00BB32C2"/>
    <w:rsid w:val="00BB374F"/>
    <w:rsid w:val="00BB397D"/>
    <w:rsid w:val="00BB3CAC"/>
    <w:rsid w:val="00BB3F6D"/>
    <w:rsid w:val="00BB430A"/>
    <w:rsid w:val="00BB4D78"/>
    <w:rsid w:val="00BB5169"/>
    <w:rsid w:val="00BB543E"/>
    <w:rsid w:val="00BB5EC8"/>
    <w:rsid w:val="00BB5F9B"/>
    <w:rsid w:val="00BB5FA6"/>
    <w:rsid w:val="00BB61D3"/>
    <w:rsid w:val="00BB64B4"/>
    <w:rsid w:val="00BB6A0F"/>
    <w:rsid w:val="00BB6A7A"/>
    <w:rsid w:val="00BB737D"/>
    <w:rsid w:val="00BB781A"/>
    <w:rsid w:val="00BC00D0"/>
    <w:rsid w:val="00BC0A5A"/>
    <w:rsid w:val="00BC1233"/>
    <w:rsid w:val="00BC15AE"/>
    <w:rsid w:val="00BC166B"/>
    <w:rsid w:val="00BC1B71"/>
    <w:rsid w:val="00BC2029"/>
    <w:rsid w:val="00BC231F"/>
    <w:rsid w:val="00BC23E1"/>
    <w:rsid w:val="00BC26FB"/>
    <w:rsid w:val="00BC27EA"/>
    <w:rsid w:val="00BC2B2E"/>
    <w:rsid w:val="00BC34CC"/>
    <w:rsid w:val="00BC35C2"/>
    <w:rsid w:val="00BC382F"/>
    <w:rsid w:val="00BC3A27"/>
    <w:rsid w:val="00BC3B5D"/>
    <w:rsid w:val="00BC3D77"/>
    <w:rsid w:val="00BC3FFD"/>
    <w:rsid w:val="00BC4574"/>
    <w:rsid w:val="00BC4AC6"/>
    <w:rsid w:val="00BC4B0E"/>
    <w:rsid w:val="00BC4CC1"/>
    <w:rsid w:val="00BC4E1A"/>
    <w:rsid w:val="00BC4F22"/>
    <w:rsid w:val="00BC5116"/>
    <w:rsid w:val="00BC515D"/>
    <w:rsid w:val="00BC5359"/>
    <w:rsid w:val="00BC5BDF"/>
    <w:rsid w:val="00BC5C2A"/>
    <w:rsid w:val="00BC5E92"/>
    <w:rsid w:val="00BC6290"/>
    <w:rsid w:val="00BC6B8A"/>
    <w:rsid w:val="00BC6EFA"/>
    <w:rsid w:val="00BC715E"/>
    <w:rsid w:val="00BC7189"/>
    <w:rsid w:val="00BC733C"/>
    <w:rsid w:val="00BD039B"/>
    <w:rsid w:val="00BD10C9"/>
    <w:rsid w:val="00BD1C54"/>
    <w:rsid w:val="00BD1F26"/>
    <w:rsid w:val="00BD2CE9"/>
    <w:rsid w:val="00BD3396"/>
    <w:rsid w:val="00BD34D8"/>
    <w:rsid w:val="00BD367F"/>
    <w:rsid w:val="00BD376F"/>
    <w:rsid w:val="00BD37DD"/>
    <w:rsid w:val="00BD3BA6"/>
    <w:rsid w:val="00BD3BB8"/>
    <w:rsid w:val="00BD40F2"/>
    <w:rsid w:val="00BD4577"/>
    <w:rsid w:val="00BD46E3"/>
    <w:rsid w:val="00BD498E"/>
    <w:rsid w:val="00BD499B"/>
    <w:rsid w:val="00BD4BDF"/>
    <w:rsid w:val="00BD546A"/>
    <w:rsid w:val="00BD7337"/>
    <w:rsid w:val="00BD761B"/>
    <w:rsid w:val="00BD7A9C"/>
    <w:rsid w:val="00BD7EA7"/>
    <w:rsid w:val="00BE03D7"/>
    <w:rsid w:val="00BE0C31"/>
    <w:rsid w:val="00BE0E9F"/>
    <w:rsid w:val="00BE1ADC"/>
    <w:rsid w:val="00BE2467"/>
    <w:rsid w:val="00BE277F"/>
    <w:rsid w:val="00BE294F"/>
    <w:rsid w:val="00BE33F1"/>
    <w:rsid w:val="00BE3410"/>
    <w:rsid w:val="00BE35DC"/>
    <w:rsid w:val="00BE38D2"/>
    <w:rsid w:val="00BE4049"/>
    <w:rsid w:val="00BE43A1"/>
    <w:rsid w:val="00BE4882"/>
    <w:rsid w:val="00BE4A2A"/>
    <w:rsid w:val="00BE4DBA"/>
    <w:rsid w:val="00BE53B4"/>
    <w:rsid w:val="00BE5963"/>
    <w:rsid w:val="00BE5BA4"/>
    <w:rsid w:val="00BE5CB1"/>
    <w:rsid w:val="00BE5D91"/>
    <w:rsid w:val="00BE61AB"/>
    <w:rsid w:val="00BE6327"/>
    <w:rsid w:val="00BE6499"/>
    <w:rsid w:val="00BE6737"/>
    <w:rsid w:val="00BE7563"/>
    <w:rsid w:val="00BE7C19"/>
    <w:rsid w:val="00BE7EB4"/>
    <w:rsid w:val="00BE7F1C"/>
    <w:rsid w:val="00BF0502"/>
    <w:rsid w:val="00BF0864"/>
    <w:rsid w:val="00BF1277"/>
    <w:rsid w:val="00BF1578"/>
    <w:rsid w:val="00BF1A6D"/>
    <w:rsid w:val="00BF265D"/>
    <w:rsid w:val="00BF2BEF"/>
    <w:rsid w:val="00BF2D84"/>
    <w:rsid w:val="00BF2DF5"/>
    <w:rsid w:val="00BF3044"/>
    <w:rsid w:val="00BF326B"/>
    <w:rsid w:val="00BF3304"/>
    <w:rsid w:val="00BF3498"/>
    <w:rsid w:val="00BF372D"/>
    <w:rsid w:val="00BF373D"/>
    <w:rsid w:val="00BF37FF"/>
    <w:rsid w:val="00BF3917"/>
    <w:rsid w:val="00BF42CD"/>
    <w:rsid w:val="00BF44BA"/>
    <w:rsid w:val="00BF465C"/>
    <w:rsid w:val="00BF4DF6"/>
    <w:rsid w:val="00BF5397"/>
    <w:rsid w:val="00BF5853"/>
    <w:rsid w:val="00BF5CA9"/>
    <w:rsid w:val="00BF617C"/>
    <w:rsid w:val="00BF663E"/>
    <w:rsid w:val="00BF6AFE"/>
    <w:rsid w:val="00BF6CB0"/>
    <w:rsid w:val="00BF6E1B"/>
    <w:rsid w:val="00BF6FCE"/>
    <w:rsid w:val="00BF7277"/>
    <w:rsid w:val="00BF7672"/>
    <w:rsid w:val="00C00526"/>
    <w:rsid w:val="00C0058E"/>
    <w:rsid w:val="00C00753"/>
    <w:rsid w:val="00C00908"/>
    <w:rsid w:val="00C009ED"/>
    <w:rsid w:val="00C00AD6"/>
    <w:rsid w:val="00C00E43"/>
    <w:rsid w:val="00C00F77"/>
    <w:rsid w:val="00C0111B"/>
    <w:rsid w:val="00C01206"/>
    <w:rsid w:val="00C01683"/>
    <w:rsid w:val="00C0175F"/>
    <w:rsid w:val="00C024A8"/>
    <w:rsid w:val="00C02F16"/>
    <w:rsid w:val="00C03098"/>
    <w:rsid w:val="00C03C17"/>
    <w:rsid w:val="00C03E7C"/>
    <w:rsid w:val="00C03F7E"/>
    <w:rsid w:val="00C041DE"/>
    <w:rsid w:val="00C046FD"/>
    <w:rsid w:val="00C04894"/>
    <w:rsid w:val="00C04BB6"/>
    <w:rsid w:val="00C04D12"/>
    <w:rsid w:val="00C05E35"/>
    <w:rsid w:val="00C061DF"/>
    <w:rsid w:val="00C06443"/>
    <w:rsid w:val="00C06724"/>
    <w:rsid w:val="00C06897"/>
    <w:rsid w:val="00C06D92"/>
    <w:rsid w:val="00C07379"/>
    <w:rsid w:val="00C0748A"/>
    <w:rsid w:val="00C076C8"/>
    <w:rsid w:val="00C0792B"/>
    <w:rsid w:val="00C07E1A"/>
    <w:rsid w:val="00C10044"/>
    <w:rsid w:val="00C1075C"/>
    <w:rsid w:val="00C10BFF"/>
    <w:rsid w:val="00C11246"/>
    <w:rsid w:val="00C11AE8"/>
    <w:rsid w:val="00C11B43"/>
    <w:rsid w:val="00C11ED6"/>
    <w:rsid w:val="00C122BD"/>
    <w:rsid w:val="00C126D1"/>
    <w:rsid w:val="00C12719"/>
    <w:rsid w:val="00C12BF7"/>
    <w:rsid w:val="00C12F3D"/>
    <w:rsid w:val="00C132CC"/>
    <w:rsid w:val="00C1353E"/>
    <w:rsid w:val="00C137CB"/>
    <w:rsid w:val="00C13ADA"/>
    <w:rsid w:val="00C13C2E"/>
    <w:rsid w:val="00C144E1"/>
    <w:rsid w:val="00C144EB"/>
    <w:rsid w:val="00C1470B"/>
    <w:rsid w:val="00C14B51"/>
    <w:rsid w:val="00C15B24"/>
    <w:rsid w:val="00C15C0C"/>
    <w:rsid w:val="00C15E61"/>
    <w:rsid w:val="00C15FA3"/>
    <w:rsid w:val="00C164BE"/>
    <w:rsid w:val="00C169B8"/>
    <w:rsid w:val="00C1706E"/>
    <w:rsid w:val="00C17743"/>
    <w:rsid w:val="00C179B8"/>
    <w:rsid w:val="00C17A51"/>
    <w:rsid w:val="00C2002A"/>
    <w:rsid w:val="00C201BD"/>
    <w:rsid w:val="00C2036B"/>
    <w:rsid w:val="00C2036C"/>
    <w:rsid w:val="00C203BF"/>
    <w:rsid w:val="00C203ED"/>
    <w:rsid w:val="00C208E4"/>
    <w:rsid w:val="00C20E14"/>
    <w:rsid w:val="00C21187"/>
    <w:rsid w:val="00C2119F"/>
    <w:rsid w:val="00C214D4"/>
    <w:rsid w:val="00C2162F"/>
    <w:rsid w:val="00C219D2"/>
    <w:rsid w:val="00C22270"/>
    <w:rsid w:val="00C22938"/>
    <w:rsid w:val="00C22D05"/>
    <w:rsid w:val="00C23051"/>
    <w:rsid w:val="00C23992"/>
    <w:rsid w:val="00C23DF1"/>
    <w:rsid w:val="00C23E1A"/>
    <w:rsid w:val="00C23F13"/>
    <w:rsid w:val="00C24F7F"/>
    <w:rsid w:val="00C25428"/>
    <w:rsid w:val="00C255EB"/>
    <w:rsid w:val="00C263E6"/>
    <w:rsid w:val="00C26610"/>
    <w:rsid w:val="00C266E0"/>
    <w:rsid w:val="00C2681F"/>
    <w:rsid w:val="00C26EAF"/>
    <w:rsid w:val="00C27077"/>
    <w:rsid w:val="00C273C9"/>
    <w:rsid w:val="00C276C9"/>
    <w:rsid w:val="00C278E8"/>
    <w:rsid w:val="00C27D2A"/>
    <w:rsid w:val="00C302D4"/>
    <w:rsid w:val="00C30368"/>
    <w:rsid w:val="00C3078A"/>
    <w:rsid w:val="00C308F7"/>
    <w:rsid w:val="00C30A93"/>
    <w:rsid w:val="00C30E12"/>
    <w:rsid w:val="00C31280"/>
    <w:rsid w:val="00C314E2"/>
    <w:rsid w:val="00C3160F"/>
    <w:rsid w:val="00C31781"/>
    <w:rsid w:val="00C32294"/>
    <w:rsid w:val="00C322FA"/>
    <w:rsid w:val="00C323C5"/>
    <w:rsid w:val="00C32857"/>
    <w:rsid w:val="00C329FF"/>
    <w:rsid w:val="00C32CD6"/>
    <w:rsid w:val="00C33476"/>
    <w:rsid w:val="00C33799"/>
    <w:rsid w:val="00C3387F"/>
    <w:rsid w:val="00C3399A"/>
    <w:rsid w:val="00C33E41"/>
    <w:rsid w:val="00C3499D"/>
    <w:rsid w:val="00C34ABE"/>
    <w:rsid w:val="00C34BBD"/>
    <w:rsid w:val="00C3532E"/>
    <w:rsid w:val="00C35409"/>
    <w:rsid w:val="00C354E5"/>
    <w:rsid w:val="00C354FE"/>
    <w:rsid w:val="00C3561E"/>
    <w:rsid w:val="00C35B8A"/>
    <w:rsid w:val="00C361E2"/>
    <w:rsid w:val="00C3673D"/>
    <w:rsid w:val="00C36F45"/>
    <w:rsid w:val="00C37606"/>
    <w:rsid w:val="00C37C75"/>
    <w:rsid w:val="00C37F6A"/>
    <w:rsid w:val="00C408B1"/>
    <w:rsid w:val="00C40DCC"/>
    <w:rsid w:val="00C40F28"/>
    <w:rsid w:val="00C40FC2"/>
    <w:rsid w:val="00C4196C"/>
    <w:rsid w:val="00C42561"/>
    <w:rsid w:val="00C42934"/>
    <w:rsid w:val="00C42C8A"/>
    <w:rsid w:val="00C4320C"/>
    <w:rsid w:val="00C433D1"/>
    <w:rsid w:val="00C433FC"/>
    <w:rsid w:val="00C43855"/>
    <w:rsid w:val="00C43A28"/>
    <w:rsid w:val="00C43AFB"/>
    <w:rsid w:val="00C440E1"/>
    <w:rsid w:val="00C4427E"/>
    <w:rsid w:val="00C443A5"/>
    <w:rsid w:val="00C44462"/>
    <w:rsid w:val="00C44C28"/>
    <w:rsid w:val="00C455A7"/>
    <w:rsid w:val="00C455CD"/>
    <w:rsid w:val="00C45636"/>
    <w:rsid w:val="00C46265"/>
    <w:rsid w:val="00C4645C"/>
    <w:rsid w:val="00C46543"/>
    <w:rsid w:val="00C46562"/>
    <w:rsid w:val="00C46891"/>
    <w:rsid w:val="00C46A11"/>
    <w:rsid w:val="00C46C24"/>
    <w:rsid w:val="00C46CB0"/>
    <w:rsid w:val="00C46D00"/>
    <w:rsid w:val="00C46E33"/>
    <w:rsid w:val="00C47226"/>
    <w:rsid w:val="00C4730F"/>
    <w:rsid w:val="00C475A7"/>
    <w:rsid w:val="00C50004"/>
    <w:rsid w:val="00C5059F"/>
    <w:rsid w:val="00C5082E"/>
    <w:rsid w:val="00C50D13"/>
    <w:rsid w:val="00C50E05"/>
    <w:rsid w:val="00C50E4D"/>
    <w:rsid w:val="00C51054"/>
    <w:rsid w:val="00C512C6"/>
    <w:rsid w:val="00C515A8"/>
    <w:rsid w:val="00C51934"/>
    <w:rsid w:val="00C52052"/>
    <w:rsid w:val="00C5239A"/>
    <w:rsid w:val="00C525ED"/>
    <w:rsid w:val="00C525F4"/>
    <w:rsid w:val="00C52873"/>
    <w:rsid w:val="00C530F3"/>
    <w:rsid w:val="00C534ED"/>
    <w:rsid w:val="00C536E3"/>
    <w:rsid w:val="00C539BD"/>
    <w:rsid w:val="00C53BAA"/>
    <w:rsid w:val="00C53BFC"/>
    <w:rsid w:val="00C53D5C"/>
    <w:rsid w:val="00C53F7B"/>
    <w:rsid w:val="00C54062"/>
    <w:rsid w:val="00C54132"/>
    <w:rsid w:val="00C542DD"/>
    <w:rsid w:val="00C5465C"/>
    <w:rsid w:val="00C548D7"/>
    <w:rsid w:val="00C54993"/>
    <w:rsid w:val="00C552C4"/>
    <w:rsid w:val="00C55A0B"/>
    <w:rsid w:val="00C55D69"/>
    <w:rsid w:val="00C55D75"/>
    <w:rsid w:val="00C563CD"/>
    <w:rsid w:val="00C57534"/>
    <w:rsid w:val="00C57636"/>
    <w:rsid w:val="00C57EAE"/>
    <w:rsid w:val="00C600CA"/>
    <w:rsid w:val="00C6034F"/>
    <w:rsid w:val="00C6065C"/>
    <w:rsid w:val="00C60693"/>
    <w:rsid w:val="00C60E38"/>
    <w:rsid w:val="00C60E94"/>
    <w:rsid w:val="00C60F8D"/>
    <w:rsid w:val="00C61299"/>
    <w:rsid w:val="00C61CF2"/>
    <w:rsid w:val="00C61E50"/>
    <w:rsid w:val="00C6245C"/>
    <w:rsid w:val="00C62B98"/>
    <w:rsid w:val="00C63101"/>
    <w:rsid w:val="00C643BA"/>
    <w:rsid w:val="00C64AC6"/>
    <w:rsid w:val="00C64D49"/>
    <w:rsid w:val="00C650FB"/>
    <w:rsid w:val="00C65582"/>
    <w:rsid w:val="00C66031"/>
    <w:rsid w:val="00C66094"/>
    <w:rsid w:val="00C663F7"/>
    <w:rsid w:val="00C666B8"/>
    <w:rsid w:val="00C66AC8"/>
    <w:rsid w:val="00C66D6A"/>
    <w:rsid w:val="00C670BB"/>
    <w:rsid w:val="00C67B4F"/>
    <w:rsid w:val="00C67C17"/>
    <w:rsid w:val="00C67F2A"/>
    <w:rsid w:val="00C7041B"/>
    <w:rsid w:val="00C70609"/>
    <w:rsid w:val="00C70771"/>
    <w:rsid w:val="00C707CA"/>
    <w:rsid w:val="00C70CC2"/>
    <w:rsid w:val="00C71154"/>
    <w:rsid w:val="00C71400"/>
    <w:rsid w:val="00C7145C"/>
    <w:rsid w:val="00C7164D"/>
    <w:rsid w:val="00C71D3A"/>
    <w:rsid w:val="00C7213A"/>
    <w:rsid w:val="00C729CB"/>
    <w:rsid w:val="00C729DF"/>
    <w:rsid w:val="00C73010"/>
    <w:rsid w:val="00C7351B"/>
    <w:rsid w:val="00C73A60"/>
    <w:rsid w:val="00C73C21"/>
    <w:rsid w:val="00C73CED"/>
    <w:rsid w:val="00C73EBE"/>
    <w:rsid w:val="00C73F34"/>
    <w:rsid w:val="00C741FB"/>
    <w:rsid w:val="00C74227"/>
    <w:rsid w:val="00C7431D"/>
    <w:rsid w:val="00C744B0"/>
    <w:rsid w:val="00C749C6"/>
    <w:rsid w:val="00C74B47"/>
    <w:rsid w:val="00C74C09"/>
    <w:rsid w:val="00C757B0"/>
    <w:rsid w:val="00C758C4"/>
    <w:rsid w:val="00C75985"/>
    <w:rsid w:val="00C759EE"/>
    <w:rsid w:val="00C75D0B"/>
    <w:rsid w:val="00C75D1B"/>
    <w:rsid w:val="00C75D28"/>
    <w:rsid w:val="00C7621A"/>
    <w:rsid w:val="00C763DA"/>
    <w:rsid w:val="00C76728"/>
    <w:rsid w:val="00C76B00"/>
    <w:rsid w:val="00C76C52"/>
    <w:rsid w:val="00C77075"/>
    <w:rsid w:val="00C772CB"/>
    <w:rsid w:val="00C7735D"/>
    <w:rsid w:val="00C802F0"/>
    <w:rsid w:val="00C803AA"/>
    <w:rsid w:val="00C8067F"/>
    <w:rsid w:val="00C80C31"/>
    <w:rsid w:val="00C80D93"/>
    <w:rsid w:val="00C8117A"/>
    <w:rsid w:val="00C812CF"/>
    <w:rsid w:val="00C815CA"/>
    <w:rsid w:val="00C8162B"/>
    <w:rsid w:val="00C82283"/>
    <w:rsid w:val="00C82304"/>
    <w:rsid w:val="00C825A5"/>
    <w:rsid w:val="00C82ABF"/>
    <w:rsid w:val="00C8307F"/>
    <w:rsid w:val="00C831A7"/>
    <w:rsid w:val="00C83322"/>
    <w:rsid w:val="00C834B6"/>
    <w:rsid w:val="00C8387B"/>
    <w:rsid w:val="00C83FAF"/>
    <w:rsid w:val="00C84138"/>
    <w:rsid w:val="00C84487"/>
    <w:rsid w:val="00C845AE"/>
    <w:rsid w:val="00C8538E"/>
    <w:rsid w:val="00C857C1"/>
    <w:rsid w:val="00C858B6"/>
    <w:rsid w:val="00C859F5"/>
    <w:rsid w:val="00C85B4C"/>
    <w:rsid w:val="00C85B7A"/>
    <w:rsid w:val="00C85DEF"/>
    <w:rsid w:val="00C86B12"/>
    <w:rsid w:val="00C86BA2"/>
    <w:rsid w:val="00C86C5F"/>
    <w:rsid w:val="00C87285"/>
    <w:rsid w:val="00C87521"/>
    <w:rsid w:val="00C87692"/>
    <w:rsid w:val="00C876DD"/>
    <w:rsid w:val="00C87C45"/>
    <w:rsid w:val="00C904AA"/>
    <w:rsid w:val="00C904B7"/>
    <w:rsid w:val="00C90736"/>
    <w:rsid w:val="00C90ADA"/>
    <w:rsid w:val="00C90BBE"/>
    <w:rsid w:val="00C91099"/>
    <w:rsid w:val="00C917F9"/>
    <w:rsid w:val="00C91895"/>
    <w:rsid w:val="00C92208"/>
    <w:rsid w:val="00C92661"/>
    <w:rsid w:val="00C926A0"/>
    <w:rsid w:val="00C92C90"/>
    <w:rsid w:val="00C92D60"/>
    <w:rsid w:val="00C92FDA"/>
    <w:rsid w:val="00C9337B"/>
    <w:rsid w:val="00C934D9"/>
    <w:rsid w:val="00C9382C"/>
    <w:rsid w:val="00C93D69"/>
    <w:rsid w:val="00C93FB3"/>
    <w:rsid w:val="00C94010"/>
    <w:rsid w:val="00C94462"/>
    <w:rsid w:val="00C94E5C"/>
    <w:rsid w:val="00C94F4C"/>
    <w:rsid w:val="00C952B0"/>
    <w:rsid w:val="00C95EB4"/>
    <w:rsid w:val="00C96358"/>
    <w:rsid w:val="00C96551"/>
    <w:rsid w:val="00C96781"/>
    <w:rsid w:val="00C967EC"/>
    <w:rsid w:val="00C974C2"/>
    <w:rsid w:val="00C9760B"/>
    <w:rsid w:val="00C977F3"/>
    <w:rsid w:val="00C97AC1"/>
    <w:rsid w:val="00C97C35"/>
    <w:rsid w:val="00C97E53"/>
    <w:rsid w:val="00C97FCC"/>
    <w:rsid w:val="00CA0A9A"/>
    <w:rsid w:val="00CA0E01"/>
    <w:rsid w:val="00CA1801"/>
    <w:rsid w:val="00CA1BB0"/>
    <w:rsid w:val="00CA1E18"/>
    <w:rsid w:val="00CA234F"/>
    <w:rsid w:val="00CA2F09"/>
    <w:rsid w:val="00CA2FD4"/>
    <w:rsid w:val="00CA31BF"/>
    <w:rsid w:val="00CA340A"/>
    <w:rsid w:val="00CA379E"/>
    <w:rsid w:val="00CA38B5"/>
    <w:rsid w:val="00CA39DB"/>
    <w:rsid w:val="00CA3B72"/>
    <w:rsid w:val="00CA3E57"/>
    <w:rsid w:val="00CA3F17"/>
    <w:rsid w:val="00CA42C8"/>
    <w:rsid w:val="00CA4C16"/>
    <w:rsid w:val="00CA5201"/>
    <w:rsid w:val="00CA5588"/>
    <w:rsid w:val="00CA58C6"/>
    <w:rsid w:val="00CA5D24"/>
    <w:rsid w:val="00CA6563"/>
    <w:rsid w:val="00CA677A"/>
    <w:rsid w:val="00CA6783"/>
    <w:rsid w:val="00CA703A"/>
    <w:rsid w:val="00CA7277"/>
    <w:rsid w:val="00CA74CF"/>
    <w:rsid w:val="00CA7A38"/>
    <w:rsid w:val="00CA7B55"/>
    <w:rsid w:val="00CB045E"/>
    <w:rsid w:val="00CB0477"/>
    <w:rsid w:val="00CB08D2"/>
    <w:rsid w:val="00CB0D6C"/>
    <w:rsid w:val="00CB189E"/>
    <w:rsid w:val="00CB1E0B"/>
    <w:rsid w:val="00CB1E39"/>
    <w:rsid w:val="00CB1F40"/>
    <w:rsid w:val="00CB216F"/>
    <w:rsid w:val="00CB26E7"/>
    <w:rsid w:val="00CB272B"/>
    <w:rsid w:val="00CB291D"/>
    <w:rsid w:val="00CB2AB4"/>
    <w:rsid w:val="00CB2BD8"/>
    <w:rsid w:val="00CB314A"/>
    <w:rsid w:val="00CB35AB"/>
    <w:rsid w:val="00CB3CD3"/>
    <w:rsid w:val="00CB3D45"/>
    <w:rsid w:val="00CB3D46"/>
    <w:rsid w:val="00CB46E3"/>
    <w:rsid w:val="00CB488C"/>
    <w:rsid w:val="00CB5667"/>
    <w:rsid w:val="00CB56B0"/>
    <w:rsid w:val="00CB5BEB"/>
    <w:rsid w:val="00CB6309"/>
    <w:rsid w:val="00CB6315"/>
    <w:rsid w:val="00CB6855"/>
    <w:rsid w:val="00CB6BE2"/>
    <w:rsid w:val="00CB6D8F"/>
    <w:rsid w:val="00CB7327"/>
    <w:rsid w:val="00CB76D6"/>
    <w:rsid w:val="00CB7EF6"/>
    <w:rsid w:val="00CB7EFE"/>
    <w:rsid w:val="00CC03F4"/>
    <w:rsid w:val="00CC06D0"/>
    <w:rsid w:val="00CC06E1"/>
    <w:rsid w:val="00CC09AE"/>
    <w:rsid w:val="00CC0B40"/>
    <w:rsid w:val="00CC0B80"/>
    <w:rsid w:val="00CC0FA7"/>
    <w:rsid w:val="00CC17AC"/>
    <w:rsid w:val="00CC182B"/>
    <w:rsid w:val="00CC1E45"/>
    <w:rsid w:val="00CC25B6"/>
    <w:rsid w:val="00CC2A32"/>
    <w:rsid w:val="00CC344E"/>
    <w:rsid w:val="00CC425C"/>
    <w:rsid w:val="00CC4341"/>
    <w:rsid w:val="00CC4978"/>
    <w:rsid w:val="00CC4AF9"/>
    <w:rsid w:val="00CC4ECE"/>
    <w:rsid w:val="00CC4ED9"/>
    <w:rsid w:val="00CC50A5"/>
    <w:rsid w:val="00CC54B7"/>
    <w:rsid w:val="00CC591B"/>
    <w:rsid w:val="00CC5A52"/>
    <w:rsid w:val="00CC5B1A"/>
    <w:rsid w:val="00CC5D28"/>
    <w:rsid w:val="00CC5FFE"/>
    <w:rsid w:val="00CC66EE"/>
    <w:rsid w:val="00CC6BEA"/>
    <w:rsid w:val="00CC6E62"/>
    <w:rsid w:val="00CC7482"/>
    <w:rsid w:val="00CC764D"/>
    <w:rsid w:val="00CC7C64"/>
    <w:rsid w:val="00CC7EDE"/>
    <w:rsid w:val="00CD0093"/>
    <w:rsid w:val="00CD0251"/>
    <w:rsid w:val="00CD0631"/>
    <w:rsid w:val="00CD0B07"/>
    <w:rsid w:val="00CD0E26"/>
    <w:rsid w:val="00CD0FF9"/>
    <w:rsid w:val="00CD112C"/>
    <w:rsid w:val="00CD1274"/>
    <w:rsid w:val="00CD13E5"/>
    <w:rsid w:val="00CD1445"/>
    <w:rsid w:val="00CD1C6F"/>
    <w:rsid w:val="00CD1EA0"/>
    <w:rsid w:val="00CD22D8"/>
    <w:rsid w:val="00CD239A"/>
    <w:rsid w:val="00CD2A0D"/>
    <w:rsid w:val="00CD2DC4"/>
    <w:rsid w:val="00CD34C3"/>
    <w:rsid w:val="00CD3622"/>
    <w:rsid w:val="00CD3694"/>
    <w:rsid w:val="00CD38A6"/>
    <w:rsid w:val="00CD3AE8"/>
    <w:rsid w:val="00CD3CDD"/>
    <w:rsid w:val="00CD44E4"/>
    <w:rsid w:val="00CD4A3C"/>
    <w:rsid w:val="00CD4BA4"/>
    <w:rsid w:val="00CD4F00"/>
    <w:rsid w:val="00CD5897"/>
    <w:rsid w:val="00CD5C15"/>
    <w:rsid w:val="00CD60CE"/>
    <w:rsid w:val="00CD6320"/>
    <w:rsid w:val="00CD6981"/>
    <w:rsid w:val="00CD6D94"/>
    <w:rsid w:val="00CD6F86"/>
    <w:rsid w:val="00CD7375"/>
    <w:rsid w:val="00CD7773"/>
    <w:rsid w:val="00CD7861"/>
    <w:rsid w:val="00CD7B12"/>
    <w:rsid w:val="00CD7E5A"/>
    <w:rsid w:val="00CD7EF0"/>
    <w:rsid w:val="00CE05C0"/>
    <w:rsid w:val="00CE06D6"/>
    <w:rsid w:val="00CE06EF"/>
    <w:rsid w:val="00CE0BE3"/>
    <w:rsid w:val="00CE0CEB"/>
    <w:rsid w:val="00CE108B"/>
    <w:rsid w:val="00CE111E"/>
    <w:rsid w:val="00CE157B"/>
    <w:rsid w:val="00CE1B7B"/>
    <w:rsid w:val="00CE1D1A"/>
    <w:rsid w:val="00CE1E62"/>
    <w:rsid w:val="00CE2313"/>
    <w:rsid w:val="00CE2404"/>
    <w:rsid w:val="00CE2989"/>
    <w:rsid w:val="00CE2F03"/>
    <w:rsid w:val="00CE3131"/>
    <w:rsid w:val="00CE390E"/>
    <w:rsid w:val="00CE3D52"/>
    <w:rsid w:val="00CE4102"/>
    <w:rsid w:val="00CE41CC"/>
    <w:rsid w:val="00CE41F2"/>
    <w:rsid w:val="00CE41FA"/>
    <w:rsid w:val="00CE42AE"/>
    <w:rsid w:val="00CE43D9"/>
    <w:rsid w:val="00CE44D9"/>
    <w:rsid w:val="00CE46B5"/>
    <w:rsid w:val="00CE503E"/>
    <w:rsid w:val="00CE5430"/>
    <w:rsid w:val="00CE5472"/>
    <w:rsid w:val="00CE5D4E"/>
    <w:rsid w:val="00CE5DB7"/>
    <w:rsid w:val="00CE5F09"/>
    <w:rsid w:val="00CE60BC"/>
    <w:rsid w:val="00CE6414"/>
    <w:rsid w:val="00CE6A4D"/>
    <w:rsid w:val="00CE7523"/>
    <w:rsid w:val="00CE7C15"/>
    <w:rsid w:val="00CE7D6B"/>
    <w:rsid w:val="00CF0ABD"/>
    <w:rsid w:val="00CF0C71"/>
    <w:rsid w:val="00CF0F89"/>
    <w:rsid w:val="00CF11A0"/>
    <w:rsid w:val="00CF130B"/>
    <w:rsid w:val="00CF20C9"/>
    <w:rsid w:val="00CF2589"/>
    <w:rsid w:val="00CF2698"/>
    <w:rsid w:val="00CF2C54"/>
    <w:rsid w:val="00CF2C83"/>
    <w:rsid w:val="00CF2D36"/>
    <w:rsid w:val="00CF2E2A"/>
    <w:rsid w:val="00CF342C"/>
    <w:rsid w:val="00CF3C3A"/>
    <w:rsid w:val="00CF41FF"/>
    <w:rsid w:val="00CF59FD"/>
    <w:rsid w:val="00CF5E9D"/>
    <w:rsid w:val="00CF698B"/>
    <w:rsid w:val="00CF702D"/>
    <w:rsid w:val="00CF71F5"/>
    <w:rsid w:val="00CF7204"/>
    <w:rsid w:val="00CF7403"/>
    <w:rsid w:val="00CF7663"/>
    <w:rsid w:val="00CF779D"/>
    <w:rsid w:val="00CF77BB"/>
    <w:rsid w:val="00CF7F28"/>
    <w:rsid w:val="00D00463"/>
    <w:rsid w:val="00D00C1B"/>
    <w:rsid w:val="00D00F84"/>
    <w:rsid w:val="00D0128D"/>
    <w:rsid w:val="00D01395"/>
    <w:rsid w:val="00D013BE"/>
    <w:rsid w:val="00D01F91"/>
    <w:rsid w:val="00D02C34"/>
    <w:rsid w:val="00D03672"/>
    <w:rsid w:val="00D03B14"/>
    <w:rsid w:val="00D03F23"/>
    <w:rsid w:val="00D03F5F"/>
    <w:rsid w:val="00D047AB"/>
    <w:rsid w:val="00D04B66"/>
    <w:rsid w:val="00D04BAF"/>
    <w:rsid w:val="00D04EE6"/>
    <w:rsid w:val="00D04FD2"/>
    <w:rsid w:val="00D05626"/>
    <w:rsid w:val="00D057DF"/>
    <w:rsid w:val="00D0594E"/>
    <w:rsid w:val="00D059B7"/>
    <w:rsid w:val="00D05C9A"/>
    <w:rsid w:val="00D06701"/>
    <w:rsid w:val="00D06B08"/>
    <w:rsid w:val="00D06C42"/>
    <w:rsid w:val="00D06F77"/>
    <w:rsid w:val="00D074AB"/>
    <w:rsid w:val="00D07CD6"/>
    <w:rsid w:val="00D07DEF"/>
    <w:rsid w:val="00D10449"/>
    <w:rsid w:val="00D11019"/>
    <w:rsid w:val="00D11026"/>
    <w:rsid w:val="00D1165E"/>
    <w:rsid w:val="00D11A55"/>
    <w:rsid w:val="00D11BEC"/>
    <w:rsid w:val="00D12025"/>
    <w:rsid w:val="00D12228"/>
    <w:rsid w:val="00D126E8"/>
    <w:rsid w:val="00D13E2C"/>
    <w:rsid w:val="00D13ED6"/>
    <w:rsid w:val="00D1424B"/>
    <w:rsid w:val="00D148D2"/>
    <w:rsid w:val="00D148E6"/>
    <w:rsid w:val="00D14D54"/>
    <w:rsid w:val="00D15116"/>
    <w:rsid w:val="00D153CA"/>
    <w:rsid w:val="00D15B60"/>
    <w:rsid w:val="00D15CF7"/>
    <w:rsid w:val="00D1601D"/>
    <w:rsid w:val="00D1606C"/>
    <w:rsid w:val="00D16400"/>
    <w:rsid w:val="00D16874"/>
    <w:rsid w:val="00D16DD4"/>
    <w:rsid w:val="00D16EB9"/>
    <w:rsid w:val="00D1782C"/>
    <w:rsid w:val="00D17B89"/>
    <w:rsid w:val="00D17FB9"/>
    <w:rsid w:val="00D20336"/>
    <w:rsid w:val="00D20B04"/>
    <w:rsid w:val="00D20DE2"/>
    <w:rsid w:val="00D21051"/>
    <w:rsid w:val="00D21553"/>
    <w:rsid w:val="00D2159A"/>
    <w:rsid w:val="00D215D3"/>
    <w:rsid w:val="00D21788"/>
    <w:rsid w:val="00D21FD3"/>
    <w:rsid w:val="00D22352"/>
    <w:rsid w:val="00D228B0"/>
    <w:rsid w:val="00D22979"/>
    <w:rsid w:val="00D22B59"/>
    <w:rsid w:val="00D230D7"/>
    <w:rsid w:val="00D230F2"/>
    <w:rsid w:val="00D234A0"/>
    <w:rsid w:val="00D23606"/>
    <w:rsid w:val="00D24060"/>
    <w:rsid w:val="00D248BF"/>
    <w:rsid w:val="00D24DC3"/>
    <w:rsid w:val="00D25468"/>
    <w:rsid w:val="00D25734"/>
    <w:rsid w:val="00D258BD"/>
    <w:rsid w:val="00D258F9"/>
    <w:rsid w:val="00D2604A"/>
    <w:rsid w:val="00D26171"/>
    <w:rsid w:val="00D261AF"/>
    <w:rsid w:val="00D26215"/>
    <w:rsid w:val="00D264BB"/>
    <w:rsid w:val="00D264FC"/>
    <w:rsid w:val="00D2658F"/>
    <w:rsid w:val="00D267C5"/>
    <w:rsid w:val="00D26926"/>
    <w:rsid w:val="00D26B8D"/>
    <w:rsid w:val="00D26F2D"/>
    <w:rsid w:val="00D26FA2"/>
    <w:rsid w:val="00D26FA5"/>
    <w:rsid w:val="00D27524"/>
    <w:rsid w:val="00D2773A"/>
    <w:rsid w:val="00D27BCD"/>
    <w:rsid w:val="00D27D5B"/>
    <w:rsid w:val="00D27D89"/>
    <w:rsid w:val="00D27FC8"/>
    <w:rsid w:val="00D302B5"/>
    <w:rsid w:val="00D303F6"/>
    <w:rsid w:val="00D3064A"/>
    <w:rsid w:val="00D306D1"/>
    <w:rsid w:val="00D3075B"/>
    <w:rsid w:val="00D30C0D"/>
    <w:rsid w:val="00D30EB7"/>
    <w:rsid w:val="00D30F84"/>
    <w:rsid w:val="00D310B4"/>
    <w:rsid w:val="00D315F8"/>
    <w:rsid w:val="00D31650"/>
    <w:rsid w:val="00D317D8"/>
    <w:rsid w:val="00D31FBF"/>
    <w:rsid w:val="00D320F6"/>
    <w:rsid w:val="00D323B8"/>
    <w:rsid w:val="00D327DB"/>
    <w:rsid w:val="00D32F5A"/>
    <w:rsid w:val="00D33815"/>
    <w:rsid w:val="00D338A6"/>
    <w:rsid w:val="00D340DE"/>
    <w:rsid w:val="00D344C3"/>
    <w:rsid w:val="00D3455D"/>
    <w:rsid w:val="00D3459E"/>
    <w:rsid w:val="00D349DB"/>
    <w:rsid w:val="00D34CBE"/>
    <w:rsid w:val="00D34CCF"/>
    <w:rsid w:val="00D3592A"/>
    <w:rsid w:val="00D3592E"/>
    <w:rsid w:val="00D3593C"/>
    <w:rsid w:val="00D35E41"/>
    <w:rsid w:val="00D364FD"/>
    <w:rsid w:val="00D36590"/>
    <w:rsid w:val="00D36A20"/>
    <w:rsid w:val="00D36EB7"/>
    <w:rsid w:val="00D36F8A"/>
    <w:rsid w:val="00D37321"/>
    <w:rsid w:val="00D37CF5"/>
    <w:rsid w:val="00D37EE1"/>
    <w:rsid w:val="00D4056D"/>
    <w:rsid w:val="00D40843"/>
    <w:rsid w:val="00D40A3B"/>
    <w:rsid w:val="00D410BD"/>
    <w:rsid w:val="00D41880"/>
    <w:rsid w:val="00D41EC2"/>
    <w:rsid w:val="00D427A4"/>
    <w:rsid w:val="00D42A7E"/>
    <w:rsid w:val="00D42E25"/>
    <w:rsid w:val="00D43763"/>
    <w:rsid w:val="00D43D90"/>
    <w:rsid w:val="00D43FA5"/>
    <w:rsid w:val="00D441C1"/>
    <w:rsid w:val="00D446D0"/>
    <w:rsid w:val="00D44C34"/>
    <w:rsid w:val="00D45880"/>
    <w:rsid w:val="00D45E37"/>
    <w:rsid w:val="00D468FE"/>
    <w:rsid w:val="00D46F74"/>
    <w:rsid w:val="00D47055"/>
    <w:rsid w:val="00D472B0"/>
    <w:rsid w:val="00D47743"/>
    <w:rsid w:val="00D47A72"/>
    <w:rsid w:val="00D47AD2"/>
    <w:rsid w:val="00D505D5"/>
    <w:rsid w:val="00D507DA"/>
    <w:rsid w:val="00D508C5"/>
    <w:rsid w:val="00D50952"/>
    <w:rsid w:val="00D50BB3"/>
    <w:rsid w:val="00D51182"/>
    <w:rsid w:val="00D51F14"/>
    <w:rsid w:val="00D52053"/>
    <w:rsid w:val="00D521DE"/>
    <w:rsid w:val="00D5244E"/>
    <w:rsid w:val="00D527AE"/>
    <w:rsid w:val="00D52987"/>
    <w:rsid w:val="00D53028"/>
    <w:rsid w:val="00D532C5"/>
    <w:rsid w:val="00D53A34"/>
    <w:rsid w:val="00D53EF1"/>
    <w:rsid w:val="00D53EF2"/>
    <w:rsid w:val="00D542C1"/>
    <w:rsid w:val="00D54457"/>
    <w:rsid w:val="00D54769"/>
    <w:rsid w:val="00D55152"/>
    <w:rsid w:val="00D552FD"/>
    <w:rsid w:val="00D55511"/>
    <w:rsid w:val="00D55EDD"/>
    <w:rsid w:val="00D56430"/>
    <w:rsid w:val="00D565C4"/>
    <w:rsid w:val="00D56B9F"/>
    <w:rsid w:val="00D57199"/>
    <w:rsid w:val="00D5763E"/>
    <w:rsid w:val="00D5779F"/>
    <w:rsid w:val="00D57B48"/>
    <w:rsid w:val="00D60168"/>
    <w:rsid w:val="00D60263"/>
    <w:rsid w:val="00D60599"/>
    <w:rsid w:val="00D607B2"/>
    <w:rsid w:val="00D6089D"/>
    <w:rsid w:val="00D612D9"/>
    <w:rsid w:val="00D6171E"/>
    <w:rsid w:val="00D618F9"/>
    <w:rsid w:val="00D61BA3"/>
    <w:rsid w:val="00D6208C"/>
    <w:rsid w:val="00D62892"/>
    <w:rsid w:val="00D6291F"/>
    <w:rsid w:val="00D62A13"/>
    <w:rsid w:val="00D62DCD"/>
    <w:rsid w:val="00D62FBD"/>
    <w:rsid w:val="00D6316D"/>
    <w:rsid w:val="00D63343"/>
    <w:rsid w:val="00D63678"/>
    <w:rsid w:val="00D63E96"/>
    <w:rsid w:val="00D63FD1"/>
    <w:rsid w:val="00D64649"/>
    <w:rsid w:val="00D65552"/>
    <w:rsid w:val="00D65C06"/>
    <w:rsid w:val="00D665E5"/>
    <w:rsid w:val="00D6677C"/>
    <w:rsid w:val="00D66881"/>
    <w:rsid w:val="00D66B53"/>
    <w:rsid w:val="00D6708E"/>
    <w:rsid w:val="00D671AE"/>
    <w:rsid w:val="00D6723E"/>
    <w:rsid w:val="00D672DA"/>
    <w:rsid w:val="00D673DA"/>
    <w:rsid w:val="00D6757F"/>
    <w:rsid w:val="00D67B41"/>
    <w:rsid w:val="00D70544"/>
    <w:rsid w:val="00D70D60"/>
    <w:rsid w:val="00D7103E"/>
    <w:rsid w:val="00D71346"/>
    <w:rsid w:val="00D7172B"/>
    <w:rsid w:val="00D71784"/>
    <w:rsid w:val="00D718E5"/>
    <w:rsid w:val="00D71B92"/>
    <w:rsid w:val="00D720FF"/>
    <w:rsid w:val="00D7238B"/>
    <w:rsid w:val="00D724E1"/>
    <w:rsid w:val="00D725EA"/>
    <w:rsid w:val="00D7260B"/>
    <w:rsid w:val="00D73426"/>
    <w:rsid w:val="00D73652"/>
    <w:rsid w:val="00D73B18"/>
    <w:rsid w:val="00D74422"/>
    <w:rsid w:val="00D74455"/>
    <w:rsid w:val="00D7466D"/>
    <w:rsid w:val="00D74A97"/>
    <w:rsid w:val="00D74DD9"/>
    <w:rsid w:val="00D75222"/>
    <w:rsid w:val="00D75A9E"/>
    <w:rsid w:val="00D75C80"/>
    <w:rsid w:val="00D76594"/>
    <w:rsid w:val="00D76994"/>
    <w:rsid w:val="00D76E85"/>
    <w:rsid w:val="00D76FE0"/>
    <w:rsid w:val="00D7721A"/>
    <w:rsid w:val="00D77B0F"/>
    <w:rsid w:val="00D8088D"/>
    <w:rsid w:val="00D80E9A"/>
    <w:rsid w:val="00D811F3"/>
    <w:rsid w:val="00D816E7"/>
    <w:rsid w:val="00D818B2"/>
    <w:rsid w:val="00D81A9F"/>
    <w:rsid w:val="00D81C45"/>
    <w:rsid w:val="00D824E0"/>
    <w:rsid w:val="00D82AC3"/>
    <w:rsid w:val="00D82D38"/>
    <w:rsid w:val="00D82E03"/>
    <w:rsid w:val="00D82F87"/>
    <w:rsid w:val="00D82FB5"/>
    <w:rsid w:val="00D830D9"/>
    <w:rsid w:val="00D83322"/>
    <w:rsid w:val="00D8332E"/>
    <w:rsid w:val="00D8391C"/>
    <w:rsid w:val="00D83BD6"/>
    <w:rsid w:val="00D83CC0"/>
    <w:rsid w:val="00D83EC5"/>
    <w:rsid w:val="00D84836"/>
    <w:rsid w:val="00D84FDA"/>
    <w:rsid w:val="00D858E2"/>
    <w:rsid w:val="00D859CC"/>
    <w:rsid w:val="00D85CAD"/>
    <w:rsid w:val="00D860F8"/>
    <w:rsid w:val="00D869A1"/>
    <w:rsid w:val="00D869DE"/>
    <w:rsid w:val="00D86C05"/>
    <w:rsid w:val="00D87471"/>
    <w:rsid w:val="00D87973"/>
    <w:rsid w:val="00D87ED8"/>
    <w:rsid w:val="00D87FFD"/>
    <w:rsid w:val="00D90F84"/>
    <w:rsid w:val="00D91250"/>
    <w:rsid w:val="00D915FC"/>
    <w:rsid w:val="00D91A69"/>
    <w:rsid w:val="00D921CC"/>
    <w:rsid w:val="00D92368"/>
    <w:rsid w:val="00D924BA"/>
    <w:rsid w:val="00D926CF"/>
    <w:rsid w:val="00D9271C"/>
    <w:rsid w:val="00D92797"/>
    <w:rsid w:val="00D92AF9"/>
    <w:rsid w:val="00D92C7B"/>
    <w:rsid w:val="00D93292"/>
    <w:rsid w:val="00D937F7"/>
    <w:rsid w:val="00D9494B"/>
    <w:rsid w:val="00D95334"/>
    <w:rsid w:val="00D95388"/>
    <w:rsid w:val="00D9607A"/>
    <w:rsid w:val="00D96733"/>
    <w:rsid w:val="00D9692E"/>
    <w:rsid w:val="00D96B39"/>
    <w:rsid w:val="00D96F32"/>
    <w:rsid w:val="00D9733D"/>
    <w:rsid w:val="00D97468"/>
    <w:rsid w:val="00D97716"/>
    <w:rsid w:val="00D978A9"/>
    <w:rsid w:val="00D97A49"/>
    <w:rsid w:val="00DA0186"/>
    <w:rsid w:val="00DA03A5"/>
    <w:rsid w:val="00DA03AE"/>
    <w:rsid w:val="00DA078F"/>
    <w:rsid w:val="00DA159C"/>
    <w:rsid w:val="00DA1AF7"/>
    <w:rsid w:val="00DA26DE"/>
    <w:rsid w:val="00DA2B22"/>
    <w:rsid w:val="00DA3553"/>
    <w:rsid w:val="00DA36B6"/>
    <w:rsid w:val="00DA4154"/>
    <w:rsid w:val="00DA48E7"/>
    <w:rsid w:val="00DA4918"/>
    <w:rsid w:val="00DA4B2F"/>
    <w:rsid w:val="00DA4C42"/>
    <w:rsid w:val="00DA4E96"/>
    <w:rsid w:val="00DA56E3"/>
    <w:rsid w:val="00DA5749"/>
    <w:rsid w:val="00DA5923"/>
    <w:rsid w:val="00DA5BB6"/>
    <w:rsid w:val="00DA5C33"/>
    <w:rsid w:val="00DA68DE"/>
    <w:rsid w:val="00DA69F3"/>
    <w:rsid w:val="00DA6BB4"/>
    <w:rsid w:val="00DA7153"/>
    <w:rsid w:val="00DA757A"/>
    <w:rsid w:val="00DB06F1"/>
    <w:rsid w:val="00DB08BE"/>
    <w:rsid w:val="00DB0A96"/>
    <w:rsid w:val="00DB0EA2"/>
    <w:rsid w:val="00DB0F25"/>
    <w:rsid w:val="00DB1405"/>
    <w:rsid w:val="00DB170B"/>
    <w:rsid w:val="00DB1C27"/>
    <w:rsid w:val="00DB1EC7"/>
    <w:rsid w:val="00DB21DA"/>
    <w:rsid w:val="00DB2ABF"/>
    <w:rsid w:val="00DB2FD3"/>
    <w:rsid w:val="00DB3361"/>
    <w:rsid w:val="00DB36E4"/>
    <w:rsid w:val="00DB38A8"/>
    <w:rsid w:val="00DB3AAE"/>
    <w:rsid w:val="00DB3FBE"/>
    <w:rsid w:val="00DB4058"/>
    <w:rsid w:val="00DB47A8"/>
    <w:rsid w:val="00DB4867"/>
    <w:rsid w:val="00DB489D"/>
    <w:rsid w:val="00DB4FE8"/>
    <w:rsid w:val="00DB5080"/>
    <w:rsid w:val="00DB55A3"/>
    <w:rsid w:val="00DB5831"/>
    <w:rsid w:val="00DB67AF"/>
    <w:rsid w:val="00DB6B66"/>
    <w:rsid w:val="00DB6CA4"/>
    <w:rsid w:val="00DB6E32"/>
    <w:rsid w:val="00DB7AA7"/>
    <w:rsid w:val="00DB7C67"/>
    <w:rsid w:val="00DB7EDC"/>
    <w:rsid w:val="00DB7F7A"/>
    <w:rsid w:val="00DC0010"/>
    <w:rsid w:val="00DC0AC8"/>
    <w:rsid w:val="00DC0D51"/>
    <w:rsid w:val="00DC0E04"/>
    <w:rsid w:val="00DC12A4"/>
    <w:rsid w:val="00DC1B6B"/>
    <w:rsid w:val="00DC1C7C"/>
    <w:rsid w:val="00DC1CB2"/>
    <w:rsid w:val="00DC2881"/>
    <w:rsid w:val="00DC2993"/>
    <w:rsid w:val="00DC2D66"/>
    <w:rsid w:val="00DC2F77"/>
    <w:rsid w:val="00DC3330"/>
    <w:rsid w:val="00DC3391"/>
    <w:rsid w:val="00DC3AA4"/>
    <w:rsid w:val="00DC3BC6"/>
    <w:rsid w:val="00DC41F8"/>
    <w:rsid w:val="00DC484C"/>
    <w:rsid w:val="00DC49D4"/>
    <w:rsid w:val="00DC4F6C"/>
    <w:rsid w:val="00DC5551"/>
    <w:rsid w:val="00DC5642"/>
    <w:rsid w:val="00DC5698"/>
    <w:rsid w:val="00DC56A3"/>
    <w:rsid w:val="00DC5821"/>
    <w:rsid w:val="00DC59A6"/>
    <w:rsid w:val="00DC5AAC"/>
    <w:rsid w:val="00DC5DB0"/>
    <w:rsid w:val="00DC5EC6"/>
    <w:rsid w:val="00DC5FC2"/>
    <w:rsid w:val="00DC5FF3"/>
    <w:rsid w:val="00DC606E"/>
    <w:rsid w:val="00DC616E"/>
    <w:rsid w:val="00DC6C89"/>
    <w:rsid w:val="00DC70BF"/>
    <w:rsid w:val="00DC7168"/>
    <w:rsid w:val="00DC72E4"/>
    <w:rsid w:val="00DC74B4"/>
    <w:rsid w:val="00DC79EA"/>
    <w:rsid w:val="00DC7CD5"/>
    <w:rsid w:val="00DC7D39"/>
    <w:rsid w:val="00DD0740"/>
    <w:rsid w:val="00DD0AC9"/>
    <w:rsid w:val="00DD0C5F"/>
    <w:rsid w:val="00DD0D4D"/>
    <w:rsid w:val="00DD1BA3"/>
    <w:rsid w:val="00DD1FB4"/>
    <w:rsid w:val="00DD208C"/>
    <w:rsid w:val="00DD2533"/>
    <w:rsid w:val="00DD3118"/>
    <w:rsid w:val="00DD315B"/>
    <w:rsid w:val="00DD37FA"/>
    <w:rsid w:val="00DD3855"/>
    <w:rsid w:val="00DD44B4"/>
    <w:rsid w:val="00DD53A4"/>
    <w:rsid w:val="00DD575B"/>
    <w:rsid w:val="00DD60EE"/>
    <w:rsid w:val="00DD6400"/>
    <w:rsid w:val="00DD6A55"/>
    <w:rsid w:val="00DD6A58"/>
    <w:rsid w:val="00DD75AE"/>
    <w:rsid w:val="00DD7B9A"/>
    <w:rsid w:val="00DE0BAD"/>
    <w:rsid w:val="00DE0F85"/>
    <w:rsid w:val="00DE0F98"/>
    <w:rsid w:val="00DE11BE"/>
    <w:rsid w:val="00DE16E7"/>
    <w:rsid w:val="00DE1B29"/>
    <w:rsid w:val="00DE1E17"/>
    <w:rsid w:val="00DE2047"/>
    <w:rsid w:val="00DE22A6"/>
    <w:rsid w:val="00DE3221"/>
    <w:rsid w:val="00DE355F"/>
    <w:rsid w:val="00DE396E"/>
    <w:rsid w:val="00DE3F90"/>
    <w:rsid w:val="00DE472F"/>
    <w:rsid w:val="00DE4C14"/>
    <w:rsid w:val="00DE4D89"/>
    <w:rsid w:val="00DE4F82"/>
    <w:rsid w:val="00DE5129"/>
    <w:rsid w:val="00DE5A23"/>
    <w:rsid w:val="00DE5C23"/>
    <w:rsid w:val="00DE64F4"/>
    <w:rsid w:val="00DE662E"/>
    <w:rsid w:val="00DE6711"/>
    <w:rsid w:val="00DE7515"/>
    <w:rsid w:val="00DE75F7"/>
    <w:rsid w:val="00DE78D5"/>
    <w:rsid w:val="00DE7FBB"/>
    <w:rsid w:val="00DF03C0"/>
    <w:rsid w:val="00DF053B"/>
    <w:rsid w:val="00DF0635"/>
    <w:rsid w:val="00DF0822"/>
    <w:rsid w:val="00DF0F0A"/>
    <w:rsid w:val="00DF11E4"/>
    <w:rsid w:val="00DF14B2"/>
    <w:rsid w:val="00DF1A94"/>
    <w:rsid w:val="00DF1D56"/>
    <w:rsid w:val="00DF1DC0"/>
    <w:rsid w:val="00DF1E44"/>
    <w:rsid w:val="00DF2245"/>
    <w:rsid w:val="00DF2281"/>
    <w:rsid w:val="00DF32A5"/>
    <w:rsid w:val="00DF353E"/>
    <w:rsid w:val="00DF3602"/>
    <w:rsid w:val="00DF3741"/>
    <w:rsid w:val="00DF3E85"/>
    <w:rsid w:val="00DF3EF7"/>
    <w:rsid w:val="00DF3F4D"/>
    <w:rsid w:val="00DF4110"/>
    <w:rsid w:val="00DF4152"/>
    <w:rsid w:val="00DF43A3"/>
    <w:rsid w:val="00DF480D"/>
    <w:rsid w:val="00DF4855"/>
    <w:rsid w:val="00DF4D3B"/>
    <w:rsid w:val="00DF4FA2"/>
    <w:rsid w:val="00DF4FA6"/>
    <w:rsid w:val="00DF5404"/>
    <w:rsid w:val="00DF5563"/>
    <w:rsid w:val="00DF588E"/>
    <w:rsid w:val="00DF5A97"/>
    <w:rsid w:val="00DF6536"/>
    <w:rsid w:val="00DF661B"/>
    <w:rsid w:val="00DF6801"/>
    <w:rsid w:val="00DF6803"/>
    <w:rsid w:val="00DF6A08"/>
    <w:rsid w:val="00DF6F03"/>
    <w:rsid w:val="00DF700B"/>
    <w:rsid w:val="00DF70ED"/>
    <w:rsid w:val="00DF715C"/>
    <w:rsid w:val="00DF7283"/>
    <w:rsid w:val="00DF7481"/>
    <w:rsid w:val="00DF76CB"/>
    <w:rsid w:val="00DF7BB5"/>
    <w:rsid w:val="00DF7ED8"/>
    <w:rsid w:val="00E00614"/>
    <w:rsid w:val="00E00A08"/>
    <w:rsid w:val="00E00AD6"/>
    <w:rsid w:val="00E00C2D"/>
    <w:rsid w:val="00E01194"/>
    <w:rsid w:val="00E01282"/>
    <w:rsid w:val="00E01642"/>
    <w:rsid w:val="00E01ABE"/>
    <w:rsid w:val="00E01CCD"/>
    <w:rsid w:val="00E02228"/>
    <w:rsid w:val="00E02340"/>
    <w:rsid w:val="00E026EC"/>
    <w:rsid w:val="00E02C60"/>
    <w:rsid w:val="00E031C3"/>
    <w:rsid w:val="00E03B25"/>
    <w:rsid w:val="00E0427D"/>
    <w:rsid w:val="00E049B8"/>
    <w:rsid w:val="00E049F7"/>
    <w:rsid w:val="00E04BCA"/>
    <w:rsid w:val="00E04CE1"/>
    <w:rsid w:val="00E051B2"/>
    <w:rsid w:val="00E05275"/>
    <w:rsid w:val="00E05AAD"/>
    <w:rsid w:val="00E05B67"/>
    <w:rsid w:val="00E05FFC"/>
    <w:rsid w:val="00E064BE"/>
    <w:rsid w:val="00E06560"/>
    <w:rsid w:val="00E06694"/>
    <w:rsid w:val="00E066E0"/>
    <w:rsid w:val="00E0680F"/>
    <w:rsid w:val="00E06882"/>
    <w:rsid w:val="00E06B3E"/>
    <w:rsid w:val="00E07040"/>
    <w:rsid w:val="00E0716C"/>
    <w:rsid w:val="00E07363"/>
    <w:rsid w:val="00E07463"/>
    <w:rsid w:val="00E0771D"/>
    <w:rsid w:val="00E079A7"/>
    <w:rsid w:val="00E07EAF"/>
    <w:rsid w:val="00E07FD5"/>
    <w:rsid w:val="00E10105"/>
    <w:rsid w:val="00E10931"/>
    <w:rsid w:val="00E10E04"/>
    <w:rsid w:val="00E1106A"/>
    <w:rsid w:val="00E11212"/>
    <w:rsid w:val="00E11677"/>
    <w:rsid w:val="00E11B03"/>
    <w:rsid w:val="00E11F08"/>
    <w:rsid w:val="00E12074"/>
    <w:rsid w:val="00E1241A"/>
    <w:rsid w:val="00E124BE"/>
    <w:rsid w:val="00E12AEA"/>
    <w:rsid w:val="00E12C39"/>
    <w:rsid w:val="00E13206"/>
    <w:rsid w:val="00E13279"/>
    <w:rsid w:val="00E1387C"/>
    <w:rsid w:val="00E13932"/>
    <w:rsid w:val="00E14C70"/>
    <w:rsid w:val="00E14D8E"/>
    <w:rsid w:val="00E15080"/>
    <w:rsid w:val="00E15637"/>
    <w:rsid w:val="00E16682"/>
    <w:rsid w:val="00E166D6"/>
    <w:rsid w:val="00E16A6D"/>
    <w:rsid w:val="00E16EB7"/>
    <w:rsid w:val="00E17266"/>
    <w:rsid w:val="00E17425"/>
    <w:rsid w:val="00E1750A"/>
    <w:rsid w:val="00E17562"/>
    <w:rsid w:val="00E178F1"/>
    <w:rsid w:val="00E203A8"/>
    <w:rsid w:val="00E20799"/>
    <w:rsid w:val="00E20912"/>
    <w:rsid w:val="00E20EED"/>
    <w:rsid w:val="00E215F1"/>
    <w:rsid w:val="00E2170B"/>
    <w:rsid w:val="00E219BF"/>
    <w:rsid w:val="00E22998"/>
    <w:rsid w:val="00E22CBD"/>
    <w:rsid w:val="00E23151"/>
    <w:rsid w:val="00E2399F"/>
    <w:rsid w:val="00E239C6"/>
    <w:rsid w:val="00E24357"/>
    <w:rsid w:val="00E24439"/>
    <w:rsid w:val="00E245DC"/>
    <w:rsid w:val="00E2481E"/>
    <w:rsid w:val="00E24AEF"/>
    <w:rsid w:val="00E24BD3"/>
    <w:rsid w:val="00E2500B"/>
    <w:rsid w:val="00E25265"/>
    <w:rsid w:val="00E25272"/>
    <w:rsid w:val="00E25543"/>
    <w:rsid w:val="00E2565F"/>
    <w:rsid w:val="00E257CA"/>
    <w:rsid w:val="00E25C6E"/>
    <w:rsid w:val="00E26440"/>
    <w:rsid w:val="00E268FE"/>
    <w:rsid w:val="00E26F16"/>
    <w:rsid w:val="00E273D9"/>
    <w:rsid w:val="00E27A8E"/>
    <w:rsid w:val="00E27B1D"/>
    <w:rsid w:val="00E27E4B"/>
    <w:rsid w:val="00E30302"/>
    <w:rsid w:val="00E3041A"/>
    <w:rsid w:val="00E3043C"/>
    <w:rsid w:val="00E3051E"/>
    <w:rsid w:val="00E30AD5"/>
    <w:rsid w:val="00E30B11"/>
    <w:rsid w:val="00E30CD9"/>
    <w:rsid w:val="00E31327"/>
    <w:rsid w:val="00E31402"/>
    <w:rsid w:val="00E315A2"/>
    <w:rsid w:val="00E319F7"/>
    <w:rsid w:val="00E32415"/>
    <w:rsid w:val="00E3255B"/>
    <w:rsid w:val="00E326BF"/>
    <w:rsid w:val="00E32DF6"/>
    <w:rsid w:val="00E332AE"/>
    <w:rsid w:val="00E33465"/>
    <w:rsid w:val="00E336DD"/>
    <w:rsid w:val="00E33905"/>
    <w:rsid w:val="00E342F6"/>
    <w:rsid w:val="00E344F9"/>
    <w:rsid w:val="00E34629"/>
    <w:rsid w:val="00E35023"/>
    <w:rsid w:val="00E350D8"/>
    <w:rsid w:val="00E3511A"/>
    <w:rsid w:val="00E35240"/>
    <w:rsid w:val="00E35910"/>
    <w:rsid w:val="00E35B47"/>
    <w:rsid w:val="00E35BD7"/>
    <w:rsid w:val="00E35ED9"/>
    <w:rsid w:val="00E361AC"/>
    <w:rsid w:val="00E3622C"/>
    <w:rsid w:val="00E36279"/>
    <w:rsid w:val="00E36502"/>
    <w:rsid w:val="00E37230"/>
    <w:rsid w:val="00E37470"/>
    <w:rsid w:val="00E37634"/>
    <w:rsid w:val="00E37855"/>
    <w:rsid w:val="00E37A79"/>
    <w:rsid w:val="00E37A7E"/>
    <w:rsid w:val="00E37BE6"/>
    <w:rsid w:val="00E37E85"/>
    <w:rsid w:val="00E404A4"/>
    <w:rsid w:val="00E406EA"/>
    <w:rsid w:val="00E40BB6"/>
    <w:rsid w:val="00E411BA"/>
    <w:rsid w:val="00E415A8"/>
    <w:rsid w:val="00E42283"/>
    <w:rsid w:val="00E422AB"/>
    <w:rsid w:val="00E426CD"/>
    <w:rsid w:val="00E42C77"/>
    <w:rsid w:val="00E43DC6"/>
    <w:rsid w:val="00E440F6"/>
    <w:rsid w:val="00E4413F"/>
    <w:rsid w:val="00E4448D"/>
    <w:rsid w:val="00E4455A"/>
    <w:rsid w:val="00E44589"/>
    <w:rsid w:val="00E4496C"/>
    <w:rsid w:val="00E44A6D"/>
    <w:rsid w:val="00E44B8D"/>
    <w:rsid w:val="00E44DC7"/>
    <w:rsid w:val="00E45392"/>
    <w:rsid w:val="00E457B8"/>
    <w:rsid w:val="00E45EB9"/>
    <w:rsid w:val="00E466B4"/>
    <w:rsid w:val="00E46941"/>
    <w:rsid w:val="00E46A17"/>
    <w:rsid w:val="00E46BA1"/>
    <w:rsid w:val="00E46F57"/>
    <w:rsid w:val="00E47025"/>
    <w:rsid w:val="00E470F8"/>
    <w:rsid w:val="00E47346"/>
    <w:rsid w:val="00E47365"/>
    <w:rsid w:val="00E47445"/>
    <w:rsid w:val="00E47725"/>
    <w:rsid w:val="00E478AB"/>
    <w:rsid w:val="00E47F58"/>
    <w:rsid w:val="00E500EF"/>
    <w:rsid w:val="00E50280"/>
    <w:rsid w:val="00E512BF"/>
    <w:rsid w:val="00E515DD"/>
    <w:rsid w:val="00E517BC"/>
    <w:rsid w:val="00E5194F"/>
    <w:rsid w:val="00E5312C"/>
    <w:rsid w:val="00E5316E"/>
    <w:rsid w:val="00E536F2"/>
    <w:rsid w:val="00E541C9"/>
    <w:rsid w:val="00E541FE"/>
    <w:rsid w:val="00E54367"/>
    <w:rsid w:val="00E543FE"/>
    <w:rsid w:val="00E54F69"/>
    <w:rsid w:val="00E551B2"/>
    <w:rsid w:val="00E55229"/>
    <w:rsid w:val="00E55DF8"/>
    <w:rsid w:val="00E56063"/>
    <w:rsid w:val="00E56483"/>
    <w:rsid w:val="00E565D4"/>
    <w:rsid w:val="00E565F3"/>
    <w:rsid w:val="00E56730"/>
    <w:rsid w:val="00E5679B"/>
    <w:rsid w:val="00E57661"/>
    <w:rsid w:val="00E57D53"/>
    <w:rsid w:val="00E60AC5"/>
    <w:rsid w:val="00E617FA"/>
    <w:rsid w:val="00E62DB6"/>
    <w:rsid w:val="00E632A4"/>
    <w:rsid w:val="00E63591"/>
    <w:rsid w:val="00E63709"/>
    <w:rsid w:val="00E63A1A"/>
    <w:rsid w:val="00E63B9D"/>
    <w:rsid w:val="00E63D50"/>
    <w:rsid w:val="00E63E7D"/>
    <w:rsid w:val="00E643CB"/>
    <w:rsid w:val="00E64678"/>
    <w:rsid w:val="00E64837"/>
    <w:rsid w:val="00E64AC4"/>
    <w:rsid w:val="00E64EE2"/>
    <w:rsid w:val="00E65470"/>
    <w:rsid w:val="00E6554B"/>
    <w:rsid w:val="00E655A2"/>
    <w:rsid w:val="00E65615"/>
    <w:rsid w:val="00E6565F"/>
    <w:rsid w:val="00E65A93"/>
    <w:rsid w:val="00E661FD"/>
    <w:rsid w:val="00E6653B"/>
    <w:rsid w:val="00E66709"/>
    <w:rsid w:val="00E67042"/>
    <w:rsid w:val="00E67253"/>
    <w:rsid w:val="00E67392"/>
    <w:rsid w:val="00E67433"/>
    <w:rsid w:val="00E674CD"/>
    <w:rsid w:val="00E67B1C"/>
    <w:rsid w:val="00E708F8"/>
    <w:rsid w:val="00E70967"/>
    <w:rsid w:val="00E70BD6"/>
    <w:rsid w:val="00E70C76"/>
    <w:rsid w:val="00E70CE2"/>
    <w:rsid w:val="00E70D78"/>
    <w:rsid w:val="00E70E52"/>
    <w:rsid w:val="00E70E79"/>
    <w:rsid w:val="00E710C7"/>
    <w:rsid w:val="00E71230"/>
    <w:rsid w:val="00E71632"/>
    <w:rsid w:val="00E7167D"/>
    <w:rsid w:val="00E71863"/>
    <w:rsid w:val="00E71CC1"/>
    <w:rsid w:val="00E72572"/>
    <w:rsid w:val="00E725C1"/>
    <w:rsid w:val="00E72A5D"/>
    <w:rsid w:val="00E72F2A"/>
    <w:rsid w:val="00E730A7"/>
    <w:rsid w:val="00E73B4D"/>
    <w:rsid w:val="00E73E3A"/>
    <w:rsid w:val="00E74015"/>
    <w:rsid w:val="00E743BA"/>
    <w:rsid w:val="00E74D21"/>
    <w:rsid w:val="00E74E00"/>
    <w:rsid w:val="00E74E16"/>
    <w:rsid w:val="00E74E43"/>
    <w:rsid w:val="00E754C9"/>
    <w:rsid w:val="00E75626"/>
    <w:rsid w:val="00E75927"/>
    <w:rsid w:val="00E75FAA"/>
    <w:rsid w:val="00E76282"/>
    <w:rsid w:val="00E765F4"/>
    <w:rsid w:val="00E770B2"/>
    <w:rsid w:val="00E774C3"/>
    <w:rsid w:val="00E775D6"/>
    <w:rsid w:val="00E77A8B"/>
    <w:rsid w:val="00E77B57"/>
    <w:rsid w:val="00E77C83"/>
    <w:rsid w:val="00E77FA1"/>
    <w:rsid w:val="00E8020B"/>
    <w:rsid w:val="00E80875"/>
    <w:rsid w:val="00E80ACB"/>
    <w:rsid w:val="00E81DF9"/>
    <w:rsid w:val="00E82BCE"/>
    <w:rsid w:val="00E82C8F"/>
    <w:rsid w:val="00E82CF3"/>
    <w:rsid w:val="00E83374"/>
    <w:rsid w:val="00E83A47"/>
    <w:rsid w:val="00E83C7D"/>
    <w:rsid w:val="00E83CB4"/>
    <w:rsid w:val="00E83E4E"/>
    <w:rsid w:val="00E83EB9"/>
    <w:rsid w:val="00E83F98"/>
    <w:rsid w:val="00E84299"/>
    <w:rsid w:val="00E84419"/>
    <w:rsid w:val="00E84BF5"/>
    <w:rsid w:val="00E84D5B"/>
    <w:rsid w:val="00E84DB9"/>
    <w:rsid w:val="00E8549D"/>
    <w:rsid w:val="00E85699"/>
    <w:rsid w:val="00E858C2"/>
    <w:rsid w:val="00E85B5E"/>
    <w:rsid w:val="00E85BCD"/>
    <w:rsid w:val="00E85BF7"/>
    <w:rsid w:val="00E85E76"/>
    <w:rsid w:val="00E85FDC"/>
    <w:rsid w:val="00E8677D"/>
    <w:rsid w:val="00E86AD7"/>
    <w:rsid w:val="00E86C90"/>
    <w:rsid w:val="00E872B8"/>
    <w:rsid w:val="00E87591"/>
    <w:rsid w:val="00E87727"/>
    <w:rsid w:val="00E87B4D"/>
    <w:rsid w:val="00E87BC8"/>
    <w:rsid w:val="00E904A3"/>
    <w:rsid w:val="00E90E27"/>
    <w:rsid w:val="00E9181C"/>
    <w:rsid w:val="00E92E9C"/>
    <w:rsid w:val="00E92EB8"/>
    <w:rsid w:val="00E933A2"/>
    <w:rsid w:val="00E9428E"/>
    <w:rsid w:val="00E942D9"/>
    <w:rsid w:val="00E944E5"/>
    <w:rsid w:val="00E95072"/>
    <w:rsid w:val="00E95BEA"/>
    <w:rsid w:val="00E95F7B"/>
    <w:rsid w:val="00E9607C"/>
    <w:rsid w:val="00E96484"/>
    <w:rsid w:val="00E965D2"/>
    <w:rsid w:val="00E967D8"/>
    <w:rsid w:val="00E9683E"/>
    <w:rsid w:val="00E96C15"/>
    <w:rsid w:val="00E96D6B"/>
    <w:rsid w:val="00E973E6"/>
    <w:rsid w:val="00E979F4"/>
    <w:rsid w:val="00E97B17"/>
    <w:rsid w:val="00E97B74"/>
    <w:rsid w:val="00E97E7A"/>
    <w:rsid w:val="00EA00C9"/>
    <w:rsid w:val="00EA033C"/>
    <w:rsid w:val="00EA0777"/>
    <w:rsid w:val="00EA07E6"/>
    <w:rsid w:val="00EA0F88"/>
    <w:rsid w:val="00EA1C4D"/>
    <w:rsid w:val="00EA29E7"/>
    <w:rsid w:val="00EA2A64"/>
    <w:rsid w:val="00EA2A69"/>
    <w:rsid w:val="00EA35E8"/>
    <w:rsid w:val="00EA4281"/>
    <w:rsid w:val="00EA42FD"/>
    <w:rsid w:val="00EA491E"/>
    <w:rsid w:val="00EA4E10"/>
    <w:rsid w:val="00EA4FE2"/>
    <w:rsid w:val="00EA534C"/>
    <w:rsid w:val="00EA5AD1"/>
    <w:rsid w:val="00EA60CA"/>
    <w:rsid w:val="00EA64E3"/>
    <w:rsid w:val="00EA6BBF"/>
    <w:rsid w:val="00EA6EB1"/>
    <w:rsid w:val="00EA7686"/>
    <w:rsid w:val="00EA7AA3"/>
    <w:rsid w:val="00EA7BB6"/>
    <w:rsid w:val="00EB00D7"/>
    <w:rsid w:val="00EB012A"/>
    <w:rsid w:val="00EB0306"/>
    <w:rsid w:val="00EB0683"/>
    <w:rsid w:val="00EB0886"/>
    <w:rsid w:val="00EB09B5"/>
    <w:rsid w:val="00EB0D9C"/>
    <w:rsid w:val="00EB0E9E"/>
    <w:rsid w:val="00EB0EEF"/>
    <w:rsid w:val="00EB11A0"/>
    <w:rsid w:val="00EB1461"/>
    <w:rsid w:val="00EB1B86"/>
    <w:rsid w:val="00EB1DD6"/>
    <w:rsid w:val="00EB1F75"/>
    <w:rsid w:val="00EB2075"/>
    <w:rsid w:val="00EB20B9"/>
    <w:rsid w:val="00EB224F"/>
    <w:rsid w:val="00EB2365"/>
    <w:rsid w:val="00EB2617"/>
    <w:rsid w:val="00EB2CAD"/>
    <w:rsid w:val="00EB2E4E"/>
    <w:rsid w:val="00EB32D2"/>
    <w:rsid w:val="00EB3E31"/>
    <w:rsid w:val="00EB41E1"/>
    <w:rsid w:val="00EB49D5"/>
    <w:rsid w:val="00EB5591"/>
    <w:rsid w:val="00EB579B"/>
    <w:rsid w:val="00EB6223"/>
    <w:rsid w:val="00EB6346"/>
    <w:rsid w:val="00EB64B6"/>
    <w:rsid w:val="00EB65A1"/>
    <w:rsid w:val="00EB6B4E"/>
    <w:rsid w:val="00EB70EB"/>
    <w:rsid w:val="00EB7244"/>
    <w:rsid w:val="00EB73BC"/>
    <w:rsid w:val="00EB7499"/>
    <w:rsid w:val="00EB76CF"/>
    <w:rsid w:val="00EB7973"/>
    <w:rsid w:val="00EC06AC"/>
    <w:rsid w:val="00EC0D24"/>
    <w:rsid w:val="00EC0FF2"/>
    <w:rsid w:val="00EC1517"/>
    <w:rsid w:val="00EC164C"/>
    <w:rsid w:val="00EC2453"/>
    <w:rsid w:val="00EC24A1"/>
    <w:rsid w:val="00EC25FF"/>
    <w:rsid w:val="00EC270D"/>
    <w:rsid w:val="00EC2F71"/>
    <w:rsid w:val="00EC2FCB"/>
    <w:rsid w:val="00EC3338"/>
    <w:rsid w:val="00EC3775"/>
    <w:rsid w:val="00EC3D34"/>
    <w:rsid w:val="00EC3E33"/>
    <w:rsid w:val="00EC401B"/>
    <w:rsid w:val="00EC4326"/>
    <w:rsid w:val="00EC4D54"/>
    <w:rsid w:val="00EC4EF8"/>
    <w:rsid w:val="00EC5047"/>
    <w:rsid w:val="00EC5FA9"/>
    <w:rsid w:val="00EC61DB"/>
    <w:rsid w:val="00EC6252"/>
    <w:rsid w:val="00EC6267"/>
    <w:rsid w:val="00EC6975"/>
    <w:rsid w:val="00EC7588"/>
    <w:rsid w:val="00EC7591"/>
    <w:rsid w:val="00EC7630"/>
    <w:rsid w:val="00EC7CDB"/>
    <w:rsid w:val="00EC7FE6"/>
    <w:rsid w:val="00ED06FE"/>
    <w:rsid w:val="00ED083F"/>
    <w:rsid w:val="00ED0C6D"/>
    <w:rsid w:val="00ED1216"/>
    <w:rsid w:val="00ED1686"/>
    <w:rsid w:val="00ED1C62"/>
    <w:rsid w:val="00ED224B"/>
    <w:rsid w:val="00ED2B41"/>
    <w:rsid w:val="00ED2C37"/>
    <w:rsid w:val="00ED2EDF"/>
    <w:rsid w:val="00ED3339"/>
    <w:rsid w:val="00ED337B"/>
    <w:rsid w:val="00ED3384"/>
    <w:rsid w:val="00ED35CC"/>
    <w:rsid w:val="00ED45A9"/>
    <w:rsid w:val="00ED46BA"/>
    <w:rsid w:val="00ED4AAE"/>
    <w:rsid w:val="00ED4B75"/>
    <w:rsid w:val="00ED4EF4"/>
    <w:rsid w:val="00ED507C"/>
    <w:rsid w:val="00ED5491"/>
    <w:rsid w:val="00ED5AC8"/>
    <w:rsid w:val="00ED5DFA"/>
    <w:rsid w:val="00ED5EEC"/>
    <w:rsid w:val="00ED651A"/>
    <w:rsid w:val="00ED6565"/>
    <w:rsid w:val="00ED6AB2"/>
    <w:rsid w:val="00ED6E07"/>
    <w:rsid w:val="00ED7458"/>
    <w:rsid w:val="00ED760D"/>
    <w:rsid w:val="00ED7674"/>
    <w:rsid w:val="00ED7906"/>
    <w:rsid w:val="00ED7C28"/>
    <w:rsid w:val="00EE031C"/>
    <w:rsid w:val="00EE0F23"/>
    <w:rsid w:val="00EE1497"/>
    <w:rsid w:val="00EE187E"/>
    <w:rsid w:val="00EE1FD9"/>
    <w:rsid w:val="00EE215D"/>
    <w:rsid w:val="00EE2365"/>
    <w:rsid w:val="00EE29A1"/>
    <w:rsid w:val="00EE2D7B"/>
    <w:rsid w:val="00EE2E50"/>
    <w:rsid w:val="00EE2FAA"/>
    <w:rsid w:val="00EE30A5"/>
    <w:rsid w:val="00EE3436"/>
    <w:rsid w:val="00EE3949"/>
    <w:rsid w:val="00EE3B68"/>
    <w:rsid w:val="00EE3D4F"/>
    <w:rsid w:val="00EE402D"/>
    <w:rsid w:val="00EE429D"/>
    <w:rsid w:val="00EE4F88"/>
    <w:rsid w:val="00EE539F"/>
    <w:rsid w:val="00EE6067"/>
    <w:rsid w:val="00EE6079"/>
    <w:rsid w:val="00EE63F5"/>
    <w:rsid w:val="00EE6633"/>
    <w:rsid w:val="00EE6B37"/>
    <w:rsid w:val="00EE6DA6"/>
    <w:rsid w:val="00EE72E7"/>
    <w:rsid w:val="00EE7510"/>
    <w:rsid w:val="00EF01A0"/>
    <w:rsid w:val="00EF03E7"/>
    <w:rsid w:val="00EF044C"/>
    <w:rsid w:val="00EF0577"/>
    <w:rsid w:val="00EF0831"/>
    <w:rsid w:val="00EF0E35"/>
    <w:rsid w:val="00EF1291"/>
    <w:rsid w:val="00EF1401"/>
    <w:rsid w:val="00EF140D"/>
    <w:rsid w:val="00EF1473"/>
    <w:rsid w:val="00EF1992"/>
    <w:rsid w:val="00EF1AEB"/>
    <w:rsid w:val="00EF1CE7"/>
    <w:rsid w:val="00EF1E0C"/>
    <w:rsid w:val="00EF230D"/>
    <w:rsid w:val="00EF29BD"/>
    <w:rsid w:val="00EF2A06"/>
    <w:rsid w:val="00EF2FA3"/>
    <w:rsid w:val="00EF41AA"/>
    <w:rsid w:val="00EF47FD"/>
    <w:rsid w:val="00EF4BFC"/>
    <w:rsid w:val="00EF4C09"/>
    <w:rsid w:val="00EF4F6B"/>
    <w:rsid w:val="00EF50AB"/>
    <w:rsid w:val="00EF57AB"/>
    <w:rsid w:val="00EF5929"/>
    <w:rsid w:val="00EF5D69"/>
    <w:rsid w:val="00EF5F87"/>
    <w:rsid w:val="00EF60FD"/>
    <w:rsid w:val="00EF618F"/>
    <w:rsid w:val="00EF63CF"/>
    <w:rsid w:val="00EF667E"/>
    <w:rsid w:val="00EF68E9"/>
    <w:rsid w:val="00EF6A62"/>
    <w:rsid w:val="00EF7242"/>
    <w:rsid w:val="00EF76BA"/>
    <w:rsid w:val="00EF78C0"/>
    <w:rsid w:val="00EF7C2B"/>
    <w:rsid w:val="00EF7E1F"/>
    <w:rsid w:val="00EF7E2E"/>
    <w:rsid w:val="00F002FA"/>
    <w:rsid w:val="00F00495"/>
    <w:rsid w:val="00F00B04"/>
    <w:rsid w:val="00F0107E"/>
    <w:rsid w:val="00F010AC"/>
    <w:rsid w:val="00F02125"/>
    <w:rsid w:val="00F02170"/>
    <w:rsid w:val="00F021F4"/>
    <w:rsid w:val="00F024ED"/>
    <w:rsid w:val="00F0293F"/>
    <w:rsid w:val="00F0298D"/>
    <w:rsid w:val="00F02CC5"/>
    <w:rsid w:val="00F02CCC"/>
    <w:rsid w:val="00F034F7"/>
    <w:rsid w:val="00F038A0"/>
    <w:rsid w:val="00F03CEF"/>
    <w:rsid w:val="00F03D40"/>
    <w:rsid w:val="00F03E32"/>
    <w:rsid w:val="00F04126"/>
    <w:rsid w:val="00F043F5"/>
    <w:rsid w:val="00F04737"/>
    <w:rsid w:val="00F051CD"/>
    <w:rsid w:val="00F054CE"/>
    <w:rsid w:val="00F055C9"/>
    <w:rsid w:val="00F05B2E"/>
    <w:rsid w:val="00F05F07"/>
    <w:rsid w:val="00F0617C"/>
    <w:rsid w:val="00F062A1"/>
    <w:rsid w:val="00F0662F"/>
    <w:rsid w:val="00F06B04"/>
    <w:rsid w:val="00F06C32"/>
    <w:rsid w:val="00F06F5E"/>
    <w:rsid w:val="00F070C9"/>
    <w:rsid w:val="00F07267"/>
    <w:rsid w:val="00F076BD"/>
    <w:rsid w:val="00F0780E"/>
    <w:rsid w:val="00F0792E"/>
    <w:rsid w:val="00F1016E"/>
    <w:rsid w:val="00F1030F"/>
    <w:rsid w:val="00F10942"/>
    <w:rsid w:val="00F109E8"/>
    <w:rsid w:val="00F10B6A"/>
    <w:rsid w:val="00F10D16"/>
    <w:rsid w:val="00F11399"/>
    <w:rsid w:val="00F1196F"/>
    <w:rsid w:val="00F11B15"/>
    <w:rsid w:val="00F11B28"/>
    <w:rsid w:val="00F11E03"/>
    <w:rsid w:val="00F11E28"/>
    <w:rsid w:val="00F12623"/>
    <w:rsid w:val="00F12723"/>
    <w:rsid w:val="00F12964"/>
    <w:rsid w:val="00F12B66"/>
    <w:rsid w:val="00F1304D"/>
    <w:rsid w:val="00F1324F"/>
    <w:rsid w:val="00F13323"/>
    <w:rsid w:val="00F13664"/>
    <w:rsid w:val="00F143C5"/>
    <w:rsid w:val="00F147C7"/>
    <w:rsid w:val="00F14969"/>
    <w:rsid w:val="00F14992"/>
    <w:rsid w:val="00F14C7A"/>
    <w:rsid w:val="00F1527C"/>
    <w:rsid w:val="00F15925"/>
    <w:rsid w:val="00F15B0A"/>
    <w:rsid w:val="00F16244"/>
    <w:rsid w:val="00F16500"/>
    <w:rsid w:val="00F16624"/>
    <w:rsid w:val="00F17595"/>
    <w:rsid w:val="00F17734"/>
    <w:rsid w:val="00F1773A"/>
    <w:rsid w:val="00F17994"/>
    <w:rsid w:val="00F179C2"/>
    <w:rsid w:val="00F17D21"/>
    <w:rsid w:val="00F20121"/>
    <w:rsid w:val="00F209A2"/>
    <w:rsid w:val="00F20BED"/>
    <w:rsid w:val="00F21288"/>
    <w:rsid w:val="00F21598"/>
    <w:rsid w:val="00F21BBC"/>
    <w:rsid w:val="00F21ECD"/>
    <w:rsid w:val="00F21FF3"/>
    <w:rsid w:val="00F221FE"/>
    <w:rsid w:val="00F2292E"/>
    <w:rsid w:val="00F22DC0"/>
    <w:rsid w:val="00F22FC1"/>
    <w:rsid w:val="00F23118"/>
    <w:rsid w:val="00F237BB"/>
    <w:rsid w:val="00F23EA7"/>
    <w:rsid w:val="00F23F0D"/>
    <w:rsid w:val="00F243E4"/>
    <w:rsid w:val="00F24B2A"/>
    <w:rsid w:val="00F24CD0"/>
    <w:rsid w:val="00F2510A"/>
    <w:rsid w:val="00F25286"/>
    <w:rsid w:val="00F27267"/>
    <w:rsid w:val="00F274C1"/>
    <w:rsid w:val="00F276B6"/>
    <w:rsid w:val="00F2797E"/>
    <w:rsid w:val="00F27D45"/>
    <w:rsid w:val="00F3010A"/>
    <w:rsid w:val="00F302A8"/>
    <w:rsid w:val="00F3033D"/>
    <w:rsid w:val="00F305A8"/>
    <w:rsid w:val="00F308A1"/>
    <w:rsid w:val="00F30B46"/>
    <w:rsid w:val="00F3157E"/>
    <w:rsid w:val="00F32A61"/>
    <w:rsid w:val="00F32C00"/>
    <w:rsid w:val="00F32C01"/>
    <w:rsid w:val="00F334B5"/>
    <w:rsid w:val="00F33828"/>
    <w:rsid w:val="00F33A54"/>
    <w:rsid w:val="00F33AB0"/>
    <w:rsid w:val="00F33C1D"/>
    <w:rsid w:val="00F34212"/>
    <w:rsid w:val="00F34374"/>
    <w:rsid w:val="00F345CF"/>
    <w:rsid w:val="00F3529A"/>
    <w:rsid w:val="00F35751"/>
    <w:rsid w:val="00F35E66"/>
    <w:rsid w:val="00F35EC0"/>
    <w:rsid w:val="00F35EE6"/>
    <w:rsid w:val="00F3777B"/>
    <w:rsid w:val="00F378E6"/>
    <w:rsid w:val="00F407C0"/>
    <w:rsid w:val="00F407F9"/>
    <w:rsid w:val="00F409AA"/>
    <w:rsid w:val="00F40D6C"/>
    <w:rsid w:val="00F40DB5"/>
    <w:rsid w:val="00F40F59"/>
    <w:rsid w:val="00F4104D"/>
    <w:rsid w:val="00F41217"/>
    <w:rsid w:val="00F4131F"/>
    <w:rsid w:val="00F41378"/>
    <w:rsid w:val="00F41737"/>
    <w:rsid w:val="00F41871"/>
    <w:rsid w:val="00F41A46"/>
    <w:rsid w:val="00F41B36"/>
    <w:rsid w:val="00F41C58"/>
    <w:rsid w:val="00F420A6"/>
    <w:rsid w:val="00F42250"/>
    <w:rsid w:val="00F42372"/>
    <w:rsid w:val="00F429B9"/>
    <w:rsid w:val="00F43085"/>
    <w:rsid w:val="00F43116"/>
    <w:rsid w:val="00F431DA"/>
    <w:rsid w:val="00F435C0"/>
    <w:rsid w:val="00F439E8"/>
    <w:rsid w:val="00F43A20"/>
    <w:rsid w:val="00F43D6C"/>
    <w:rsid w:val="00F43DA3"/>
    <w:rsid w:val="00F44748"/>
    <w:rsid w:val="00F447C5"/>
    <w:rsid w:val="00F44815"/>
    <w:rsid w:val="00F44FA8"/>
    <w:rsid w:val="00F4510C"/>
    <w:rsid w:val="00F4520B"/>
    <w:rsid w:val="00F45312"/>
    <w:rsid w:val="00F45A58"/>
    <w:rsid w:val="00F45DB4"/>
    <w:rsid w:val="00F46078"/>
    <w:rsid w:val="00F4607D"/>
    <w:rsid w:val="00F460E7"/>
    <w:rsid w:val="00F464B7"/>
    <w:rsid w:val="00F46908"/>
    <w:rsid w:val="00F46A92"/>
    <w:rsid w:val="00F475BF"/>
    <w:rsid w:val="00F47B37"/>
    <w:rsid w:val="00F503DD"/>
    <w:rsid w:val="00F50EDC"/>
    <w:rsid w:val="00F51350"/>
    <w:rsid w:val="00F5167C"/>
    <w:rsid w:val="00F5183C"/>
    <w:rsid w:val="00F519FD"/>
    <w:rsid w:val="00F51D18"/>
    <w:rsid w:val="00F51F94"/>
    <w:rsid w:val="00F52036"/>
    <w:rsid w:val="00F5261F"/>
    <w:rsid w:val="00F53525"/>
    <w:rsid w:val="00F535EA"/>
    <w:rsid w:val="00F53609"/>
    <w:rsid w:val="00F5380E"/>
    <w:rsid w:val="00F53B06"/>
    <w:rsid w:val="00F53FDD"/>
    <w:rsid w:val="00F541BF"/>
    <w:rsid w:val="00F544C6"/>
    <w:rsid w:val="00F5499B"/>
    <w:rsid w:val="00F54B12"/>
    <w:rsid w:val="00F54FAE"/>
    <w:rsid w:val="00F5508C"/>
    <w:rsid w:val="00F55783"/>
    <w:rsid w:val="00F557C5"/>
    <w:rsid w:val="00F55C72"/>
    <w:rsid w:val="00F55EC9"/>
    <w:rsid w:val="00F56072"/>
    <w:rsid w:val="00F56411"/>
    <w:rsid w:val="00F566E2"/>
    <w:rsid w:val="00F5685A"/>
    <w:rsid w:val="00F56981"/>
    <w:rsid w:val="00F569C2"/>
    <w:rsid w:val="00F56E38"/>
    <w:rsid w:val="00F573C4"/>
    <w:rsid w:val="00F57A68"/>
    <w:rsid w:val="00F57E00"/>
    <w:rsid w:val="00F60147"/>
    <w:rsid w:val="00F602B7"/>
    <w:rsid w:val="00F6078C"/>
    <w:rsid w:val="00F608DE"/>
    <w:rsid w:val="00F60A84"/>
    <w:rsid w:val="00F60AED"/>
    <w:rsid w:val="00F6177B"/>
    <w:rsid w:val="00F62A90"/>
    <w:rsid w:val="00F62E1A"/>
    <w:rsid w:val="00F62E41"/>
    <w:rsid w:val="00F63698"/>
    <w:rsid w:val="00F63F2E"/>
    <w:rsid w:val="00F64179"/>
    <w:rsid w:val="00F64285"/>
    <w:rsid w:val="00F6484D"/>
    <w:rsid w:val="00F64BB6"/>
    <w:rsid w:val="00F64EB1"/>
    <w:rsid w:val="00F64EF7"/>
    <w:rsid w:val="00F64FA4"/>
    <w:rsid w:val="00F65149"/>
    <w:rsid w:val="00F654AD"/>
    <w:rsid w:val="00F65854"/>
    <w:rsid w:val="00F66AC9"/>
    <w:rsid w:val="00F66CBB"/>
    <w:rsid w:val="00F673BE"/>
    <w:rsid w:val="00F676F7"/>
    <w:rsid w:val="00F67A12"/>
    <w:rsid w:val="00F701E5"/>
    <w:rsid w:val="00F704C5"/>
    <w:rsid w:val="00F70642"/>
    <w:rsid w:val="00F707B8"/>
    <w:rsid w:val="00F70852"/>
    <w:rsid w:val="00F70BFF"/>
    <w:rsid w:val="00F71659"/>
    <w:rsid w:val="00F71EA5"/>
    <w:rsid w:val="00F727FA"/>
    <w:rsid w:val="00F72BB8"/>
    <w:rsid w:val="00F731D2"/>
    <w:rsid w:val="00F73615"/>
    <w:rsid w:val="00F7387A"/>
    <w:rsid w:val="00F73915"/>
    <w:rsid w:val="00F73AC3"/>
    <w:rsid w:val="00F73CE7"/>
    <w:rsid w:val="00F74047"/>
    <w:rsid w:val="00F74A43"/>
    <w:rsid w:val="00F74FC6"/>
    <w:rsid w:val="00F751E6"/>
    <w:rsid w:val="00F75CCE"/>
    <w:rsid w:val="00F76902"/>
    <w:rsid w:val="00F76E49"/>
    <w:rsid w:val="00F771CB"/>
    <w:rsid w:val="00F7755E"/>
    <w:rsid w:val="00F775FA"/>
    <w:rsid w:val="00F778C8"/>
    <w:rsid w:val="00F77CD1"/>
    <w:rsid w:val="00F77E07"/>
    <w:rsid w:val="00F80093"/>
    <w:rsid w:val="00F801D8"/>
    <w:rsid w:val="00F8021F"/>
    <w:rsid w:val="00F8028F"/>
    <w:rsid w:val="00F802B1"/>
    <w:rsid w:val="00F808B5"/>
    <w:rsid w:val="00F809E0"/>
    <w:rsid w:val="00F80B14"/>
    <w:rsid w:val="00F81242"/>
    <w:rsid w:val="00F812E4"/>
    <w:rsid w:val="00F8151F"/>
    <w:rsid w:val="00F818FE"/>
    <w:rsid w:val="00F819D5"/>
    <w:rsid w:val="00F81C96"/>
    <w:rsid w:val="00F81EB5"/>
    <w:rsid w:val="00F820D1"/>
    <w:rsid w:val="00F827FC"/>
    <w:rsid w:val="00F82F3A"/>
    <w:rsid w:val="00F831AA"/>
    <w:rsid w:val="00F8386F"/>
    <w:rsid w:val="00F83EF0"/>
    <w:rsid w:val="00F842F5"/>
    <w:rsid w:val="00F8442A"/>
    <w:rsid w:val="00F84AC3"/>
    <w:rsid w:val="00F84B10"/>
    <w:rsid w:val="00F84B2C"/>
    <w:rsid w:val="00F84CDE"/>
    <w:rsid w:val="00F84E9C"/>
    <w:rsid w:val="00F85239"/>
    <w:rsid w:val="00F854C0"/>
    <w:rsid w:val="00F8568E"/>
    <w:rsid w:val="00F8569F"/>
    <w:rsid w:val="00F859D9"/>
    <w:rsid w:val="00F85E3B"/>
    <w:rsid w:val="00F85FA2"/>
    <w:rsid w:val="00F85FE2"/>
    <w:rsid w:val="00F8636C"/>
    <w:rsid w:val="00F8672F"/>
    <w:rsid w:val="00F869EE"/>
    <w:rsid w:val="00F8703A"/>
    <w:rsid w:val="00F87364"/>
    <w:rsid w:val="00F876A3"/>
    <w:rsid w:val="00F87BCD"/>
    <w:rsid w:val="00F9007E"/>
    <w:rsid w:val="00F90958"/>
    <w:rsid w:val="00F91002"/>
    <w:rsid w:val="00F912BE"/>
    <w:rsid w:val="00F9154C"/>
    <w:rsid w:val="00F915EA"/>
    <w:rsid w:val="00F92519"/>
    <w:rsid w:val="00F92793"/>
    <w:rsid w:val="00F92A3E"/>
    <w:rsid w:val="00F92BD4"/>
    <w:rsid w:val="00F93B66"/>
    <w:rsid w:val="00F93EBC"/>
    <w:rsid w:val="00F945E2"/>
    <w:rsid w:val="00F94925"/>
    <w:rsid w:val="00F949F1"/>
    <w:rsid w:val="00F94AFF"/>
    <w:rsid w:val="00F9512C"/>
    <w:rsid w:val="00F95311"/>
    <w:rsid w:val="00F9615A"/>
    <w:rsid w:val="00F96499"/>
    <w:rsid w:val="00F976DC"/>
    <w:rsid w:val="00F97B3B"/>
    <w:rsid w:val="00FA0552"/>
    <w:rsid w:val="00FA072E"/>
    <w:rsid w:val="00FA0A5E"/>
    <w:rsid w:val="00FA0B92"/>
    <w:rsid w:val="00FA160E"/>
    <w:rsid w:val="00FA19F0"/>
    <w:rsid w:val="00FA1B96"/>
    <w:rsid w:val="00FA25B4"/>
    <w:rsid w:val="00FA2967"/>
    <w:rsid w:val="00FA2F5A"/>
    <w:rsid w:val="00FA3183"/>
    <w:rsid w:val="00FA3870"/>
    <w:rsid w:val="00FA393A"/>
    <w:rsid w:val="00FA3AE5"/>
    <w:rsid w:val="00FA3C0D"/>
    <w:rsid w:val="00FA4080"/>
    <w:rsid w:val="00FA45C6"/>
    <w:rsid w:val="00FA4C1E"/>
    <w:rsid w:val="00FA4CDA"/>
    <w:rsid w:val="00FA4DCA"/>
    <w:rsid w:val="00FA4E13"/>
    <w:rsid w:val="00FA4ECF"/>
    <w:rsid w:val="00FA52DC"/>
    <w:rsid w:val="00FA57B5"/>
    <w:rsid w:val="00FA590D"/>
    <w:rsid w:val="00FA595B"/>
    <w:rsid w:val="00FA5AB4"/>
    <w:rsid w:val="00FA5AC2"/>
    <w:rsid w:val="00FA61AE"/>
    <w:rsid w:val="00FA61AF"/>
    <w:rsid w:val="00FA6D5E"/>
    <w:rsid w:val="00FA6FDD"/>
    <w:rsid w:val="00FA7032"/>
    <w:rsid w:val="00FA70F8"/>
    <w:rsid w:val="00FA7788"/>
    <w:rsid w:val="00FA781C"/>
    <w:rsid w:val="00FA7D84"/>
    <w:rsid w:val="00FB00AC"/>
    <w:rsid w:val="00FB074D"/>
    <w:rsid w:val="00FB0755"/>
    <w:rsid w:val="00FB09E8"/>
    <w:rsid w:val="00FB0CF5"/>
    <w:rsid w:val="00FB0DCF"/>
    <w:rsid w:val="00FB0E59"/>
    <w:rsid w:val="00FB1449"/>
    <w:rsid w:val="00FB182E"/>
    <w:rsid w:val="00FB183E"/>
    <w:rsid w:val="00FB18C3"/>
    <w:rsid w:val="00FB281F"/>
    <w:rsid w:val="00FB28C8"/>
    <w:rsid w:val="00FB295D"/>
    <w:rsid w:val="00FB322A"/>
    <w:rsid w:val="00FB3397"/>
    <w:rsid w:val="00FB3417"/>
    <w:rsid w:val="00FB356E"/>
    <w:rsid w:val="00FB3769"/>
    <w:rsid w:val="00FB3AC2"/>
    <w:rsid w:val="00FB41BA"/>
    <w:rsid w:val="00FB4B1F"/>
    <w:rsid w:val="00FB4F42"/>
    <w:rsid w:val="00FB4F6A"/>
    <w:rsid w:val="00FB52B3"/>
    <w:rsid w:val="00FB59BB"/>
    <w:rsid w:val="00FB5A26"/>
    <w:rsid w:val="00FB612B"/>
    <w:rsid w:val="00FB71D8"/>
    <w:rsid w:val="00FB71F4"/>
    <w:rsid w:val="00FB774A"/>
    <w:rsid w:val="00FB7A2C"/>
    <w:rsid w:val="00FB7DA4"/>
    <w:rsid w:val="00FB7F64"/>
    <w:rsid w:val="00FC0F2E"/>
    <w:rsid w:val="00FC1062"/>
    <w:rsid w:val="00FC1CE6"/>
    <w:rsid w:val="00FC1D6E"/>
    <w:rsid w:val="00FC2289"/>
    <w:rsid w:val="00FC2470"/>
    <w:rsid w:val="00FC2673"/>
    <w:rsid w:val="00FC29F9"/>
    <w:rsid w:val="00FC2C33"/>
    <w:rsid w:val="00FC2F2D"/>
    <w:rsid w:val="00FC3180"/>
    <w:rsid w:val="00FC32DD"/>
    <w:rsid w:val="00FC3829"/>
    <w:rsid w:val="00FC3C46"/>
    <w:rsid w:val="00FC3C83"/>
    <w:rsid w:val="00FC3D33"/>
    <w:rsid w:val="00FC4345"/>
    <w:rsid w:val="00FC449E"/>
    <w:rsid w:val="00FC44FB"/>
    <w:rsid w:val="00FC467B"/>
    <w:rsid w:val="00FC4EAE"/>
    <w:rsid w:val="00FC4FA1"/>
    <w:rsid w:val="00FC5134"/>
    <w:rsid w:val="00FC520F"/>
    <w:rsid w:val="00FC53A4"/>
    <w:rsid w:val="00FC583F"/>
    <w:rsid w:val="00FC6373"/>
    <w:rsid w:val="00FC652C"/>
    <w:rsid w:val="00FC668C"/>
    <w:rsid w:val="00FC67F1"/>
    <w:rsid w:val="00FC7068"/>
    <w:rsid w:val="00FC73C6"/>
    <w:rsid w:val="00FC754F"/>
    <w:rsid w:val="00FC7620"/>
    <w:rsid w:val="00FC7723"/>
    <w:rsid w:val="00FC7A2E"/>
    <w:rsid w:val="00FC7CC7"/>
    <w:rsid w:val="00FC7D4F"/>
    <w:rsid w:val="00FC7E27"/>
    <w:rsid w:val="00FD003A"/>
    <w:rsid w:val="00FD03AD"/>
    <w:rsid w:val="00FD04B8"/>
    <w:rsid w:val="00FD07C6"/>
    <w:rsid w:val="00FD14FD"/>
    <w:rsid w:val="00FD159C"/>
    <w:rsid w:val="00FD1617"/>
    <w:rsid w:val="00FD1D69"/>
    <w:rsid w:val="00FD1F42"/>
    <w:rsid w:val="00FD28B2"/>
    <w:rsid w:val="00FD28D1"/>
    <w:rsid w:val="00FD2FBC"/>
    <w:rsid w:val="00FD30EE"/>
    <w:rsid w:val="00FD3778"/>
    <w:rsid w:val="00FD47D5"/>
    <w:rsid w:val="00FD4AB4"/>
    <w:rsid w:val="00FD5BDD"/>
    <w:rsid w:val="00FD5DD4"/>
    <w:rsid w:val="00FD5EA9"/>
    <w:rsid w:val="00FD64DF"/>
    <w:rsid w:val="00FD6D02"/>
    <w:rsid w:val="00FD6E00"/>
    <w:rsid w:val="00FD7276"/>
    <w:rsid w:val="00FD7626"/>
    <w:rsid w:val="00FD76C2"/>
    <w:rsid w:val="00FD776B"/>
    <w:rsid w:val="00FD77C0"/>
    <w:rsid w:val="00FD7C99"/>
    <w:rsid w:val="00FE029B"/>
    <w:rsid w:val="00FE077A"/>
    <w:rsid w:val="00FE0D73"/>
    <w:rsid w:val="00FE0E5F"/>
    <w:rsid w:val="00FE1212"/>
    <w:rsid w:val="00FE20FE"/>
    <w:rsid w:val="00FE2251"/>
    <w:rsid w:val="00FE26DD"/>
    <w:rsid w:val="00FE2D39"/>
    <w:rsid w:val="00FE301B"/>
    <w:rsid w:val="00FE3105"/>
    <w:rsid w:val="00FE36CA"/>
    <w:rsid w:val="00FE3A2D"/>
    <w:rsid w:val="00FE4061"/>
    <w:rsid w:val="00FE4B48"/>
    <w:rsid w:val="00FE4B6F"/>
    <w:rsid w:val="00FE51ED"/>
    <w:rsid w:val="00FE53FE"/>
    <w:rsid w:val="00FE5547"/>
    <w:rsid w:val="00FE55DD"/>
    <w:rsid w:val="00FE5818"/>
    <w:rsid w:val="00FE599F"/>
    <w:rsid w:val="00FE5B53"/>
    <w:rsid w:val="00FE6507"/>
    <w:rsid w:val="00FE6564"/>
    <w:rsid w:val="00FE6E4B"/>
    <w:rsid w:val="00FE71F8"/>
    <w:rsid w:val="00FE7266"/>
    <w:rsid w:val="00FE758B"/>
    <w:rsid w:val="00FE7C21"/>
    <w:rsid w:val="00FE7DC3"/>
    <w:rsid w:val="00FF0765"/>
    <w:rsid w:val="00FF0781"/>
    <w:rsid w:val="00FF0924"/>
    <w:rsid w:val="00FF0936"/>
    <w:rsid w:val="00FF0A3F"/>
    <w:rsid w:val="00FF0A73"/>
    <w:rsid w:val="00FF18F4"/>
    <w:rsid w:val="00FF2007"/>
    <w:rsid w:val="00FF20E4"/>
    <w:rsid w:val="00FF245F"/>
    <w:rsid w:val="00FF2B9C"/>
    <w:rsid w:val="00FF31F5"/>
    <w:rsid w:val="00FF3430"/>
    <w:rsid w:val="00FF4344"/>
    <w:rsid w:val="00FF453A"/>
    <w:rsid w:val="00FF4841"/>
    <w:rsid w:val="00FF4881"/>
    <w:rsid w:val="00FF4BB3"/>
    <w:rsid w:val="00FF4ECC"/>
    <w:rsid w:val="00FF4F6A"/>
    <w:rsid w:val="00FF566B"/>
    <w:rsid w:val="00FF65C7"/>
    <w:rsid w:val="00FF765E"/>
    <w:rsid w:val="00FF77E5"/>
    <w:rsid w:val="00FF79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fillcolor="#8fbe31" stroke="f">
      <v:fill color="#8fbe31"/>
      <v:stroke on="f"/>
      <o:colormenu v:ext="edit" fillcolor="none [3212]" strokecolor="#00b0f0"/>
    </o:shapedefaults>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Colorful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1">
    <w:name w:val="Normal"/>
    <w:qFormat/>
    <w:rsid w:val="00254427"/>
    <w:pPr>
      <w:widowControl w:val="0"/>
      <w:spacing w:line="360" w:lineRule="auto"/>
      <w:jc w:val="both"/>
    </w:pPr>
    <w:rPr>
      <w:rFonts w:ascii="Monaco" w:eastAsia="华文细黑" w:hAnsi="Monaco"/>
      <w:kern w:val="2"/>
      <w:szCs w:val="24"/>
    </w:rPr>
  </w:style>
  <w:style w:type="paragraph" w:styleId="1">
    <w:name w:val="heading 1"/>
    <w:basedOn w:val="a1"/>
    <w:next w:val="a1"/>
    <w:qFormat/>
    <w:rsid w:val="00C845AE"/>
    <w:pPr>
      <w:keepNext/>
      <w:keepLines/>
      <w:pBdr>
        <w:bottom w:val="single" w:sz="4" w:space="1" w:color="auto"/>
      </w:pBdr>
      <w:shd w:val="clear" w:color="auto" w:fill="FFFFFF"/>
      <w:spacing w:before="340" w:after="330" w:line="578" w:lineRule="auto"/>
      <w:jc w:val="left"/>
      <w:outlineLvl w:val="0"/>
    </w:pPr>
    <w:rPr>
      <w:rFonts w:eastAsia="黑体"/>
      <w:sz w:val="36"/>
    </w:rPr>
  </w:style>
  <w:style w:type="paragraph" w:styleId="2">
    <w:name w:val="heading 2"/>
    <w:basedOn w:val="a1"/>
    <w:next w:val="a1"/>
    <w:qFormat/>
    <w:rsid w:val="00975324"/>
    <w:pPr>
      <w:keepNext/>
      <w:keepLines/>
      <w:numPr>
        <w:ilvl w:val="1"/>
        <w:numId w:val="1"/>
      </w:numPr>
      <w:pBdr>
        <w:bottom w:val="single" w:sz="4" w:space="1" w:color="auto"/>
      </w:pBdr>
      <w:spacing w:before="260" w:after="260"/>
      <w:outlineLvl w:val="1"/>
    </w:pPr>
    <w:rPr>
      <w:rFonts w:eastAsia="黑体"/>
      <w:sz w:val="40"/>
    </w:rPr>
  </w:style>
  <w:style w:type="paragraph" w:styleId="3">
    <w:name w:val="heading 3"/>
    <w:basedOn w:val="a1"/>
    <w:next w:val="a1"/>
    <w:qFormat/>
    <w:rsid w:val="00DD0D4D"/>
    <w:pPr>
      <w:keepNext/>
      <w:keepLines/>
      <w:numPr>
        <w:ilvl w:val="2"/>
        <w:numId w:val="1"/>
      </w:numPr>
      <w:spacing w:before="260" w:after="260"/>
      <w:outlineLvl w:val="2"/>
    </w:pPr>
    <w:rPr>
      <w:rFonts w:eastAsia="黑体"/>
      <w:sz w:val="28"/>
    </w:rPr>
  </w:style>
  <w:style w:type="paragraph" w:styleId="4">
    <w:name w:val="heading 4"/>
    <w:basedOn w:val="a1"/>
    <w:next w:val="a1"/>
    <w:autoRedefine/>
    <w:qFormat/>
    <w:rsid w:val="00AE6283"/>
    <w:pPr>
      <w:keepNext/>
      <w:keepLines/>
      <w:numPr>
        <w:ilvl w:val="3"/>
        <w:numId w:val="1"/>
      </w:numPr>
      <w:shd w:val="clear" w:color="auto" w:fill="FFFFFF"/>
      <w:spacing w:before="280" w:after="290" w:line="376" w:lineRule="auto"/>
      <w:outlineLvl w:val="3"/>
    </w:pPr>
    <w:rPr>
      <w:b/>
      <w:bCs/>
      <w:sz w:val="24"/>
    </w:rPr>
  </w:style>
  <w:style w:type="paragraph" w:styleId="5">
    <w:name w:val="heading 5"/>
    <w:basedOn w:val="a1"/>
    <w:next w:val="a1"/>
    <w:qFormat/>
    <w:rsid w:val="00E8020B"/>
    <w:pPr>
      <w:keepNext/>
      <w:keepLines/>
      <w:numPr>
        <w:ilvl w:val="4"/>
        <w:numId w:val="1"/>
      </w:numPr>
      <w:spacing w:before="280" w:after="290"/>
      <w:outlineLvl w:val="4"/>
    </w:pPr>
    <w:rPr>
      <w:rFonts w:ascii="宋体" w:hAnsi="宋体"/>
      <w:bCs/>
      <w:sz w:val="24"/>
      <w:szCs w:val="28"/>
    </w:rPr>
  </w:style>
  <w:style w:type="paragraph" w:styleId="6">
    <w:name w:val="heading 6"/>
    <w:basedOn w:val="a1"/>
    <w:next w:val="a1"/>
    <w:qFormat/>
    <w:rsid w:val="00E8020B"/>
    <w:pPr>
      <w:keepNext/>
      <w:keepLines/>
      <w:numPr>
        <w:ilvl w:val="5"/>
        <w:numId w:val="1"/>
      </w:numPr>
      <w:spacing w:before="240" w:after="64" w:line="320" w:lineRule="auto"/>
      <w:outlineLvl w:val="5"/>
    </w:pPr>
    <w:rPr>
      <w:sz w:val="24"/>
    </w:rPr>
  </w:style>
  <w:style w:type="paragraph" w:styleId="7">
    <w:name w:val="heading 7"/>
    <w:aliases w:val="表头"/>
    <w:basedOn w:val="a1"/>
    <w:next w:val="a1"/>
    <w:qFormat/>
    <w:rsid w:val="00E8020B"/>
    <w:pPr>
      <w:keepNext/>
      <w:keepLines/>
      <w:numPr>
        <w:ilvl w:val="6"/>
        <w:numId w:val="1"/>
      </w:numPr>
      <w:spacing w:before="240" w:after="64" w:line="320" w:lineRule="auto"/>
      <w:outlineLvl w:val="6"/>
    </w:pPr>
    <w:rPr>
      <w:rFonts w:ascii="宋体" w:hAnsi="宋体"/>
      <w:b/>
      <w:bCs/>
      <w:sz w:val="24"/>
    </w:rPr>
  </w:style>
  <w:style w:type="paragraph" w:styleId="8">
    <w:name w:val="heading 8"/>
    <w:basedOn w:val="a1"/>
    <w:next w:val="a1"/>
    <w:qFormat/>
    <w:rsid w:val="00E8020B"/>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qFormat/>
    <w:rsid w:val="00E8020B"/>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XL">
    <w:name w:val="图片文字（XL）"/>
    <w:rsid w:val="00E8020B"/>
    <w:pPr>
      <w:jc w:val="center"/>
    </w:pPr>
    <w:rPr>
      <w:b/>
      <w:noProof/>
      <w:sz w:val="24"/>
    </w:rPr>
  </w:style>
  <w:style w:type="paragraph" w:customStyle="1" w:styleId="a6">
    <w:name w:val="图片文字（大号）"/>
    <w:rsid w:val="00E8020B"/>
    <w:rPr>
      <w:noProof/>
      <w:sz w:val="21"/>
    </w:rPr>
  </w:style>
  <w:style w:type="paragraph" w:styleId="a7">
    <w:name w:val="Document Map"/>
    <w:basedOn w:val="a1"/>
    <w:semiHidden/>
    <w:rsid w:val="00E8020B"/>
    <w:pPr>
      <w:shd w:val="clear" w:color="auto" w:fill="000080"/>
    </w:pPr>
  </w:style>
  <w:style w:type="paragraph" w:styleId="a8">
    <w:name w:val="Normal Indent"/>
    <w:aliases w:val="表正文,正文非缩进,特点,正文缩进 Char,正文（首行缩进两字） Char"/>
    <w:basedOn w:val="a1"/>
    <w:semiHidden/>
    <w:rsid w:val="00E8020B"/>
    <w:pPr>
      <w:ind w:firstLine="420"/>
    </w:pPr>
    <w:rPr>
      <w:szCs w:val="20"/>
    </w:rPr>
  </w:style>
  <w:style w:type="paragraph" w:styleId="20">
    <w:name w:val="Body Text 2"/>
    <w:basedOn w:val="a1"/>
    <w:semiHidden/>
    <w:rsid w:val="00E8020B"/>
    <w:pPr>
      <w:ind w:firstLineChars="200" w:firstLine="200"/>
    </w:pPr>
    <w:rPr>
      <w:rFonts w:ascii="华文彩云" w:eastAsia="华文彩云" w:hAnsi="宋体"/>
      <w:color w:val="000000"/>
    </w:rPr>
  </w:style>
  <w:style w:type="paragraph" w:styleId="30">
    <w:name w:val="Body Text 3"/>
    <w:basedOn w:val="a1"/>
    <w:semiHidden/>
    <w:rsid w:val="00E8020B"/>
    <w:pPr>
      <w:ind w:firstLineChars="200" w:firstLine="200"/>
    </w:pPr>
    <w:rPr>
      <w:rFonts w:ascii="宋体" w:hAnsi="宋体"/>
      <w:color w:val="000000"/>
      <w:sz w:val="24"/>
    </w:rPr>
  </w:style>
  <w:style w:type="paragraph" w:styleId="21">
    <w:name w:val="Body Text Indent 2"/>
    <w:basedOn w:val="a1"/>
    <w:semiHidden/>
    <w:rsid w:val="00E8020B"/>
    <w:pPr>
      <w:ind w:firstLineChars="225" w:firstLine="473"/>
    </w:pPr>
  </w:style>
  <w:style w:type="paragraph" w:styleId="31">
    <w:name w:val="Body Text Indent 3"/>
    <w:basedOn w:val="a1"/>
    <w:semiHidden/>
    <w:rsid w:val="00E8020B"/>
    <w:pPr>
      <w:ind w:firstLine="420"/>
    </w:pPr>
  </w:style>
  <w:style w:type="paragraph" w:styleId="a9">
    <w:name w:val="Body Text Indent"/>
    <w:aliases w:val="特点标题"/>
    <w:basedOn w:val="a1"/>
    <w:semiHidden/>
    <w:rsid w:val="00E8020B"/>
    <w:pPr>
      <w:ind w:firstLine="425"/>
    </w:pPr>
    <w:rPr>
      <w:spacing w:val="20"/>
      <w:sz w:val="24"/>
      <w:szCs w:val="20"/>
    </w:rPr>
  </w:style>
  <w:style w:type="paragraph" w:customStyle="1" w:styleId="a0">
    <w:name w:val="正文缩进带符号"/>
    <w:autoRedefine/>
    <w:rsid w:val="00E8020B"/>
    <w:pPr>
      <w:numPr>
        <w:numId w:val="2"/>
      </w:numPr>
      <w:spacing w:line="360" w:lineRule="auto"/>
      <w:jc w:val="both"/>
    </w:pPr>
    <w:rPr>
      <w:noProof/>
      <w:kern w:val="2"/>
      <w:sz w:val="24"/>
    </w:rPr>
  </w:style>
  <w:style w:type="paragraph" w:styleId="10">
    <w:name w:val="toc 1"/>
    <w:basedOn w:val="a1"/>
    <w:next w:val="a1"/>
    <w:autoRedefine/>
    <w:uiPriority w:val="39"/>
    <w:qFormat/>
    <w:rsid w:val="00C25428"/>
    <w:pPr>
      <w:spacing w:before="120" w:after="120"/>
      <w:jc w:val="left"/>
    </w:pPr>
    <w:rPr>
      <w:b/>
      <w:bCs/>
      <w:caps/>
    </w:rPr>
  </w:style>
  <w:style w:type="paragraph" w:styleId="22">
    <w:name w:val="toc 2"/>
    <w:basedOn w:val="a1"/>
    <w:next w:val="a1"/>
    <w:autoRedefine/>
    <w:uiPriority w:val="39"/>
    <w:qFormat/>
    <w:rsid w:val="00E8020B"/>
    <w:pPr>
      <w:ind w:left="210"/>
      <w:jc w:val="left"/>
    </w:pPr>
    <w:rPr>
      <w:smallCaps/>
    </w:rPr>
  </w:style>
  <w:style w:type="paragraph" w:styleId="32">
    <w:name w:val="toc 3"/>
    <w:basedOn w:val="a1"/>
    <w:next w:val="a1"/>
    <w:autoRedefine/>
    <w:uiPriority w:val="39"/>
    <w:qFormat/>
    <w:rsid w:val="00E8020B"/>
    <w:pPr>
      <w:ind w:left="420"/>
      <w:jc w:val="left"/>
    </w:pPr>
    <w:rPr>
      <w:i/>
      <w:iCs/>
    </w:rPr>
  </w:style>
  <w:style w:type="paragraph" w:styleId="40">
    <w:name w:val="toc 4"/>
    <w:basedOn w:val="a1"/>
    <w:next w:val="a1"/>
    <w:autoRedefine/>
    <w:uiPriority w:val="39"/>
    <w:rsid w:val="00E8020B"/>
    <w:pPr>
      <w:ind w:left="630"/>
      <w:jc w:val="left"/>
    </w:pPr>
    <w:rPr>
      <w:szCs w:val="21"/>
    </w:rPr>
  </w:style>
  <w:style w:type="paragraph" w:styleId="50">
    <w:name w:val="toc 5"/>
    <w:basedOn w:val="a1"/>
    <w:next w:val="a1"/>
    <w:autoRedefine/>
    <w:uiPriority w:val="39"/>
    <w:rsid w:val="00E8020B"/>
    <w:pPr>
      <w:ind w:left="840"/>
      <w:jc w:val="left"/>
    </w:pPr>
    <w:rPr>
      <w:szCs w:val="21"/>
    </w:rPr>
  </w:style>
  <w:style w:type="paragraph" w:styleId="60">
    <w:name w:val="toc 6"/>
    <w:basedOn w:val="a1"/>
    <w:next w:val="a1"/>
    <w:autoRedefine/>
    <w:uiPriority w:val="39"/>
    <w:rsid w:val="00E8020B"/>
    <w:pPr>
      <w:ind w:left="1050"/>
      <w:jc w:val="left"/>
    </w:pPr>
    <w:rPr>
      <w:szCs w:val="21"/>
    </w:rPr>
  </w:style>
  <w:style w:type="paragraph" w:styleId="70">
    <w:name w:val="toc 7"/>
    <w:basedOn w:val="a1"/>
    <w:next w:val="a1"/>
    <w:autoRedefine/>
    <w:uiPriority w:val="39"/>
    <w:rsid w:val="00E8020B"/>
    <w:pPr>
      <w:ind w:left="1260"/>
      <w:jc w:val="left"/>
    </w:pPr>
    <w:rPr>
      <w:szCs w:val="21"/>
    </w:rPr>
  </w:style>
  <w:style w:type="paragraph" w:styleId="80">
    <w:name w:val="toc 8"/>
    <w:basedOn w:val="a1"/>
    <w:next w:val="a1"/>
    <w:autoRedefine/>
    <w:uiPriority w:val="39"/>
    <w:rsid w:val="00E8020B"/>
    <w:pPr>
      <w:ind w:left="1470"/>
      <w:jc w:val="left"/>
    </w:pPr>
    <w:rPr>
      <w:szCs w:val="21"/>
    </w:rPr>
  </w:style>
  <w:style w:type="paragraph" w:styleId="90">
    <w:name w:val="toc 9"/>
    <w:basedOn w:val="a1"/>
    <w:next w:val="a1"/>
    <w:autoRedefine/>
    <w:uiPriority w:val="39"/>
    <w:rsid w:val="00E8020B"/>
    <w:pPr>
      <w:ind w:left="1680"/>
      <w:jc w:val="left"/>
    </w:pPr>
    <w:rPr>
      <w:szCs w:val="21"/>
    </w:rPr>
  </w:style>
  <w:style w:type="paragraph" w:customStyle="1" w:styleId="aa">
    <w:name w:val="表格文字（居中）"/>
    <w:autoRedefine/>
    <w:rsid w:val="00E8020B"/>
    <w:pPr>
      <w:widowControl w:val="0"/>
      <w:adjustRightInd w:val="0"/>
      <w:spacing w:line="360" w:lineRule="auto"/>
      <w:jc w:val="center"/>
    </w:pPr>
    <w:rPr>
      <w:rFonts w:ascii="宋体"/>
      <w:kern w:val="2"/>
      <w:sz w:val="24"/>
    </w:rPr>
  </w:style>
  <w:style w:type="paragraph" w:customStyle="1" w:styleId="ab">
    <w:name w:val="表格文字（左对齐）"/>
    <w:rsid w:val="00E8020B"/>
    <w:pPr>
      <w:spacing w:line="360" w:lineRule="auto"/>
    </w:pPr>
    <w:rPr>
      <w:sz w:val="24"/>
    </w:rPr>
  </w:style>
  <w:style w:type="character" w:styleId="ac">
    <w:name w:val="Hyperlink"/>
    <w:basedOn w:val="a3"/>
    <w:uiPriority w:val="99"/>
    <w:rsid w:val="00E8020B"/>
    <w:rPr>
      <w:color w:val="0000FF"/>
      <w:u w:val="single"/>
    </w:rPr>
  </w:style>
  <w:style w:type="paragraph" w:styleId="ad">
    <w:name w:val="header"/>
    <w:basedOn w:val="a1"/>
    <w:link w:val="Char"/>
    <w:uiPriority w:val="99"/>
    <w:rsid w:val="00E8020B"/>
    <w:pPr>
      <w:pBdr>
        <w:bottom w:val="single" w:sz="6" w:space="1" w:color="auto"/>
      </w:pBdr>
      <w:tabs>
        <w:tab w:val="center" w:pos="4153"/>
        <w:tab w:val="right" w:pos="8306"/>
      </w:tabs>
      <w:snapToGrid w:val="0"/>
      <w:jc w:val="center"/>
    </w:pPr>
    <w:rPr>
      <w:sz w:val="18"/>
      <w:szCs w:val="18"/>
    </w:rPr>
  </w:style>
  <w:style w:type="character" w:styleId="ae">
    <w:name w:val="page number"/>
    <w:basedOn w:val="a3"/>
    <w:semiHidden/>
    <w:rsid w:val="00E8020B"/>
  </w:style>
  <w:style w:type="paragraph" w:styleId="af">
    <w:name w:val="footer"/>
    <w:basedOn w:val="a1"/>
    <w:link w:val="Char0"/>
    <w:uiPriority w:val="99"/>
    <w:rsid w:val="00E8020B"/>
    <w:pPr>
      <w:tabs>
        <w:tab w:val="center" w:pos="4153"/>
        <w:tab w:val="right" w:pos="8306"/>
      </w:tabs>
      <w:snapToGrid w:val="0"/>
      <w:jc w:val="left"/>
    </w:pPr>
    <w:rPr>
      <w:sz w:val="18"/>
      <w:szCs w:val="18"/>
    </w:rPr>
  </w:style>
  <w:style w:type="character" w:styleId="af0">
    <w:name w:val="FollowedHyperlink"/>
    <w:basedOn w:val="a3"/>
    <w:semiHidden/>
    <w:rsid w:val="00E8020B"/>
    <w:rPr>
      <w:color w:val="800080"/>
      <w:u w:val="single"/>
    </w:rPr>
  </w:style>
  <w:style w:type="paragraph" w:customStyle="1" w:styleId="af1">
    <w:name w:val="正文反白"/>
    <w:basedOn w:val="a1"/>
    <w:next w:val="a1"/>
    <w:autoRedefine/>
    <w:rsid w:val="00E8020B"/>
    <w:pPr>
      <w:shd w:val="clear" w:color="auto" w:fill="737373"/>
    </w:pPr>
    <w:rPr>
      <w:rFonts w:ascii="Tahoma" w:eastAsia="Tahoma" w:hAnsi="Tahoma"/>
      <w:color w:val="FFFFFF"/>
      <w:szCs w:val="21"/>
    </w:rPr>
  </w:style>
  <w:style w:type="paragraph" w:customStyle="1" w:styleId="a">
    <w:name w:val="*号样式"/>
    <w:basedOn w:val="a1"/>
    <w:rsid w:val="00E8020B"/>
    <w:pPr>
      <w:numPr>
        <w:numId w:val="3"/>
      </w:numPr>
      <w:autoSpaceDE w:val="0"/>
      <w:autoSpaceDN w:val="0"/>
      <w:adjustRightInd w:val="0"/>
    </w:pPr>
    <w:rPr>
      <w:rFonts w:ascii="宋体" w:hAnsi="宋体"/>
      <w:szCs w:val="21"/>
      <w:lang w:val="zh-CN"/>
    </w:rPr>
  </w:style>
  <w:style w:type="character" w:customStyle="1" w:styleId="tpccontent1">
    <w:name w:val="tpc_content1"/>
    <w:basedOn w:val="a3"/>
    <w:rsid w:val="00E8020B"/>
    <w:rPr>
      <w:sz w:val="20"/>
      <w:szCs w:val="20"/>
    </w:rPr>
  </w:style>
  <w:style w:type="paragraph" w:styleId="af2">
    <w:name w:val="Normal (Web)"/>
    <w:basedOn w:val="a1"/>
    <w:semiHidden/>
    <w:rsid w:val="00E8020B"/>
    <w:pPr>
      <w:widowControl/>
      <w:spacing w:before="100" w:beforeAutospacing="1" w:after="100" w:afterAutospacing="1" w:line="240" w:lineRule="auto"/>
      <w:jc w:val="left"/>
    </w:pPr>
    <w:rPr>
      <w:rFonts w:ascii="宋体" w:hAnsi="宋体"/>
      <w:kern w:val="0"/>
      <w:sz w:val="24"/>
    </w:rPr>
  </w:style>
  <w:style w:type="paragraph" w:styleId="HTML">
    <w:name w:val="HTML Preformatted"/>
    <w:basedOn w:val="a1"/>
    <w:link w:val="HTMLChar"/>
    <w:uiPriority w:val="99"/>
    <w:semiHidden/>
    <w:rsid w:val="00E80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s="Courier New"/>
      <w:kern w:val="0"/>
      <w:szCs w:val="20"/>
    </w:rPr>
  </w:style>
  <w:style w:type="paragraph" w:styleId="af3">
    <w:name w:val="Balloon Text"/>
    <w:basedOn w:val="a1"/>
    <w:link w:val="Char1"/>
    <w:uiPriority w:val="99"/>
    <w:semiHidden/>
    <w:unhideWhenUsed/>
    <w:rsid w:val="002B1FAA"/>
    <w:pPr>
      <w:spacing w:line="240" w:lineRule="auto"/>
    </w:pPr>
    <w:rPr>
      <w:sz w:val="16"/>
      <w:szCs w:val="16"/>
    </w:rPr>
  </w:style>
  <w:style w:type="character" w:customStyle="1" w:styleId="Char1">
    <w:name w:val="批注框文本 Char"/>
    <w:basedOn w:val="a3"/>
    <w:link w:val="af3"/>
    <w:uiPriority w:val="99"/>
    <w:semiHidden/>
    <w:rsid w:val="002B1FAA"/>
    <w:rPr>
      <w:kern w:val="2"/>
      <w:sz w:val="16"/>
      <w:szCs w:val="16"/>
    </w:rPr>
  </w:style>
  <w:style w:type="table" w:styleId="af4">
    <w:name w:val="Table Grid"/>
    <w:basedOn w:val="a4"/>
    <w:uiPriority w:val="59"/>
    <w:rsid w:val="00B058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Intense Emphasis"/>
    <w:basedOn w:val="a3"/>
    <w:uiPriority w:val="21"/>
    <w:qFormat/>
    <w:rsid w:val="00B908E9"/>
    <w:rPr>
      <w:b/>
      <w:bCs/>
      <w:i/>
      <w:iCs/>
      <w:color w:val="4F81BD"/>
    </w:rPr>
  </w:style>
  <w:style w:type="paragraph" w:styleId="af6">
    <w:name w:val="Subtitle"/>
    <w:basedOn w:val="a1"/>
    <w:next w:val="a1"/>
    <w:link w:val="Char2"/>
    <w:uiPriority w:val="11"/>
    <w:qFormat/>
    <w:rsid w:val="00470F24"/>
    <w:pPr>
      <w:spacing w:before="240" w:after="60" w:line="312" w:lineRule="auto"/>
      <w:jc w:val="left"/>
      <w:outlineLvl w:val="1"/>
    </w:pPr>
    <w:rPr>
      <w:rFonts w:ascii="Cambria" w:hAnsi="Cambria"/>
      <w:b/>
      <w:bCs/>
      <w:kern w:val="28"/>
      <w:sz w:val="32"/>
      <w:szCs w:val="32"/>
    </w:rPr>
  </w:style>
  <w:style w:type="character" w:customStyle="1" w:styleId="Char2">
    <w:name w:val="副标题 Char"/>
    <w:basedOn w:val="a3"/>
    <w:link w:val="af6"/>
    <w:uiPriority w:val="11"/>
    <w:rsid w:val="00470F24"/>
    <w:rPr>
      <w:rFonts w:ascii="Cambria" w:eastAsia="华文细黑" w:hAnsi="Cambria"/>
      <w:b/>
      <w:bCs/>
      <w:kern w:val="28"/>
      <w:sz w:val="32"/>
      <w:szCs w:val="32"/>
    </w:rPr>
  </w:style>
  <w:style w:type="character" w:styleId="af7">
    <w:name w:val="Book Title"/>
    <w:basedOn w:val="a3"/>
    <w:uiPriority w:val="33"/>
    <w:qFormat/>
    <w:rsid w:val="008A159C"/>
    <w:rPr>
      <w:b/>
      <w:bCs/>
      <w:smallCaps/>
      <w:spacing w:val="5"/>
    </w:rPr>
  </w:style>
  <w:style w:type="character" w:styleId="af8">
    <w:name w:val="Emphasis"/>
    <w:basedOn w:val="a3"/>
    <w:uiPriority w:val="20"/>
    <w:qFormat/>
    <w:rsid w:val="008A159C"/>
    <w:rPr>
      <w:i/>
      <w:iCs/>
    </w:rPr>
  </w:style>
  <w:style w:type="paragraph" w:styleId="TOC">
    <w:name w:val="TOC Heading"/>
    <w:basedOn w:val="1"/>
    <w:next w:val="a1"/>
    <w:uiPriority w:val="39"/>
    <w:qFormat/>
    <w:rsid w:val="00057E62"/>
    <w:pPr>
      <w:widowControl/>
      <w:shd w:val="clear" w:color="auto" w:fill="auto"/>
      <w:spacing w:before="480" w:after="0" w:line="276" w:lineRule="auto"/>
      <w:outlineLvl w:val="9"/>
    </w:pPr>
    <w:rPr>
      <w:rFonts w:ascii="Cambria" w:eastAsia="宋体" w:hAnsi="Cambria"/>
      <w:b/>
      <w:bCs/>
      <w:color w:val="365F91"/>
      <w:kern w:val="0"/>
      <w:sz w:val="28"/>
      <w:szCs w:val="28"/>
    </w:rPr>
  </w:style>
  <w:style w:type="paragraph" w:customStyle="1" w:styleId="code">
    <w:name w:val="code"/>
    <w:basedOn w:val="a1"/>
    <w:link w:val="codeChar"/>
    <w:qFormat/>
    <w:rsid w:val="00DA078F"/>
    <w:rPr>
      <w:rFonts w:ascii="Consolas" w:eastAsia="Consolas" w:hAnsi="Consolas"/>
    </w:rPr>
  </w:style>
  <w:style w:type="paragraph" w:customStyle="1" w:styleId="OP">
    <w:name w:val="OP"/>
    <w:basedOn w:val="a1"/>
    <w:link w:val="OPChar"/>
    <w:rsid w:val="00FB295D"/>
    <w:pPr>
      <w:numPr>
        <w:numId w:val="4"/>
      </w:numPr>
    </w:pPr>
    <w:rPr>
      <w:rFonts w:eastAsia="黑体"/>
      <w:shadow/>
    </w:rPr>
  </w:style>
  <w:style w:type="character" w:customStyle="1" w:styleId="codeChar">
    <w:name w:val="code Char"/>
    <w:basedOn w:val="a3"/>
    <w:link w:val="code"/>
    <w:rsid w:val="00DA078F"/>
    <w:rPr>
      <w:rFonts w:ascii="Consolas" w:eastAsia="Consolas" w:hAnsi="Consolas"/>
      <w:kern w:val="2"/>
      <w:sz w:val="21"/>
      <w:szCs w:val="24"/>
    </w:rPr>
  </w:style>
  <w:style w:type="character" w:styleId="HTML0">
    <w:name w:val="HTML Code"/>
    <w:basedOn w:val="a3"/>
    <w:uiPriority w:val="99"/>
    <w:semiHidden/>
    <w:unhideWhenUsed/>
    <w:rsid w:val="00B60B96"/>
    <w:rPr>
      <w:rFonts w:ascii="宋体" w:eastAsia="宋体" w:hAnsi="宋体" w:cs="宋体"/>
      <w:sz w:val="24"/>
      <w:szCs w:val="24"/>
    </w:rPr>
  </w:style>
  <w:style w:type="character" w:customStyle="1" w:styleId="OPChar">
    <w:name w:val="OP Char"/>
    <w:basedOn w:val="a3"/>
    <w:link w:val="OP"/>
    <w:rsid w:val="00FB295D"/>
    <w:rPr>
      <w:rFonts w:ascii="Monaco" w:eastAsia="黑体" w:hAnsi="Monaco"/>
      <w:shadow/>
      <w:kern w:val="2"/>
      <w:szCs w:val="24"/>
    </w:rPr>
  </w:style>
  <w:style w:type="paragraph" w:styleId="af9">
    <w:name w:val="List Paragraph"/>
    <w:basedOn w:val="a1"/>
    <w:link w:val="Char3"/>
    <w:uiPriority w:val="34"/>
    <w:qFormat/>
    <w:rsid w:val="00F464B7"/>
    <w:pPr>
      <w:spacing w:line="240" w:lineRule="auto"/>
      <w:ind w:firstLineChars="200" w:firstLine="420"/>
    </w:pPr>
    <w:rPr>
      <w:rFonts w:ascii="Calibri" w:eastAsia="宋体" w:hAnsi="Calibri"/>
      <w:szCs w:val="22"/>
    </w:rPr>
  </w:style>
  <w:style w:type="paragraph" w:customStyle="1" w:styleId="list-1">
    <w:name w:val="list-1"/>
    <w:basedOn w:val="a1"/>
    <w:link w:val="list-1Char"/>
    <w:autoRedefine/>
    <w:qFormat/>
    <w:rsid w:val="003F41B6"/>
    <w:pPr>
      <w:ind w:left="300" w:firstLine="420"/>
    </w:pPr>
  </w:style>
  <w:style w:type="paragraph" w:customStyle="1" w:styleId="IBlue">
    <w:name w:val="IBlue"/>
    <w:basedOn w:val="a1"/>
    <w:link w:val="IBlueChar"/>
    <w:qFormat/>
    <w:rsid w:val="006D6AB6"/>
    <w:rPr>
      <w:rFonts w:ascii="宋体" w:hAnsi="Times New Roman"/>
      <w:snapToGrid w:val="0"/>
      <w:color w:val="0000FF"/>
      <w:kern w:val="0"/>
      <w:szCs w:val="20"/>
    </w:rPr>
  </w:style>
  <w:style w:type="character" w:customStyle="1" w:styleId="list-1Char">
    <w:name w:val="list-1 Char"/>
    <w:basedOn w:val="a3"/>
    <w:link w:val="list-1"/>
    <w:rsid w:val="003F41B6"/>
    <w:rPr>
      <w:rFonts w:ascii="Monaco" w:eastAsia="华文细黑" w:hAnsi="Monaco"/>
      <w:kern w:val="2"/>
      <w:szCs w:val="24"/>
    </w:rPr>
  </w:style>
  <w:style w:type="paragraph" w:customStyle="1" w:styleId="IRed">
    <w:name w:val="IRed"/>
    <w:basedOn w:val="a1"/>
    <w:link w:val="IRedChar"/>
    <w:qFormat/>
    <w:rsid w:val="006D6AB6"/>
    <w:rPr>
      <w:rFonts w:ascii="宋体" w:hAnsi="Times New Roman"/>
      <w:snapToGrid w:val="0"/>
      <w:color w:val="FF0000"/>
      <w:kern w:val="0"/>
      <w:szCs w:val="20"/>
    </w:rPr>
  </w:style>
  <w:style w:type="character" w:customStyle="1" w:styleId="IBlueChar">
    <w:name w:val="IBlue Char"/>
    <w:basedOn w:val="a3"/>
    <w:link w:val="IBlue"/>
    <w:rsid w:val="006D6AB6"/>
    <w:rPr>
      <w:rFonts w:ascii="宋体" w:eastAsia="宋体"/>
      <w:snapToGrid w:val="0"/>
      <w:color w:val="0000FF"/>
    </w:rPr>
  </w:style>
  <w:style w:type="paragraph" w:styleId="afa">
    <w:name w:val="No Spacing"/>
    <w:link w:val="Char4"/>
    <w:uiPriority w:val="1"/>
    <w:qFormat/>
    <w:rsid w:val="00C354FE"/>
    <w:rPr>
      <w:rFonts w:ascii="Calibri" w:hAnsi="Calibri"/>
      <w:sz w:val="22"/>
      <w:szCs w:val="22"/>
    </w:rPr>
  </w:style>
  <w:style w:type="character" w:customStyle="1" w:styleId="IRedChar">
    <w:name w:val="IRed Char"/>
    <w:basedOn w:val="a3"/>
    <w:link w:val="IRed"/>
    <w:rsid w:val="006D6AB6"/>
    <w:rPr>
      <w:rFonts w:ascii="宋体" w:eastAsia="宋体"/>
      <w:snapToGrid w:val="0"/>
      <w:color w:val="FF0000"/>
    </w:rPr>
  </w:style>
  <w:style w:type="character" w:customStyle="1" w:styleId="Char4">
    <w:name w:val="无间隔 Char"/>
    <w:basedOn w:val="a3"/>
    <w:link w:val="afa"/>
    <w:uiPriority w:val="1"/>
    <w:rsid w:val="00C354FE"/>
    <w:rPr>
      <w:rFonts w:ascii="Calibri" w:hAnsi="Calibri"/>
      <w:sz w:val="22"/>
      <w:szCs w:val="22"/>
      <w:lang w:val="en-US" w:eastAsia="zh-CN" w:bidi="ar-SA"/>
    </w:rPr>
  </w:style>
  <w:style w:type="character" w:customStyle="1" w:styleId="Char0">
    <w:name w:val="页脚 Char"/>
    <w:basedOn w:val="a3"/>
    <w:link w:val="af"/>
    <w:uiPriority w:val="99"/>
    <w:rsid w:val="00303977"/>
    <w:rPr>
      <w:rFonts w:ascii="Monaco" w:eastAsia="华文细黑" w:hAnsi="Monaco"/>
      <w:kern w:val="2"/>
      <w:sz w:val="18"/>
      <w:szCs w:val="18"/>
    </w:rPr>
  </w:style>
  <w:style w:type="character" w:customStyle="1" w:styleId="Char">
    <w:name w:val="页眉 Char"/>
    <w:basedOn w:val="a3"/>
    <w:link w:val="ad"/>
    <w:uiPriority w:val="99"/>
    <w:rsid w:val="002C2188"/>
    <w:rPr>
      <w:rFonts w:ascii="Monaco" w:eastAsia="华文细黑" w:hAnsi="Monaco"/>
      <w:kern w:val="2"/>
      <w:sz w:val="18"/>
      <w:szCs w:val="18"/>
    </w:rPr>
  </w:style>
  <w:style w:type="table" w:styleId="23">
    <w:name w:val="Table Colorful 2"/>
    <w:basedOn w:val="a4"/>
    <w:rsid w:val="00B92FB1"/>
    <w:pPr>
      <w:widowControl w:val="0"/>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b">
    <w:name w:val="Title"/>
    <w:basedOn w:val="a1"/>
    <w:next w:val="a1"/>
    <w:link w:val="Char5"/>
    <w:uiPriority w:val="10"/>
    <w:qFormat/>
    <w:rsid w:val="00470F24"/>
    <w:pPr>
      <w:spacing w:before="240" w:after="60"/>
      <w:jc w:val="center"/>
      <w:outlineLvl w:val="0"/>
    </w:pPr>
    <w:rPr>
      <w:rFonts w:ascii="Cambria" w:eastAsia="宋体" w:hAnsi="Cambria"/>
      <w:b/>
      <w:bCs/>
      <w:sz w:val="32"/>
      <w:szCs w:val="32"/>
    </w:rPr>
  </w:style>
  <w:style w:type="character" w:customStyle="1" w:styleId="Char5">
    <w:name w:val="标题 Char"/>
    <w:basedOn w:val="a3"/>
    <w:link w:val="afb"/>
    <w:uiPriority w:val="10"/>
    <w:rsid w:val="00470F24"/>
    <w:rPr>
      <w:rFonts w:ascii="Cambria" w:hAnsi="Cambria" w:cs="Times New Roman"/>
      <w:b/>
      <w:bCs/>
      <w:kern w:val="2"/>
      <w:sz w:val="32"/>
      <w:szCs w:val="32"/>
    </w:rPr>
  </w:style>
  <w:style w:type="character" w:styleId="afc">
    <w:name w:val="Strong"/>
    <w:basedOn w:val="a3"/>
    <w:uiPriority w:val="22"/>
    <w:qFormat/>
    <w:rsid w:val="00470F24"/>
    <w:rPr>
      <w:b/>
      <w:bCs/>
    </w:rPr>
  </w:style>
  <w:style w:type="character" w:customStyle="1" w:styleId="Char3">
    <w:name w:val="列出段落 Char"/>
    <w:basedOn w:val="a3"/>
    <w:link w:val="af9"/>
    <w:uiPriority w:val="34"/>
    <w:rsid w:val="00196B30"/>
    <w:rPr>
      <w:rFonts w:ascii="Calibri" w:hAnsi="Calibri"/>
      <w:kern w:val="2"/>
      <w:szCs w:val="22"/>
    </w:rPr>
  </w:style>
  <w:style w:type="paragraph" w:customStyle="1" w:styleId="a2">
    <w:name w:val="a)列表样式2"/>
    <w:basedOn w:val="a1"/>
    <w:rsid w:val="00196B30"/>
    <w:pPr>
      <w:numPr>
        <w:numId w:val="5"/>
      </w:numPr>
    </w:pPr>
  </w:style>
  <w:style w:type="character" w:customStyle="1" w:styleId="apple-style-span">
    <w:name w:val="apple-style-span"/>
    <w:basedOn w:val="a3"/>
    <w:rsid w:val="00CE157B"/>
  </w:style>
  <w:style w:type="paragraph" w:customStyle="1" w:styleId="line891">
    <w:name w:val="line891"/>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apple-converted-space">
    <w:name w:val="apple-converted-space"/>
    <w:basedOn w:val="a3"/>
    <w:rsid w:val="00C763DA"/>
  </w:style>
  <w:style w:type="paragraph" w:customStyle="1" w:styleId="line862">
    <w:name w:val="line862"/>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HTMLChar">
    <w:name w:val="HTML 预设格式 Char"/>
    <w:basedOn w:val="a3"/>
    <w:link w:val="HTML"/>
    <w:uiPriority w:val="99"/>
    <w:semiHidden/>
    <w:rsid w:val="00955FD4"/>
    <w:rPr>
      <w:rFonts w:ascii="黑体" w:eastAsia="黑体" w:hAnsi="Courier New" w:cs="Courier New"/>
    </w:rPr>
  </w:style>
</w:styles>
</file>

<file path=word/webSettings.xml><?xml version="1.0" encoding="utf-8"?>
<w:webSettings xmlns:r="http://schemas.openxmlformats.org/officeDocument/2006/relationships" xmlns:w="http://schemas.openxmlformats.org/wordprocessingml/2006/main">
  <w:divs>
    <w:div w:id="1276437">
      <w:bodyDiv w:val="1"/>
      <w:marLeft w:val="0"/>
      <w:marRight w:val="0"/>
      <w:marTop w:val="0"/>
      <w:marBottom w:val="0"/>
      <w:divBdr>
        <w:top w:val="none" w:sz="0" w:space="0" w:color="auto"/>
        <w:left w:val="none" w:sz="0" w:space="0" w:color="auto"/>
        <w:bottom w:val="none" w:sz="0" w:space="0" w:color="auto"/>
        <w:right w:val="none" w:sz="0" w:space="0" w:color="auto"/>
      </w:divBdr>
    </w:div>
    <w:div w:id="35011697">
      <w:bodyDiv w:val="1"/>
      <w:marLeft w:val="0"/>
      <w:marRight w:val="0"/>
      <w:marTop w:val="0"/>
      <w:marBottom w:val="0"/>
      <w:divBdr>
        <w:top w:val="none" w:sz="0" w:space="0" w:color="auto"/>
        <w:left w:val="none" w:sz="0" w:space="0" w:color="auto"/>
        <w:bottom w:val="none" w:sz="0" w:space="0" w:color="auto"/>
        <w:right w:val="none" w:sz="0" w:space="0" w:color="auto"/>
      </w:divBdr>
    </w:div>
    <w:div w:id="206332125">
      <w:bodyDiv w:val="1"/>
      <w:marLeft w:val="0"/>
      <w:marRight w:val="0"/>
      <w:marTop w:val="0"/>
      <w:marBottom w:val="0"/>
      <w:divBdr>
        <w:top w:val="none" w:sz="0" w:space="0" w:color="auto"/>
        <w:left w:val="none" w:sz="0" w:space="0" w:color="auto"/>
        <w:bottom w:val="none" w:sz="0" w:space="0" w:color="auto"/>
        <w:right w:val="none" w:sz="0" w:space="0" w:color="auto"/>
      </w:divBdr>
    </w:div>
    <w:div w:id="302657744">
      <w:bodyDiv w:val="1"/>
      <w:marLeft w:val="0"/>
      <w:marRight w:val="0"/>
      <w:marTop w:val="0"/>
      <w:marBottom w:val="0"/>
      <w:divBdr>
        <w:top w:val="none" w:sz="0" w:space="0" w:color="auto"/>
        <w:left w:val="none" w:sz="0" w:space="0" w:color="auto"/>
        <w:bottom w:val="none" w:sz="0" w:space="0" w:color="auto"/>
        <w:right w:val="none" w:sz="0" w:space="0" w:color="auto"/>
      </w:divBdr>
    </w:div>
    <w:div w:id="327054563">
      <w:bodyDiv w:val="1"/>
      <w:marLeft w:val="0"/>
      <w:marRight w:val="0"/>
      <w:marTop w:val="0"/>
      <w:marBottom w:val="0"/>
      <w:divBdr>
        <w:top w:val="none" w:sz="0" w:space="0" w:color="auto"/>
        <w:left w:val="none" w:sz="0" w:space="0" w:color="auto"/>
        <w:bottom w:val="none" w:sz="0" w:space="0" w:color="auto"/>
        <w:right w:val="none" w:sz="0" w:space="0" w:color="auto"/>
      </w:divBdr>
    </w:div>
    <w:div w:id="344403524">
      <w:bodyDiv w:val="1"/>
      <w:marLeft w:val="0"/>
      <w:marRight w:val="0"/>
      <w:marTop w:val="0"/>
      <w:marBottom w:val="0"/>
      <w:divBdr>
        <w:top w:val="none" w:sz="0" w:space="0" w:color="auto"/>
        <w:left w:val="none" w:sz="0" w:space="0" w:color="auto"/>
        <w:bottom w:val="none" w:sz="0" w:space="0" w:color="auto"/>
        <w:right w:val="none" w:sz="0" w:space="0" w:color="auto"/>
      </w:divBdr>
    </w:div>
    <w:div w:id="363286532">
      <w:bodyDiv w:val="1"/>
      <w:marLeft w:val="0"/>
      <w:marRight w:val="0"/>
      <w:marTop w:val="0"/>
      <w:marBottom w:val="0"/>
      <w:divBdr>
        <w:top w:val="none" w:sz="0" w:space="0" w:color="auto"/>
        <w:left w:val="none" w:sz="0" w:space="0" w:color="auto"/>
        <w:bottom w:val="none" w:sz="0" w:space="0" w:color="auto"/>
        <w:right w:val="none" w:sz="0" w:space="0" w:color="auto"/>
      </w:divBdr>
    </w:div>
    <w:div w:id="38229730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970299">
          <w:marLeft w:val="0"/>
          <w:marRight w:val="0"/>
          <w:marTop w:val="0"/>
          <w:marBottom w:val="0"/>
          <w:divBdr>
            <w:top w:val="none" w:sz="0" w:space="0" w:color="auto"/>
            <w:left w:val="none" w:sz="0" w:space="0" w:color="auto"/>
            <w:bottom w:val="none" w:sz="0" w:space="0" w:color="auto"/>
            <w:right w:val="none" w:sz="0" w:space="0" w:color="auto"/>
          </w:divBdr>
        </w:div>
      </w:divsChild>
    </w:div>
    <w:div w:id="405996118">
      <w:bodyDiv w:val="1"/>
      <w:marLeft w:val="0"/>
      <w:marRight w:val="0"/>
      <w:marTop w:val="0"/>
      <w:marBottom w:val="0"/>
      <w:divBdr>
        <w:top w:val="none" w:sz="0" w:space="0" w:color="auto"/>
        <w:left w:val="none" w:sz="0" w:space="0" w:color="auto"/>
        <w:bottom w:val="none" w:sz="0" w:space="0" w:color="auto"/>
        <w:right w:val="none" w:sz="0" w:space="0" w:color="auto"/>
      </w:divBdr>
    </w:div>
    <w:div w:id="409279090">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467086000">
      <w:bodyDiv w:val="1"/>
      <w:marLeft w:val="0"/>
      <w:marRight w:val="0"/>
      <w:marTop w:val="0"/>
      <w:marBottom w:val="0"/>
      <w:divBdr>
        <w:top w:val="none" w:sz="0" w:space="0" w:color="auto"/>
        <w:left w:val="none" w:sz="0" w:space="0" w:color="auto"/>
        <w:bottom w:val="none" w:sz="0" w:space="0" w:color="auto"/>
        <w:right w:val="none" w:sz="0" w:space="0" w:color="auto"/>
      </w:divBdr>
    </w:div>
    <w:div w:id="516161730">
      <w:bodyDiv w:val="1"/>
      <w:marLeft w:val="0"/>
      <w:marRight w:val="0"/>
      <w:marTop w:val="0"/>
      <w:marBottom w:val="0"/>
      <w:divBdr>
        <w:top w:val="none" w:sz="0" w:space="0" w:color="auto"/>
        <w:left w:val="none" w:sz="0" w:space="0" w:color="auto"/>
        <w:bottom w:val="none" w:sz="0" w:space="0" w:color="auto"/>
        <w:right w:val="none" w:sz="0" w:space="0" w:color="auto"/>
      </w:divBdr>
      <w:divsChild>
        <w:div w:id="627975173">
          <w:marLeft w:val="720"/>
          <w:marRight w:val="0"/>
          <w:marTop w:val="86"/>
          <w:marBottom w:val="0"/>
          <w:divBdr>
            <w:top w:val="none" w:sz="0" w:space="0" w:color="auto"/>
            <w:left w:val="none" w:sz="0" w:space="0" w:color="auto"/>
            <w:bottom w:val="none" w:sz="0" w:space="0" w:color="auto"/>
            <w:right w:val="none" w:sz="0" w:space="0" w:color="auto"/>
          </w:divBdr>
        </w:div>
        <w:div w:id="1579900152">
          <w:marLeft w:val="720"/>
          <w:marRight w:val="0"/>
          <w:marTop w:val="86"/>
          <w:marBottom w:val="0"/>
          <w:divBdr>
            <w:top w:val="none" w:sz="0" w:space="0" w:color="auto"/>
            <w:left w:val="none" w:sz="0" w:space="0" w:color="auto"/>
            <w:bottom w:val="none" w:sz="0" w:space="0" w:color="auto"/>
            <w:right w:val="none" w:sz="0" w:space="0" w:color="auto"/>
          </w:divBdr>
        </w:div>
        <w:div w:id="1204058798">
          <w:marLeft w:val="720"/>
          <w:marRight w:val="0"/>
          <w:marTop w:val="86"/>
          <w:marBottom w:val="0"/>
          <w:divBdr>
            <w:top w:val="none" w:sz="0" w:space="0" w:color="auto"/>
            <w:left w:val="none" w:sz="0" w:space="0" w:color="auto"/>
            <w:bottom w:val="none" w:sz="0" w:space="0" w:color="auto"/>
            <w:right w:val="none" w:sz="0" w:space="0" w:color="auto"/>
          </w:divBdr>
        </w:div>
        <w:div w:id="2132673527">
          <w:marLeft w:val="720"/>
          <w:marRight w:val="0"/>
          <w:marTop w:val="86"/>
          <w:marBottom w:val="0"/>
          <w:divBdr>
            <w:top w:val="none" w:sz="0" w:space="0" w:color="auto"/>
            <w:left w:val="none" w:sz="0" w:space="0" w:color="auto"/>
            <w:bottom w:val="none" w:sz="0" w:space="0" w:color="auto"/>
            <w:right w:val="none" w:sz="0" w:space="0" w:color="auto"/>
          </w:divBdr>
        </w:div>
        <w:div w:id="828130149">
          <w:marLeft w:val="720"/>
          <w:marRight w:val="0"/>
          <w:marTop w:val="86"/>
          <w:marBottom w:val="0"/>
          <w:divBdr>
            <w:top w:val="none" w:sz="0" w:space="0" w:color="auto"/>
            <w:left w:val="none" w:sz="0" w:space="0" w:color="auto"/>
            <w:bottom w:val="none" w:sz="0" w:space="0" w:color="auto"/>
            <w:right w:val="none" w:sz="0" w:space="0" w:color="auto"/>
          </w:divBdr>
        </w:div>
        <w:div w:id="594629311">
          <w:marLeft w:val="720"/>
          <w:marRight w:val="0"/>
          <w:marTop w:val="86"/>
          <w:marBottom w:val="0"/>
          <w:divBdr>
            <w:top w:val="none" w:sz="0" w:space="0" w:color="auto"/>
            <w:left w:val="none" w:sz="0" w:space="0" w:color="auto"/>
            <w:bottom w:val="none" w:sz="0" w:space="0" w:color="auto"/>
            <w:right w:val="none" w:sz="0" w:space="0" w:color="auto"/>
          </w:divBdr>
        </w:div>
        <w:div w:id="330988951">
          <w:marLeft w:val="720"/>
          <w:marRight w:val="0"/>
          <w:marTop w:val="86"/>
          <w:marBottom w:val="0"/>
          <w:divBdr>
            <w:top w:val="none" w:sz="0" w:space="0" w:color="auto"/>
            <w:left w:val="none" w:sz="0" w:space="0" w:color="auto"/>
            <w:bottom w:val="none" w:sz="0" w:space="0" w:color="auto"/>
            <w:right w:val="none" w:sz="0" w:space="0" w:color="auto"/>
          </w:divBdr>
        </w:div>
        <w:div w:id="657005383">
          <w:marLeft w:val="720"/>
          <w:marRight w:val="0"/>
          <w:marTop w:val="86"/>
          <w:marBottom w:val="0"/>
          <w:divBdr>
            <w:top w:val="none" w:sz="0" w:space="0" w:color="auto"/>
            <w:left w:val="none" w:sz="0" w:space="0" w:color="auto"/>
            <w:bottom w:val="none" w:sz="0" w:space="0" w:color="auto"/>
            <w:right w:val="none" w:sz="0" w:space="0" w:color="auto"/>
          </w:divBdr>
        </w:div>
        <w:div w:id="2083285973">
          <w:marLeft w:val="720"/>
          <w:marRight w:val="0"/>
          <w:marTop w:val="86"/>
          <w:marBottom w:val="0"/>
          <w:divBdr>
            <w:top w:val="none" w:sz="0" w:space="0" w:color="auto"/>
            <w:left w:val="none" w:sz="0" w:space="0" w:color="auto"/>
            <w:bottom w:val="none" w:sz="0" w:space="0" w:color="auto"/>
            <w:right w:val="none" w:sz="0" w:space="0" w:color="auto"/>
          </w:divBdr>
        </w:div>
        <w:div w:id="1782257733">
          <w:marLeft w:val="720"/>
          <w:marRight w:val="0"/>
          <w:marTop w:val="86"/>
          <w:marBottom w:val="0"/>
          <w:divBdr>
            <w:top w:val="none" w:sz="0" w:space="0" w:color="auto"/>
            <w:left w:val="none" w:sz="0" w:space="0" w:color="auto"/>
            <w:bottom w:val="none" w:sz="0" w:space="0" w:color="auto"/>
            <w:right w:val="none" w:sz="0" w:space="0" w:color="auto"/>
          </w:divBdr>
        </w:div>
        <w:div w:id="387998517">
          <w:marLeft w:val="720"/>
          <w:marRight w:val="0"/>
          <w:marTop w:val="86"/>
          <w:marBottom w:val="0"/>
          <w:divBdr>
            <w:top w:val="none" w:sz="0" w:space="0" w:color="auto"/>
            <w:left w:val="none" w:sz="0" w:space="0" w:color="auto"/>
            <w:bottom w:val="none" w:sz="0" w:space="0" w:color="auto"/>
            <w:right w:val="none" w:sz="0" w:space="0" w:color="auto"/>
          </w:divBdr>
        </w:div>
        <w:div w:id="549994716">
          <w:marLeft w:val="720"/>
          <w:marRight w:val="0"/>
          <w:marTop w:val="86"/>
          <w:marBottom w:val="0"/>
          <w:divBdr>
            <w:top w:val="none" w:sz="0" w:space="0" w:color="auto"/>
            <w:left w:val="none" w:sz="0" w:space="0" w:color="auto"/>
            <w:bottom w:val="none" w:sz="0" w:space="0" w:color="auto"/>
            <w:right w:val="none" w:sz="0" w:space="0" w:color="auto"/>
          </w:divBdr>
        </w:div>
        <w:div w:id="1575703249">
          <w:marLeft w:val="720"/>
          <w:marRight w:val="0"/>
          <w:marTop w:val="86"/>
          <w:marBottom w:val="0"/>
          <w:divBdr>
            <w:top w:val="none" w:sz="0" w:space="0" w:color="auto"/>
            <w:left w:val="none" w:sz="0" w:space="0" w:color="auto"/>
            <w:bottom w:val="none" w:sz="0" w:space="0" w:color="auto"/>
            <w:right w:val="none" w:sz="0" w:space="0" w:color="auto"/>
          </w:divBdr>
        </w:div>
        <w:div w:id="1087506015">
          <w:marLeft w:val="720"/>
          <w:marRight w:val="0"/>
          <w:marTop w:val="86"/>
          <w:marBottom w:val="0"/>
          <w:divBdr>
            <w:top w:val="none" w:sz="0" w:space="0" w:color="auto"/>
            <w:left w:val="none" w:sz="0" w:space="0" w:color="auto"/>
            <w:bottom w:val="none" w:sz="0" w:space="0" w:color="auto"/>
            <w:right w:val="none" w:sz="0" w:space="0" w:color="auto"/>
          </w:divBdr>
        </w:div>
        <w:div w:id="50661352">
          <w:marLeft w:val="720"/>
          <w:marRight w:val="0"/>
          <w:marTop w:val="86"/>
          <w:marBottom w:val="0"/>
          <w:divBdr>
            <w:top w:val="none" w:sz="0" w:space="0" w:color="auto"/>
            <w:left w:val="none" w:sz="0" w:space="0" w:color="auto"/>
            <w:bottom w:val="none" w:sz="0" w:space="0" w:color="auto"/>
            <w:right w:val="none" w:sz="0" w:space="0" w:color="auto"/>
          </w:divBdr>
        </w:div>
        <w:div w:id="1217160921">
          <w:marLeft w:val="720"/>
          <w:marRight w:val="0"/>
          <w:marTop w:val="86"/>
          <w:marBottom w:val="0"/>
          <w:divBdr>
            <w:top w:val="none" w:sz="0" w:space="0" w:color="auto"/>
            <w:left w:val="none" w:sz="0" w:space="0" w:color="auto"/>
            <w:bottom w:val="none" w:sz="0" w:space="0" w:color="auto"/>
            <w:right w:val="none" w:sz="0" w:space="0" w:color="auto"/>
          </w:divBdr>
        </w:div>
        <w:div w:id="1168327824">
          <w:marLeft w:val="720"/>
          <w:marRight w:val="0"/>
          <w:marTop w:val="86"/>
          <w:marBottom w:val="0"/>
          <w:divBdr>
            <w:top w:val="none" w:sz="0" w:space="0" w:color="auto"/>
            <w:left w:val="none" w:sz="0" w:space="0" w:color="auto"/>
            <w:bottom w:val="none" w:sz="0" w:space="0" w:color="auto"/>
            <w:right w:val="none" w:sz="0" w:space="0" w:color="auto"/>
          </w:divBdr>
        </w:div>
        <w:div w:id="1594513211">
          <w:marLeft w:val="720"/>
          <w:marRight w:val="0"/>
          <w:marTop w:val="86"/>
          <w:marBottom w:val="0"/>
          <w:divBdr>
            <w:top w:val="none" w:sz="0" w:space="0" w:color="auto"/>
            <w:left w:val="none" w:sz="0" w:space="0" w:color="auto"/>
            <w:bottom w:val="none" w:sz="0" w:space="0" w:color="auto"/>
            <w:right w:val="none" w:sz="0" w:space="0" w:color="auto"/>
          </w:divBdr>
        </w:div>
      </w:divsChild>
    </w:div>
    <w:div w:id="529494088">
      <w:bodyDiv w:val="1"/>
      <w:marLeft w:val="0"/>
      <w:marRight w:val="0"/>
      <w:marTop w:val="0"/>
      <w:marBottom w:val="0"/>
      <w:divBdr>
        <w:top w:val="none" w:sz="0" w:space="0" w:color="auto"/>
        <w:left w:val="none" w:sz="0" w:space="0" w:color="auto"/>
        <w:bottom w:val="none" w:sz="0" w:space="0" w:color="auto"/>
        <w:right w:val="none" w:sz="0" w:space="0" w:color="auto"/>
      </w:divBdr>
    </w:div>
    <w:div w:id="543248034">
      <w:bodyDiv w:val="1"/>
      <w:marLeft w:val="0"/>
      <w:marRight w:val="0"/>
      <w:marTop w:val="0"/>
      <w:marBottom w:val="0"/>
      <w:divBdr>
        <w:top w:val="none" w:sz="0" w:space="0" w:color="auto"/>
        <w:left w:val="none" w:sz="0" w:space="0" w:color="auto"/>
        <w:bottom w:val="none" w:sz="0" w:space="0" w:color="auto"/>
        <w:right w:val="none" w:sz="0" w:space="0" w:color="auto"/>
      </w:divBdr>
    </w:div>
    <w:div w:id="588196157">
      <w:bodyDiv w:val="1"/>
      <w:marLeft w:val="0"/>
      <w:marRight w:val="0"/>
      <w:marTop w:val="0"/>
      <w:marBottom w:val="0"/>
      <w:divBdr>
        <w:top w:val="none" w:sz="0" w:space="0" w:color="auto"/>
        <w:left w:val="none" w:sz="0" w:space="0" w:color="auto"/>
        <w:bottom w:val="none" w:sz="0" w:space="0" w:color="auto"/>
        <w:right w:val="none" w:sz="0" w:space="0" w:color="auto"/>
      </w:divBdr>
    </w:div>
    <w:div w:id="638995340">
      <w:bodyDiv w:val="1"/>
      <w:marLeft w:val="0"/>
      <w:marRight w:val="0"/>
      <w:marTop w:val="0"/>
      <w:marBottom w:val="0"/>
      <w:divBdr>
        <w:top w:val="none" w:sz="0" w:space="0" w:color="auto"/>
        <w:left w:val="none" w:sz="0" w:space="0" w:color="auto"/>
        <w:bottom w:val="none" w:sz="0" w:space="0" w:color="auto"/>
        <w:right w:val="none" w:sz="0" w:space="0" w:color="auto"/>
      </w:divBdr>
    </w:div>
    <w:div w:id="748309414">
      <w:bodyDiv w:val="1"/>
      <w:marLeft w:val="0"/>
      <w:marRight w:val="0"/>
      <w:marTop w:val="0"/>
      <w:marBottom w:val="0"/>
      <w:divBdr>
        <w:top w:val="none" w:sz="0" w:space="0" w:color="auto"/>
        <w:left w:val="none" w:sz="0" w:space="0" w:color="auto"/>
        <w:bottom w:val="none" w:sz="0" w:space="0" w:color="auto"/>
        <w:right w:val="none" w:sz="0" w:space="0" w:color="auto"/>
      </w:divBdr>
    </w:div>
    <w:div w:id="789055957">
      <w:bodyDiv w:val="1"/>
      <w:marLeft w:val="0"/>
      <w:marRight w:val="0"/>
      <w:marTop w:val="0"/>
      <w:marBottom w:val="0"/>
      <w:divBdr>
        <w:top w:val="none" w:sz="0" w:space="0" w:color="auto"/>
        <w:left w:val="none" w:sz="0" w:space="0" w:color="auto"/>
        <w:bottom w:val="none" w:sz="0" w:space="0" w:color="auto"/>
        <w:right w:val="none" w:sz="0" w:space="0" w:color="auto"/>
      </w:divBdr>
    </w:div>
    <w:div w:id="854462486">
      <w:bodyDiv w:val="1"/>
      <w:marLeft w:val="0"/>
      <w:marRight w:val="0"/>
      <w:marTop w:val="0"/>
      <w:marBottom w:val="0"/>
      <w:divBdr>
        <w:top w:val="none" w:sz="0" w:space="0" w:color="auto"/>
        <w:left w:val="none" w:sz="0" w:space="0" w:color="auto"/>
        <w:bottom w:val="none" w:sz="0" w:space="0" w:color="auto"/>
        <w:right w:val="none" w:sz="0" w:space="0" w:color="auto"/>
      </w:divBdr>
    </w:div>
    <w:div w:id="872613828">
      <w:bodyDiv w:val="1"/>
      <w:marLeft w:val="0"/>
      <w:marRight w:val="0"/>
      <w:marTop w:val="0"/>
      <w:marBottom w:val="0"/>
      <w:divBdr>
        <w:top w:val="none" w:sz="0" w:space="0" w:color="auto"/>
        <w:left w:val="none" w:sz="0" w:space="0" w:color="auto"/>
        <w:bottom w:val="none" w:sz="0" w:space="0" w:color="auto"/>
        <w:right w:val="none" w:sz="0" w:space="0" w:color="auto"/>
      </w:divBdr>
    </w:div>
    <w:div w:id="882182220">
      <w:bodyDiv w:val="1"/>
      <w:marLeft w:val="0"/>
      <w:marRight w:val="0"/>
      <w:marTop w:val="0"/>
      <w:marBottom w:val="0"/>
      <w:divBdr>
        <w:top w:val="none" w:sz="0" w:space="0" w:color="auto"/>
        <w:left w:val="none" w:sz="0" w:space="0" w:color="auto"/>
        <w:bottom w:val="none" w:sz="0" w:space="0" w:color="auto"/>
        <w:right w:val="none" w:sz="0" w:space="0" w:color="auto"/>
      </w:divBdr>
    </w:div>
    <w:div w:id="896550722">
      <w:bodyDiv w:val="1"/>
      <w:marLeft w:val="0"/>
      <w:marRight w:val="0"/>
      <w:marTop w:val="0"/>
      <w:marBottom w:val="0"/>
      <w:divBdr>
        <w:top w:val="none" w:sz="0" w:space="0" w:color="auto"/>
        <w:left w:val="none" w:sz="0" w:space="0" w:color="auto"/>
        <w:bottom w:val="none" w:sz="0" w:space="0" w:color="auto"/>
        <w:right w:val="none" w:sz="0" w:space="0" w:color="auto"/>
      </w:divBdr>
    </w:div>
    <w:div w:id="990598616">
      <w:bodyDiv w:val="1"/>
      <w:marLeft w:val="0"/>
      <w:marRight w:val="0"/>
      <w:marTop w:val="0"/>
      <w:marBottom w:val="0"/>
      <w:divBdr>
        <w:top w:val="none" w:sz="0" w:space="0" w:color="auto"/>
        <w:left w:val="none" w:sz="0" w:space="0" w:color="auto"/>
        <w:bottom w:val="none" w:sz="0" w:space="0" w:color="auto"/>
        <w:right w:val="none" w:sz="0" w:space="0" w:color="auto"/>
      </w:divBdr>
    </w:div>
    <w:div w:id="1015573440">
      <w:bodyDiv w:val="1"/>
      <w:marLeft w:val="0"/>
      <w:marRight w:val="0"/>
      <w:marTop w:val="0"/>
      <w:marBottom w:val="0"/>
      <w:divBdr>
        <w:top w:val="none" w:sz="0" w:space="0" w:color="auto"/>
        <w:left w:val="none" w:sz="0" w:space="0" w:color="auto"/>
        <w:bottom w:val="none" w:sz="0" w:space="0" w:color="auto"/>
        <w:right w:val="none" w:sz="0" w:space="0" w:color="auto"/>
      </w:divBdr>
    </w:div>
    <w:div w:id="1035933868">
      <w:bodyDiv w:val="1"/>
      <w:marLeft w:val="0"/>
      <w:marRight w:val="0"/>
      <w:marTop w:val="0"/>
      <w:marBottom w:val="0"/>
      <w:divBdr>
        <w:top w:val="none" w:sz="0" w:space="0" w:color="auto"/>
        <w:left w:val="none" w:sz="0" w:space="0" w:color="auto"/>
        <w:bottom w:val="none" w:sz="0" w:space="0" w:color="auto"/>
        <w:right w:val="none" w:sz="0" w:space="0" w:color="auto"/>
      </w:divBdr>
    </w:div>
    <w:div w:id="1076705005">
      <w:bodyDiv w:val="1"/>
      <w:marLeft w:val="0"/>
      <w:marRight w:val="0"/>
      <w:marTop w:val="0"/>
      <w:marBottom w:val="0"/>
      <w:divBdr>
        <w:top w:val="none" w:sz="0" w:space="0" w:color="auto"/>
        <w:left w:val="none" w:sz="0" w:space="0" w:color="auto"/>
        <w:bottom w:val="none" w:sz="0" w:space="0" w:color="auto"/>
        <w:right w:val="none" w:sz="0" w:space="0" w:color="auto"/>
      </w:divBdr>
    </w:div>
    <w:div w:id="1094521224">
      <w:bodyDiv w:val="1"/>
      <w:marLeft w:val="0"/>
      <w:marRight w:val="0"/>
      <w:marTop w:val="0"/>
      <w:marBottom w:val="0"/>
      <w:divBdr>
        <w:top w:val="none" w:sz="0" w:space="0" w:color="auto"/>
        <w:left w:val="none" w:sz="0" w:space="0" w:color="auto"/>
        <w:bottom w:val="none" w:sz="0" w:space="0" w:color="auto"/>
        <w:right w:val="none" w:sz="0" w:space="0" w:color="auto"/>
      </w:divBdr>
    </w:div>
    <w:div w:id="1165784133">
      <w:bodyDiv w:val="1"/>
      <w:marLeft w:val="0"/>
      <w:marRight w:val="0"/>
      <w:marTop w:val="0"/>
      <w:marBottom w:val="0"/>
      <w:divBdr>
        <w:top w:val="none" w:sz="0" w:space="0" w:color="auto"/>
        <w:left w:val="none" w:sz="0" w:space="0" w:color="auto"/>
        <w:bottom w:val="none" w:sz="0" w:space="0" w:color="auto"/>
        <w:right w:val="none" w:sz="0" w:space="0" w:color="auto"/>
      </w:divBdr>
    </w:div>
    <w:div w:id="1168442841">
      <w:bodyDiv w:val="1"/>
      <w:marLeft w:val="0"/>
      <w:marRight w:val="0"/>
      <w:marTop w:val="0"/>
      <w:marBottom w:val="0"/>
      <w:divBdr>
        <w:top w:val="none" w:sz="0" w:space="0" w:color="auto"/>
        <w:left w:val="none" w:sz="0" w:space="0" w:color="auto"/>
        <w:bottom w:val="none" w:sz="0" w:space="0" w:color="auto"/>
        <w:right w:val="none" w:sz="0" w:space="0" w:color="auto"/>
      </w:divBdr>
    </w:div>
    <w:div w:id="1173642226">
      <w:bodyDiv w:val="1"/>
      <w:marLeft w:val="0"/>
      <w:marRight w:val="0"/>
      <w:marTop w:val="0"/>
      <w:marBottom w:val="0"/>
      <w:divBdr>
        <w:top w:val="none" w:sz="0" w:space="0" w:color="auto"/>
        <w:left w:val="none" w:sz="0" w:space="0" w:color="auto"/>
        <w:bottom w:val="none" w:sz="0" w:space="0" w:color="auto"/>
        <w:right w:val="none" w:sz="0" w:space="0" w:color="auto"/>
      </w:divBdr>
      <w:divsChild>
        <w:div w:id="73404035">
          <w:marLeft w:val="0"/>
          <w:marRight w:val="0"/>
          <w:marTop w:val="0"/>
          <w:marBottom w:val="0"/>
          <w:divBdr>
            <w:top w:val="none" w:sz="0" w:space="0" w:color="auto"/>
            <w:left w:val="none" w:sz="0" w:space="0" w:color="auto"/>
            <w:bottom w:val="none" w:sz="0" w:space="0" w:color="auto"/>
            <w:right w:val="none" w:sz="0" w:space="0" w:color="auto"/>
          </w:divBdr>
        </w:div>
      </w:divsChild>
    </w:div>
    <w:div w:id="1192767132">
      <w:bodyDiv w:val="1"/>
      <w:marLeft w:val="0"/>
      <w:marRight w:val="0"/>
      <w:marTop w:val="0"/>
      <w:marBottom w:val="0"/>
      <w:divBdr>
        <w:top w:val="none" w:sz="0" w:space="0" w:color="auto"/>
        <w:left w:val="none" w:sz="0" w:space="0" w:color="auto"/>
        <w:bottom w:val="none" w:sz="0" w:space="0" w:color="auto"/>
        <w:right w:val="none" w:sz="0" w:space="0" w:color="auto"/>
      </w:divBdr>
    </w:div>
    <w:div w:id="123204221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98040157">
          <w:marLeft w:val="0"/>
          <w:marRight w:val="0"/>
          <w:marTop w:val="0"/>
          <w:marBottom w:val="0"/>
          <w:divBdr>
            <w:top w:val="none" w:sz="0" w:space="0" w:color="auto"/>
            <w:left w:val="none" w:sz="0" w:space="0" w:color="auto"/>
            <w:bottom w:val="none" w:sz="0" w:space="0" w:color="auto"/>
            <w:right w:val="none" w:sz="0" w:space="0" w:color="auto"/>
          </w:divBdr>
          <w:divsChild>
            <w:div w:id="1083382515">
              <w:marLeft w:val="0"/>
              <w:marRight w:val="0"/>
              <w:marTop w:val="0"/>
              <w:marBottom w:val="0"/>
              <w:divBdr>
                <w:top w:val="none" w:sz="0" w:space="0" w:color="auto"/>
                <w:left w:val="none" w:sz="0" w:space="0" w:color="auto"/>
                <w:bottom w:val="none" w:sz="0" w:space="0" w:color="auto"/>
                <w:right w:val="none" w:sz="0" w:space="0" w:color="auto"/>
              </w:divBdr>
              <w:divsChild>
                <w:div w:id="14387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8921">
      <w:bodyDiv w:val="1"/>
      <w:marLeft w:val="0"/>
      <w:marRight w:val="0"/>
      <w:marTop w:val="0"/>
      <w:marBottom w:val="0"/>
      <w:divBdr>
        <w:top w:val="none" w:sz="0" w:space="0" w:color="auto"/>
        <w:left w:val="none" w:sz="0" w:space="0" w:color="auto"/>
        <w:bottom w:val="none" w:sz="0" w:space="0" w:color="auto"/>
        <w:right w:val="none" w:sz="0" w:space="0" w:color="auto"/>
      </w:divBdr>
    </w:div>
    <w:div w:id="1297881127">
      <w:bodyDiv w:val="1"/>
      <w:marLeft w:val="0"/>
      <w:marRight w:val="0"/>
      <w:marTop w:val="0"/>
      <w:marBottom w:val="0"/>
      <w:divBdr>
        <w:top w:val="none" w:sz="0" w:space="0" w:color="auto"/>
        <w:left w:val="none" w:sz="0" w:space="0" w:color="auto"/>
        <w:bottom w:val="none" w:sz="0" w:space="0" w:color="auto"/>
        <w:right w:val="none" w:sz="0" w:space="0" w:color="auto"/>
      </w:divBdr>
    </w:div>
    <w:div w:id="1301231531">
      <w:bodyDiv w:val="1"/>
      <w:marLeft w:val="0"/>
      <w:marRight w:val="0"/>
      <w:marTop w:val="0"/>
      <w:marBottom w:val="0"/>
      <w:divBdr>
        <w:top w:val="none" w:sz="0" w:space="0" w:color="auto"/>
        <w:left w:val="none" w:sz="0" w:space="0" w:color="auto"/>
        <w:bottom w:val="none" w:sz="0" w:space="0" w:color="auto"/>
        <w:right w:val="none" w:sz="0" w:space="0" w:color="auto"/>
      </w:divBdr>
    </w:div>
    <w:div w:id="1335649498">
      <w:bodyDiv w:val="1"/>
      <w:marLeft w:val="0"/>
      <w:marRight w:val="0"/>
      <w:marTop w:val="0"/>
      <w:marBottom w:val="0"/>
      <w:divBdr>
        <w:top w:val="none" w:sz="0" w:space="0" w:color="auto"/>
        <w:left w:val="none" w:sz="0" w:space="0" w:color="auto"/>
        <w:bottom w:val="none" w:sz="0" w:space="0" w:color="auto"/>
        <w:right w:val="none" w:sz="0" w:space="0" w:color="auto"/>
      </w:divBdr>
    </w:div>
    <w:div w:id="1376931794">
      <w:bodyDiv w:val="1"/>
      <w:marLeft w:val="0"/>
      <w:marRight w:val="0"/>
      <w:marTop w:val="0"/>
      <w:marBottom w:val="0"/>
      <w:divBdr>
        <w:top w:val="none" w:sz="0" w:space="0" w:color="auto"/>
        <w:left w:val="none" w:sz="0" w:space="0" w:color="auto"/>
        <w:bottom w:val="none" w:sz="0" w:space="0" w:color="auto"/>
        <w:right w:val="none" w:sz="0" w:space="0" w:color="auto"/>
      </w:divBdr>
    </w:div>
    <w:div w:id="1513908114">
      <w:bodyDiv w:val="1"/>
      <w:marLeft w:val="0"/>
      <w:marRight w:val="0"/>
      <w:marTop w:val="0"/>
      <w:marBottom w:val="0"/>
      <w:divBdr>
        <w:top w:val="none" w:sz="0" w:space="0" w:color="auto"/>
        <w:left w:val="none" w:sz="0" w:space="0" w:color="auto"/>
        <w:bottom w:val="none" w:sz="0" w:space="0" w:color="auto"/>
        <w:right w:val="none" w:sz="0" w:space="0" w:color="auto"/>
      </w:divBdr>
    </w:div>
    <w:div w:id="1526358423">
      <w:bodyDiv w:val="1"/>
      <w:marLeft w:val="0"/>
      <w:marRight w:val="0"/>
      <w:marTop w:val="0"/>
      <w:marBottom w:val="0"/>
      <w:divBdr>
        <w:top w:val="none" w:sz="0" w:space="0" w:color="auto"/>
        <w:left w:val="none" w:sz="0" w:space="0" w:color="auto"/>
        <w:bottom w:val="none" w:sz="0" w:space="0" w:color="auto"/>
        <w:right w:val="none" w:sz="0" w:space="0" w:color="auto"/>
      </w:divBdr>
    </w:div>
    <w:div w:id="1616018663">
      <w:bodyDiv w:val="1"/>
      <w:marLeft w:val="0"/>
      <w:marRight w:val="0"/>
      <w:marTop w:val="0"/>
      <w:marBottom w:val="0"/>
      <w:divBdr>
        <w:top w:val="none" w:sz="0" w:space="0" w:color="auto"/>
        <w:left w:val="none" w:sz="0" w:space="0" w:color="auto"/>
        <w:bottom w:val="none" w:sz="0" w:space="0" w:color="auto"/>
        <w:right w:val="none" w:sz="0" w:space="0" w:color="auto"/>
      </w:divBdr>
    </w:div>
    <w:div w:id="1740326865">
      <w:bodyDiv w:val="1"/>
      <w:marLeft w:val="0"/>
      <w:marRight w:val="0"/>
      <w:marTop w:val="0"/>
      <w:marBottom w:val="0"/>
      <w:divBdr>
        <w:top w:val="none" w:sz="0" w:space="0" w:color="auto"/>
        <w:left w:val="none" w:sz="0" w:space="0" w:color="auto"/>
        <w:bottom w:val="none" w:sz="0" w:space="0" w:color="auto"/>
        <w:right w:val="none" w:sz="0" w:space="0" w:color="auto"/>
      </w:divBdr>
    </w:div>
    <w:div w:id="1814058044">
      <w:bodyDiv w:val="1"/>
      <w:marLeft w:val="0"/>
      <w:marRight w:val="0"/>
      <w:marTop w:val="0"/>
      <w:marBottom w:val="0"/>
      <w:divBdr>
        <w:top w:val="none" w:sz="0" w:space="0" w:color="auto"/>
        <w:left w:val="none" w:sz="0" w:space="0" w:color="auto"/>
        <w:bottom w:val="none" w:sz="0" w:space="0" w:color="auto"/>
        <w:right w:val="none" w:sz="0" w:space="0" w:color="auto"/>
      </w:divBdr>
    </w:div>
    <w:div w:id="1839736433">
      <w:bodyDiv w:val="1"/>
      <w:marLeft w:val="0"/>
      <w:marRight w:val="0"/>
      <w:marTop w:val="0"/>
      <w:marBottom w:val="0"/>
      <w:divBdr>
        <w:top w:val="none" w:sz="0" w:space="0" w:color="auto"/>
        <w:left w:val="none" w:sz="0" w:space="0" w:color="auto"/>
        <w:bottom w:val="none" w:sz="0" w:space="0" w:color="auto"/>
        <w:right w:val="none" w:sz="0" w:space="0" w:color="auto"/>
      </w:divBdr>
    </w:div>
    <w:div w:id="1842037113">
      <w:bodyDiv w:val="1"/>
      <w:marLeft w:val="0"/>
      <w:marRight w:val="0"/>
      <w:marTop w:val="0"/>
      <w:marBottom w:val="0"/>
      <w:divBdr>
        <w:top w:val="none" w:sz="0" w:space="0" w:color="auto"/>
        <w:left w:val="none" w:sz="0" w:space="0" w:color="auto"/>
        <w:bottom w:val="none" w:sz="0" w:space="0" w:color="auto"/>
        <w:right w:val="none" w:sz="0" w:space="0" w:color="auto"/>
      </w:divBdr>
    </w:div>
    <w:div w:id="1846751440">
      <w:bodyDiv w:val="1"/>
      <w:marLeft w:val="0"/>
      <w:marRight w:val="0"/>
      <w:marTop w:val="0"/>
      <w:marBottom w:val="0"/>
      <w:divBdr>
        <w:top w:val="none" w:sz="0" w:space="0" w:color="auto"/>
        <w:left w:val="none" w:sz="0" w:space="0" w:color="auto"/>
        <w:bottom w:val="none" w:sz="0" w:space="0" w:color="auto"/>
        <w:right w:val="none" w:sz="0" w:space="0" w:color="auto"/>
      </w:divBdr>
    </w:div>
    <w:div w:id="1873617084">
      <w:bodyDiv w:val="1"/>
      <w:marLeft w:val="0"/>
      <w:marRight w:val="0"/>
      <w:marTop w:val="0"/>
      <w:marBottom w:val="0"/>
      <w:divBdr>
        <w:top w:val="none" w:sz="0" w:space="0" w:color="auto"/>
        <w:left w:val="none" w:sz="0" w:space="0" w:color="auto"/>
        <w:bottom w:val="none" w:sz="0" w:space="0" w:color="auto"/>
        <w:right w:val="none" w:sz="0" w:space="0" w:color="auto"/>
      </w:divBdr>
    </w:div>
    <w:div w:id="1905800397">
      <w:bodyDiv w:val="1"/>
      <w:marLeft w:val="0"/>
      <w:marRight w:val="0"/>
      <w:marTop w:val="0"/>
      <w:marBottom w:val="0"/>
      <w:divBdr>
        <w:top w:val="none" w:sz="0" w:space="0" w:color="auto"/>
        <w:left w:val="none" w:sz="0" w:space="0" w:color="auto"/>
        <w:bottom w:val="none" w:sz="0" w:space="0" w:color="auto"/>
        <w:right w:val="none" w:sz="0" w:space="0" w:color="auto"/>
      </w:divBdr>
    </w:div>
    <w:div w:id="1912692692">
      <w:bodyDiv w:val="1"/>
      <w:marLeft w:val="0"/>
      <w:marRight w:val="0"/>
      <w:marTop w:val="0"/>
      <w:marBottom w:val="0"/>
      <w:divBdr>
        <w:top w:val="none" w:sz="0" w:space="0" w:color="auto"/>
        <w:left w:val="none" w:sz="0" w:space="0" w:color="auto"/>
        <w:bottom w:val="none" w:sz="0" w:space="0" w:color="auto"/>
        <w:right w:val="none" w:sz="0" w:space="0" w:color="auto"/>
      </w:divBdr>
    </w:div>
    <w:div w:id="1921720038">
      <w:bodyDiv w:val="1"/>
      <w:marLeft w:val="0"/>
      <w:marRight w:val="0"/>
      <w:marTop w:val="0"/>
      <w:marBottom w:val="0"/>
      <w:divBdr>
        <w:top w:val="none" w:sz="0" w:space="0" w:color="auto"/>
        <w:left w:val="none" w:sz="0" w:space="0" w:color="auto"/>
        <w:bottom w:val="none" w:sz="0" w:space="0" w:color="auto"/>
        <w:right w:val="none" w:sz="0" w:space="0" w:color="auto"/>
      </w:divBdr>
    </w:div>
    <w:div w:id="20528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27169;&#26495;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A76F0-8C9D-4E72-9051-234DD357A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模板2.dot</Template>
  <TotalTime>6840</TotalTime>
  <Pages>22</Pages>
  <Words>3426</Words>
  <Characters>19529</Characters>
  <Application>Microsoft Office Word</Application>
  <DocSecurity>0</DocSecurity>
  <Lines>162</Lines>
  <Paragraphs>45</Paragraphs>
  <ScaleCrop>false</ScaleCrop>
  <Company>redeyes.net</Company>
  <LinksUpToDate>false</LinksUpToDate>
  <CharactersWithSpaces>22910</CharactersWithSpaces>
  <SharedDoc>false</SharedDoc>
  <HLinks>
    <vt:vector size="156" baseType="variant">
      <vt:variant>
        <vt:i4>1441849</vt:i4>
      </vt:variant>
      <vt:variant>
        <vt:i4>152</vt:i4>
      </vt:variant>
      <vt:variant>
        <vt:i4>0</vt:i4>
      </vt:variant>
      <vt:variant>
        <vt:i4>5</vt:i4>
      </vt:variant>
      <vt:variant>
        <vt:lpwstr/>
      </vt:variant>
      <vt:variant>
        <vt:lpwstr>_Toc354596779</vt:lpwstr>
      </vt:variant>
      <vt:variant>
        <vt:i4>1441849</vt:i4>
      </vt:variant>
      <vt:variant>
        <vt:i4>146</vt:i4>
      </vt:variant>
      <vt:variant>
        <vt:i4>0</vt:i4>
      </vt:variant>
      <vt:variant>
        <vt:i4>5</vt:i4>
      </vt:variant>
      <vt:variant>
        <vt:lpwstr/>
      </vt:variant>
      <vt:variant>
        <vt:lpwstr>_Toc354596778</vt:lpwstr>
      </vt:variant>
      <vt:variant>
        <vt:i4>1441849</vt:i4>
      </vt:variant>
      <vt:variant>
        <vt:i4>140</vt:i4>
      </vt:variant>
      <vt:variant>
        <vt:i4>0</vt:i4>
      </vt:variant>
      <vt:variant>
        <vt:i4>5</vt:i4>
      </vt:variant>
      <vt:variant>
        <vt:lpwstr/>
      </vt:variant>
      <vt:variant>
        <vt:lpwstr>_Toc354596777</vt:lpwstr>
      </vt:variant>
      <vt:variant>
        <vt:i4>1441849</vt:i4>
      </vt:variant>
      <vt:variant>
        <vt:i4>134</vt:i4>
      </vt:variant>
      <vt:variant>
        <vt:i4>0</vt:i4>
      </vt:variant>
      <vt:variant>
        <vt:i4>5</vt:i4>
      </vt:variant>
      <vt:variant>
        <vt:lpwstr/>
      </vt:variant>
      <vt:variant>
        <vt:lpwstr>_Toc354596776</vt:lpwstr>
      </vt:variant>
      <vt:variant>
        <vt:i4>1441849</vt:i4>
      </vt:variant>
      <vt:variant>
        <vt:i4>128</vt:i4>
      </vt:variant>
      <vt:variant>
        <vt:i4>0</vt:i4>
      </vt:variant>
      <vt:variant>
        <vt:i4>5</vt:i4>
      </vt:variant>
      <vt:variant>
        <vt:lpwstr/>
      </vt:variant>
      <vt:variant>
        <vt:lpwstr>_Toc354596775</vt:lpwstr>
      </vt:variant>
      <vt:variant>
        <vt:i4>1441849</vt:i4>
      </vt:variant>
      <vt:variant>
        <vt:i4>122</vt:i4>
      </vt:variant>
      <vt:variant>
        <vt:i4>0</vt:i4>
      </vt:variant>
      <vt:variant>
        <vt:i4>5</vt:i4>
      </vt:variant>
      <vt:variant>
        <vt:lpwstr/>
      </vt:variant>
      <vt:variant>
        <vt:lpwstr>_Toc354596774</vt:lpwstr>
      </vt:variant>
      <vt:variant>
        <vt:i4>1441849</vt:i4>
      </vt:variant>
      <vt:variant>
        <vt:i4>116</vt:i4>
      </vt:variant>
      <vt:variant>
        <vt:i4>0</vt:i4>
      </vt:variant>
      <vt:variant>
        <vt:i4>5</vt:i4>
      </vt:variant>
      <vt:variant>
        <vt:lpwstr/>
      </vt:variant>
      <vt:variant>
        <vt:lpwstr>_Toc354596773</vt:lpwstr>
      </vt:variant>
      <vt:variant>
        <vt:i4>1441849</vt:i4>
      </vt:variant>
      <vt:variant>
        <vt:i4>110</vt:i4>
      </vt:variant>
      <vt:variant>
        <vt:i4>0</vt:i4>
      </vt:variant>
      <vt:variant>
        <vt:i4>5</vt:i4>
      </vt:variant>
      <vt:variant>
        <vt:lpwstr/>
      </vt:variant>
      <vt:variant>
        <vt:lpwstr>_Toc354596772</vt:lpwstr>
      </vt:variant>
      <vt:variant>
        <vt:i4>1441849</vt:i4>
      </vt:variant>
      <vt:variant>
        <vt:i4>104</vt:i4>
      </vt:variant>
      <vt:variant>
        <vt:i4>0</vt:i4>
      </vt:variant>
      <vt:variant>
        <vt:i4>5</vt:i4>
      </vt:variant>
      <vt:variant>
        <vt:lpwstr/>
      </vt:variant>
      <vt:variant>
        <vt:lpwstr>_Toc354596771</vt:lpwstr>
      </vt:variant>
      <vt:variant>
        <vt:i4>1441849</vt:i4>
      </vt:variant>
      <vt:variant>
        <vt:i4>98</vt:i4>
      </vt:variant>
      <vt:variant>
        <vt:i4>0</vt:i4>
      </vt:variant>
      <vt:variant>
        <vt:i4>5</vt:i4>
      </vt:variant>
      <vt:variant>
        <vt:lpwstr/>
      </vt:variant>
      <vt:variant>
        <vt:lpwstr>_Toc354596770</vt:lpwstr>
      </vt:variant>
      <vt:variant>
        <vt:i4>1507385</vt:i4>
      </vt:variant>
      <vt:variant>
        <vt:i4>92</vt:i4>
      </vt:variant>
      <vt:variant>
        <vt:i4>0</vt:i4>
      </vt:variant>
      <vt:variant>
        <vt:i4>5</vt:i4>
      </vt:variant>
      <vt:variant>
        <vt:lpwstr/>
      </vt:variant>
      <vt:variant>
        <vt:lpwstr>_Toc354596769</vt:lpwstr>
      </vt:variant>
      <vt:variant>
        <vt:i4>1507385</vt:i4>
      </vt:variant>
      <vt:variant>
        <vt:i4>86</vt:i4>
      </vt:variant>
      <vt:variant>
        <vt:i4>0</vt:i4>
      </vt:variant>
      <vt:variant>
        <vt:i4>5</vt:i4>
      </vt:variant>
      <vt:variant>
        <vt:lpwstr/>
      </vt:variant>
      <vt:variant>
        <vt:lpwstr>_Toc354596768</vt:lpwstr>
      </vt:variant>
      <vt:variant>
        <vt:i4>1507385</vt:i4>
      </vt:variant>
      <vt:variant>
        <vt:i4>80</vt:i4>
      </vt:variant>
      <vt:variant>
        <vt:i4>0</vt:i4>
      </vt:variant>
      <vt:variant>
        <vt:i4>5</vt:i4>
      </vt:variant>
      <vt:variant>
        <vt:lpwstr/>
      </vt:variant>
      <vt:variant>
        <vt:lpwstr>_Toc354596767</vt:lpwstr>
      </vt:variant>
      <vt:variant>
        <vt:i4>1507385</vt:i4>
      </vt:variant>
      <vt:variant>
        <vt:i4>74</vt:i4>
      </vt:variant>
      <vt:variant>
        <vt:i4>0</vt:i4>
      </vt:variant>
      <vt:variant>
        <vt:i4>5</vt:i4>
      </vt:variant>
      <vt:variant>
        <vt:lpwstr/>
      </vt:variant>
      <vt:variant>
        <vt:lpwstr>_Toc354596766</vt:lpwstr>
      </vt:variant>
      <vt:variant>
        <vt:i4>1507385</vt:i4>
      </vt:variant>
      <vt:variant>
        <vt:i4>68</vt:i4>
      </vt:variant>
      <vt:variant>
        <vt:i4>0</vt:i4>
      </vt:variant>
      <vt:variant>
        <vt:i4>5</vt:i4>
      </vt:variant>
      <vt:variant>
        <vt:lpwstr/>
      </vt:variant>
      <vt:variant>
        <vt:lpwstr>_Toc354596765</vt:lpwstr>
      </vt:variant>
      <vt:variant>
        <vt:i4>1507385</vt:i4>
      </vt:variant>
      <vt:variant>
        <vt:i4>62</vt:i4>
      </vt:variant>
      <vt:variant>
        <vt:i4>0</vt:i4>
      </vt:variant>
      <vt:variant>
        <vt:i4>5</vt:i4>
      </vt:variant>
      <vt:variant>
        <vt:lpwstr/>
      </vt:variant>
      <vt:variant>
        <vt:lpwstr>_Toc354596764</vt:lpwstr>
      </vt:variant>
      <vt:variant>
        <vt:i4>1507385</vt:i4>
      </vt:variant>
      <vt:variant>
        <vt:i4>56</vt:i4>
      </vt:variant>
      <vt:variant>
        <vt:i4>0</vt:i4>
      </vt:variant>
      <vt:variant>
        <vt:i4>5</vt:i4>
      </vt:variant>
      <vt:variant>
        <vt:lpwstr/>
      </vt:variant>
      <vt:variant>
        <vt:lpwstr>_Toc354596763</vt:lpwstr>
      </vt:variant>
      <vt:variant>
        <vt:i4>1507385</vt:i4>
      </vt:variant>
      <vt:variant>
        <vt:i4>50</vt:i4>
      </vt:variant>
      <vt:variant>
        <vt:i4>0</vt:i4>
      </vt:variant>
      <vt:variant>
        <vt:i4>5</vt:i4>
      </vt:variant>
      <vt:variant>
        <vt:lpwstr/>
      </vt:variant>
      <vt:variant>
        <vt:lpwstr>_Toc354596762</vt:lpwstr>
      </vt:variant>
      <vt:variant>
        <vt:i4>1507385</vt:i4>
      </vt:variant>
      <vt:variant>
        <vt:i4>44</vt:i4>
      </vt:variant>
      <vt:variant>
        <vt:i4>0</vt:i4>
      </vt:variant>
      <vt:variant>
        <vt:i4>5</vt:i4>
      </vt:variant>
      <vt:variant>
        <vt:lpwstr/>
      </vt:variant>
      <vt:variant>
        <vt:lpwstr>_Toc354596761</vt:lpwstr>
      </vt:variant>
      <vt:variant>
        <vt:i4>1507385</vt:i4>
      </vt:variant>
      <vt:variant>
        <vt:i4>38</vt:i4>
      </vt:variant>
      <vt:variant>
        <vt:i4>0</vt:i4>
      </vt:variant>
      <vt:variant>
        <vt:i4>5</vt:i4>
      </vt:variant>
      <vt:variant>
        <vt:lpwstr/>
      </vt:variant>
      <vt:variant>
        <vt:lpwstr>_Toc354596760</vt:lpwstr>
      </vt:variant>
      <vt:variant>
        <vt:i4>1310777</vt:i4>
      </vt:variant>
      <vt:variant>
        <vt:i4>32</vt:i4>
      </vt:variant>
      <vt:variant>
        <vt:i4>0</vt:i4>
      </vt:variant>
      <vt:variant>
        <vt:i4>5</vt:i4>
      </vt:variant>
      <vt:variant>
        <vt:lpwstr/>
      </vt:variant>
      <vt:variant>
        <vt:lpwstr>_Toc354596759</vt:lpwstr>
      </vt:variant>
      <vt:variant>
        <vt:i4>1310777</vt:i4>
      </vt:variant>
      <vt:variant>
        <vt:i4>26</vt:i4>
      </vt:variant>
      <vt:variant>
        <vt:i4>0</vt:i4>
      </vt:variant>
      <vt:variant>
        <vt:i4>5</vt:i4>
      </vt:variant>
      <vt:variant>
        <vt:lpwstr/>
      </vt:variant>
      <vt:variant>
        <vt:lpwstr>_Toc354596758</vt:lpwstr>
      </vt:variant>
      <vt:variant>
        <vt:i4>1310777</vt:i4>
      </vt:variant>
      <vt:variant>
        <vt:i4>20</vt:i4>
      </vt:variant>
      <vt:variant>
        <vt:i4>0</vt:i4>
      </vt:variant>
      <vt:variant>
        <vt:i4>5</vt:i4>
      </vt:variant>
      <vt:variant>
        <vt:lpwstr/>
      </vt:variant>
      <vt:variant>
        <vt:lpwstr>_Toc354596757</vt:lpwstr>
      </vt:variant>
      <vt:variant>
        <vt:i4>1310777</vt:i4>
      </vt:variant>
      <vt:variant>
        <vt:i4>14</vt:i4>
      </vt:variant>
      <vt:variant>
        <vt:i4>0</vt:i4>
      </vt:variant>
      <vt:variant>
        <vt:i4>5</vt:i4>
      </vt:variant>
      <vt:variant>
        <vt:lpwstr/>
      </vt:variant>
      <vt:variant>
        <vt:lpwstr>_Toc354596756</vt:lpwstr>
      </vt:variant>
      <vt:variant>
        <vt:i4>1310777</vt:i4>
      </vt:variant>
      <vt:variant>
        <vt:i4>8</vt:i4>
      </vt:variant>
      <vt:variant>
        <vt:i4>0</vt:i4>
      </vt:variant>
      <vt:variant>
        <vt:i4>5</vt:i4>
      </vt:variant>
      <vt:variant>
        <vt:lpwstr/>
      </vt:variant>
      <vt:variant>
        <vt:lpwstr>_Toc354596755</vt:lpwstr>
      </vt:variant>
      <vt:variant>
        <vt:i4>1310777</vt:i4>
      </vt:variant>
      <vt:variant>
        <vt:i4>2</vt:i4>
      </vt:variant>
      <vt:variant>
        <vt:i4>0</vt:i4>
      </vt:variant>
      <vt:variant>
        <vt:i4>5</vt:i4>
      </vt:variant>
      <vt:variant>
        <vt:lpwstr/>
      </vt:variant>
      <vt:variant>
        <vt:lpwstr>_Toc354596754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研发监控系统改造方案</dc:title>
  <dc:subject>方案文档</dc:subject>
  <dc:creator>zhangchao1</dc:creator>
  <cp:keywords>监控</cp:keywords>
  <cp:lastModifiedBy>刁文波</cp:lastModifiedBy>
  <cp:revision>173</cp:revision>
  <cp:lastPrinted>2011-06-08T06:51:00Z</cp:lastPrinted>
  <dcterms:created xsi:type="dcterms:W3CDTF">2013-12-09T14:05:00Z</dcterms:created>
  <dcterms:modified xsi:type="dcterms:W3CDTF">2015-01-12T06:28:00Z</dcterms:modified>
</cp:coreProperties>
</file>