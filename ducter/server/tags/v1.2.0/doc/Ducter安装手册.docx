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800" w:rsidRDefault="00681800" w:rsidP="00681800"/>
    <w:p w:rsidR="00FC3180" w:rsidRDefault="00FC3180" w:rsidP="00FC3180">
      <w:pPr>
        <w:jc w:val="center"/>
        <w:rPr>
          <w:rFonts w:ascii="黑体" w:eastAsia="黑体"/>
          <w:sz w:val="56"/>
          <w:szCs w:val="56"/>
        </w:rPr>
      </w:pPr>
    </w:p>
    <w:p w:rsidR="00FC3180" w:rsidRDefault="00FC3180" w:rsidP="00FC3180">
      <w:pPr>
        <w:jc w:val="center"/>
        <w:rPr>
          <w:rFonts w:ascii="黑体" w:eastAsia="黑体"/>
          <w:sz w:val="56"/>
          <w:szCs w:val="56"/>
        </w:rPr>
      </w:pPr>
    </w:p>
    <w:p w:rsidR="00FC3180" w:rsidRDefault="00FC3180" w:rsidP="00FC3180">
      <w:pPr>
        <w:jc w:val="center"/>
        <w:rPr>
          <w:rFonts w:ascii="黑体" w:eastAsia="黑体"/>
          <w:sz w:val="56"/>
          <w:szCs w:val="56"/>
        </w:rPr>
      </w:pPr>
    </w:p>
    <w:p w:rsidR="00FC3180" w:rsidRDefault="00FC3180" w:rsidP="00FC3180">
      <w:pPr>
        <w:jc w:val="center"/>
        <w:rPr>
          <w:rFonts w:ascii="黑体" w:eastAsia="黑体"/>
          <w:sz w:val="56"/>
          <w:szCs w:val="56"/>
        </w:rPr>
      </w:pPr>
    </w:p>
    <w:p w:rsidR="000F734A" w:rsidRPr="004356CB" w:rsidRDefault="00945F21" w:rsidP="000F734A">
      <w:pPr>
        <w:jc w:val="center"/>
        <w:rPr>
          <w:rFonts w:ascii="黑体" w:eastAsia="黑体"/>
          <w:sz w:val="56"/>
          <w:szCs w:val="56"/>
        </w:rPr>
      </w:pPr>
      <w:r>
        <w:rPr>
          <w:rFonts w:ascii="黑体" w:eastAsia="黑体" w:hint="eastAsia"/>
          <w:sz w:val="56"/>
          <w:szCs w:val="56"/>
        </w:rPr>
        <w:t>Ducter</w:t>
      </w:r>
      <w:r w:rsidR="000F734A">
        <w:rPr>
          <w:rFonts w:ascii="黑体" w:eastAsia="黑体" w:hint="eastAsia"/>
          <w:sz w:val="56"/>
          <w:szCs w:val="56"/>
        </w:rPr>
        <w:t>安装手册</w:t>
      </w:r>
    </w:p>
    <w:p w:rsidR="00681800" w:rsidRPr="004356CB" w:rsidRDefault="00681800" w:rsidP="00FC3180">
      <w:pPr>
        <w:jc w:val="center"/>
        <w:rPr>
          <w:rFonts w:ascii="黑体" w:eastAsia="黑体"/>
          <w:sz w:val="56"/>
          <w:szCs w:val="56"/>
        </w:rPr>
      </w:pPr>
    </w:p>
    <w:p w:rsidR="00681800" w:rsidRPr="00EF7242" w:rsidRDefault="00945F21" w:rsidP="00FC3180">
      <w:pPr>
        <w:jc w:val="center"/>
        <w:rPr>
          <w:rFonts w:ascii="幼圆" w:eastAsia="幼圆" w:hAnsi="宋体"/>
          <w:b/>
          <w:szCs w:val="21"/>
        </w:rPr>
      </w:pPr>
      <w:r>
        <w:rPr>
          <w:rFonts w:ascii="幼圆" w:eastAsia="幼圆" w:hAnsi="宋体" w:hint="eastAsia"/>
          <w:b/>
          <w:sz w:val="21"/>
          <w:szCs w:val="21"/>
        </w:rPr>
        <w:t>(V1.0</w:t>
      </w:r>
      <w:r w:rsidR="00FC3180">
        <w:rPr>
          <w:rFonts w:ascii="幼圆" w:eastAsia="幼圆" w:hAnsi="宋体" w:hint="eastAsia"/>
          <w:b/>
          <w:sz w:val="21"/>
          <w:szCs w:val="21"/>
        </w:rPr>
        <w:t>)</w:t>
      </w:r>
    </w:p>
    <w:p w:rsidR="00681800" w:rsidRPr="00D31650" w:rsidRDefault="00681800" w:rsidP="00681800">
      <w:pPr>
        <w:jc w:val="right"/>
        <w:rPr>
          <w:rFonts w:ascii="宋体" w:eastAsia="宋体" w:hAnsi="宋体"/>
          <w:sz w:val="21"/>
          <w:szCs w:val="21"/>
        </w:rPr>
      </w:pPr>
    </w:p>
    <w:p w:rsidR="00681800" w:rsidRDefault="0068180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681800" w:rsidRDefault="00196B30" w:rsidP="00196B30">
      <w:pPr>
        <w:tabs>
          <w:tab w:val="left" w:pos="6711"/>
        </w:tabs>
      </w:pPr>
      <w:r>
        <w:tab/>
      </w:r>
    </w:p>
    <w:p w:rsidR="00681800" w:rsidRDefault="00681800" w:rsidP="00681800"/>
    <w:p w:rsidR="00681800" w:rsidRDefault="00681800" w:rsidP="00681800"/>
    <w:p w:rsidR="00681800" w:rsidRDefault="00681800" w:rsidP="00681800"/>
    <w:p w:rsidR="00681800" w:rsidRDefault="00681800" w:rsidP="00681800"/>
    <w:p w:rsidR="00681800" w:rsidRPr="00DF5A97" w:rsidRDefault="00681800" w:rsidP="00FC3180">
      <w:pPr>
        <w:jc w:val="center"/>
        <w:rPr>
          <w:rStyle w:val="af7"/>
          <w:i/>
        </w:rPr>
      </w:pPr>
      <w:r w:rsidRPr="00DF5A97">
        <w:rPr>
          <w:rStyle w:val="af7"/>
          <w:rFonts w:hint="eastAsia"/>
          <w:i/>
        </w:rPr>
        <w:lastRenderedPageBreak/>
        <w:t>变更记录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18"/>
        <w:gridCol w:w="1134"/>
        <w:gridCol w:w="5670"/>
        <w:gridCol w:w="1417"/>
      </w:tblGrid>
      <w:tr w:rsidR="00681800" w:rsidRPr="00C354FE">
        <w:tc>
          <w:tcPr>
            <w:tcW w:w="1418" w:type="dxa"/>
            <w:shd w:val="clear" w:color="auto" w:fill="D9D9D9"/>
          </w:tcPr>
          <w:p w:rsidR="00681800" w:rsidRPr="00C354FE" w:rsidRDefault="00681800" w:rsidP="00CB1E39">
            <w:pPr>
              <w:jc w:val="center"/>
              <w:rPr>
                <w:b/>
              </w:rPr>
            </w:pPr>
            <w:r w:rsidRPr="00C354FE">
              <w:rPr>
                <w:rFonts w:hint="eastAsia"/>
                <w:b/>
              </w:rPr>
              <w:t>日期</w:t>
            </w:r>
          </w:p>
        </w:tc>
        <w:tc>
          <w:tcPr>
            <w:tcW w:w="1134" w:type="dxa"/>
            <w:shd w:val="clear" w:color="auto" w:fill="D9D9D9"/>
          </w:tcPr>
          <w:p w:rsidR="00681800" w:rsidRPr="00C354FE" w:rsidRDefault="00681800" w:rsidP="00CB1E39">
            <w:pPr>
              <w:jc w:val="center"/>
              <w:rPr>
                <w:b/>
              </w:rPr>
            </w:pPr>
            <w:r w:rsidRPr="00C354FE">
              <w:rPr>
                <w:rFonts w:hint="eastAsia"/>
                <w:b/>
              </w:rPr>
              <w:t>状态</w:t>
            </w:r>
          </w:p>
        </w:tc>
        <w:tc>
          <w:tcPr>
            <w:tcW w:w="5670" w:type="dxa"/>
            <w:shd w:val="clear" w:color="auto" w:fill="D9D9D9"/>
          </w:tcPr>
          <w:p w:rsidR="00681800" w:rsidRPr="00C354FE" w:rsidRDefault="00681800" w:rsidP="00CB1E39">
            <w:pPr>
              <w:jc w:val="center"/>
              <w:rPr>
                <w:b/>
              </w:rPr>
            </w:pPr>
            <w:r w:rsidRPr="00C354FE">
              <w:rPr>
                <w:rFonts w:hint="eastAsia"/>
                <w:b/>
              </w:rPr>
              <w:t>描述</w:t>
            </w:r>
          </w:p>
        </w:tc>
        <w:tc>
          <w:tcPr>
            <w:tcW w:w="1417" w:type="dxa"/>
            <w:shd w:val="clear" w:color="auto" w:fill="D9D9D9"/>
          </w:tcPr>
          <w:p w:rsidR="00681800" w:rsidRPr="00C354FE" w:rsidRDefault="00681800" w:rsidP="00CB1E39">
            <w:pPr>
              <w:jc w:val="center"/>
              <w:rPr>
                <w:b/>
              </w:rPr>
            </w:pPr>
            <w:r w:rsidRPr="00C354FE">
              <w:rPr>
                <w:rFonts w:hint="eastAsia"/>
                <w:b/>
              </w:rPr>
              <w:t>作者</w:t>
            </w:r>
          </w:p>
        </w:tc>
      </w:tr>
      <w:tr w:rsidR="00681800" w:rsidRPr="00C354FE">
        <w:tc>
          <w:tcPr>
            <w:tcW w:w="1418" w:type="dxa"/>
          </w:tcPr>
          <w:p w:rsidR="00681800" w:rsidRPr="003E4C23" w:rsidRDefault="00681800" w:rsidP="00FC31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1</w:t>
            </w:r>
            <w:r w:rsidR="000F734A"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-</w:t>
            </w:r>
            <w:r w:rsidR="00F62E41">
              <w:rPr>
                <w:rFonts w:hint="eastAsia"/>
                <w:sz w:val="18"/>
                <w:szCs w:val="18"/>
              </w:rPr>
              <w:t>1</w:t>
            </w:r>
            <w:r w:rsidR="00B13AD8">
              <w:rPr>
                <w:rFonts w:hint="eastAsia"/>
                <w:sz w:val="18"/>
                <w:szCs w:val="18"/>
              </w:rPr>
              <w:t>2</w:t>
            </w:r>
            <w:r w:rsidR="00D70D60">
              <w:rPr>
                <w:rFonts w:hint="eastAsia"/>
                <w:sz w:val="18"/>
                <w:szCs w:val="18"/>
              </w:rPr>
              <w:t>-</w:t>
            </w:r>
            <w:r w:rsidR="00CA7B55">
              <w:rPr>
                <w:rFonts w:hint="eastAsia"/>
                <w:sz w:val="18"/>
                <w:szCs w:val="18"/>
              </w:rPr>
              <w:t>1</w:t>
            </w:r>
            <w:r w:rsidR="008C31F1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34" w:type="dxa"/>
          </w:tcPr>
          <w:p w:rsidR="00681800" w:rsidRPr="003E4C23" w:rsidRDefault="00AE7207" w:rsidP="00CB1E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0.1</w:t>
            </w:r>
          </w:p>
        </w:tc>
        <w:tc>
          <w:tcPr>
            <w:tcW w:w="5670" w:type="dxa"/>
          </w:tcPr>
          <w:p w:rsidR="00681800" w:rsidRPr="003E4C23" w:rsidRDefault="00AE7207" w:rsidP="00CB1E3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初稿</w:t>
            </w:r>
          </w:p>
        </w:tc>
        <w:tc>
          <w:tcPr>
            <w:tcW w:w="1417" w:type="dxa"/>
          </w:tcPr>
          <w:p w:rsidR="00681800" w:rsidRPr="003E4C23" w:rsidRDefault="002F1438" w:rsidP="00CB1E3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cwinux</w:t>
            </w:r>
          </w:p>
        </w:tc>
      </w:tr>
    </w:tbl>
    <w:p w:rsidR="00681800" w:rsidRDefault="00681800" w:rsidP="00681800"/>
    <w:p w:rsidR="00681800" w:rsidRDefault="00681800" w:rsidP="00681800"/>
    <w:p w:rsidR="00681800" w:rsidRDefault="00681800" w:rsidP="00681800"/>
    <w:p w:rsidR="00681800" w:rsidRDefault="00681800" w:rsidP="00681800"/>
    <w:p w:rsidR="00681800" w:rsidRDefault="00681800" w:rsidP="00681800"/>
    <w:p w:rsidR="00681800" w:rsidRDefault="00681800" w:rsidP="00681800"/>
    <w:p w:rsidR="00681800" w:rsidRDefault="00681800" w:rsidP="00681800"/>
    <w:p w:rsidR="00681800" w:rsidRDefault="0068180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634CAB" w:rsidRDefault="00634CAB" w:rsidP="00681800"/>
    <w:p w:rsidR="00634CAB" w:rsidRDefault="00634CAB" w:rsidP="00681800"/>
    <w:p w:rsidR="00634CAB" w:rsidRDefault="00634CAB" w:rsidP="00681800"/>
    <w:p w:rsidR="00634CAB" w:rsidRDefault="00634CAB" w:rsidP="00681800"/>
    <w:p w:rsidR="00FC3180" w:rsidRDefault="00FC3180" w:rsidP="00681800"/>
    <w:p w:rsidR="00FC3180" w:rsidRDefault="00FC3180" w:rsidP="00681800"/>
    <w:p w:rsidR="00557119" w:rsidRDefault="00557119" w:rsidP="00681800"/>
    <w:p w:rsidR="002F1438" w:rsidRDefault="002F1438" w:rsidP="00681800"/>
    <w:p w:rsidR="00681800" w:rsidRDefault="00681800" w:rsidP="00681800"/>
    <w:sdt>
      <w:sdtPr>
        <w:rPr>
          <w:rFonts w:ascii="Monaco" w:eastAsia="华文细黑" w:hAnsi="Monaco"/>
          <w:b w:val="0"/>
          <w:bCs w:val="0"/>
          <w:color w:val="auto"/>
          <w:kern w:val="2"/>
          <w:sz w:val="20"/>
          <w:szCs w:val="24"/>
          <w:lang w:val="zh-CN"/>
        </w:rPr>
        <w:id w:val="25318731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55A3D" w:rsidRDefault="00455A3D" w:rsidP="00455A3D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A504BA" w:rsidRDefault="00FF55FE">
          <w:pPr>
            <w:pStyle w:val="22"/>
            <w:tabs>
              <w:tab w:val="left" w:pos="630"/>
              <w:tab w:val="right" w:leader="dot" w:pos="9737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r w:rsidRPr="00FF55FE">
            <w:rPr>
              <w:smallCaps w:val="0"/>
            </w:rPr>
            <w:fldChar w:fldCharType="begin"/>
          </w:r>
          <w:r w:rsidR="00455A3D">
            <w:rPr>
              <w:smallCaps w:val="0"/>
            </w:rPr>
            <w:instrText xml:space="preserve"> TOC \o "1-4" \h \z \u </w:instrText>
          </w:r>
          <w:r w:rsidRPr="00FF55FE">
            <w:rPr>
              <w:smallCaps w:val="0"/>
            </w:rPr>
            <w:fldChar w:fldCharType="separate"/>
          </w:r>
          <w:hyperlink w:anchor="_Toc408918861" w:history="1">
            <w:r w:rsidR="00A504BA" w:rsidRPr="00A966C6">
              <w:rPr>
                <w:rStyle w:val="ac"/>
                <w:noProof/>
              </w:rPr>
              <w:t>1</w:t>
            </w:r>
            <w:r w:rsidR="00A504BA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A504BA" w:rsidRPr="00A966C6">
              <w:rPr>
                <w:rStyle w:val="ac"/>
                <w:noProof/>
              </w:rPr>
              <w:t>Ducter Center</w:t>
            </w:r>
            <w:r w:rsidR="00A504BA" w:rsidRPr="00A966C6">
              <w:rPr>
                <w:rStyle w:val="ac"/>
                <w:rFonts w:hint="eastAsia"/>
                <w:noProof/>
              </w:rPr>
              <w:t>与</w:t>
            </w:r>
            <w:r w:rsidR="00A504BA" w:rsidRPr="00A966C6">
              <w:rPr>
                <w:rStyle w:val="ac"/>
                <w:noProof/>
              </w:rPr>
              <w:t>Agent</w:t>
            </w:r>
            <w:r w:rsidR="00A504BA" w:rsidRPr="00A966C6">
              <w:rPr>
                <w:rStyle w:val="ac"/>
                <w:rFonts w:hint="eastAsia"/>
                <w:noProof/>
              </w:rPr>
              <w:t>编译、安装与配置</w:t>
            </w:r>
            <w:r w:rsidR="00A504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4BA">
              <w:rPr>
                <w:noProof/>
                <w:webHidden/>
              </w:rPr>
              <w:instrText xml:space="preserve"> PAGEREF _Toc408918861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4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4BA" w:rsidRDefault="00FF55FE">
          <w:pPr>
            <w:pStyle w:val="32"/>
            <w:tabs>
              <w:tab w:val="left" w:pos="1050"/>
              <w:tab w:val="right" w:leader="dot" w:pos="973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08918862" w:history="1">
            <w:r w:rsidR="00A504BA" w:rsidRPr="00A966C6">
              <w:rPr>
                <w:rStyle w:val="ac"/>
                <w:noProof/>
              </w:rPr>
              <w:t>1.1</w:t>
            </w:r>
            <w:r w:rsidR="00A504B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A504BA" w:rsidRPr="00A966C6">
              <w:rPr>
                <w:rStyle w:val="ac"/>
                <w:rFonts w:hint="eastAsia"/>
                <w:noProof/>
              </w:rPr>
              <w:t>依赖软件包</w:t>
            </w:r>
            <w:r w:rsidR="00A504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4BA">
              <w:rPr>
                <w:noProof/>
                <w:webHidden/>
              </w:rPr>
              <w:instrText xml:space="preserve"> PAGEREF _Toc408918862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4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4BA" w:rsidRDefault="00FF55FE">
          <w:pPr>
            <w:pStyle w:val="32"/>
            <w:tabs>
              <w:tab w:val="left" w:pos="1050"/>
              <w:tab w:val="right" w:leader="dot" w:pos="973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08918863" w:history="1">
            <w:r w:rsidR="00A504BA" w:rsidRPr="00A966C6">
              <w:rPr>
                <w:rStyle w:val="ac"/>
                <w:noProof/>
              </w:rPr>
              <w:t>1.2</w:t>
            </w:r>
            <w:r w:rsidR="00A504B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A504BA" w:rsidRPr="00A966C6">
              <w:rPr>
                <w:rStyle w:val="ac"/>
                <w:rFonts w:hint="eastAsia"/>
                <w:noProof/>
              </w:rPr>
              <w:t>依赖包安装编译</w:t>
            </w:r>
            <w:r w:rsidR="00A504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4BA">
              <w:rPr>
                <w:noProof/>
                <w:webHidden/>
              </w:rPr>
              <w:instrText xml:space="preserve"> PAGEREF _Toc408918863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4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4BA" w:rsidRDefault="00FF55FE">
          <w:pPr>
            <w:pStyle w:val="40"/>
            <w:tabs>
              <w:tab w:val="left" w:pos="147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8918864" w:history="1">
            <w:r w:rsidR="00A504BA" w:rsidRPr="00A966C6">
              <w:rPr>
                <w:rStyle w:val="ac"/>
                <w:noProof/>
              </w:rPr>
              <w:t>1.2.1</w:t>
            </w:r>
            <w:r w:rsidR="00A504B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504BA" w:rsidRPr="00A966C6">
              <w:rPr>
                <w:rStyle w:val="ac"/>
                <w:noProof/>
              </w:rPr>
              <w:t>Mysql client lib</w:t>
            </w:r>
            <w:r w:rsidR="00A504BA" w:rsidRPr="00A966C6">
              <w:rPr>
                <w:rStyle w:val="ac"/>
                <w:rFonts w:hint="eastAsia"/>
                <w:noProof/>
              </w:rPr>
              <w:t>的安装</w:t>
            </w:r>
            <w:r w:rsidR="00A504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4BA">
              <w:rPr>
                <w:noProof/>
                <w:webHidden/>
              </w:rPr>
              <w:instrText xml:space="preserve"> PAGEREF _Toc408918864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4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4BA" w:rsidRDefault="00FF55FE">
          <w:pPr>
            <w:pStyle w:val="40"/>
            <w:tabs>
              <w:tab w:val="left" w:pos="147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8918865" w:history="1">
            <w:r w:rsidR="00A504BA" w:rsidRPr="00A966C6">
              <w:rPr>
                <w:rStyle w:val="ac"/>
                <w:noProof/>
              </w:rPr>
              <w:t>1.2.2</w:t>
            </w:r>
            <w:r w:rsidR="00A504B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504BA" w:rsidRPr="00A966C6">
              <w:rPr>
                <w:rStyle w:val="ac"/>
                <w:noProof/>
              </w:rPr>
              <w:t xml:space="preserve">Openssl </w:t>
            </w:r>
            <w:r w:rsidR="00A504BA" w:rsidRPr="00A966C6">
              <w:rPr>
                <w:rStyle w:val="ac"/>
                <w:rFonts w:hint="eastAsia"/>
                <w:noProof/>
              </w:rPr>
              <w:t>开发库</w:t>
            </w:r>
            <w:r w:rsidR="00A504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4BA">
              <w:rPr>
                <w:noProof/>
                <w:webHidden/>
              </w:rPr>
              <w:instrText xml:space="preserve"> PAGEREF _Toc408918865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4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4BA" w:rsidRDefault="00FF55FE">
          <w:pPr>
            <w:pStyle w:val="40"/>
            <w:tabs>
              <w:tab w:val="left" w:pos="147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8918866" w:history="1">
            <w:r w:rsidR="00A504BA" w:rsidRPr="00A966C6">
              <w:rPr>
                <w:rStyle w:val="ac"/>
                <w:noProof/>
              </w:rPr>
              <w:t>1.2.3</w:t>
            </w:r>
            <w:r w:rsidR="00A504B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504BA" w:rsidRPr="00A966C6">
              <w:rPr>
                <w:rStyle w:val="ac"/>
                <w:noProof/>
              </w:rPr>
              <w:t>Expat</w:t>
            </w:r>
            <w:r w:rsidR="00A504BA" w:rsidRPr="00A966C6">
              <w:rPr>
                <w:rStyle w:val="ac"/>
                <w:rFonts w:hint="eastAsia"/>
                <w:noProof/>
              </w:rPr>
              <w:t>编译安装</w:t>
            </w:r>
            <w:r w:rsidR="00A504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4BA">
              <w:rPr>
                <w:noProof/>
                <w:webHidden/>
              </w:rPr>
              <w:instrText xml:space="preserve"> PAGEREF _Toc408918866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4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4BA" w:rsidRDefault="00FF55FE">
          <w:pPr>
            <w:pStyle w:val="40"/>
            <w:tabs>
              <w:tab w:val="left" w:pos="147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8918867" w:history="1">
            <w:r w:rsidR="00A504BA" w:rsidRPr="00A966C6">
              <w:rPr>
                <w:rStyle w:val="ac"/>
                <w:noProof/>
              </w:rPr>
              <w:t>1.2.4</w:t>
            </w:r>
            <w:r w:rsidR="00A504B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504BA" w:rsidRPr="00A966C6">
              <w:rPr>
                <w:rStyle w:val="ac"/>
                <w:noProof/>
              </w:rPr>
              <w:t>Google protobuf</w:t>
            </w:r>
            <w:r w:rsidR="00A504BA" w:rsidRPr="00A966C6">
              <w:rPr>
                <w:rStyle w:val="ac"/>
                <w:rFonts w:hint="eastAsia"/>
                <w:noProof/>
              </w:rPr>
              <w:t>的编译安装</w:t>
            </w:r>
            <w:r w:rsidR="00A504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4BA">
              <w:rPr>
                <w:noProof/>
                <w:webHidden/>
              </w:rPr>
              <w:instrText xml:space="preserve"> PAGEREF _Toc408918867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4B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4BA" w:rsidRDefault="00FF55FE">
          <w:pPr>
            <w:pStyle w:val="40"/>
            <w:tabs>
              <w:tab w:val="left" w:pos="147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8918868" w:history="1">
            <w:r w:rsidR="00A504BA" w:rsidRPr="00A966C6">
              <w:rPr>
                <w:rStyle w:val="ac"/>
                <w:noProof/>
              </w:rPr>
              <w:t>1.2.5</w:t>
            </w:r>
            <w:r w:rsidR="00A504B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504BA" w:rsidRPr="00A966C6">
              <w:rPr>
                <w:rStyle w:val="ac"/>
                <w:noProof/>
              </w:rPr>
              <w:t>Cwinux</w:t>
            </w:r>
            <w:r w:rsidR="00A504BA" w:rsidRPr="00A966C6">
              <w:rPr>
                <w:rStyle w:val="ac"/>
                <w:rFonts w:hint="eastAsia"/>
                <w:noProof/>
              </w:rPr>
              <w:t>编译安装</w:t>
            </w:r>
            <w:r w:rsidR="00A504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4BA">
              <w:rPr>
                <w:noProof/>
                <w:webHidden/>
              </w:rPr>
              <w:instrText xml:space="preserve"> PAGEREF _Toc408918868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4B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4BA" w:rsidRDefault="00FF55FE">
          <w:pPr>
            <w:pStyle w:val="32"/>
            <w:tabs>
              <w:tab w:val="left" w:pos="1050"/>
              <w:tab w:val="right" w:leader="dot" w:pos="973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08918869" w:history="1">
            <w:r w:rsidR="00A504BA" w:rsidRPr="00A966C6">
              <w:rPr>
                <w:rStyle w:val="ac"/>
                <w:noProof/>
              </w:rPr>
              <w:t>1.3</w:t>
            </w:r>
            <w:r w:rsidR="00A504B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A504BA" w:rsidRPr="00A966C6">
              <w:rPr>
                <w:rStyle w:val="ac"/>
                <w:noProof/>
              </w:rPr>
              <w:t>Ducter center/agent</w:t>
            </w:r>
            <w:r w:rsidR="00A504BA" w:rsidRPr="00A966C6">
              <w:rPr>
                <w:rStyle w:val="ac"/>
                <w:rFonts w:hint="eastAsia"/>
                <w:noProof/>
              </w:rPr>
              <w:t>编译安装</w:t>
            </w:r>
            <w:r w:rsidR="00A504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4BA">
              <w:rPr>
                <w:noProof/>
                <w:webHidden/>
              </w:rPr>
              <w:instrText xml:space="preserve"> PAGEREF _Toc408918869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4B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4BA" w:rsidRDefault="00FF55FE">
          <w:pPr>
            <w:pStyle w:val="32"/>
            <w:tabs>
              <w:tab w:val="left" w:pos="1050"/>
              <w:tab w:val="right" w:leader="dot" w:pos="973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08918870" w:history="1">
            <w:r w:rsidR="00A504BA" w:rsidRPr="00A966C6">
              <w:rPr>
                <w:rStyle w:val="ac"/>
                <w:noProof/>
              </w:rPr>
              <w:t>1.4</w:t>
            </w:r>
            <w:r w:rsidR="00A504B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A504BA" w:rsidRPr="00A966C6">
              <w:rPr>
                <w:rStyle w:val="ac"/>
                <w:rFonts w:hint="eastAsia"/>
                <w:noProof/>
              </w:rPr>
              <w:t>配置与启动</w:t>
            </w:r>
            <w:r w:rsidR="00A504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4BA">
              <w:rPr>
                <w:noProof/>
                <w:webHidden/>
              </w:rPr>
              <w:instrText xml:space="preserve"> PAGEREF _Toc408918870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4B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4BA" w:rsidRDefault="00FF55FE">
          <w:pPr>
            <w:pStyle w:val="40"/>
            <w:tabs>
              <w:tab w:val="left" w:pos="147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8918871" w:history="1">
            <w:r w:rsidR="00A504BA" w:rsidRPr="00A966C6">
              <w:rPr>
                <w:rStyle w:val="ac"/>
                <w:noProof/>
              </w:rPr>
              <w:t>1.4.1</w:t>
            </w:r>
            <w:r w:rsidR="00A504B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504BA" w:rsidRPr="00A966C6">
              <w:rPr>
                <w:rStyle w:val="ac"/>
                <w:noProof/>
              </w:rPr>
              <w:t>Center</w:t>
            </w:r>
            <w:r w:rsidR="00A504BA" w:rsidRPr="00A966C6">
              <w:rPr>
                <w:rStyle w:val="ac"/>
                <w:rFonts w:hint="eastAsia"/>
                <w:noProof/>
              </w:rPr>
              <w:t>的配置与启动</w:t>
            </w:r>
            <w:r w:rsidR="00A504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4BA">
              <w:rPr>
                <w:noProof/>
                <w:webHidden/>
              </w:rPr>
              <w:instrText xml:space="preserve"> PAGEREF _Toc408918871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4B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4BA" w:rsidRDefault="00FF55FE">
          <w:pPr>
            <w:pStyle w:val="40"/>
            <w:tabs>
              <w:tab w:val="left" w:pos="147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8918872" w:history="1">
            <w:r w:rsidR="00A504BA" w:rsidRPr="00A966C6">
              <w:rPr>
                <w:rStyle w:val="ac"/>
                <w:noProof/>
              </w:rPr>
              <w:t>1.4.2</w:t>
            </w:r>
            <w:r w:rsidR="00A504B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504BA" w:rsidRPr="00A966C6">
              <w:rPr>
                <w:rStyle w:val="ac"/>
                <w:noProof/>
              </w:rPr>
              <w:t>Agent</w:t>
            </w:r>
            <w:r w:rsidR="00A504BA" w:rsidRPr="00A966C6">
              <w:rPr>
                <w:rStyle w:val="ac"/>
                <w:rFonts w:hint="eastAsia"/>
                <w:noProof/>
              </w:rPr>
              <w:t>的配置与启动</w:t>
            </w:r>
            <w:r w:rsidR="00A504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4BA">
              <w:rPr>
                <w:noProof/>
                <w:webHidden/>
              </w:rPr>
              <w:instrText xml:space="preserve"> PAGEREF _Toc408918872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4B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4BA" w:rsidRDefault="00FF55FE">
          <w:pPr>
            <w:pStyle w:val="22"/>
            <w:tabs>
              <w:tab w:val="left" w:pos="630"/>
              <w:tab w:val="right" w:leader="dot" w:pos="9737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08918873" w:history="1">
            <w:r w:rsidR="00A504BA" w:rsidRPr="00A966C6">
              <w:rPr>
                <w:rStyle w:val="ac"/>
                <w:noProof/>
              </w:rPr>
              <w:t>2</w:t>
            </w:r>
            <w:r w:rsidR="00A504BA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A504BA" w:rsidRPr="00A966C6">
              <w:rPr>
                <w:rStyle w:val="ac"/>
                <w:noProof/>
              </w:rPr>
              <w:t>Ducter Web</w:t>
            </w:r>
            <w:r w:rsidR="00A504BA" w:rsidRPr="00A966C6">
              <w:rPr>
                <w:rStyle w:val="ac"/>
                <w:rFonts w:hint="eastAsia"/>
                <w:noProof/>
              </w:rPr>
              <w:t>安装与配置</w:t>
            </w:r>
            <w:r w:rsidR="00A504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4BA">
              <w:rPr>
                <w:noProof/>
                <w:webHidden/>
              </w:rPr>
              <w:instrText xml:space="preserve"> PAGEREF _Toc408918873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4B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A3D" w:rsidRDefault="00FF55FE">
          <w:r>
            <w:rPr>
              <w:smallCaps/>
            </w:rPr>
            <w:fldChar w:fldCharType="end"/>
          </w:r>
        </w:p>
      </w:sdtContent>
    </w:sdt>
    <w:p w:rsidR="00470F24" w:rsidRDefault="00470F24" w:rsidP="00681800">
      <w:pPr>
        <w:rPr>
          <w:sz w:val="18"/>
          <w:szCs w:val="18"/>
        </w:rPr>
      </w:pPr>
    </w:p>
    <w:p w:rsidR="000F734A" w:rsidRDefault="00470F24" w:rsidP="00455A3D">
      <w:pPr>
        <w:pStyle w:val="2"/>
      </w:pPr>
      <w:r>
        <w:br w:type="page"/>
      </w:r>
      <w:bookmarkStart w:id="0" w:name="_Toc408836127"/>
      <w:bookmarkStart w:id="1" w:name="_Toc408918861"/>
      <w:r w:rsidR="000F734A">
        <w:rPr>
          <w:rFonts w:hint="eastAsia"/>
        </w:rPr>
        <w:lastRenderedPageBreak/>
        <w:t>Ducter Center</w:t>
      </w:r>
      <w:bookmarkEnd w:id="0"/>
      <w:r w:rsidR="000267B6">
        <w:rPr>
          <w:rFonts w:hint="eastAsia"/>
        </w:rPr>
        <w:t>与</w:t>
      </w:r>
      <w:r w:rsidR="000267B6">
        <w:rPr>
          <w:rFonts w:hint="eastAsia"/>
        </w:rPr>
        <w:t>Agent</w:t>
      </w:r>
      <w:r w:rsidR="000F734A">
        <w:rPr>
          <w:rFonts w:hint="eastAsia"/>
        </w:rPr>
        <w:t>编译、安装与配置</w:t>
      </w:r>
      <w:bookmarkEnd w:id="1"/>
    </w:p>
    <w:p w:rsidR="000F734A" w:rsidRDefault="000F734A" w:rsidP="000F734A">
      <w:pPr>
        <w:pStyle w:val="3"/>
      </w:pPr>
      <w:bookmarkStart w:id="2" w:name="_Toc408918862"/>
      <w:r>
        <w:rPr>
          <w:rFonts w:hint="eastAsia"/>
        </w:rPr>
        <w:t>依赖软件包</w:t>
      </w:r>
      <w:bookmarkEnd w:id="2"/>
    </w:p>
    <w:p w:rsidR="000F734A" w:rsidRDefault="000F734A" w:rsidP="000F734A">
      <w:pPr>
        <w:ind w:left="720"/>
        <w:rPr>
          <w:rFonts w:asciiTheme="minorEastAsia" w:eastAsiaTheme="minorEastAsia" w:hAnsiTheme="minorEastAsia"/>
          <w:sz w:val="24"/>
        </w:rPr>
      </w:pPr>
      <w:r w:rsidRPr="000F734A">
        <w:rPr>
          <w:rFonts w:asciiTheme="minorEastAsia" w:eastAsiaTheme="minorEastAsia" w:hAnsiTheme="minorEastAsia" w:hint="eastAsia"/>
          <w:sz w:val="24"/>
        </w:rPr>
        <w:t>Ducter</w:t>
      </w:r>
      <w:r>
        <w:rPr>
          <w:rFonts w:asciiTheme="minorEastAsia" w:eastAsiaTheme="minorEastAsia" w:hAnsiTheme="minorEastAsia" w:hint="eastAsia"/>
          <w:sz w:val="24"/>
        </w:rPr>
        <w:t>依赖如下的软件包：</w:t>
      </w:r>
    </w:p>
    <w:p w:rsidR="00F95CC3" w:rsidRDefault="00F95CC3" w:rsidP="00F95CC3">
      <w:pPr>
        <w:pStyle w:val="af9"/>
        <w:numPr>
          <w:ilvl w:val="0"/>
          <w:numId w:val="24"/>
        </w:numPr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mysql client lib：版本不低于5.0（只center需要）</w:t>
      </w:r>
    </w:p>
    <w:p w:rsidR="00F95CC3" w:rsidRDefault="00F95CC3" w:rsidP="00F95CC3">
      <w:pPr>
        <w:pStyle w:val="af9"/>
        <w:numPr>
          <w:ilvl w:val="0"/>
          <w:numId w:val="24"/>
        </w:numPr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openssl开发库: 版本不低于0.8</w:t>
      </w:r>
    </w:p>
    <w:p w:rsidR="00F95CC3" w:rsidRDefault="00F95CC3" w:rsidP="00F95CC3">
      <w:pPr>
        <w:pStyle w:val="af9"/>
        <w:numPr>
          <w:ilvl w:val="0"/>
          <w:numId w:val="24"/>
        </w:numPr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expat： 版本不低于2.0（只center需要）</w:t>
      </w:r>
    </w:p>
    <w:p w:rsidR="00F95CC3" w:rsidRDefault="00F95CC3" w:rsidP="00F95CC3">
      <w:pPr>
        <w:pStyle w:val="af9"/>
        <w:numPr>
          <w:ilvl w:val="0"/>
          <w:numId w:val="24"/>
        </w:numPr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protobuf：版本不低于2.4</w:t>
      </w:r>
    </w:p>
    <w:p w:rsidR="000F734A" w:rsidRDefault="000F734A" w:rsidP="000F734A">
      <w:pPr>
        <w:pStyle w:val="af9"/>
        <w:numPr>
          <w:ilvl w:val="0"/>
          <w:numId w:val="24"/>
        </w:numPr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cwinux : 版本不低于2.4.1</w:t>
      </w:r>
    </w:p>
    <w:p w:rsidR="000F734A" w:rsidRPr="00F95CC3" w:rsidRDefault="000F734A" w:rsidP="00F95CC3">
      <w:pPr>
        <w:ind w:left="720"/>
        <w:rPr>
          <w:rFonts w:asciiTheme="minorEastAsia" w:eastAsiaTheme="minorEastAsia" w:hAnsiTheme="minorEastAsia"/>
          <w:sz w:val="24"/>
        </w:rPr>
      </w:pPr>
    </w:p>
    <w:p w:rsidR="000F734A" w:rsidRDefault="00A353E3" w:rsidP="000F734A">
      <w:pPr>
        <w:pStyle w:val="3"/>
      </w:pPr>
      <w:bookmarkStart w:id="3" w:name="_Toc408918863"/>
      <w:r>
        <w:rPr>
          <w:rFonts w:hint="eastAsia"/>
        </w:rPr>
        <w:t>依赖包安装</w:t>
      </w:r>
      <w:r w:rsidR="000F734A">
        <w:rPr>
          <w:rFonts w:hint="eastAsia"/>
        </w:rPr>
        <w:t>编译</w:t>
      </w:r>
      <w:bookmarkEnd w:id="3"/>
    </w:p>
    <w:p w:rsidR="00F95CC3" w:rsidRDefault="00F95CC3" w:rsidP="006D702F">
      <w:pPr>
        <w:pStyle w:val="4"/>
      </w:pPr>
      <w:bookmarkStart w:id="4" w:name="_Toc408918864"/>
      <w:r>
        <w:rPr>
          <w:rFonts w:hint="eastAsia"/>
        </w:rPr>
        <w:t>Mysql client lib</w:t>
      </w:r>
      <w:r>
        <w:rPr>
          <w:rFonts w:hint="eastAsia"/>
        </w:rPr>
        <w:t>的安装</w:t>
      </w:r>
      <w:bookmarkEnd w:id="4"/>
    </w:p>
    <w:p w:rsidR="00F95CC3" w:rsidRPr="00F95CC3" w:rsidRDefault="00F95CC3" w:rsidP="00F95CC3">
      <w:pPr>
        <w:ind w:left="420"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#下面是centos64环境下的rpm安装，根据自己实际情况决定是否安装</w:t>
      </w:r>
    </w:p>
    <w:p w:rsidR="00F95CC3" w:rsidRPr="00F95CC3" w:rsidRDefault="00F95CC3" w:rsidP="00F95CC3">
      <w:pPr>
        <w:ind w:left="864"/>
        <w:rPr>
          <w:rFonts w:asciiTheme="minorEastAsia" w:eastAsiaTheme="minorEastAsia" w:hAnsiTheme="minorEastAsia"/>
          <w:sz w:val="24"/>
        </w:rPr>
      </w:pPr>
      <w:r w:rsidRPr="00F95CC3">
        <w:rPr>
          <w:rFonts w:asciiTheme="minorEastAsia" w:eastAsiaTheme="minorEastAsia" w:hAnsiTheme="minorEastAsia" w:hint="eastAsia"/>
          <w:sz w:val="24"/>
        </w:rPr>
        <w:t xml:space="preserve">#yum install </w:t>
      </w:r>
      <w:r w:rsidRPr="00F95CC3">
        <w:rPr>
          <w:rFonts w:asciiTheme="minorEastAsia" w:eastAsiaTheme="minorEastAsia" w:hAnsiTheme="minorEastAsia"/>
          <w:sz w:val="24"/>
        </w:rPr>
        <w:t>mysql-devel.x86_64</w:t>
      </w:r>
      <w:r>
        <w:rPr>
          <w:rFonts w:asciiTheme="minorEastAsia" w:eastAsiaTheme="minorEastAsia" w:hAnsiTheme="minorEastAsia" w:hint="eastAsia"/>
          <w:sz w:val="24"/>
        </w:rPr>
        <w:t xml:space="preserve"> </w:t>
      </w:r>
    </w:p>
    <w:p w:rsidR="00F95CC3" w:rsidRDefault="00F95CC3" w:rsidP="006D702F">
      <w:pPr>
        <w:pStyle w:val="4"/>
      </w:pPr>
      <w:bookmarkStart w:id="5" w:name="_Toc408918865"/>
      <w:r>
        <w:t>O</w:t>
      </w:r>
      <w:r>
        <w:rPr>
          <w:rFonts w:hint="eastAsia"/>
        </w:rPr>
        <w:t xml:space="preserve">penssl </w:t>
      </w:r>
      <w:r>
        <w:rPr>
          <w:rFonts w:hint="eastAsia"/>
        </w:rPr>
        <w:t>开发库</w:t>
      </w:r>
      <w:bookmarkEnd w:id="5"/>
    </w:p>
    <w:p w:rsidR="00F95CC3" w:rsidRPr="00F95CC3" w:rsidRDefault="00F95CC3" w:rsidP="00F95CC3">
      <w:pPr>
        <w:ind w:left="420" w:firstLine="420"/>
      </w:pPr>
      <w:r>
        <w:rPr>
          <w:rFonts w:asciiTheme="minorEastAsia" w:eastAsiaTheme="minorEastAsia" w:hAnsiTheme="minorEastAsia" w:hint="eastAsia"/>
          <w:sz w:val="24"/>
        </w:rPr>
        <w:t>#下面是centos64环境下的rpm安装，根据自己实际情况决定是否安装</w:t>
      </w:r>
    </w:p>
    <w:p w:rsidR="00F95CC3" w:rsidRDefault="00F95CC3" w:rsidP="00F95CC3">
      <w:pPr>
        <w:ind w:left="864"/>
        <w:rPr>
          <w:rFonts w:asciiTheme="minorEastAsia" w:eastAsiaTheme="minorEastAsia" w:hAnsiTheme="minorEastAsia"/>
          <w:sz w:val="24"/>
        </w:rPr>
      </w:pPr>
      <w:r w:rsidRPr="00F95CC3">
        <w:rPr>
          <w:rFonts w:asciiTheme="minorEastAsia" w:eastAsiaTheme="minorEastAsia" w:hAnsiTheme="minorEastAsia" w:hint="eastAsia"/>
          <w:sz w:val="24"/>
        </w:rPr>
        <w:t xml:space="preserve">#yum install </w:t>
      </w:r>
      <w:r w:rsidRPr="00F95CC3">
        <w:t>openssl-devel.x86_64</w:t>
      </w:r>
      <w:r>
        <w:rPr>
          <w:rFonts w:asciiTheme="minorEastAsia" w:eastAsiaTheme="minorEastAsia" w:hAnsiTheme="minorEastAsia" w:hint="eastAsia"/>
          <w:sz w:val="24"/>
        </w:rPr>
        <w:t xml:space="preserve">  </w:t>
      </w:r>
    </w:p>
    <w:p w:rsidR="00F95CC3" w:rsidRDefault="00F95CC3" w:rsidP="006D702F">
      <w:pPr>
        <w:pStyle w:val="4"/>
      </w:pPr>
      <w:bookmarkStart w:id="6" w:name="_Toc408918866"/>
      <w:r>
        <w:t>E</w:t>
      </w:r>
      <w:r>
        <w:rPr>
          <w:rFonts w:hint="eastAsia"/>
        </w:rPr>
        <w:t>xpat</w:t>
      </w:r>
      <w:r>
        <w:rPr>
          <w:rFonts w:hint="eastAsia"/>
        </w:rPr>
        <w:t>编译安装</w:t>
      </w:r>
      <w:bookmarkEnd w:id="6"/>
    </w:p>
    <w:p w:rsidR="00F95CC3" w:rsidRDefault="00F95CC3" w:rsidP="00F95CC3">
      <w:pPr>
        <w:pStyle w:val="af9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661287">
        <w:rPr>
          <w:rFonts w:asciiTheme="minorEastAsia" w:eastAsiaTheme="minorEastAsia" w:hAnsiTheme="minorEastAsia" w:hint="eastAsia"/>
          <w:sz w:val="24"/>
          <w:szCs w:val="24"/>
        </w:rPr>
        <w:t>下载软件包：</w:t>
      </w:r>
    </w:p>
    <w:p w:rsidR="00F95CC3" w:rsidRPr="00661287" w:rsidRDefault="00F95CC3" w:rsidP="00F95CC3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>
        <w:rPr>
          <w:rFonts w:asciiTheme="minorEastAsia" w:eastAsiaTheme="minorEastAsia" w:hAnsiTheme="minorEastAsia"/>
          <w:sz w:val="24"/>
          <w:szCs w:val="24"/>
        </w:rPr>
        <w:t xml:space="preserve">wget </w:t>
      </w:r>
      <w:hyperlink r:id="rId8" w:tgtFrame="_blank" w:history="1">
        <w:r>
          <w:rPr>
            <w:rStyle w:val="ac"/>
            <w:rFonts w:ascii="Segoe UI" w:hAnsi="Segoe UI" w:cs="Segoe UI"/>
            <w:color w:val="5566DD"/>
            <w:szCs w:val="20"/>
          </w:rPr>
          <w:t>http://jaist.dl.sourceforge.net/project/expat/expat/2.1.0/expat-2.1.0.tar.gz</w:t>
        </w:r>
      </w:hyperlink>
    </w:p>
    <w:p w:rsidR="00F95CC3" w:rsidRPr="00661287" w:rsidRDefault="00F95CC3" w:rsidP="00F95CC3">
      <w:pPr>
        <w:pStyle w:val="af9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661287">
        <w:rPr>
          <w:rFonts w:asciiTheme="minorEastAsia" w:eastAsiaTheme="minorEastAsia" w:hAnsiTheme="minorEastAsia" w:hint="eastAsia"/>
          <w:sz w:val="24"/>
          <w:szCs w:val="24"/>
        </w:rPr>
        <w:t>解压编译安装：</w:t>
      </w:r>
    </w:p>
    <w:p w:rsidR="00F95CC3" w:rsidRPr="00F95CC3" w:rsidRDefault="00F95CC3" w:rsidP="00F95CC3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Pr="00F95CC3">
        <w:rPr>
          <w:rFonts w:asciiTheme="minorEastAsia" w:eastAsiaTheme="minorEastAsia" w:hAnsiTheme="minorEastAsia"/>
          <w:sz w:val="24"/>
          <w:szCs w:val="24"/>
        </w:rPr>
        <w:t>tar  xvfz   expat-2.1.0.tar.gz</w:t>
      </w:r>
    </w:p>
    <w:p w:rsidR="00F95CC3" w:rsidRPr="00F95CC3" w:rsidRDefault="00F95CC3" w:rsidP="00F95CC3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Pr="00F95CC3">
        <w:rPr>
          <w:rFonts w:asciiTheme="minorEastAsia" w:eastAsiaTheme="minorEastAsia" w:hAnsiTheme="minorEastAsia" w:hint="eastAsia"/>
          <w:sz w:val="24"/>
          <w:szCs w:val="24"/>
        </w:rPr>
        <w:t xml:space="preserve">cd   </w:t>
      </w:r>
      <w:r w:rsidRPr="00F95CC3">
        <w:rPr>
          <w:rFonts w:asciiTheme="minorEastAsia" w:eastAsiaTheme="minorEastAsia" w:hAnsiTheme="minorEastAsia"/>
          <w:sz w:val="24"/>
          <w:szCs w:val="24"/>
        </w:rPr>
        <w:t>expat-2.1.0</w:t>
      </w:r>
    </w:p>
    <w:p w:rsidR="00F95CC3" w:rsidRPr="00F95CC3" w:rsidRDefault="00F95CC3" w:rsidP="00F95CC3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Pr="00F95CC3">
        <w:rPr>
          <w:rFonts w:asciiTheme="minorEastAsia" w:eastAsiaTheme="minorEastAsia" w:hAnsiTheme="minorEastAsia"/>
          <w:sz w:val="24"/>
          <w:szCs w:val="24"/>
        </w:rPr>
        <w:t>./configure --enable-shared=no</w:t>
      </w:r>
      <w:r w:rsidR="00241519">
        <w:rPr>
          <w:rFonts w:asciiTheme="minorEastAsia" w:eastAsiaTheme="minorEastAsia" w:hAnsiTheme="minorEastAsia" w:hint="eastAsia"/>
          <w:sz w:val="24"/>
          <w:szCs w:val="24"/>
        </w:rPr>
        <w:t xml:space="preserve">   ##形成静态库</w:t>
      </w:r>
    </w:p>
    <w:p w:rsidR="00F95CC3" w:rsidRDefault="00F95CC3" w:rsidP="00F95CC3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#m</w:t>
      </w:r>
      <w:r w:rsidRPr="00F95CC3">
        <w:rPr>
          <w:rFonts w:asciiTheme="minorEastAsia" w:eastAsiaTheme="minorEastAsia" w:hAnsiTheme="minorEastAsia" w:hint="eastAsia"/>
          <w:sz w:val="24"/>
          <w:szCs w:val="24"/>
        </w:rPr>
        <w:t>ake</w:t>
      </w:r>
    </w:p>
    <w:p w:rsidR="00F95CC3" w:rsidRPr="00F95CC3" w:rsidRDefault="00F95CC3" w:rsidP="00F95CC3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Pr="00F95CC3">
        <w:rPr>
          <w:rFonts w:asciiTheme="minorEastAsia" w:eastAsiaTheme="minorEastAsia" w:hAnsiTheme="minorEastAsia" w:hint="eastAsia"/>
          <w:sz w:val="24"/>
          <w:szCs w:val="24"/>
        </w:rPr>
        <w:t>make install</w:t>
      </w:r>
    </w:p>
    <w:p w:rsidR="00F95CC3" w:rsidRDefault="00F95CC3" w:rsidP="006D702F">
      <w:pPr>
        <w:pStyle w:val="4"/>
      </w:pPr>
      <w:bookmarkStart w:id="7" w:name="_Toc408918867"/>
      <w:r>
        <w:lastRenderedPageBreak/>
        <w:t>G</w:t>
      </w:r>
      <w:r>
        <w:rPr>
          <w:rFonts w:hint="eastAsia"/>
        </w:rPr>
        <w:t>oogle protobuf</w:t>
      </w:r>
      <w:r>
        <w:rPr>
          <w:rFonts w:hint="eastAsia"/>
        </w:rPr>
        <w:t>的编译安装</w:t>
      </w:r>
      <w:bookmarkEnd w:id="7"/>
    </w:p>
    <w:p w:rsidR="00241519" w:rsidRDefault="00241519" w:rsidP="00241519">
      <w:pPr>
        <w:pStyle w:val="af9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661287">
        <w:rPr>
          <w:rFonts w:asciiTheme="minorEastAsia" w:eastAsiaTheme="minorEastAsia" w:hAnsiTheme="minorEastAsia" w:hint="eastAsia"/>
          <w:sz w:val="24"/>
          <w:szCs w:val="24"/>
        </w:rPr>
        <w:t>下载软件包：</w:t>
      </w:r>
    </w:p>
    <w:p w:rsidR="00241519" w:rsidRPr="00241519" w:rsidRDefault="00241519" w:rsidP="00241519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>
        <w:rPr>
          <w:rFonts w:asciiTheme="minorEastAsia" w:eastAsiaTheme="minorEastAsia" w:hAnsiTheme="minorEastAsia"/>
          <w:sz w:val="24"/>
          <w:szCs w:val="24"/>
        </w:rPr>
        <w:t xml:space="preserve">wget </w:t>
      </w:r>
      <w:r w:rsidRPr="00241519">
        <w:rPr>
          <w:rFonts w:asciiTheme="minorEastAsia" w:eastAsiaTheme="minorEastAsia" w:hAnsiTheme="minorEastAsia"/>
          <w:sz w:val="18"/>
          <w:szCs w:val="18"/>
        </w:rPr>
        <w:t>https://github.com/google/protobuf/releases/download/v2.6.1/protobuf-2.6.1.tar.bz2</w:t>
      </w:r>
    </w:p>
    <w:p w:rsidR="00241519" w:rsidRPr="00661287" w:rsidRDefault="00241519" w:rsidP="00241519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</w:p>
    <w:p w:rsidR="00241519" w:rsidRPr="00661287" w:rsidRDefault="00241519" w:rsidP="00241519">
      <w:pPr>
        <w:pStyle w:val="af9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661287">
        <w:rPr>
          <w:rFonts w:asciiTheme="minorEastAsia" w:eastAsiaTheme="minorEastAsia" w:hAnsiTheme="minorEastAsia" w:hint="eastAsia"/>
          <w:sz w:val="24"/>
          <w:szCs w:val="24"/>
        </w:rPr>
        <w:t>解压编译安装：</w:t>
      </w:r>
    </w:p>
    <w:p w:rsidR="00241519" w:rsidRDefault="00241519" w:rsidP="00241519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Pr="00241519">
        <w:t xml:space="preserve"> </w:t>
      </w:r>
      <w:r w:rsidRPr="00241519">
        <w:rPr>
          <w:rFonts w:asciiTheme="minorEastAsia" w:eastAsiaTheme="minorEastAsia" w:hAnsiTheme="minorEastAsia"/>
          <w:sz w:val="24"/>
          <w:szCs w:val="24"/>
        </w:rPr>
        <w:t xml:space="preserve">bzip2 -d protobuf-2.6.1.tar.bz2 </w:t>
      </w:r>
    </w:p>
    <w:p w:rsidR="00241519" w:rsidRPr="00F95CC3" w:rsidRDefault="00241519" w:rsidP="00241519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>
        <w:rPr>
          <w:rFonts w:asciiTheme="minorEastAsia" w:eastAsiaTheme="minorEastAsia" w:hAnsiTheme="minorEastAsia"/>
          <w:sz w:val="24"/>
          <w:szCs w:val="24"/>
        </w:rPr>
        <w:t>tar  xvf</w:t>
      </w:r>
      <w:r w:rsidRPr="00F95CC3">
        <w:rPr>
          <w:rFonts w:asciiTheme="minorEastAsia" w:eastAsiaTheme="minorEastAsia" w:hAnsiTheme="minorEastAsia"/>
          <w:sz w:val="24"/>
          <w:szCs w:val="24"/>
        </w:rPr>
        <w:t xml:space="preserve">  </w:t>
      </w:r>
      <w:r w:rsidRPr="00241519">
        <w:rPr>
          <w:rFonts w:asciiTheme="minorEastAsia" w:eastAsiaTheme="minorEastAsia" w:hAnsiTheme="minorEastAsia"/>
          <w:sz w:val="24"/>
          <w:szCs w:val="24"/>
        </w:rPr>
        <w:t>protobuf-2.6.1.tar</w:t>
      </w:r>
    </w:p>
    <w:p w:rsidR="00241519" w:rsidRPr="00F95CC3" w:rsidRDefault="00241519" w:rsidP="00241519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Pr="00F95CC3">
        <w:rPr>
          <w:rFonts w:asciiTheme="minorEastAsia" w:eastAsiaTheme="minorEastAsia" w:hAnsiTheme="minorEastAsia" w:hint="eastAsia"/>
          <w:sz w:val="24"/>
          <w:szCs w:val="24"/>
        </w:rPr>
        <w:t xml:space="preserve">cd   </w:t>
      </w:r>
      <w:r w:rsidRPr="00241519">
        <w:rPr>
          <w:rFonts w:asciiTheme="minorEastAsia" w:eastAsiaTheme="minorEastAsia" w:hAnsiTheme="minorEastAsia"/>
          <w:sz w:val="24"/>
          <w:szCs w:val="24"/>
        </w:rPr>
        <w:t>protobuf</w:t>
      </w:r>
      <w:r>
        <w:rPr>
          <w:rFonts w:asciiTheme="minorEastAsia" w:eastAsiaTheme="minorEastAsia" w:hAnsiTheme="minorEastAsia"/>
          <w:sz w:val="24"/>
          <w:szCs w:val="24"/>
        </w:rPr>
        <w:t>-2.6.1</w:t>
      </w:r>
    </w:p>
    <w:p w:rsidR="00241519" w:rsidRPr="00F95CC3" w:rsidRDefault="00241519" w:rsidP="00241519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Pr="00F95CC3">
        <w:rPr>
          <w:rFonts w:asciiTheme="minorEastAsia" w:eastAsiaTheme="minorEastAsia" w:hAnsiTheme="minorEastAsia"/>
          <w:sz w:val="24"/>
          <w:szCs w:val="24"/>
        </w:rPr>
        <w:t>./configure --enable-shared=no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 ##形成静态库</w:t>
      </w:r>
    </w:p>
    <w:p w:rsidR="00241519" w:rsidRDefault="00241519" w:rsidP="00241519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#m</w:t>
      </w:r>
      <w:r w:rsidRPr="00F95CC3">
        <w:rPr>
          <w:rFonts w:asciiTheme="minorEastAsia" w:eastAsiaTheme="minorEastAsia" w:hAnsiTheme="minorEastAsia" w:hint="eastAsia"/>
          <w:sz w:val="24"/>
          <w:szCs w:val="24"/>
        </w:rPr>
        <w:t>ake</w:t>
      </w:r>
    </w:p>
    <w:p w:rsidR="00241519" w:rsidRPr="00F95CC3" w:rsidRDefault="00241519" w:rsidP="00241519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Pr="00F95CC3">
        <w:rPr>
          <w:rFonts w:asciiTheme="minorEastAsia" w:eastAsiaTheme="minorEastAsia" w:hAnsiTheme="minorEastAsia" w:hint="eastAsia"/>
          <w:sz w:val="24"/>
          <w:szCs w:val="24"/>
        </w:rPr>
        <w:t>make install</w:t>
      </w:r>
    </w:p>
    <w:p w:rsidR="00241519" w:rsidRPr="00241519" w:rsidRDefault="00241519" w:rsidP="00241519"/>
    <w:p w:rsidR="000F734A" w:rsidRDefault="000F734A" w:rsidP="006D702F">
      <w:pPr>
        <w:pStyle w:val="4"/>
      </w:pPr>
      <w:bookmarkStart w:id="8" w:name="_Toc408918868"/>
      <w:r>
        <w:t>C</w:t>
      </w:r>
      <w:r>
        <w:rPr>
          <w:rFonts w:hint="eastAsia"/>
        </w:rPr>
        <w:t>winux</w:t>
      </w:r>
      <w:r>
        <w:rPr>
          <w:rFonts w:hint="eastAsia"/>
        </w:rPr>
        <w:t>编译安装</w:t>
      </w:r>
      <w:bookmarkEnd w:id="8"/>
    </w:p>
    <w:p w:rsidR="000F734A" w:rsidRDefault="000F734A" w:rsidP="000F734A">
      <w:pPr>
        <w:pStyle w:val="af9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661287">
        <w:rPr>
          <w:rFonts w:asciiTheme="minorEastAsia" w:eastAsiaTheme="minorEastAsia" w:hAnsiTheme="minorEastAsia" w:hint="eastAsia"/>
          <w:sz w:val="24"/>
          <w:szCs w:val="24"/>
        </w:rPr>
        <w:t>下载软件包：</w:t>
      </w:r>
    </w:p>
    <w:p w:rsidR="00661287" w:rsidRPr="00661287" w:rsidRDefault="00F95CC3" w:rsidP="00661287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="00E22FCF" w:rsidRPr="00E22FCF">
        <w:rPr>
          <w:rFonts w:asciiTheme="minorEastAsia" w:eastAsiaTheme="minorEastAsia" w:hAnsiTheme="minorEastAsia"/>
          <w:sz w:val="24"/>
          <w:szCs w:val="24"/>
        </w:rPr>
        <w:t>wget https://github.com/dengleitju/cwinux/archive/v2.4.1.tar.gz -O cwinux.2.4.1.tar.gz</w:t>
      </w:r>
    </w:p>
    <w:p w:rsidR="000F734A" w:rsidRPr="00661287" w:rsidRDefault="000F734A" w:rsidP="000F734A">
      <w:pPr>
        <w:pStyle w:val="af9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661287">
        <w:rPr>
          <w:rFonts w:asciiTheme="minorEastAsia" w:eastAsiaTheme="minorEastAsia" w:hAnsiTheme="minorEastAsia" w:hint="eastAsia"/>
          <w:sz w:val="24"/>
          <w:szCs w:val="24"/>
        </w:rPr>
        <w:t>解压编译安装：</w:t>
      </w:r>
    </w:p>
    <w:p w:rsidR="000F734A" w:rsidRPr="00661287" w:rsidRDefault="00F95CC3" w:rsidP="000F734A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="000F734A" w:rsidRPr="00661287">
        <w:rPr>
          <w:rFonts w:asciiTheme="minorEastAsia" w:eastAsiaTheme="minorEastAsia" w:hAnsiTheme="minorEastAsia"/>
          <w:sz w:val="24"/>
          <w:szCs w:val="24"/>
        </w:rPr>
        <w:t>tar  xvfz   cwinux.2.4.1.tar.gz</w:t>
      </w:r>
    </w:p>
    <w:p w:rsidR="000F734A" w:rsidRDefault="00F95CC3" w:rsidP="000F734A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="000F734A" w:rsidRPr="00661287">
        <w:rPr>
          <w:rFonts w:asciiTheme="minorEastAsia" w:eastAsiaTheme="minorEastAsia" w:hAnsiTheme="minorEastAsia" w:hint="eastAsia"/>
          <w:sz w:val="24"/>
          <w:szCs w:val="24"/>
        </w:rPr>
        <w:t>cd   cwinux</w:t>
      </w:r>
    </w:p>
    <w:p w:rsidR="00241519" w:rsidRPr="00661287" w:rsidRDefault="00241519" w:rsidP="00241519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##########形成静态库</w:t>
      </w:r>
    </w:p>
    <w:p w:rsidR="000F734A" w:rsidRPr="00661287" w:rsidRDefault="00F95CC3" w:rsidP="000F734A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="00661287" w:rsidRPr="00661287">
        <w:rPr>
          <w:rFonts w:asciiTheme="minorEastAsia" w:eastAsiaTheme="minorEastAsia" w:hAnsiTheme="minorEastAsia"/>
          <w:sz w:val="24"/>
          <w:szCs w:val="24"/>
        </w:rPr>
        <w:t>./configure --prefix=/usr/local/cwinux --enable-shared=no</w:t>
      </w:r>
      <w:r w:rsidR="00241519">
        <w:rPr>
          <w:rFonts w:asciiTheme="minorEastAsia" w:eastAsiaTheme="minorEastAsia" w:hAnsiTheme="minorEastAsia" w:hint="eastAsia"/>
          <w:sz w:val="24"/>
          <w:szCs w:val="24"/>
        </w:rPr>
        <w:t xml:space="preserve">  </w:t>
      </w:r>
    </w:p>
    <w:p w:rsidR="00661287" w:rsidRPr="00661287" w:rsidRDefault="00F95CC3" w:rsidP="000F734A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="00661287" w:rsidRPr="00661287">
        <w:rPr>
          <w:rFonts w:asciiTheme="minorEastAsia" w:eastAsiaTheme="minorEastAsia" w:hAnsiTheme="minorEastAsia" w:hint="eastAsia"/>
          <w:sz w:val="24"/>
          <w:szCs w:val="24"/>
        </w:rPr>
        <w:t>make</w:t>
      </w:r>
    </w:p>
    <w:p w:rsidR="00661287" w:rsidRPr="00661287" w:rsidRDefault="00F95CC3" w:rsidP="000F734A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="00661287" w:rsidRPr="00661287">
        <w:rPr>
          <w:rFonts w:asciiTheme="minorEastAsia" w:eastAsiaTheme="minorEastAsia" w:hAnsiTheme="minorEastAsia" w:hint="eastAsia"/>
          <w:sz w:val="24"/>
          <w:szCs w:val="24"/>
        </w:rPr>
        <w:t>make install</w:t>
      </w:r>
    </w:p>
    <w:p w:rsidR="00661287" w:rsidRPr="00F95CC3" w:rsidRDefault="00661287" w:rsidP="00F95CC3">
      <w:pPr>
        <w:ind w:left="840" w:firstLine="420"/>
        <w:rPr>
          <w:rFonts w:asciiTheme="minorEastAsia" w:eastAsiaTheme="minorEastAsia" w:hAnsiTheme="minorEastAsia"/>
          <w:sz w:val="24"/>
        </w:rPr>
      </w:pPr>
    </w:p>
    <w:p w:rsidR="00A01CE4" w:rsidRDefault="00A01CE4" w:rsidP="00661287">
      <w:pPr>
        <w:rPr>
          <w:rFonts w:asciiTheme="minorEastAsia" w:eastAsiaTheme="minorEastAsia" w:hAnsiTheme="minorEastAsia"/>
          <w:sz w:val="24"/>
        </w:rPr>
      </w:pPr>
    </w:p>
    <w:p w:rsidR="009B04E4" w:rsidRDefault="000267B6" w:rsidP="00241519">
      <w:pPr>
        <w:pStyle w:val="3"/>
      </w:pPr>
      <w:bookmarkStart w:id="9" w:name="_Toc408918869"/>
      <w:r>
        <w:rPr>
          <w:rFonts w:hint="eastAsia"/>
        </w:rPr>
        <w:t>Ducter center/agent</w:t>
      </w:r>
      <w:r w:rsidR="00241519">
        <w:rPr>
          <w:rFonts w:hint="eastAsia"/>
        </w:rPr>
        <w:t>编译</w:t>
      </w:r>
      <w:r>
        <w:rPr>
          <w:rFonts w:hint="eastAsia"/>
        </w:rPr>
        <w:t>安装</w:t>
      </w:r>
      <w:bookmarkEnd w:id="9"/>
    </w:p>
    <w:p w:rsidR="009B04E4" w:rsidRDefault="009B04E4" w:rsidP="009B04E4">
      <w:pPr>
        <w:pStyle w:val="af9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661287">
        <w:rPr>
          <w:rFonts w:asciiTheme="minorEastAsia" w:eastAsiaTheme="minorEastAsia" w:hAnsiTheme="minorEastAsia" w:hint="eastAsia"/>
          <w:sz w:val="24"/>
          <w:szCs w:val="24"/>
        </w:rPr>
        <w:t>下载软件包：</w:t>
      </w:r>
    </w:p>
    <w:p w:rsidR="009B04E4" w:rsidRPr="00661287" w:rsidRDefault="009B04E4" w:rsidP="009B04E4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>
        <w:rPr>
          <w:rFonts w:asciiTheme="minorEastAsia" w:eastAsiaTheme="minorEastAsia" w:hAnsiTheme="minorEastAsia"/>
          <w:sz w:val="24"/>
          <w:szCs w:val="24"/>
        </w:rPr>
        <w:t xml:space="preserve">wget </w:t>
      </w:r>
      <w:r>
        <w:rPr>
          <w:rFonts w:asciiTheme="minorEastAsia" w:eastAsiaTheme="minorEastAsia" w:hAnsiTheme="minorEastAsia" w:hint="eastAsia"/>
          <w:sz w:val="24"/>
          <w:szCs w:val="24"/>
        </w:rPr>
        <w:t>xxxxxxxx</w:t>
      </w:r>
    </w:p>
    <w:p w:rsidR="009B04E4" w:rsidRDefault="009B04E4" w:rsidP="009B04E4">
      <w:pPr>
        <w:pStyle w:val="af9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661287">
        <w:rPr>
          <w:rFonts w:asciiTheme="minorEastAsia" w:eastAsiaTheme="minorEastAsia" w:hAnsiTheme="minorEastAsia" w:hint="eastAsia"/>
          <w:sz w:val="24"/>
          <w:szCs w:val="24"/>
        </w:rPr>
        <w:t>解压安装：</w:t>
      </w:r>
    </w:p>
    <w:p w:rsidR="009B04E4" w:rsidRDefault="009B04E4" w:rsidP="009B04E4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>
        <w:rPr>
          <w:rFonts w:asciiTheme="minorEastAsia" w:eastAsiaTheme="minorEastAsia" w:hAnsiTheme="minorEastAsia"/>
          <w:sz w:val="24"/>
          <w:szCs w:val="24"/>
        </w:rPr>
        <w:t>tar xvfz ducter.1.0.2.tar.gz</w:t>
      </w:r>
    </w:p>
    <w:p w:rsidR="009B04E4" w:rsidRDefault="009B04E4" w:rsidP="009B04E4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#cd ducter</w:t>
      </w:r>
    </w:p>
    <w:p w:rsidR="009B04E4" w:rsidRDefault="009B04E4" w:rsidP="009B04E4">
      <w:pPr>
        <w:pStyle w:val="af9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编译安装agent</w:t>
      </w:r>
      <w:r w:rsidRPr="00661287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9B04E4" w:rsidRPr="009B04E4" w:rsidRDefault="009B04E4" w:rsidP="009B04E4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9B04E4">
        <w:rPr>
          <w:rFonts w:asciiTheme="minorEastAsia" w:eastAsiaTheme="minorEastAsia" w:hAnsiTheme="minorEastAsia" w:hint="eastAsia"/>
          <w:sz w:val="24"/>
          <w:szCs w:val="24"/>
        </w:rPr>
        <w:t>#cd agent</w:t>
      </w:r>
    </w:p>
    <w:p w:rsidR="009B04E4" w:rsidRDefault="009B04E4" w:rsidP="009B04E4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9B04E4">
        <w:rPr>
          <w:rFonts w:asciiTheme="minorEastAsia" w:eastAsiaTheme="minorEastAsia" w:hAnsiTheme="minorEastAsia" w:hint="eastAsia"/>
          <w:sz w:val="24"/>
          <w:szCs w:val="24"/>
        </w:rPr>
        <w:t>#</w:t>
      </w:r>
      <w:r w:rsidRPr="009B04E4">
        <w:rPr>
          <w:rFonts w:asciiTheme="minorEastAsia" w:eastAsiaTheme="minorEastAsia" w:hAnsiTheme="minorEastAsia"/>
          <w:sz w:val="24"/>
          <w:szCs w:val="24"/>
        </w:rPr>
        <w:t>./configure --with-cwinux=/usr/local/cwinux/include --with-protobuf=/usr/local/include --prefix=/var/</w:t>
      </w:r>
      <w:r>
        <w:rPr>
          <w:rFonts w:asciiTheme="minorEastAsia" w:eastAsiaTheme="minorEastAsia" w:hAnsiTheme="minorEastAsia" w:hint="eastAsia"/>
          <w:sz w:val="24"/>
          <w:szCs w:val="24"/>
        </w:rPr>
        <w:t>myproject</w:t>
      </w:r>
      <w:r w:rsidRPr="009B04E4">
        <w:rPr>
          <w:rFonts w:asciiTheme="minorEastAsia" w:eastAsiaTheme="minorEastAsia" w:hAnsiTheme="minorEastAsia"/>
          <w:sz w:val="24"/>
          <w:szCs w:val="24"/>
        </w:rPr>
        <w:t>/</w:t>
      </w:r>
      <w:r w:rsidR="004520C4">
        <w:rPr>
          <w:rFonts w:asciiTheme="minorEastAsia" w:eastAsiaTheme="minorEastAsia" w:hAnsiTheme="minorEastAsia" w:hint="eastAsia"/>
          <w:sz w:val="24"/>
          <w:szCs w:val="24"/>
        </w:rPr>
        <w:t>ducter/</w:t>
      </w:r>
      <w:r w:rsidRPr="009B04E4">
        <w:rPr>
          <w:rFonts w:asciiTheme="minorEastAsia" w:eastAsiaTheme="minorEastAsia" w:hAnsiTheme="minorEastAsia"/>
          <w:sz w:val="24"/>
          <w:szCs w:val="24"/>
        </w:rPr>
        <w:t>agent</w:t>
      </w:r>
    </w:p>
    <w:p w:rsidR="009B04E4" w:rsidRDefault="009B04E4" w:rsidP="009B04E4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#make</w:t>
      </w:r>
    </w:p>
    <w:p w:rsidR="009B04E4" w:rsidRPr="009B04E4" w:rsidRDefault="009B04E4" w:rsidP="009B04E4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#make install</w:t>
      </w:r>
    </w:p>
    <w:p w:rsidR="009B04E4" w:rsidRDefault="009B04E4" w:rsidP="009B04E4">
      <w:pPr>
        <w:pStyle w:val="af9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编译安装center：</w:t>
      </w:r>
    </w:p>
    <w:p w:rsidR="009B04E4" w:rsidRDefault="009B04E4" w:rsidP="009B04E4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#cd ../center</w:t>
      </w:r>
    </w:p>
    <w:p w:rsidR="009B04E4" w:rsidRDefault="009B04E4" w:rsidP="009B04E4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Pr="009B04E4">
        <w:rPr>
          <w:rFonts w:asciiTheme="minorEastAsia" w:eastAsiaTheme="minorEastAsia" w:hAnsiTheme="minorEastAsia"/>
          <w:sz w:val="24"/>
          <w:szCs w:val="24"/>
        </w:rPr>
        <w:t>./configure --with-cwinux=/usr/local/cwinux/include --with-protobuf=/usr/local/include --with-expat=/usr/local/include --with-mysql=/usr/include/mysql --prefix=</w:t>
      </w:r>
      <w:r w:rsidR="00B66E1F" w:rsidRPr="009B04E4">
        <w:rPr>
          <w:rFonts w:asciiTheme="minorEastAsia" w:eastAsiaTheme="minorEastAsia" w:hAnsiTheme="minorEastAsia"/>
          <w:sz w:val="24"/>
          <w:szCs w:val="24"/>
        </w:rPr>
        <w:t>/var/</w:t>
      </w:r>
      <w:r w:rsidR="00B66E1F">
        <w:rPr>
          <w:rFonts w:asciiTheme="minorEastAsia" w:eastAsiaTheme="minorEastAsia" w:hAnsiTheme="minorEastAsia" w:hint="eastAsia"/>
          <w:sz w:val="24"/>
          <w:szCs w:val="24"/>
        </w:rPr>
        <w:t>myproject</w:t>
      </w:r>
      <w:r w:rsidR="00B66E1F">
        <w:rPr>
          <w:rFonts w:asciiTheme="minorEastAsia" w:eastAsiaTheme="minorEastAsia" w:hAnsiTheme="minorEastAsia"/>
          <w:sz w:val="24"/>
          <w:szCs w:val="24"/>
        </w:rPr>
        <w:t>/</w:t>
      </w:r>
      <w:r w:rsidR="004520C4">
        <w:rPr>
          <w:rFonts w:asciiTheme="minorEastAsia" w:eastAsiaTheme="minorEastAsia" w:hAnsiTheme="minorEastAsia" w:hint="eastAsia"/>
          <w:sz w:val="24"/>
          <w:szCs w:val="24"/>
        </w:rPr>
        <w:t>ducter/</w:t>
      </w:r>
      <w:r w:rsidRPr="009B04E4">
        <w:rPr>
          <w:rFonts w:asciiTheme="minorEastAsia" w:eastAsiaTheme="minorEastAsia" w:hAnsiTheme="minorEastAsia"/>
          <w:sz w:val="24"/>
          <w:szCs w:val="24"/>
        </w:rPr>
        <w:t>center</w:t>
      </w:r>
    </w:p>
    <w:p w:rsidR="009B04E4" w:rsidRDefault="009B04E4" w:rsidP="009B04E4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#make</w:t>
      </w:r>
    </w:p>
    <w:p w:rsidR="009B04E4" w:rsidRDefault="009B04E4" w:rsidP="009B04E4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#make install</w:t>
      </w:r>
    </w:p>
    <w:p w:rsidR="00B66E1F" w:rsidRDefault="000F734A" w:rsidP="000F734A">
      <w:pPr>
        <w:pStyle w:val="3"/>
      </w:pPr>
      <w:bookmarkStart w:id="10" w:name="_Toc408918870"/>
      <w:r>
        <w:rPr>
          <w:rFonts w:hint="eastAsia"/>
        </w:rPr>
        <w:t>配置</w:t>
      </w:r>
      <w:r w:rsidR="009B04E4">
        <w:rPr>
          <w:rFonts w:hint="eastAsia"/>
        </w:rPr>
        <w:t>与启动</w:t>
      </w:r>
      <w:bookmarkEnd w:id="10"/>
    </w:p>
    <w:p w:rsidR="00B66E1F" w:rsidRDefault="00B66E1F" w:rsidP="006D702F">
      <w:pPr>
        <w:pStyle w:val="4"/>
      </w:pPr>
      <w:bookmarkStart w:id="11" w:name="_Toc408918871"/>
      <w:r>
        <w:t>C</w:t>
      </w:r>
      <w:r>
        <w:rPr>
          <w:rFonts w:hint="eastAsia"/>
        </w:rPr>
        <w:t>enter</w:t>
      </w:r>
      <w:r>
        <w:rPr>
          <w:rFonts w:hint="eastAsia"/>
        </w:rPr>
        <w:t>的配置与启动</w:t>
      </w:r>
      <w:bookmarkEnd w:id="11"/>
    </w:p>
    <w:p w:rsidR="00B66E1F" w:rsidRPr="00B66E1F" w:rsidRDefault="00B66E1F" w:rsidP="00B66E1F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</w:t>
      </w:r>
      <w:r w:rsidRPr="00B66E1F">
        <w:rPr>
          <w:rFonts w:asciiTheme="minorEastAsia" w:eastAsiaTheme="minorEastAsia" w:hAnsiTheme="minorEastAsia" w:hint="eastAsia"/>
          <w:sz w:val="24"/>
        </w:rPr>
        <w:t>进入center的安装目录：</w:t>
      </w:r>
      <w:r w:rsidRPr="009B04E4">
        <w:rPr>
          <w:rFonts w:asciiTheme="minorEastAsia" w:eastAsiaTheme="minorEastAsia" w:hAnsiTheme="minorEastAsia"/>
          <w:sz w:val="24"/>
        </w:rPr>
        <w:t>/var/</w:t>
      </w:r>
      <w:r>
        <w:rPr>
          <w:rFonts w:asciiTheme="minorEastAsia" w:eastAsiaTheme="minorEastAsia" w:hAnsiTheme="minorEastAsia" w:hint="eastAsia"/>
          <w:sz w:val="24"/>
        </w:rPr>
        <w:t>myproject</w:t>
      </w:r>
      <w:r>
        <w:rPr>
          <w:rFonts w:asciiTheme="minorEastAsia" w:eastAsiaTheme="minorEastAsia" w:hAnsiTheme="minorEastAsia"/>
          <w:sz w:val="24"/>
        </w:rPr>
        <w:t>/</w:t>
      </w:r>
      <w:r w:rsidR="004520C4">
        <w:rPr>
          <w:rFonts w:asciiTheme="minorEastAsia" w:eastAsiaTheme="minorEastAsia" w:hAnsiTheme="minorEastAsia" w:hint="eastAsia"/>
          <w:sz w:val="24"/>
        </w:rPr>
        <w:t>ducter/</w:t>
      </w:r>
      <w:r w:rsidRPr="009B04E4">
        <w:rPr>
          <w:rFonts w:asciiTheme="minorEastAsia" w:eastAsiaTheme="minorEastAsia" w:hAnsiTheme="minorEastAsia"/>
          <w:sz w:val="24"/>
        </w:rPr>
        <w:t>center</w:t>
      </w:r>
      <w:r w:rsidRPr="00B66E1F">
        <w:rPr>
          <w:rFonts w:asciiTheme="minorEastAsia" w:eastAsiaTheme="minorEastAsia" w:hAnsiTheme="minorEastAsia" w:hint="eastAsia"/>
          <w:sz w:val="24"/>
        </w:rPr>
        <w:t>/bin</w:t>
      </w:r>
    </w:p>
    <w:p w:rsidR="00B66E1F" w:rsidRPr="00B66E1F" w:rsidRDefault="00B66E1F" w:rsidP="00B66E1F">
      <w:pPr>
        <w:rPr>
          <w:rFonts w:asciiTheme="minorEastAsia" w:eastAsiaTheme="minorEastAsia" w:hAnsiTheme="minorEastAsia"/>
          <w:sz w:val="24"/>
        </w:rPr>
      </w:pPr>
      <w:r w:rsidRPr="00B66E1F">
        <w:rPr>
          <w:rFonts w:asciiTheme="minorEastAsia" w:eastAsiaTheme="minorEastAsia" w:hAnsiTheme="minorEastAsia" w:hint="eastAsia"/>
          <w:sz w:val="24"/>
        </w:rPr>
        <w:t xml:space="preserve">     #cd </w:t>
      </w:r>
      <w:r w:rsidRPr="009B04E4">
        <w:rPr>
          <w:rFonts w:asciiTheme="minorEastAsia" w:eastAsiaTheme="minorEastAsia" w:hAnsiTheme="minorEastAsia"/>
          <w:sz w:val="24"/>
        </w:rPr>
        <w:t>/var/</w:t>
      </w:r>
      <w:r>
        <w:rPr>
          <w:rFonts w:asciiTheme="minorEastAsia" w:eastAsiaTheme="minorEastAsia" w:hAnsiTheme="minorEastAsia" w:hint="eastAsia"/>
          <w:sz w:val="24"/>
        </w:rPr>
        <w:t>myproject</w:t>
      </w:r>
      <w:r>
        <w:rPr>
          <w:rFonts w:asciiTheme="minorEastAsia" w:eastAsiaTheme="minorEastAsia" w:hAnsiTheme="minorEastAsia"/>
          <w:sz w:val="24"/>
        </w:rPr>
        <w:t>/</w:t>
      </w:r>
      <w:r w:rsidR="004520C4">
        <w:rPr>
          <w:rFonts w:asciiTheme="minorEastAsia" w:eastAsiaTheme="minorEastAsia" w:hAnsiTheme="minorEastAsia" w:hint="eastAsia"/>
          <w:sz w:val="24"/>
        </w:rPr>
        <w:t>ducter/</w:t>
      </w:r>
      <w:r w:rsidRPr="009B04E4">
        <w:rPr>
          <w:rFonts w:asciiTheme="minorEastAsia" w:eastAsiaTheme="minorEastAsia" w:hAnsiTheme="minorEastAsia"/>
          <w:sz w:val="24"/>
        </w:rPr>
        <w:t>center</w:t>
      </w:r>
      <w:r w:rsidRPr="00B66E1F">
        <w:rPr>
          <w:rFonts w:asciiTheme="minorEastAsia" w:eastAsiaTheme="minorEastAsia" w:hAnsiTheme="minorEastAsia" w:hint="eastAsia"/>
          <w:sz w:val="24"/>
        </w:rPr>
        <w:t>/bin</w:t>
      </w:r>
    </w:p>
    <w:p w:rsidR="00B66E1F" w:rsidRDefault="00B66E1F" w:rsidP="00B66E1F">
      <w:pPr>
        <w:pStyle w:val="5"/>
      </w:pPr>
      <w:r>
        <w:rPr>
          <w:rFonts w:hint="eastAsia"/>
        </w:rPr>
        <w:t>按实际环境配置</w:t>
      </w:r>
      <w:r>
        <w:rPr>
          <w:rFonts w:hint="eastAsia"/>
        </w:rPr>
        <w:t>center</w:t>
      </w:r>
    </w:p>
    <w:p w:rsidR="00B66E1F" w:rsidRDefault="00B66E1F" w:rsidP="00B66E1F">
      <w:r>
        <w:rPr>
          <w:rFonts w:hint="eastAsia"/>
        </w:rPr>
        <w:t xml:space="preserve">      #vi  dcmd_center.conf</w:t>
      </w:r>
    </w:p>
    <w:p w:rsidR="00B66E1F" w:rsidRP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[common]</w:t>
      </w:r>
    </w:p>
    <w:p w:rsidR="004520C4" w:rsidRPr="00B66E1F" w:rsidRDefault="004520C4" w:rsidP="004520C4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##设置为dcmd_center程序所在的目录</w:t>
      </w:r>
    </w:p>
    <w:p w:rsidR="004520C4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home=/var/</w:t>
      </w:r>
      <w:r w:rsidRPr="00B66E1F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myproject</w:t>
      </w: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/center</w:t>
      </w:r>
      <w:r w:rsidRPr="00B66E1F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/bin</w:t>
      </w:r>
    </w:p>
    <w:p w:rsidR="004520C4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##ip设置为center所在服务器的ip地址，此时web连接通信的ip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host=</w:t>
      </w: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ip</w:t>
      </w: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:6667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##agent连接的ip，可以为具体的ip或中【*】表示监听所有ip地址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agent_listen=*:6666</w:t>
      </w:r>
      <w:r w:rsidR="004520C4"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 xml:space="preserve"> 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##监听WEB连接的ip地址，【host】参数配置的地址应该在监听ip地址范围内。可以为【*】</w:t>
      </w:r>
    </w:p>
    <w:p w:rsidR="00B66E1F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/>
          <w:color w:val="007000"/>
          <w:kern w:val="0"/>
          <w:sz w:val="21"/>
          <w:szCs w:val="21"/>
        </w:rPr>
        <w:t>ui_listen=</w:t>
      </w: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ip</w:t>
      </w:r>
      <w:r w:rsidR="00B66E1F"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:6667</w:t>
      </w:r>
    </w:p>
    <w:p w:rsidR="004520C4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#agent的心跳时间间隔，单位为s</w:t>
      </w: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 xml:space="preserve"> 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heatbeat=5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#agent接受并发处理的最大操作数量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opr_overflow_threshold = 100</w:t>
      </w:r>
      <w:r w:rsidR="004520C4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 xml:space="preserve"> 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#agent与center通信的最大数据包大小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max_package_msize=10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#center从数据库中同步设备节点信息的时间间隔，单位为s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ip_table_refresh_internal=1800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#web连接的用户名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ui_user=dcmd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#web连接的用户口令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lastRenderedPageBreak/>
        <w:t>ui_passwd=dcmd</w:t>
      </w:r>
      <w:r w:rsidR="004520C4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 xml:space="preserve"> 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 操作脚本的存放目录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opr_script_path=/var/</w:t>
      </w:r>
      <w:r w:rsidR="004520C4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myproject</w:t>
      </w: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/</w:t>
      </w:r>
      <w:r w:rsidR="004520C4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ducter/</w:t>
      </w: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center/bin/opr_script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 任务脚本的存放目录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task_script_path=/var/</w:t>
      </w:r>
      <w:r w:rsidR="004520C4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myproject</w:t>
      </w:r>
      <w:r w:rsidR="004520C4"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/</w:t>
      </w:r>
      <w:r w:rsidR="004520C4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ducter</w:t>
      </w:r>
      <w:r w:rsidR="004520C4"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 xml:space="preserve"> </w:t>
      </w: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/center/bin/task_script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 cron脚本的存放目录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cron_script_path=/var/</w:t>
      </w:r>
      <w:r w:rsidR="004520C4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myproject</w:t>
      </w:r>
      <w:r w:rsidR="004520C4"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/</w:t>
      </w:r>
      <w:r w:rsidR="004520C4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ducter</w:t>
      </w:r>
      <w:r w:rsidR="004520C4"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 xml:space="preserve"> </w:t>
      </w: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/center/bin/cron_script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 监控脚本的存放目录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monitor_script_path=/var/</w:t>
      </w:r>
      <w:r w:rsidR="004520C4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myproject</w:t>
      </w:r>
      <w:r w:rsidR="004520C4"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/</w:t>
      </w:r>
      <w:r w:rsidR="004520C4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ducter</w:t>
      </w: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/center/bin/monitor_script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 连接上来的未注册的agent，被阻止连接的时间。单位为s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illegal_agent_block_second=100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 是否运行执行操作，为yes/no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enable_opr_cmd = yes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 center循环日志的文件数量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log_file_num =7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 center循环日志的文档大小，单位为MByte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log_file_msize =10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 是否允许【重复操作】的参数被替换，为yes/no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opr_cmd_arg_mutable = yes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 是否记录【重复操作】的执行记录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opr_cmd_history = yes</w:t>
      </w:r>
    </w:p>
    <w:p w:rsidR="004520C4" w:rsidRPr="00B66E1F" w:rsidRDefault="004520C4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 xml:space="preserve">## </w:t>
      </w:r>
      <w:r w:rsidR="009614DD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允许连接【</w:t>
      </w:r>
      <w:r w:rsidR="009614DD">
        <w:rPr>
          <w:rFonts w:ascii="宋体" w:eastAsia="宋体" w:hAnsi="宋体" w:cs="Courier New"/>
          <w:color w:val="007000"/>
          <w:kern w:val="0"/>
          <w:sz w:val="21"/>
          <w:szCs w:val="21"/>
        </w:rPr>
        <w:t>ui_listen</w:t>
      </w:r>
      <w:r w:rsidR="009614DD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】的源ip地址或C IP段</w:t>
      </w:r>
    </w:p>
    <w:p w:rsidR="00B66E1F" w:rsidRDefault="009614DD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/>
          <w:color w:val="007000"/>
          <w:kern w:val="0"/>
          <w:sz w:val="21"/>
          <w:szCs w:val="21"/>
        </w:rPr>
        <w:t>allow_ui_net=1</w:t>
      </w: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66</w:t>
      </w:r>
      <w:r w:rsidR="00B66E1F"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.92.212</w:t>
      </w: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.34</w:t>
      </w:r>
      <w:r w:rsidR="00B66E1F"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;127.0.0</w:t>
      </w:r>
    </w:p>
    <w:p w:rsidR="009614DD" w:rsidRPr="00B66E1F" w:rsidRDefault="009614DD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 是否输出debug信息</w:t>
      </w:r>
    </w:p>
    <w:p w:rsidR="00B66E1F" w:rsidRP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debug=yes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[mysql]</w:t>
      </w:r>
    </w:p>
    <w:p w:rsidR="009614DD" w:rsidRPr="00B66E1F" w:rsidRDefault="009614DD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 mysql的ip地址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color w:val="007000"/>
          <w:kern w:val="0"/>
          <w:sz w:val="21"/>
          <w:szCs w:val="21"/>
        </w:rPr>
        <w:t>server=</w:t>
      </w:r>
      <w:r w:rsidR="009614DD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mysql server地址</w:t>
      </w:r>
    </w:p>
    <w:p w:rsidR="009614DD" w:rsidRDefault="009614DD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## mysql的连接端口号</w:t>
      </w:r>
    </w:p>
    <w:p w:rsid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i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i/>
          <w:color w:val="007000"/>
          <w:kern w:val="0"/>
          <w:sz w:val="21"/>
          <w:szCs w:val="21"/>
        </w:rPr>
        <w:t>port=3306</w:t>
      </w:r>
    </w:p>
    <w:p w:rsidR="009614DD" w:rsidRPr="00B66E1F" w:rsidRDefault="009614DD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i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i/>
          <w:color w:val="007000"/>
          <w:kern w:val="0"/>
          <w:sz w:val="21"/>
          <w:szCs w:val="21"/>
        </w:rPr>
        <w:t>## mysql的用户</w:t>
      </w:r>
    </w:p>
    <w:p w:rsidR="00B66E1F" w:rsidRDefault="009614DD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i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/>
          <w:i/>
          <w:color w:val="007000"/>
          <w:kern w:val="0"/>
          <w:sz w:val="21"/>
          <w:szCs w:val="21"/>
        </w:rPr>
        <w:t>user=</w:t>
      </w:r>
      <w:r>
        <w:rPr>
          <w:rFonts w:ascii="宋体" w:eastAsia="宋体" w:hAnsi="宋体" w:cs="Courier New" w:hint="eastAsia"/>
          <w:i/>
          <w:color w:val="007000"/>
          <w:kern w:val="0"/>
          <w:sz w:val="21"/>
          <w:szCs w:val="21"/>
        </w:rPr>
        <w:t>mysql用户</w:t>
      </w:r>
    </w:p>
    <w:p w:rsidR="009614DD" w:rsidRPr="00B66E1F" w:rsidRDefault="009614DD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i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i/>
          <w:color w:val="007000"/>
          <w:kern w:val="0"/>
          <w:sz w:val="21"/>
          <w:szCs w:val="21"/>
        </w:rPr>
        <w:t>## mysql用户口令</w:t>
      </w:r>
    </w:p>
    <w:p w:rsidR="00B66E1F" w:rsidRDefault="009614DD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i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/>
          <w:i/>
          <w:color w:val="007000"/>
          <w:kern w:val="0"/>
          <w:sz w:val="21"/>
          <w:szCs w:val="21"/>
        </w:rPr>
        <w:t>passwd=</w:t>
      </w:r>
      <w:r>
        <w:rPr>
          <w:rFonts w:ascii="宋体" w:eastAsia="宋体" w:hAnsi="宋体" w:cs="Courier New" w:hint="eastAsia"/>
          <w:i/>
          <w:color w:val="007000"/>
          <w:kern w:val="0"/>
          <w:sz w:val="21"/>
          <w:szCs w:val="21"/>
        </w:rPr>
        <w:t>pwd</w:t>
      </w:r>
    </w:p>
    <w:p w:rsidR="009614DD" w:rsidRPr="00B66E1F" w:rsidRDefault="009614DD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i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i/>
          <w:color w:val="007000"/>
          <w:kern w:val="0"/>
          <w:sz w:val="21"/>
          <w:szCs w:val="21"/>
        </w:rPr>
        <w:t>## mysql的数据库</w:t>
      </w:r>
    </w:p>
    <w:p w:rsidR="00B66E1F" w:rsidRPr="00B66E1F" w:rsidRDefault="00B66E1F" w:rsidP="00B66E1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i/>
          <w:color w:val="007000"/>
          <w:kern w:val="0"/>
          <w:sz w:val="21"/>
          <w:szCs w:val="21"/>
        </w:rPr>
      </w:pPr>
      <w:r w:rsidRPr="00B66E1F">
        <w:rPr>
          <w:rFonts w:ascii="宋体" w:eastAsia="宋体" w:hAnsi="宋体" w:cs="Courier New"/>
          <w:i/>
          <w:color w:val="007000"/>
          <w:kern w:val="0"/>
          <w:sz w:val="21"/>
          <w:szCs w:val="21"/>
        </w:rPr>
        <w:t>db_name=dcmd</w:t>
      </w:r>
    </w:p>
    <w:p w:rsidR="00B66E1F" w:rsidRPr="00B66E1F" w:rsidRDefault="00B66E1F" w:rsidP="00B66E1F"/>
    <w:p w:rsidR="009614DD" w:rsidRDefault="009614DD" w:rsidP="009614DD">
      <w:pPr>
        <w:pStyle w:val="5"/>
      </w:pPr>
      <w:r>
        <w:t>C</w:t>
      </w:r>
      <w:r>
        <w:rPr>
          <w:rFonts w:hint="eastAsia"/>
        </w:rPr>
        <w:t>enter</w:t>
      </w:r>
      <w:r>
        <w:rPr>
          <w:rFonts w:hint="eastAsia"/>
        </w:rPr>
        <w:t>的启动与停止</w:t>
      </w:r>
    </w:p>
    <w:p w:rsidR="009614DD" w:rsidRDefault="009614DD" w:rsidP="009614DD">
      <w:pPr>
        <w:rPr>
          <w:rFonts w:asciiTheme="minorEastAsia" w:eastAsiaTheme="minorEastAsia" w:hAnsiTheme="minorEastAsia"/>
          <w:sz w:val="24"/>
        </w:rPr>
      </w:pPr>
      <w:r>
        <w:rPr>
          <w:rFonts w:hint="eastAsia"/>
        </w:rPr>
        <w:t xml:space="preserve">      </w:t>
      </w:r>
      <w:r w:rsidRPr="009614DD">
        <w:rPr>
          <w:rFonts w:asciiTheme="minorEastAsia" w:eastAsiaTheme="minorEastAsia" w:hAnsiTheme="minorEastAsia" w:hint="eastAsia"/>
          <w:sz w:val="24"/>
        </w:rPr>
        <w:t xml:space="preserve">  在</w:t>
      </w:r>
      <w:r w:rsidRPr="009B04E4">
        <w:rPr>
          <w:rFonts w:asciiTheme="minorEastAsia" w:eastAsiaTheme="minorEastAsia" w:hAnsiTheme="minorEastAsia"/>
          <w:sz w:val="24"/>
        </w:rPr>
        <w:t>/var/</w:t>
      </w:r>
      <w:r>
        <w:rPr>
          <w:rFonts w:asciiTheme="minorEastAsia" w:eastAsiaTheme="minorEastAsia" w:hAnsiTheme="minorEastAsia" w:hint="eastAsia"/>
          <w:sz w:val="24"/>
        </w:rPr>
        <w:t>myproject</w:t>
      </w:r>
      <w:r>
        <w:rPr>
          <w:rFonts w:asciiTheme="minorEastAsia" w:eastAsiaTheme="minorEastAsia" w:hAnsiTheme="minorEastAsia"/>
          <w:sz w:val="24"/>
        </w:rPr>
        <w:t>/</w:t>
      </w:r>
      <w:r>
        <w:rPr>
          <w:rFonts w:asciiTheme="minorEastAsia" w:eastAsiaTheme="minorEastAsia" w:hAnsiTheme="minorEastAsia" w:hint="eastAsia"/>
          <w:sz w:val="24"/>
        </w:rPr>
        <w:t>ducter/</w:t>
      </w:r>
      <w:r w:rsidRPr="009B04E4">
        <w:rPr>
          <w:rFonts w:asciiTheme="minorEastAsia" w:eastAsiaTheme="minorEastAsia" w:hAnsiTheme="minorEastAsia"/>
          <w:sz w:val="24"/>
        </w:rPr>
        <w:t>center</w:t>
      </w:r>
      <w:r w:rsidRPr="00B66E1F">
        <w:rPr>
          <w:rFonts w:asciiTheme="minorEastAsia" w:eastAsiaTheme="minorEastAsia" w:hAnsiTheme="minorEastAsia" w:hint="eastAsia"/>
          <w:sz w:val="24"/>
        </w:rPr>
        <w:t>/bin</w:t>
      </w:r>
      <w:r>
        <w:rPr>
          <w:rFonts w:asciiTheme="minorEastAsia" w:eastAsiaTheme="minorEastAsia" w:hAnsiTheme="minorEastAsia" w:hint="eastAsia"/>
          <w:sz w:val="24"/>
        </w:rPr>
        <w:t>的目录下</w:t>
      </w:r>
    </w:p>
    <w:p w:rsidR="009614DD" w:rsidRDefault="009614DD" w:rsidP="009614DD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lastRenderedPageBreak/>
        <w:t xml:space="preserve">  </w:t>
      </w:r>
      <w:r w:rsidRPr="009614DD">
        <w:rPr>
          <w:rFonts w:asciiTheme="minorEastAsia" w:eastAsiaTheme="minorEastAsia" w:hAnsiTheme="minorEastAsia" w:hint="eastAsia"/>
          <w:b/>
          <w:sz w:val="24"/>
        </w:rPr>
        <w:t xml:space="preserve">     启动：</w:t>
      </w:r>
    </w:p>
    <w:p w:rsidR="009614DD" w:rsidRDefault="009614DD" w:rsidP="009614DD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    #start.sh</w:t>
      </w:r>
    </w:p>
    <w:p w:rsidR="009614DD" w:rsidRDefault="009614DD" w:rsidP="009614DD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    ##############运行日志输出在bin的log目录下</w:t>
      </w:r>
    </w:p>
    <w:p w:rsidR="009614DD" w:rsidRDefault="009614DD" w:rsidP="009614DD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    </w:t>
      </w:r>
    </w:p>
    <w:p w:rsidR="009614DD" w:rsidRDefault="009614DD" w:rsidP="009614DD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</w:t>
      </w:r>
      <w:r w:rsidRPr="009614DD">
        <w:rPr>
          <w:rFonts w:asciiTheme="minorEastAsia" w:eastAsiaTheme="minorEastAsia" w:hAnsiTheme="minorEastAsia" w:hint="eastAsia"/>
          <w:b/>
          <w:sz w:val="24"/>
        </w:rPr>
        <w:t xml:space="preserve"> 停止：</w:t>
      </w:r>
    </w:p>
    <w:p w:rsidR="009614DD" w:rsidRPr="009614DD" w:rsidRDefault="009614DD" w:rsidP="009614DD">
      <w:r>
        <w:rPr>
          <w:rFonts w:asciiTheme="minorEastAsia" w:eastAsiaTheme="minorEastAsia" w:hAnsiTheme="minorEastAsia" w:hint="eastAsia"/>
          <w:sz w:val="24"/>
        </w:rPr>
        <w:t xml:space="preserve">              #stop.sh</w:t>
      </w:r>
    </w:p>
    <w:p w:rsidR="000F734A" w:rsidRDefault="00B66E1F" w:rsidP="006D702F">
      <w:pPr>
        <w:pStyle w:val="4"/>
      </w:pPr>
      <w:bookmarkStart w:id="12" w:name="_Toc408918872"/>
      <w:r>
        <w:t>A</w:t>
      </w:r>
      <w:r>
        <w:rPr>
          <w:rFonts w:hint="eastAsia"/>
        </w:rPr>
        <w:t>gent</w:t>
      </w:r>
      <w:r>
        <w:rPr>
          <w:rFonts w:hint="eastAsia"/>
        </w:rPr>
        <w:t>的配置与启动</w:t>
      </w:r>
      <w:bookmarkEnd w:id="12"/>
    </w:p>
    <w:p w:rsidR="009614DD" w:rsidRPr="00B66E1F" w:rsidRDefault="009614DD" w:rsidP="009614DD">
      <w:pPr>
        <w:ind w:firstLineChars="150" w:firstLine="360"/>
        <w:rPr>
          <w:rFonts w:asciiTheme="minorEastAsia" w:eastAsiaTheme="minorEastAsia" w:hAnsiTheme="minorEastAsia"/>
          <w:sz w:val="24"/>
        </w:rPr>
      </w:pPr>
      <w:r w:rsidRPr="00B66E1F">
        <w:rPr>
          <w:rFonts w:asciiTheme="minorEastAsia" w:eastAsiaTheme="minorEastAsia" w:hAnsiTheme="minorEastAsia" w:hint="eastAsia"/>
          <w:sz w:val="24"/>
        </w:rPr>
        <w:t>进入</w:t>
      </w:r>
      <w:r>
        <w:rPr>
          <w:rFonts w:asciiTheme="minorEastAsia" w:eastAsiaTheme="minorEastAsia" w:hAnsiTheme="minorEastAsia" w:hint="eastAsia"/>
          <w:sz w:val="24"/>
        </w:rPr>
        <w:t>agent</w:t>
      </w:r>
      <w:r w:rsidRPr="00B66E1F">
        <w:rPr>
          <w:rFonts w:asciiTheme="minorEastAsia" w:eastAsiaTheme="minorEastAsia" w:hAnsiTheme="minorEastAsia" w:hint="eastAsia"/>
          <w:sz w:val="24"/>
        </w:rPr>
        <w:t>的安装目录：</w:t>
      </w:r>
      <w:r w:rsidRPr="009B04E4">
        <w:rPr>
          <w:rFonts w:asciiTheme="minorEastAsia" w:eastAsiaTheme="minorEastAsia" w:hAnsiTheme="minorEastAsia"/>
          <w:sz w:val="24"/>
        </w:rPr>
        <w:t>/var/</w:t>
      </w:r>
      <w:r>
        <w:rPr>
          <w:rFonts w:asciiTheme="minorEastAsia" w:eastAsiaTheme="minorEastAsia" w:hAnsiTheme="minorEastAsia" w:hint="eastAsia"/>
          <w:sz w:val="24"/>
        </w:rPr>
        <w:t>myproject</w:t>
      </w:r>
      <w:r>
        <w:rPr>
          <w:rFonts w:asciiTheme="minorEastAsia" w:eastAsiaTheme="minorEastAsia" w:hAnsiTheme="minorEastAsia"/>
          <w:sz w:val="24"/>
        </w:rPr>
        <w:t>/</w:t>
      </w:r>
      <w:r>
        <w:rPr>
          <w:rFonts w:asciiTheme="minorEastAsia" w:eastAsiaTheme="minorEastAsia" w:hAnsiTheme="minorEastAsia" w:hint="eastAsia"/>
          <w:sz w:val="24"/>
        </w:rPr>
        <w:t>ducter/agent</w:t>
      </w:r>
      <w:r w:rsidRPr="00B66E1F">
        <w:rPr>
          <w:rFonts w:asciiTheme="minorEastAsia" w:eastAsiaTheme="minorEastAsia" w:hAnsiTheme="minorEastAsia" w:hint="eastAsia"/>
          <w:sz w:val="24"/>
        </w:rPr>
        <w:t>/bin</w:t>
      </w:r>
    </w:p>
    <w:p w:rsidR="009614DD" w:rsidRPr="00B66E1F" w:rsidRDefault="009614DD" w:rsidP="009614DD">
      <w:pPr>
        <w:rPr>
          <w:rFonts w:asciiTheme="minorEastAsia" w:eastAsiaTheme="minorEastAsia" w:hAnsiTheme="minorEastAsia"/>
          <w:sz w:val="24"/>
        </w:rPr>
      </w:pPr>
      <w:r w:rsidRPr="00B66E1F">
        <w:rPr>
          <w:rFonts w:asciiTheme="minorEastAsia" w:eastAsiaTheme="minorEastAsia" w:hAnsiTheme="minorEastAsia" w:hint="eastAsia"/>
          <w:sz w:val="24"/>
        </w:rPr>
        <w:t xml:space="preserve">     #cd </w:t>
      </w:r>
      <w:r w:rsidRPr="009B04E4">
        <w:rPr>
          <w:rFonts w:asciiTheme="minorEastAsia" w:eastAsiaTheme="minorEastAsia" w:hAnsiTheme="minorEastAsia"/>
          <w:sz w:val="24"/>
        </w:rPr>
        <w:t>/var/</w:t>
      </w:r>
      <w:r>
        <w:rPr>
          <w:rFonts w:asciiTheme="minorEastAsia" w:eastAsiaTheme="minorEastAsia" w:hAnsiTheme="minorEastAsia" w:hint="eastAsia"/>
          <w:sz w:val="24"/>
        </w:rPr>
        <w:t>myproject</w:t>
      </w:r>
      <w:r>
        <w:rPr>
          <w:rFonts w:asciiTheme="minorEastAsia" w:eastAsiaTheme="minorEastAsia" w:hAnsiTheme="minorEastAsia"/>
          <w:sz w:val="24"/>
        </w:rPr>
        <w:t>/</w:t>
      </w:r>
      <w:r>
        <w:rPr>
          <w:rFonts w:asciiTheme="minorEastAsia" w:eastAsiaTheme="minorEastAsia" w:hAnsiTheme="minorEastAsia" w:hint="eastAsia"/>
          <w:sz w:val="24"/>
        </w:rPr>
        <w:t>ducter/agent</w:t>
      </w:r>
      <w:r w:rsidRPr="00B66E1F">
        <w:rPr>
          <w:rFonts w:asciiTheme="minorEastAsia" w:eastAsiaTheme="minorEastAsia" w:hAnsiTheme="minorEastAsia" w:hint="eastAsia"/>
          <w:sz w:val="24"/>
        </w:rPr>
        <w:t>/bin</w:t>
      </w:r>
    </w:p>
    <w:p w:rsidR="009614DD" w:rsidRDefault="009614DD" w:rsidP="009614DD">
      <w:pPr>
        <w:pStyle w:val="5"/>
      </w:pPr>
      <w:r>
        <w:rPr>
          <w:rFonts w:hint="eastAsia"/>
        </w:rPr>
        <w:t>按实际环境配置</w:t>
      </w:r>
      <w:r>
        <w:rPr>
          <w:rFonts w:hint="eastAsia"/>
        </w:rPr>
        <w:t>center</w:t>
      </w:r>
    </w:p>
    <w:p w:rsidR="009614DD" w:rsidRDefault="009614DD" w:rsidP="009614DD">
      <w:r>
        <w:rPr>
          <w:rFonts w:hint="eastAsia"/>
        </w:rPr>
        <w:t xml:space="preserve">      #vi  dcmd_agent.conf</w:t>
      </w:r>
    </w:p>
    <w:p w:rsidR="009614DD" w:rsidRDefault="009614DD" w:rsidP="009614DD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9614DD">
        <w:rPr>
          <w:rFonts w:ascii="宋体" w:eastAsia="宋体" w:hAnsi="宋体" w:cs="Courier New"/>
          <w:color w:val="007000"/>
          <w:kern w:val="0"/>
          <w:sz w:val="21"/>
          <w:szCs w:val="21"/>
        </w:rPr>
        <w:t>[agent]</w:t>
      </w:r>
    </w:p>
    <w:p w:rsidR="009614DD" w:rsidRPr="009614DD" w:rsidRDefault="009614DD" w:rsidP="009614DD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#agent运行的home目录，为dcmd_agent所在的目录</w:t>
      </w:r>
    </w:p>
    <w:p w:rsidR="009614DD" w:rsidRDefault="009614DD" w:rsidP="009614DD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9614DD">
        <w:rPr>
          <w:rFonts w:ascii="宋体" w:eastAsia="宋体" w:hAnsi="宋体" w:cs="Courier New"/>
          <w:color w:val="007000"/>
          <w:kern w:val="0"/>
          <w:sz w:val="21"/>
          <w:szCs w:val="21"/>
        </w:rPr>
        <w:t>home=/var/</w:t>
      </w: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my</w:t>
      </w:r>
      <w:r w:rsidRPr="009614DD">
        <w:rPr>
          <w:rFonts w:ascii="宋体" w:eastAsia="宋体" w:hAnsi="宋体" w:cs="Courier New"/>
          <w:color w:val="007000"/>
          <w:kern w:val="0"/>
          <w:sz w:val="21"/>
          <w:szCs w:val="21"/>
        </w:rPr>
        <w:t>project/ducter/agent</w:t>
      </w: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/bin</w:t>
      </w:r>
    </w:p>
    <w:p w:rsidR="009614DD" w:rsidRPr="009614DD" w:rsidRDefault="009614DD" w:rsidP="009614DD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#agent连接的控制中心的信息，为ip:port的格式，多个ip:port用【;</w:t>
      </w:r>
      <w:r>
        <w:rPr>
          <w:rFonts w:ascii="宋体" w:eastAsia="宋体" w:hAnsi="宋体" w:cs="Courier New"/>
          <w:color w:val="007000"/>
          <w:kern w:val="0"/>
          <w:sz w:val="21"/>
          <w:szCs w:val="21"/>
        </w:rPr>
        <w:t>】</w:t>
      </w: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分隔</w:t>
      </w:r>
    </w:p>
    <w:p w:rsidR="009614DD" w:rsidRDefault="009614DD" w:rsidP="009614DD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9614DD">
        <w:rPr>
          <w:rFonts w:ascii="宋体" w:eastAsia="宋体" w:hAnsi="宋体" w:cs="Courier New"/>
          <w:color w:val="007000"/>
          <w:kern w:val="0"/>
          <w:sz w:val="21"/>
          <w:szCs w:val="21"/>
        </w:rPr>
        <w:t>center=ip1:6666;ip2:6666;ip3:port</w:t>
      </w:r>
    </w:p>
    <w:p w:rsidR="009614DD" w:rsidRPr="009614DD" w:rsidRDefault="009614DD" w:rsidP="009614DD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#log文件的数量</w:t>
      </w:r>
    </w:p>
    <w:p w:rsidR="009614DD" w:rsidRDefault="009614DD" w:rsidP="009614DD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9614DD">
        <w:rPr>
          <w:rFonts w:ascii="宋体" w:eastAsia="宋体" w:hAnsi="宋体" w:cs="Courier New"/>
          <w:color w:val="007000"/>
          <w:kern w:val="0"/>
          <w:sz w:val="21"/>
          <w:szCs w:val="21"/>
        </w:rPr>
        <w:t>log_file_num =3</w:t>
      </w:r>
    </w:p>
    <w:p w:rsidR="009614DD" w:rsidRPr="009614DD" w:rsidRDefault="009614DD" w:rsidP="009614DD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#log文件的大小</w:t>
      </w:r>
    </w:p>
    <w:p w:rsidR="009614DD" w:rsidRDefault="009614DD" w:rsidP="009614DD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9614DD">
        <w:rPr>
          <w:rFonts w:ascii="宋体" w:eastAsia="宋体" w:hAnsi="宋体" w:cs="Courier New"/>
          <w:color w:val="007000"/>
          <w:kern w:val="0"/>
          <w:sz w:val="21"/>
          <w:szCs w:val="21"/>
        </w:rPr>
        <w:t>log_file_msize =10</w:t>
      </w:r>
    </w:p>
    <w:p w:rsidR="009614DD" w:rsidRPr="009614DD" w:rsidRDefault="009614DD" w:rsidP="009614DD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#是否输出debug日志</w:t>
      </w:r>
    </w:p>
    <w:p w:rsidR="009614DD" w:rsidRPr="009614DD" w:rsidRDefault="009614DD" w:rsidP="009614DD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9614DD">
        <w:rPr>
          <w:rFonts w:ascii="宋体" w:eastAsia="宋体" w:hAnsi="宋体" w:cs="Courier New"/>
          <w:color w:val="007000"/>
          <w:kern w:val="0"/>
          <w:sz w:val="21"/>
          <w:szCs w:val="21"/>
        </w:rPr>
        <w:t>debug=yes/no</w:t>
      </w:r>
    </w:p>
    <w:p w:rsidR="009614DD" w:rsidRDefault="009614DD" w:rsidP="009614DD">
      <w:pPr>
        <w:pStyle w:val="5"/>
      </w:pPr>
      <w:r>
        <w:rPr>
          <w:rFonts w:hint="eastAsia"/>
        </w:rPr>
        <w:t>Agent</w:t>
      </w:r>
      <w:r>
        <w:rPr>
          <w:rFonts w:hint="eastAsia"/>
        </w:rPr>
        <w:t>的启动与停止</w:t>
      </w:r>
    </w:p>
    <w:p w:rsidR="009614DD" w:rsidRDefault="009614DD" w:rsidP="009614DD">
      <w:pPr>
        <w:rPr>
          <w:rFonts w:asciiTheme="minorEastAsia" w:eastAsiaTheme="minorEastAsia" w:hAnsiTheme="minorEastAsia"/>
          <w:sz w:val="24"/>
        </w:rPr>
      </w:pPr>
      <w:r>
        <w:rPr>
          <w:rFonts w:hint="eastAsia"/>
        </w:rPr>
        <w:t xml:space="preserve">      </w:t>
      </w:r>
      <w:r w:rsidRPr="009614DD">
        <w:rPr>
          <w:rFonts w:asciiTheme="minorEastAsia" w:eastAsiaTheme="minorEastAsia" w:hAnsiTheme="minorEastAsia" w:hint="eastAsia"/>
          <w:sz w:val="24"/>
        </w:rPr>
        <w:t xml:space="preserve">  在</w:t>
      </w:r>
      <w:r w:rsidRPr="009B04E4">
        <w:rPr>
          <w:rFonts w:asciiTheme="minorEastAsia" w:eastAsiaTheme="minorEastAsia" w:hAnsiTheme="minorEastAsia"/>
          <w:sz w:val="24"/>
        </w:rPr>
        <w:t>/var/</w:t>
      </w:r>
      <w:r>
        <w:rPr>
          <w:rFonts w:asciiTheme="minorEastAsia" w:eastAsiaTheme="minorEastAsia" w:hAnsiTheme="minorEastAsia" w:hint="eastAsia"/>
          <w:sz w:val="24"/>
        </w:rPr>
        <w:t>myproject</w:t>
      </w:r>
      <w:r>
        <w:rPr>
          <w:rFonts w:asciiTheme="minorEastAsia" w:eastAsiaTheme="minorEastAsia" w:hAnsiTheme="minorEastAsia"/>
          <w:sz w:val="24"/>
        </w:rPr>
        <w:t>/</w:t>
      </w:r>
      <w:r>
        <w:rPr>
          <w:rFonts w:asciiTheme="minorEastAsia" w:eastAsiaTheme="minorEastAsia" w:hAnsiTheme="minorEastAsia" w:hint="eastAsia"/>
          <w:sz w:val="24"/>
        </w:rPr>
        <w:t>ducter/agent</w:t>
      </w:r>
      <w:r w:rsidRPr="00B66E1F">
        <w:rPr>
          <w:rFonts w:asciiTheme="minorEastAsia" w:eastAsiaTheme="minorEastAsia" w:hAnsiTheme="minorEastAsia" w:hint="eastAsia"/>
          <w:sz w:val="24"/>
        </w:rPr>
        <w:t>/bin</w:t>
      </w:r>
      <w:r>
        <w:rPr>
          <w:rFonts w:asciiTheme="minorEastAsia" w:eastAsiaTheme="minorEastAsia" w:hAnsiTheme="minorEastAsia" w:hint="eastAsia"/>
          <w:sz w:val="24"/>
        </w:rPr>
        <w:t>的目录下</w:t>
      </w:r>
    </w:p>
    <w:p w:rsidR="009614DD" w:rsidRPr="009614DD" w:rsidRDefault="009614DD" w:rsidP="009614DD">
      <w:pPr>
        <w:rPr>
          <w:rFonts w:asciiTheme="minorEastAsia" w:eastAsiaTheme="minorEastAsia" w:hAnsiTheme="minorEastAsia"/>
          <w:b/>
          <w:sz w:val="24"/>
        </w:rPr>
      </w:pPr>
      <w:r w:rsidRPr="009614DD">
        <w:rPr>
          <w:rFonts w:asciiTheme="minorEastAsia" w:eastAsiaTheme="minorEastAsia" w:hAnsiTheme="minorEastAsia" w:hint="eastAsia"/>
          <w:b/>
          <w:sz w:val="24"/>
        </w:rPr>
        <w:t xml:space="preserve">       启动：</w:t>
      </w:r>
    </w:p>
    <w:p w:rsidR="009614DD" w:rsidRDefault="009614DD" w:rsidP="009614DD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    #start.sh</w:t>
      </w:r>
    </w:p>
    <w:p w:rsidR="009614DD" w:rsidRDefault="009614DD" w:rsidP="009614DD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    ##############运行日志输出在bin的log目录下</w:t>
      </w:r>
    </w:p>
    <w:p w:rsidR="009614DD" w:rsidRDefault="009614DD" w:rsidP="009614DD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    </w:t>
      </w:r>
    </w:p>
    <w:p w:rsidR="009614DD" w:rsidRPr="009614DD" w:rsidRDefault="009614DD" w:rsidP="009614DD">
      <w:pPr>
        <w:rPr>
          <w:rFonts w:asciiTheme="minorEastAsia" w:eastAsiaTheme="minorEastAsia" w:hAnsiTheme="minorEastAsia"/>
          <w:b/>
          <w:sz w:val="24"/>
        </w:rPr>
      </w:pPr>
      <w:r w:rsidRPr="009614DD">
        <w:rPr>
          <w:rFonts w:asciiTheme="minorEastAsia" w:eastAsiaTheme="minorEastAsia" w:hAnsiTheme="minorEastAsia" w:hint="eastAsia"/>
          <w:b/>
          <w:sz w:val="24"/>
        </w:rPr>
        <w:lastRenderedPageBreak/>
        <w:t xml:space="preserve">      停止：</w:t>
      </w:r>
    </w:p>
    <w:p w:rsidR="009614DD" w:rsidRPr="009614DD" w:rsidRDefault="009614DD" w:rsidP="009614DD">
      <w:r>
        <w:rPr>
          <w:rFonts w:asciiTheme="minorEastAsia" w:eastAsiaTheme="minorEastAsia" w:hAnsiTheme="minorEastAsia" w:hint="eastAsia"/>
          <w:sz w:val="24"/>
        </w:rPr>
        <w:t xml:space="preserve">              #stop.sh</w:t>
      </w:r>
    </w:p>
    <w:p w:rsidR="00457E17" w:rsidRDefault="00457E17" w:rsidP="009614DD">
      <w:pPr>
        <w:pStyle w:val="code"/>
      </w:pPr>
    </w:p>
    <w:p w:rsidR="0075148E" w:rsidRPr="007D771C" w:rsidRDefault="0075148E" w:rsidP="0075148E">
      <w:pPr>
        <w:ind w:left="420" w:firstLine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。</w:t>
      </w:r>
    </w:p>
    <w:p w:rsidR="00F62E41" w:rsidRPr="007D771C" w:rsidRDefault="00F62E41" w:rsidP="007D771C">
      <w:pPr>
        <w:ind w:left="420" w:firstLine="420"/>
        <w:rPr>
          <w:rFonts w:asciiTheme="minorEastAsia" w:eastAsiaTheme="minorEastAsia" w:hAnsiTheme="minorEastAsia"/>
          <w:sz w:val="24"/>
        </w:rPr>
      </w:pPr>
    </w:p>
    <w:p w:rsidR="00A504BA" w:rsidRDefault="000F734A" w:rsidP="003D626C">
      <w:pPr>
        <w:pStyle w:val="2"/>
      </w:pPr>
      <w:bookmarkStart w:id="13" w:name="_Toc408836133"/>
      <w:bookmarkStart w:id="14" w:name="_Toc408918873"/>
      <w:r>
        <w:rPr>
          <w:rFonts w:hint="eastAsia"/>
        </w:rPr>
        <w:t>Ducter Web</w:t>
      </w:r>
      <w:bookmarkEnd w:id="13"/>
      <w:r>
        <w:rPr>
          <w:rFonts w:hint="eastAsia"/>
        </w:rPr>
        <w:t>安装与配置</w:t>
      </w:r>
      <w:bookmarkEnd w:id="14"/>
    </w:p>
    <w:p w:rsidR="00A504BA" w:rsidRDefault="00A504BA" w:rsidP="00A504BA">
      <w:pPr>
        <w:pStyle w:val="3"/>
      </w:pPr>
      <w:r>
        <w:rPr>
          <w:rFonts w:hint="eastAsia"/>
        </w:rPr>
        <w:t>WEB</w:t>
      </w:r>
      <w:r>
        <w:rPr>
          <w:rFonts w:hint="eastAsia"/>
        </w:rPr>
        <w:t>环境安装</w:t>
      </w:r>
    </w:p>
    <w:p w:rsidR="00886315" w:rsidRDefault="00886315" w:rsidP="000673AC">
      <w:pPr>
        <w:ind w:left="720"/>
      </w:pPr>
      <w:r>
        <w:rPr>
          <w:rFonts w:hint="eastAsia"/>
        </w:rPr>
        <w:t>安装</w:t>
      </w:r>
      <w:r>
        <w:rPr>
          <w:rFonts w:hint="eastAsia"/>
        </w:rPr>
        <w:t>yum</w:t>
      </w:r>
      <w:r>
        <w:rPr>
          <w:rFonts w:hint="eastAsia"/>
        </w:rPr>
        <w:t>源</w:t>
      </w:r>
      <w:r>
        <w:t>: (centos</w:t>
      </w:r>
      <w:r>
        <w:rPr>
          <w:rFonts w:hint="eastAsia"/>
        </w:rPr>
        <w:t>为例</w:t>
      </w:r>
      <w:r>
        <w:rPr>
          <w:rFonts w:hint="eastAsia"/>
        </w:rPr>
        <w:t>)</w:t>
      </w:r>
    </w:p>
    <w:p w:rsidR="00886315" w:rsidRDefault="00886315" w:rsidP="000673AC">
      <w:pPr>
        <w:ind w:left="720"/>
      </w:pPr>
      <w:r>
        <w:rPr>
          <w:rFonts w:hint="eastAsia"/>
        </w:rPr>
        <w:t>#</w:t>
      </w:r>
      <w:r w:rsidRPr="00886315">
        <w:t>rpm -Uvh http://rpms.famillecollet.com/enterprise/remi-release-6.rpm</w:t>
      </w:r>
    </w:p>
    <w:p w:rsidR="000673AC" w:rsidRDefault="000673AC" w:rsidP="000673AC">
      <w:pPr>
        <w:ind w:left="720"/>
      </w:pPr>
      <w:r>
        <w:rPr>
          <w:rFonts w:hint="eastAsia"/>
        </w:rPr>
        <w:t>安装</w:t>
      </w:r>
      <w:r>
        <w:rPr>
          <w:rFonts w:hint="eastAsia"/>
        </w:rPr>
        <w:t>php</w:t>
      </w:r>
      <w:r w:rsidR="00E60CA0">
        <w:rPr>
          <w:rFonts w:hint="eastAsia"/>
        </w:rPr>
        <w:t>5.4</w:t>
      </w:r>
      <w:r w:rsidR="00323867">
        <w:rPr>
          <w:rFonts w:hint="eastAsia"/>
        </w:rPr>
        <w:t>(</w:t>
      </w:r>
      <w:r w:rsidR="00323867">
        <w:rPr>
          <w:rFonts w:hint="eastAsia"/>
        </w:rPr>
        <w:t>及其以上版本</w:t>
      </w:r>
      <w:r w:rsidR="00323867">
        <w:rPr>
          <w:rFonts w:hint="eastAsia"/>
        </w:rPr>
        <w:t>)</w:t>
      </w:r>
    </w:p>
    <w:p w:rsidR="000673AC" w:rsidRDefault="000673AC" w:rsidP="007F7DAF">
      <w:pPr>
        <w:ind w:left="720"/>
      </w:pPr>
      <w:r>
        <w:rPr>
          <w:rFonts w:hint="eastAsia"/>
        </w:rPr>
        <w:t>#</w:t>
      </w:r>
      <w:r w:rsidRPr="000673AC">
        <w:t xml:space="preserve"> </w:t>
      </w:r>
      <w:r>
        <w:t xml:space="preserve">sudo </w:t>
      </w:r>
      <w:r w:rsidR="00A909A2">
        <w:rPr>
          <w:rFonts w:hint="eastAsia"/>
        </w:rPr>
        <w:t>yum</w:t>
      </w:r>
      <w:r>
        <w:t xml:space="preserve"> install </w:t>
      </w:r>
      <w:r w:rsidR="00A72883" w:rsidRPr="00A72883">
        <w:t>--enablerepo remi</w:t>
      </w:r>
      <w:r w:rsidR="00A72883">
        <w:rPr>
          <w:rFonts w:hint="eastAsia"/>
        </w:rPr>
        <w:t xml:space="preserve"> </w:t>
      </w:r>
      <w:r w:rsidR="006C7931">
        <w:rPr>
          <w:rFonts w:hint="eastAsia"/>
        </w:rPr>
        <w:t xml:space="preserve">php </w:t>
      </w:r>
      <w:r w:rsidR="0010002F">
        <w:t>php</w:t>
      </w:r>
      <w:r w:rsidR="0010002F">
        <w:rPr>
          <w:rFonts w:hint="eastAsia"/>
        </w:rPr>
        <w:t>4</w:t>
      </w:r>
      <w:r w:rsidR="0010002F">
        <w:t xml:space="preserve">-mysql </w:t>
      </w:r>
      <w:r w:rsidR="005A0BCE">
        <w:t>php</w:t>
      </w:r>
      <w:r w:rsidR="005A0BCE">
        <w:rPr>
          <w:rFonts w:hint="eastAsia"/>
        </w:rPr>
        <w:t>4</w:t>
      </w:r>
      <w:r w:rsidR="00FC4BF8">
        <w:t xml:space="preserve">-mcrypt </w:t>
      </w:r>
      <w:r>
        <w:t xml:space="preserve"> </w:t>
      </w:r>
      <w:r w:rsidR="0067398D">
        <w:rPr>
          <w:rFonts w:hint="eastAsia"/>
        </w:rPr>
        <w:t xml:space="preserve">php5-mbstring </w:t>
      </w:r>
    </w:p>
    <w:p w:rsidR="002C4B08" w:rsidRDefault="002C4B08" w:rsidP="002C4B08">
      <w:pPr>
        <w:ind w:left="720"/>
      </w:pPr>
      <w:r>
        <w:rPr>
          <w:rFonts w:hint="eastAsia"/>
        </w:rPr>
        <w:t>安装</w:t>
      </w:r>
      <w:r>
        <w:rPr>
          <w:rFonts w:hint="eastAsia"/>
        </w:rPr>
        <w:t>php protobuf</w:t>
      </w:r>
      <w:r>
        <w:rPr>
          <w:rFonts w:hint="eastAsia"/>
        </w:rPr>
        <w:t>模块</w:t>
      </w:r>
    </w:p>
    <w:p w:rsidR="002C4B08" w:rsidRDefault="008251C9" w:rsidP="002C4B08">
      <w:pPr>
        <w:ind w:left="720"/>
      </w:pPr>
      <w:r>
        <w:rPr>
          <w:rFonts w:hint="eastAsia"/>
        </w:rPr>
        <w:t xml:space="preserve">#git clone </w:t>
      </w:r>
      <w:hyperlink r:id="rId9" w:history="1">
        <w:r w:rsidRPr="00083128">
          <w:rPr>
            <w:rStyle w:val="ac"/>
            <w:rFonts w:hint="eastAsia"/>
          </w:rPr>
          <w:t>https://github.com/allegro/php-protobuf.git</w:t>
        </w:r>
      </w:hyperlink>
    </w:p>
    <w:p w:rsidR="008251C9" w:rsidRDefault="008251C9" w:rsidP="002C4B08">
      <w:pPr>
        <w:ind w:left="720"/>
      </w:pPr>
      <w:r>
        <w:rPr>
          <w:rFonts w:hint="eastAsia"/>
        </w:rPr>
        <w:t>#cd php-protobuf</w:t>
      </w:r>
    </w:p>
    <w:p w:rsidR="008251C9" w:rsidRDefault="00FF657C" w:rsidP="002C4B08">
      <w:pPr>
        <w:ind w:left="720"/>
      </w:pPr>
      <w:r>
        <w:rPr>
          <w:rFonts w:hint="eastAsia"/>
        </w:rPr>
        <w:t>#php</w:t>
      </w:r>
      <w:r w:rsidR="008251C9">
        <w:rPr>
          <w:rFonts w:hint="eastAsia"/>
        </w:rPr>
        <w:t>ize</w:t>
      </w:r>
    </w:p>
    <w:p w:rsidR="008251C9" w:rsidRDefault="008251C9" w:rsidP="002C4B08">
      <w:pPr>
        <w:ind w:left="720"/>
      </w:pPr>
      <w:r>
        <w:rPr>
          <w:rFonts w:hint="eastAsia"/>
        </w:rPr>
        <w:t>#./configure</w:t>
      </w:r>
    </w:p>
    <w:p w:rsidR="008251C9" w:rsidRDefault="008251C9" w:rsidP="002C4B08">
      <w:pPr>
        <w:ind w:left="720"/>
      </w:pPr>
      <w:r>
        <w:rPr>
          <w:rFonts w:hint="eastAsia"/>
        </w:rPr>
        <w:t>#make</w:t>
      </w:r>
    </w:p>
    <w:p w:rsidR="008251C9" w:rsidRDefault="008251C9" w:rsidP="002C4B08">
      <w:pPr>
        <w:ind w:left="720"/>
      </w:pPr>
      <w:r>
        <w:rPr>
          <w:rFonts w:hint="eastAsia"/>
        </w:rPr>
        <w:t>#make test</w:t>
      </w:r>
    </w:p>
    <w:p w:rsidR="008251C9" w:rsidRDefault="008251C9" w:rsidP="002C4B08">
      <w:pPr>
        <w:ind w:left="720"/>
      </w:pPr>
      <w:r>
        <w:rPr>
          <w:rFonts w:hint="eastAsia"/>
        </w:rPr>
        <w:t>#make install</w:t>
      </w:r>
    </w:p>
    <w:p w:rsidR="008251C9" w:rsidRPr="000673AC" w:rsidRDefault="008251C9" w:rsidP="002C4B08">
      <w:pPr>
        <w:ind w:left="720"/>
      </w:pPr>
      <w:r>
        <w:rPr>
          <w:rFonts w:hint="eastAsia"/>
        </w:rPr>
        <w:t xml:space="preserve">#echo </w:t>
      </w:r>
      <w:r w:rsidR="00F94117">
        <w:t>“</w:t>
      </w:r>
      <w:r>
        <w:rPr>
          <w:rFonts w:hint="eastAsia"/>
        </w:rPr>
        <w:t>extension=protobuf.so</w:t>
      </w:r>
      <w:r>
        <w:t>”</w:t>
      </w:r>
      <w:r>
        <w:rPr>
          <w:rFonts w:hint="eastAsia"/>
        </w:rPr>
        <w:t xml:space="preserve"> &gt; /etc/php.d/protobuf.ini</w:t>
      </w:r>
    </w:p>
    <w:p w:rsidR="00A504BA" w:rsidRDefault="00A504BA" w:rsidP="00A504BA">
      <w:pPr>
        <w:pStyle w:val="3"/>
      </w:pPr>
      <w:r>
        <w:rPr>
          <w:rFonts w:hint="eastAsia"/>
        </w:rPr>
        <w:t>Web</w:t>
      </w:r>
      <w:r>
        <w:rPr>
          <w:rFonts w:hint="eastAsia"/>
        </w:rPr>
        <w:t>安装与配置</w:t>
      </w:r>
    </w:p>
    <w:p w:rsidR="00132467" w:rsidRDefault="00132467" w:rsidP="006D702F">
      <w:pPr>
        <w:ind w:left="840"/>
      </w:pPr>
      <w:r>
        <w:t>A</w:t>
      </w:r>
      <w:r>
        <w:rPr>
          <w:rFonts w:hint="eastAsia"/>
        </w:rPr>
        <w:t>pache</w:t>
      </w:r>
      <w:r>
        <w:rPr>
          <w:rFonts w:hint="eastAsia"/>
        </w:rPr>
        <w:t>启动与配置</w:t>
      </w:r>
      <w:r>
        <w:rPr>
          <w:rFonts w:hint="eastAsia"/>
        </w:rPr>
        <w:t>:</w:t>
      </w:r>
    </w:p>
    <w:p w:rsidR="00132467" w:rsidRDefault="00132467" w:rsidP="006D702F">
      <w:pPr>
        <w:ind w:left="840"/>
      </w:pPr>
      <w:r>
        <w:rPr>
          <w:rFonts w:hint="eastAsia"/>
        </w:rPr>
        <w:t xml:space="preserve">#vim /etc/http/conf/http.conf </w:t>
      </w:r>
      <w:r>
        <w:rPr>
          <w:rFonts w:hint="eastAsia"/>
        </w:rPr>
        <w:t>添加以下配置</w:t>
      </w:r>
      <w:r>
        <w:rPr>
          <w:rFonts w:hint="eastAsia"/>
        </w:rPr>
        <w:t>:</w:t>
      </w:r>
    </w:p>
    <w:p w:rsidR="00132467" w:rsidRDefault="00132467" w:rsidP="00132467">
      <w:pPr>
        <w:ind w:left="840"/>
      </w:pPr>
      <w:r>
        <w:t>DocumentRoot "/usr/share/ducter/basic/web"</w:t>
      </w:r>
    </w:p>
    <w:p w:rsidR="00132467" w:rsidRDefault="00132467" w:rsidP="00132467">
      <w:pPr>
        <w:ind w:left="840"/>
      </w:pPr>
      <w:r>
        <w:t>Alias /ducter /usr/share/ducter/basic/web</w:t>
      </w:r>
    </w:p>
    <w:p w:rsidR="00132467" w:rsidRDefault="00132467" w:rsidP="00132467">
      <w:pPr>
        <w:ind w:left="840"/>
      </w:pPr>
    </w:p>
    <w:p w:rsidR="00132467" w:rsidRDefault="00132467" w:rsidP="00132467">
      <w:pPr>
        <w:ind w:left="840"/>
      </w:pPr>
      <w:r>
        <w:lastRenderedPageBreak/>
        <w:t>&lt;Directory /usr/share/ducter/basic/web&gt;</w:t>
      </w:r>
    </w:p>
    <w:p w:rsidR="00132467" w:rsidRDefault="00132467" w:rsidP="00132467">
      <w:pPr>
        <w:ind w:left="840"/>
      </w:pPr>
      <w:r>
        <w:t xml:space="preserve">        Options FollowSymLinks</w:t>
      </w:r>
    </w:p>
    <w:p w:rsidR="00132467" w:rsidRDefault="00132467" w:rsidP="00612548">
      <w:pPr>
        <w:ind w:left="840"/>
      </w:pPr>
      <w:r>
        <w:t xml:space="preserve">        DirectoryIndex index.php</w:t>
      </w:r>
    </w:p>
    <w:p w:rsidR="00132467" w:rsidRDefault="00132467" w:rsidP="00132467">
      <w:pPr>
        <w:ind w:left="840"/>
      </w:pPr>
      <w:r>
        <w:t xml:space="preserve">        Order Allow,Deny</w:t>
      </w:r>
    </w:p>
    <w:p w:rsidR="00132467" w:rsidRDefault="00132467" w:rsidP="00132467">
      <w:pPr>
        <w:ind w:left="840"/>
      </w:pPr>
      <w:r>
        <w:t xml:space="preserve">        allow from all</w:t>
      </w:r>
    </w:p>
    <w:p w:rsidR="00132467" w:rsidRDefault="00132467" w:rsidP="00132467">
      <w:pPr>
        <w:ind w:left="840"/>
      </w:pPr>
      <w:r>
        <w:t xml:space="preserve">        Options  FollowSymLinks</w:t>
      </w:r>
    </w:p>
    <w:p w:rsidR="00132467" w:rsidRDefault="00132467" w:rsidP="00132467">
      <w:pPr>
        <w:ind w:left="840"/>
      </w:pPr>
      <w:r>
        <w:t xml:space="preserve">        AllowOverride none</w:t>
      </w:r>
    </w:p>
    <w:p w:rsidR="00612548" w:rsidRDefault="00612548" w:rsidP="00132467">
      <w:pPr>
        <w:ind w:left="840"/>
      </w:pPr>
      <w:r w:rsidRPr="00612548">
        <w:t>&lt;/Directory&gt;</w:t>
      </w:r>
    </w:p>
    <w:p w:rsidR="002D67D3" w:rsidRDefault="002D67D3" w:rsidP="002D67D3">
      <w:pPr>
        <w:ind w:left="840"/>
      </w:pPr>
      <w:r>
        <w:rPr>
          <w:rFonts w:hint="eastAsia"/>
        </w:rPr>
        <w:t>#service apache restart</w:t>
      </w:r>
    </w:p>
    <w:p w:rsidR="00132467" w:rsidRDefault="00132467" w:rsidP="006D702F">
      <w:pPr>
        <w:ind w:left="840"/>
      </w:pPr>
    </w:p>
    <w:p w:rsidR="006D702F" w:rsidRDefault="006D702F" w:rsidP="006D702F">
      <w:pPr>
        <w:ind w:left="840"/>
      </w:pPr>
      <w:r>
        <w:rPr>
          <w:rFonts w:hint="eastAsia"/>
        </w:rPr>
        <w:t>创建</w:t>
      </w:r>
      <w:r>
        <w:rPr>
          <w:rFonts w:hint="eastAsia"/>
        </w:rPr>
        <w:t>web</w:t>
      </w:r>
      <w:r>
        <w:rPr>
          <w:rFonts w:hint="eastAsia"/>
        </w:rPr>
        <w:t>目录并安装代码</w:t>
      </w:r>
    </w:p>
    <w:p w:rsidR="006D702F" w:rsidRDefault="006D702F" w:rsidP="006D702F">
      <w:pPr>
        <w:ind w:left="840"/>
      </w:pPr>
      <w:r>
        <w:rPr>
          <w:rFonts w:hint="eastAsia"/>
        </w:rPr>
        <w:t>#mkdir /usr/share</w:t>
      </w:r>
      <w:r w:rsidR="0059397A">
        <w:rPr>
          <w:rFonts w:hint="eastAsia"/>
        </w:rPr>
        <w:t>/ducter</w:t>
      </w:r>
    </w:p>
    <w:p w:rsidR="006D702F" w:rsidRDefault="006D702F" w:rsidP="006D702F">
      <w:pPr>
        <w:ind w:left="840"/>
      </w:pPr>
      <w:r>
        <w:rPr>
          <w:rFonts w:hint="eastAsia"/>
        </w:rPr>
        <w:t>#cd /usr/share</w:t>
      </w:r>
      <w:r w:rsidR="0059397A">
        <w:rPr>
          <w:rFonts w:hint="eastAsia"/>
        </w:rPr>
        <w:t>/ducter</w:t>
      </w:r>
    </w:p>
    <w:p w:rsidR="009310DF" w:rsidRDefault="009310DF" w:rsidP="006D702F">
      <w:pPr>
        <w:ind w:left="840"/>
      </w:pPr>
      <w:r>
        <w:rPr>
          <w:rFonts w:hint="eastAsia"/>
        </w:rPr>
        <w:t>到</w:t>
      </w:r>
      <w:r>
        <w:rPr>
          <w:rFonts w:hint="eastAsia"/>
        </w:rPr>
        <w:t>github</w:t>
      </w:r>
      <w:r>
        <w:rPr>
          <w:rFonts w:hint="eastAsia"/>
        </w:rPr>
        <w:t>上下载</w:t>
      </w:r>
      <w:r>
        <w:rPr>
          <w:rFonts w:hint="eastAsia"/>
        </w:rPr>
        <w:t>web</w:t>
      </w:r>
      <w:r>
        <w:rPr>
          <w:rFonts w:hint="eastAsia"/>
        </w:rPr>
        <w:t>代码</w:t>
      </w:r>
    </w:p>
    <w:p w:rsidR="006D702F" w:rsidRDefault="006D702F" w:rsidP="006D702F">
      <w:pPr>
        <w:ind w:left="840"/>
      </w:pPr>
      <w:r>
        <w:rPr>
          <w:rFonts w:hint="eastAsia"/>
        </w:rPr>
        <w:t xml:space="preserve">#wget </w:t>
      </w:r>
      <w:hyperlink r:id="rId10" w:history="1">
        <w:r w:rsidRPr="00CF628B">
          <w:rPr>
            <w:rStyle w:val="ac"/>
            <w:rFonts w:hint="eastAsia"/>
          </w:rPr>
          <w:t>http://xxxx/ducter_web_v1.tar.gz</w:t>
        </w:r>
      </w:hyperlink>
    </w:p>
    <w:p w:rsidR="006D702F" w:rsidRDefault="006D702F" w:rsidP="006D702F">
      <w:pPr>
        <w:ind w:left="840"/>
      </w:pPr>
      <w:r>
        <w:rPr>
          <w:rFonts w:hint="eastAsia"/>
        </w:rPr>
        <w:t xml:space="preserve">#tar </w:t>
      </w:r>
      <w:r>
        <w:t>–</w:t>
      </w:r>
      <w:r>
        <w:rPr>
          <w:rFonts w:hint="eastAsia"/>
        </w:rPr>
        <w:t>zxvf ducter_web_v1.tar.gz</w:t>
      </w:r>
    </w:p>
    <w:p w:rsidR="00F1680E" w:rsidRDefault="00F1680E" w:rsidP="006D702F">
      <w:pPr>
        <w:ind w:left="840"/>
      </w:pPr>
      <w:r>
        <w:rPr>
          <w:rFonts w:hint="eastAsia"/>
        </w:rPr>
        <w:t xml:space="preserve">#chow </w:t>
      </w:r>
      <w:r>
        <w:t>–</w:t>
      </w:r>
      <w:r>
        <w:rPr>
          <w:rFonts w:hint="eastAsia"/>
        </w:rPr>
        <w:t>R www:www /usr/share/ducter</w:t>
      </w:r>
      <w:r w:rsidR="00715E61">
        <w:rPr>
          <w:rFonts w:hint="eastAsia"/>
        </w:rPr>
        <w:t xml:space="preserve"> </w:t>
      </w:r>
      <w:r w:rsidR="00715E61" w:rsidRPr="00715E61">
        <w:rPr>
          <w:rFonts w:hint="eastAsia"/>
          <w:color w:val="FF0000"/>
        </w:rPr>
        <w:t>注意</w:t>
      </w:r>
      <w:r w:rsidR="00715E61">
        <w:rPr>
          <w:rFonts w:hint="eastAsia"/>
          <w:color w:val="FF0000"/>
        </w:rPr>
        <w:t>www</w:t>
      </w:r>
      <w:r w:rsidR="00715E61">
        <w:rPr>
          <w:rFonts w:hint="eastAsia"/>
          <w:color w:val="FF0000"/>
        </w:rPr>
        <w:t>为</w:t>
      </w:r>
      <w:r w:rsidR="00715E61">
        <w:rPr>
          <w:rFonts w:hint="eastAsia"/>
          <w:color w:val="FF0000"/>
        </w:rPr>
        <w:t>apache</w:t>
      </w:r>
      <w:r w:rsidR="00715E61">
        <w:rPr>
          <w:rFonts w:hint="eastAsia"/>
          <w:color w:val="FF0000"/>
        </w:rPr>
        <w:t>服务启动帐号</w:t>
      </w:r>
    </w:p>
    <w:p w:rsidR="006D702F" w:rsidRDefault="006D702F" w:rsidP="006D702F">
      <w:pPr>
        <w:ind w:left="840"/>
      </w:pPr>
    </w:p>
    <w:p w:rsidR="006D702F" w:rsidRDefault="006D702F" w:rsidP="006D702F">
      <w:pPr>
        <w:ind w:left="840"/>
      </w:pPr>
      <w:r>
        <w:rPr>
          <w:rFonts w:hint="eastAsia"/>
        </w:rPr>
        <w:t>修改</w:t>
      </w:r>
      <w:r>
        <w:rPr>
          <w:rFonts w:hint="eastAsia"/>
        </w:rPr>
        <w:t>ducter</w:t>
      </w:r>
      <w:r>
        <w:rPr>
          <w:rFonts w:hint="eastAsia"/>
        </w:rPr>
        <w:t>配置</w:t>
      </w:r>
    </w:p>
    <w:p w:rsidR="006D702F" w:rsidRDefault="006D702F" w:rsidP="006D702F">
      <w:pPr>
        <w:ind w:left="840"/>
      </w:pPr>
      <w:r>
        <w:rPr>
          <w:rFonts w:hint="eastAsia"/>
        </w:rPr>
        <w:t xml:space="preserve">#vim </w:t>
      </w:r>
      <w:r w:rsidRPr="006D702F">
        <w:t>/usr/share/ducter/basic/config</w:t>
      </w:r>
      <w:r>
        <w:rPr>
          <w:rFonts w:hint="eastAsia"/>
        </w:rPr>
        <w:t xml:space="preserve">/db.conf </w:t>
      </w:r>
      <w:r>
        <w:rPr>
          <w:rFonts w:hint="eastAsia"/>
        </w:rPr>
        <w:t>修改数据库</w:t>
      </w:r>
      <w:r>
        <w:rPr>
          <w:rFonts w:hint="eastAsia"/>
        </w:rPr>
        <w:t>host, user, passwd</w:t>
      </w:r>
    </w:p>
    <w:p w:rsidR="006D702F" w:rsidRDefault="006D702F" w:rsidP="006D702F">
      <w:pPr>
        <w:ind w:left="840"/>
      </w:pPr>
      <w:r>
        <w:t>return [</w:t>
      </w:r>
    </w:p>
    <w:p w:rsidR="006D702F" w:rsidRDefault="006D702F" w:rsidP="006D702F">
      <w:pPr>
        <w:ind w:left="840"/>
      </w:pPr>
      <w:r>
        <w:t xml:space="preserve">    'class' =&gt; 'yii\db\Connection',</w:t>
      </w:r>
    </w:p>
    <w:p w:rsidR="006D702F" w:rsidRDefault="006D702F" w:rsidP="006D702F">
      <w:pPr>
        <w:ind w:left="840"/>
      </w:pPr>
      <w:r>
        <w:t xml:space="preserve">    'dsn' =&gt; 'mysql:host=</w:t>
      </w:r>
      <w:r w:rsidRPr="006D702F">
        <w:rPr>
          <w:color w:val="FF0000"/>
        </w:rPr>
        <w:t>127.0.0.1</w:t>
      </w:r>
      <w:r>
        <w:t>;dbname=dcmd',</w:t>
      </w:r>
    </w:p>
    <w:p w:rsidR="006D702F" w:rsidRDefault="006D702F" w:rsidP="006D702F">
      <w:pPr>
        <w:ind w:left="840"/>
      </w:pPr>
      <w:r>
        <w:t xml:space="preserve">    'username' =&gt; '</w:t>
      </w:r>
      <w:r w:rsidRPr="006D702F">
        <w:rPr>
          <w:color w:val="FF0000"/>
        </w:rPr>
        <w:t>dcmd</w:t>
      </w:r>
      <w:r>
        <w:t>',</w:t>
      </w:r>
    </w:p>
    <w:p w:rsidR="006D702F" w:rsidRDefault="006D702F" w:rsidP="006D702F">
      <w:pPr>
        <w:ind w:left="840"/>
      </w:pPr>
      <w:r>
        <w:t xml:space="preserve">    'password' =&gt; '</w:t>
      </w:r>
      <w:r w:rsidRPr="006D702F">
        <w:rPr>
          <w:color w:val="FF0000"/>
        </w:rPr>
        <w:t>dcmd123456</w:t>
      </w:r>
      <w:r>
        <w:t>',</w:t>
      </w:r>
    </w:p>
    <w:p w:rsidR="006D702F" w:rsidRDefault="006D702F" w:rsidP="006D702F">
      <w:pPr>
        <w:ind w:left="840"/>
      </w:pPr>
      <w:r>
        <w:t xml:space="preserve">    'charset' =&gt; 'utf8',</w:t>
      </w:r>
    </w:p>
    <w:p w:rsidR="006D702F" w:rsidRDefault="006D702F" w:rsidP="006D702F">
      <w:pPr>
        <w:ind w:left="840"/>
      </w:pPr>
      <w:r>
        <w:t>];</w:t>
      </w:r>
    </w:p>
    <w:p w:rsidR="006D702F" w:rsidRPr="00740167" w:rsidRDefault="006D702F" w:rsidP="006D702F">
      <w:pPr>
        <w:ind w:left="840"/>
        <w:rPr>
          <w:color w:val="FF0000"/>
        </w:rPr>
      </w:pPr>
      <w:r w:rsidRPr="00740167">
        <w:rPr>
          <w:rFonts w:hint="eastAsia"/>
          <w:color w:val="FF0000"/>
        </w:rPr>
        <w:t>注意：该数据库连接帐号需要有读，写，删，锁数据库权限。</w:t>
      </w:r>
    </w:p>
    <w:p w:rsidR="00C0547E" w:rsidRPr="00C0547E" w:rsidRDefault="00C0547E" w:rsidP="00C0547E"/>
    <w:p w:rsidR="00AE6283" w:rsidRDefault="00A504BA" w:rsidP="00A504BA">
      <w:pPr>
        <w:pStyle w:val="3"/>
      </w:pPr>
      <w:r>
        <w:rPr>
          <w:rFonts w:hint="eastAsia"/>
        </w:rPr>
        <w:lastRenderedPageBreak/>
        <w:t>数据库安装与初始化</w:t>
      </w:r>
    </w:p>
    <w:p w:rsidR="00D148D2" w:rsidRDefault="00991E14" w:rsidP="00102B7F">
      <w:pPr>
        <w:ind w:left="420" w:firstLine="420"/>
      </w:pPr>
      <w:r>
        <w:rPr>
          <w:rFonts w:hint="eastAsia"/>
        </w:rPr>
        <w:t>安装</w:t>
      </w:r>
      <w:r>
        <w:rPr>
          <w:rFonts w:hint="eastAsia"/>
        </w:rPr>
        <w:t>mysql</w:t>
      </w:r>
    </w:p>
    <w:p w:rsidR="00991E14" w:rsidRDefault="00991E14" w:rsidP="00102B7F">
      <w:pPr>
        <w:ind w:left="420" w:firstLine="420"/>
      </w:pPr>
      <w:r>
        <w:rPr>
          <w:rFonts w:hint="eastAsia"/>
        </w:rPr>
        <w:t>#sudo yum install mysql</w:t>
      </w:r>
      <w:r w:rsidR="00FC716B">
        <w:rPr>
          <w:rFonts w:hint="eastAsia"/>
        </w:rPr>
        <w:t>-server</w:t>
      </w:r>
    </w:p>
    <w:p w:rsidR="00991E14" w:rsidRDefault="00991E14" w:rsidP="00102B7F">
      <w:pPr>
        <w:ind w:left="420" w:firstLine="420"/>
      </w:pPr>
      <w:r>
        <w:rPr>
          <w:rFonts w:hint="eastAsia"/>
        </w:rPr>
        <w:t>启动</w:t>
      </w:r>
      <w:r>
        <w:rPr>
          <w:rFonts w:hint="eastAsia"/>
        </w:rPr>
        <w:t>Mysql</w:t>
      </w:r>
    </w:p>
    <w:p w:rsidR="00991E14" w:rsidRDefault="00991E14" w:rsidP="00102B7F">
      <w:pPr>
        <w:ind w:left="420" w:firstLine="420"/>
      </w:pPr>
      <w:r>
        <w:rPr>
          <w:rFonts w:hint="eastAsia"/>
        </w:rPr>
        <w:t>/ect/rc.d/init.d/mysqld start</w:t>
      </w:r>
    </w:p>
    <w:p w:rsidR="00991E14" w:rsidRDefault="00991E14" w:rsidP="00102B7F">
      <w:pPr>
        <w:ind w:left="420" w:firstLine="420"/>
      </w:pPr>
      <w:r>
        <w:rPr>
          <w:rFonts w:hint="eastAsia"/>
        </w:rPr>
        <w:t>登陆数据库，初始化数据库密码为空</w:t>
      </w:r>
    </w:p>
    <w:p w:rsidR="00991E14" w:rsidRDefault="00991E14" w:rsidP="00102B7F">
      <w:pPr>
        <w:ind w:left="420" w:firstLine="420"/>
      </w:pPr>
      <w:r>
        <w:rPr>
          <w:rFonts w:hint="eastAsia"/>
        </w:rPr>
        <w:t xml:space="preserve">/usr/bin/mysql </w:t>
      </w:r>
      <w:r>
        <w:t>–</w:t>
      </w:r>
      <w:r>
        <w:rPr>
          <w:rFonts w:hint="eastAsia"/>
        </w:rPr>
        <w:t xml:space="preserve">uroot </w:t>
      </w:r>
      <w:r>
        <w:t>–</w:t>
      </w:r>
      <w:r>
        <w:rPr>
          <w:rFonts w:hint="eastAsia"/>
        </w:rPr>
        <w:t>p</w:t>
      </w:r>
    </w:p>
    <w:p w:rsidR="00991E14" w:rsidRDefault="00991E14" w:rsidP="00102B7F">
      <w:pPr>
        <w:ind w:left="420" w:firstLine="420"/>
      </w:pPr>
      <w:r>
        <w:rPr>
          <w:rFonts w:hint="eastAsia"/>
        </w:rPr>
        <w:t>设置</w:t>
      </w:r>
      <w:r>
        <w:rPr>
          <w:rFonts w:hint="eastAsia"/>
        </w:rPr>
        <w:t>root</w:t>
      </w:r>
      <w:r>
        <w:rPr>
          <w:rFonts w:hint="eastAsia"/>
        </w:rPr>
        <w:t>密码并创建</w:t>
      </w:r>
      <w:r>
        <w:rPr>
          <w:rFonts w:hint="eastAsia"/>
        </w:rPr>
        <w:t>dcmd</w:t>
      </w:r>
      <w:r>
        <w:rPr>
          <w:rFonts w:hint="eastAsia"/>
        </w:rPr>
        <w:t>库</w:t>
      </w:r>
    </w:p>
    <w:p w:rsidR="00991E14" w:rsidRDefault="00991E14" w:rsidP="00102B7F">
      <w:pPr>
        <w:ind w:left="420" w:firstLine="420"/>
      </w:pPr>
      <w:r>
        <w:t>M</w:t>
      </w:r>
      <w:r>
        <w:rPr>
          <w:rFonts w:hint="eastAsia"/>
        </w:rPr>
        <w:t>ysql&gt;use mysql;</w:t>
      </w:r>
    </w:p>
    <w:p w:rsidR="00991E14" w:rsidRDefault="00991E14" w:rsidP="00102B7F">
      <w:pPr>
        <w:ind w:left="420" w:firstLine="420"/>
      </w:pPr>
      <w:r>
        <w:rPr>
          <w:rFonts w:hint="eastAsia"/>
        </w:rPr>
        <w:t>Mysql&gt;update user set passwd=passwd(</w:t>
      </w:r>
      <w:r>
        <w:t>‘</w:t>
      </w:r>
      <w:r>
        <w:rPr>
          <w:rFonts w:hint="eastAsia"/>
        </w:rPr>
        <w:t>root123456</w:t>
      </w:r>
      <w:r>
        <w:t>’</w:t>
      </w:r>
      <w:r>
        <w:rPr>
          <w:rFonts w:hint="eastAsia"/>
        </w:rPr>
        <w:t xml:space="preserve">) where user = </w:t>
      </w:r>
      <w:r>
        <w:t>‘</w:t>
      </w:r>
      <w:r>
        <w:rPr>
          <w:rFonts w:hint="eastAsia"/>
        </w:rPr>
        <w:t>root</w:t>
      </w:r>
      <w:r>
        <w:t>’</w:t>
      </w:r>
      <w:r>
        <w:rPr>
          <w:rFonts w:hint="eastAsia"/>
        </w:rPr>
        <w:t>;</w:t>
      </w:r>
    </w:p>
    <w:p w:rsidR="00991E14" w:rsidRDefault="00991E14" w:rsidP="00102B7F">
      <w:pPr>
        <w:ind w:left="420" w:firstLine="420"/>
      </w:pPr>
      <w:r>
        <w:t>M</w:t>
      </w:r>
      <w:r>
        <w:rPr>
          <w:rFonts w:hint="eastAsia"/>
        </w:rPr>
        <w:t>ysql&gt;flush privileges;</w:t>
      </w:r>
    </w:p>
    <w:p w:rsidR="00991E14" w:rsidRDefault="00991E14" w:rsidP="00102B7F">
      <w:pPr>
        <w:ind w:left="420" w:firstLine="420"/>
      </w:pPr>
      <w:r>
        <w:t>M</w:t>
      </w:r>
      <w:r>
        <w:rPr>
          <w:rFonts w:hint="eastAsia"/>
        </w:rPr>
        <w:t>ysql&gt;create database dcmd</w:t>
      </w:r>
      <w:r w:rsidR="00780D41">
        <w:rPr>
          <w:rFonts w:hint="eastAsia"/>
        </w:rPr>
        <w:t xml:space="preserve"> default character utf8;</w:t>
      </w:r>
    </w:p>
    <w:p w:rsidR="00991E14" w:rsidRDefault="00991E14" w:rsidP="00102B7F">
      <w:pPr>
        <w:ind w:left="420" w:firstLine="420"/>
      </w:pPr>
      <w:r>
        <w:t>M</w:t>
      </w:r>
      <w:r>
        <w:rPr>
          <w:rFonts w:hint="eastAsia"/>
        </w:rPr>
        <w:t>ysql&gt;exit;</w:t>
      </w:r>
    </w:p>
    <w:p w:rsidR="00991E14" w:rsidRDefault="00B560B9" w:rsidP="00102B7F">
      <w:pPr>
        <w:ind w:left="420" w:firstLine="420"/>
      </w:pPr>
      <w:r>
        <w:rPr>
          <w:rFonts w:hint="eastAsia"/>
        </w:rPr>
        <w:t>导入</w:t>
      </w:r>
      <w:r>
        <w:rPr>
          <w:rFonts w:hint="eastAsia"/>
        </w:rPr>
        <w:t>ducter</w:t>
      </w:r>
      <w:r>
        <w:rPr>
          <w:rFonts w:hint="eastAsia"/>
        </w:rPr>
        <w:t>数据库文件</w:t>
      </w:r>
      <w:r>
        <w:rPr>
          <w:rFonts w:hint="eastAsia"/>
        </w:rPr>
        <w:t>dcmd.sql</w:t>
      </w:r>
    </w:p>
    <w:p w:rsidR="00B560B9" w:rsidRDefault="00B560B9" w:rsidP="00102B7F">
      <w:pPr>
        <w:ind w:left="420" w:firstLine="420"/>
      </w:pPr>
      <w:r>
        <w:t>M</w:t>
      </w:r>
      <w:r>
        <w:rPr>
          <w:rFonts w:hint="eastAsia"/>
        </w:rPr>
        <w:t xml:space="preserve">ysql </w:t>
      </w:r>
      <w:r>
        <w:t>–</w:t>
      </w:r>
      <w:r>
        <w:rPr>
          <w:rFonts w:hint="eastAsia"/>
        </w:rPr>
        <w:t xml:space="preserve">uroot </w:t>
      </w:r>
      <w:r>
        <w:t>–</w:t>
      </w:r>
      <w:r>
        <w:rPr>
          <w:rFonts w:hint="eastAsia"/>
        </w:rPr>
        <w:t>proot123456 dcmd &lt; dcmd.sql</w:t>
      </w:r>
    </w:p>
    <w:p w:rsidR="00FC66FE" w:rsidRDefault="00FC66FE" w:rsidP="00102B7F">
      <w:pPr>
        <w:ind w:left="420" w:firstLine="420"/>
      </w:pPr>
    </w:p>
    <w:p w:rsidR="00FC66FE" w:rsidRPr="00D148D2" w:rsidRDefault="00FC66FE" w:rsidP="00102B7F">
      <w:pPr>
        <w:ind w:left="420" w:firstLine="420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与数据库安装完成之后即可通过</w:t>
      </w:r>
      <w:hyperlink r:id="rId11" w:history="1">
        <w:r w:rsidR="00323867" w:rsidRPr="00147DCB">
          <w:rPr>
            <w:rStyle w:val="ac"/>
            <w:rFonts w:hint="eastAsia"/>
          </w:rPr>
          <w:t>http://xxxx/ducter/index.php?r=site/login</w:t>
        </w:r>
      </w:hyperlink>
      <w:r>
        <w:rPr>
          <w:rFonts w:hint="eastAsia"/>
        </w:rPr>
        <w:t>访问。默认管理员用户名密码为</w:t>
      </w:r>
      <w:r>
        <w:rPr>
          <w:rFonts w:hint="eastAsia"/>
        </w:rPr>
        <w:t>admin:</w:t>
      </w:r>
      <w:r w:rsidR="00143952">
        <w:rPr>
          <w:rFonts w:hint="eastAsia"/>
        </w:rPr>
        <w:t>123456</w:t>
      </w:r>
    </w:p>
    <w:sectPr w:rsidR="00FC66FE" w:rsidRPr="00D148D2" w:rsidSect="00E97E7A">
      <w:headerReference w:type="default" r:id="rId12"/>
      <w:footerReference w:type="default" r:id="rId13"/>
      <w:pgSz w:w="11907" w:h="16839" w:code="9"/>
      <w:pgMar w:top="1440" w:right="1080" w:bottom="1440" w:left="1080" w:header="720" w:footer="720" w:gutter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29BA" w:rsidRDefault="00C529BA">
      <w:pPr>
        <w:spacing w:line="240" w:lineRule="auto"/>
      </w:pPr>
      <w:r>
        <w:separator/>
      </w:r>
    </w:p>
  </w:endnote>
  <w:endnote w:type="continuationSeparator" w:id="1">
    <w:p w:rsidR="00C529BA" w:rsidRDefault="00C529B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985" w:rsidRDefault="00151985" w:rsidP="002F1438">
    <w:pPr>
      <w:pStyle w:val="af"/>
      <w:ind w:firstLineChars="2450" w:firstLine="4410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FF55FE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FF55FE">
      <w:rPr>
        <w:kern w:val="0"/>
        <w:szCs w:val="21"/>
      </w:rPr>
      <w:fldChar w:fldCharType="separate"/>
    </w:r>
    <w:r w:rsidR="00E22FCF">
      <w:rPr>
        <w:noProof/>
        <w:kern w:val="0"/>
        <w:szCs w:val="21"/>
      </w:rPr>
      <w:t>10</w:t>
    </w:r>
    <w:r w:rsidR="00FF55FE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29BA" w:rsidRDefault="00C529BA">
      <w:pPr>
        <w:spacing w:line="240" w:lineRule="auto"/>
      </w:pPr>
      <w:r>
        <w:separator/>
      </w:r>
    </w:p>
  </w:footnote>
  <w:footnote w:type="continuationSeparator" w:id="1">
    <w:p w:rsidR="00C529BA" w:rsidRDefault="00C529B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985" w:rsidRDefault="00151985" w:rsidP="00F62E41">
    <w:pPr>
      <w:pStyle w:val="ad"/>
      <w:wordWrap w:val="0"/>
      <w:jc w:val="right"/>
    </w:pPr>
    <w:r>
      <w:rPr>
        <w:rFonts w:hint="eastAsia"/>
      </w:rPr>
      <w:t>【</w:t>
    </w:r>
    <w:r>
      <w:rPr>
        <w:rFonts w:hint="eastAsia"/>
      </w:rPr>
      <w:t>Ducter</w:t>
    </w:r>
    <w:r w:rsidR="008C31F1">
      <w:rPr>
        <w:rFonts w:hint="eastAsia"/>
      </w:rPr>
      <w:t>安装手册</w:t>
    </w:r>
    <w:r>
      <w:rPr>
        <w:rFonts w:hint="eastAsia"/>
      </w:rPr>
      <w:t>】【</w:t>
    </w:r>
    <w:r>
      <w:rPr>
        <w:rFonts w:hint="eastAsia"/>
      </w:rPr>
      <w:t>1</w:t>
    </w:r>
    <w:r>
      <w:rPr>
        <w:rFonts w:hint="eastAsia"/>
      </w:rPr>
      <w:t>。</w:t>
    </w:r>
    <w:r>
      <w:rPr>
        <w:rFonts w:hint="eastAsia"/>
      </w:rPr>
      <w:t>0</w:t>
    </w:r>
    <w:r>
      <w:rPr>
        <w:rFonts w:hint="eastAsia"/>
      </w:rPr>
      <w:t>】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3344E"/>
    <w:multiLevelType w:val="hybridMultilevel"/>
    <w:tmpl w:val="F428432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E910792"/>
    <w:multiLevelType w:val="hybridMultilevel"/>
    <w:tmpl w:val="2864EAA6"/>
    <w:lvl w:ilvl="0" w:tplc="606EB0B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3C5F0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6C8BC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00FA0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743A7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7E79D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5C6C6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4421A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9E95E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0C6B97"/>
    <w:multiLevelType w:val="hybridMultilevel"/>
    <w:tmpl w:val="7CAC6E52"/>
    <w:lvl w:ilvl="0" w:tplc="0409000B">
      <w:start w:val="1"/>
      <w:numFmt w:val="bullet"/>
      <w:lvlText w:val=""/>
      <w:lvlJc w:val="left"/>
      <w:pPr>
        <w:ind w:left="8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20"/>
      </w:pPr>
      <w:rPr>
        <w:rFonts w:ascii="Wingdings" w:hAnsi="Wingdings" w:hint="default"/>
      </w:rPr>
    </w:lvl>
  </w:abstractNum>
  <w:abstractNum w:abstractNumId="3">
    <w:nsid w:val="18FE6CD6"/>
    <w:multiLevelType w:val="hybridMultilevel"/>
    <w:tmpl w:val="231EA40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24C67C81"/>
    <w:multiLevelType w:val="hybridMultilevel"/>
    <w:tmpl w:val="52D40454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28B25F5D"/>
    <w:multiLevelType w:val="hybridMultilevel"/>
    <w:tmpl w:val="9850D278"/>
    <w:lvl w:ilvl="0" w:tplc="7A7C478C">
      <w:start w:val="1"/>
      <w:numFmt w:val="lowerLetter"/>
      <w:pStyle w:val="a2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EE441B"/>
    <w:multiLevelType w:val="hybridMultilevel"/>
    <w:tmpl w:val="F3D4C99E"/>
    <w:lvl w:ilvl="0" w:tplc="5DE211B6">
      <w:start w:val="1"/>
      <w:numFmt w:val="bullet"/>
      <w:pStyle w:val="a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3D906EC3"/>
    <w:multiLevelType w:val="hybridMultilevel"/>
    <w:tmpl w:val="F3161E62"/>
    <w:lvl w:ilvl="0" w:tplc="5F5CBB5E">
      <w:start w:val="1"/>
      <w:numFmt w:val="chineseCountingThousand"/>
      <w:lvlText w:val="(%1)"/>
      <w:lvlJc w:val="lef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336235E"/>
    <w:multiLevelType w:val="hybridMultilevel"/>
    <w:tmpl w:val="F6ACEE88"/>
    <w:lvl w:ilvl="0" w:tplc="5F5CBB5E">
      <w:start w:val="1"/>
      <w:numFmt w:val="chineseCountingThousand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4BE41BCA"/>
    <w:multiLevelType w:val="hybridMultilevel"/>
    <w:tmpl w:val="92DCA63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4C9D5928"/>
    <w:multiLevelType w:val="hybridMultilevel"/>
    <w:tmpl w:val="AC7CB512"/>
    <w:lvl w:ilvl="0" w:tplc="E27C5E5A">
      <w:start w:val="1"/>
      <w:numFmt w:val="bullet"/>
      <w:pStyle w:val="OP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4E3D2EEF"/>
    <w:multiLevelType w:val="hybridMultilevel"/>
    <w:tmpl w:val="526A167E"/>
    <w:lvl w:ilvl="0" w:tplc="04090017">
      <w:start w:val="1"/>
      <w:numFmt w:val="chineseCountingThousand"/>
      <w:lvlText w:val="(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4FCC07A1"/>
    <w:multiLevelType w:val="hybridMultilevel"/>
    <w:tmpl w:val="CA026436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3">
    <w:nsid w:val="527F0D1E"/>
    <w:multiLevelType w:val="hybridMultilevel"/>
    <w:tmpl w:val="EE18C77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5B1153F7"/>
    <w:multiLevelType w:val="hybridMultilevel"/>
    <w:tmpl w:val="DA105B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1C72685"/>
    <w:multiLevelType w:val="singleLevel"/>
    <w:tmpl w:val="30BCE6EE"/>
    <w:lvl w:ilvl="0">
      <w:start w:val="1"/>
      <w:numFmt w:val="bullet"/>
      <w:pStyle w:val="a0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40C30C0"/>
    <w:multiLevelType w:val="multilevel"/>
    <w:tmpl w:val="2C46CABC"/>
    <w:lvl w:ilvl="0">
      <w:start w:val="1"/>
      <w:numFmt w:val="chineseCountingThousand"/>
      <w:lvlText w:val="第%1章"/>
      <w:lvlJc w:val="left"/>
      <w:pPr>
        <w:tabs>
          <w:tab w:val="num" w:pos="1440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2.%3.%4"/>
      <w:lvlJc w:val="left"/>
      <w:pPr>
        <w:tabs>
          <w:tab w:val="num" w:pos="1080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2.%3.%4.%5"/>
      <w:lvlJc w:val="left"/>
      <w:pPr>
        <w:tabs>
          <w:tab w:val="num" w:pos="1440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2.%3.%4.%5.%6"/>
      <w:lvlJc w:val="left"/>
      <w:pPr>
        <w:tabs>
          <w:tab w:val="num" w:pos="1800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>
    <w:nsid w:val="7B4A1A02"/>
    <w:multiLevelType w:val="hybridMultilevel"/>
    <w:tmpl w:val="F3767B0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6"/>
  </w:num>
  <w:num w:numId="4">
    <w:abstractNumId w:val="10"/>
  </w:num>
  <w:num w:numId="5">
    <w:abstractNumId w:val="5"/>
  </w:num>
  <w:num w:numId="6">
    <w:abstractNumId w:val="3"/>
  </w:num>
  <w:num w:numId="7">
    <w:abstractNumId w:val="11"/>
  </w:num>
  <w:num w:numId="8">
    <w:abstractNumId w:val="4"/>
  </w:num>
  <w:num w:numId="9">
    <w:abstractNumId w:val="17"/>
  </w:num>
  <w:num w:numId="10">
    <w:abstractNumId w:val="13"/>
  </w:num>
  <w:num w:numId="11">
    <w:abstractNumId w:val="7"/>
  </w:num>
  <w:num w:numId="12">
    <w:abstractNumId w:val="8"/>
  </w:num>
  <w:num w:numId="13">
    <w:abstractNumId w:val="16"/>
  </w:num>
  <w:num w:numId="14">
    <w:abstractNumId w:val="1"/>
  </w:num>
  <w:num w:numId="15">
    <w:abstractNumId w:val="16"/>
  </w:num>
  <w:num w:numId="16">
    <w:abstractNumId w:val="14"/>
  </w:num>
  <w:num w:numId="17">
    <w:abstractNumId w:val="16"/>
  </w:num>
  <w:num w:numId="18">
    <w:abstractNumId w:val="16"/>
  </w:num>
  <w:num w:numId="19">
    <w:abstractNumId w:val="2"/>
  </w:num>
  <w:num w:numId="20">
    <w:abstractNumId w:val="9"/>
  </w:num>
  <w:num w:numId="21">
    <w:abstractNumId w:val="16"/>
  </w:num>
  <w:num w:numId="22">
    <w:abstractNumId w:val="16"/>
  </w:num>
  <w:num w:numId="23">
    <w:abstractNumId w:val="16"/>
  </w:num>
  <w:num w:numId="24">
    <w:abstractNumId w:val="12"/>
  </w:num>
  <w:num w:numId="25">
    <w:abstractNumId w:val="0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4994" fillcolor="#8fbe31" stroke="f">
      <v:fill color="#8fbe31"/>
      <v:stroke on="f"/>
      <o:colormenu v:ext="edit" fillcolor="none [3212]" strokecolor="#00b0f0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3141"/>
    <w:rsid w:val="0000069C"/>
    <w:rsid w:val="00000B1D"/>
    <w:rsid w:val="00000C0A"/>
    <w:rsid w:val="00000F2C"/>
    <w:rsid w:val="00001926"/>
    <w:rsid w:val="00001D2D"/>
    <w:rsid w:val="000028D9"/>
    <w:rsid w:val="00002913"/>
    <w:rsid w:val="00003101"/>
    <w:rsid w:val="000037AE"/>
    <w:rsid w:val="0000391D"/>
    <w:rsid w:val="00003B4A"/>
    <w:rsid w:val="00004085"/>
    <w:rsid w:val="000041CA"/>
    <w:rsid w:val="00004722"/>
    <w:rsid w:val="00005042"/>
    <w:rsid w:val="00005C56"/>
    <w:rsid w:val="000064F1"/>
    <w:rsid w:val="00006FCA"/>
    <w:rsid w:val="00007862"/>
    <w:rsid w:val="00007FA7"/>
    <w:rsid w:val="00010071"/>
    <w:rsid w:val="000100CD"/>
    <w:rsid w:val="000106BB"/>
    <w:rsid w:val="00010B9A"/>
    <w:rsid w:val="00010F30"/>
    <w:rsid w:val="00011588"/>
    <w:rsid w:val="0001192E"/>
    <w:rsid w:val="000119DE"/>
    <w:rsid w:val="00011B02"/>
    <w:rsid w:val="000121D1"/>
    <w:rsid w:val="000122B9"/>
    <w:rsid w:val="0001295D"/>
    <w:rsid w:val="0001300A"/>
    <w:rsid w:val="00013403"/>
    <w:rsid w:val="0001342F"/>
    <w:rsid w:val="000138B0"/>
    <w:rsid w:val="000138BF"/>
    <w:rsid w:val="00013C68"/>
    <w:rsid w:val="00013CCA"/>
    <w:rsid w:val="00014B1A"/>
    <w:rsid w:val="00015380"/>
    <w:rsid w:val="000153CA"/>
    <w:rsid w:val="000155BA"/>
    <w:rsid w:val="0001560E"/>
    <w:rsid w:val="00015A11"/>
    <w:rsid w:val="000160CE"/>
    <w:rsid w:val="000162A3"/>
    <w:rsid w:val="00016810"/>
    <w:rsid w:val="0001747F"/>
    <w:rsid w:val="00017C31"/>
    <w:rsid w:val="00017CDC"/>
    <w:rsid w:val="000201B7"/>
    <w:rsid w:val="000205C6"/>
    <w:rsid w:val="000206B8"/>
    <w:rsid w:val="00020A7C"/>
    <w:rsid w:val="00020AD7"/>
    <w:rsid w:val="00020BD0"/>
    <w:rsid w:val="00020FB2"/>
    <w:rsid w:val="000210BF"/>
    <w:rsid w:val="00021175"/>
    <w:rsid w:val="00021178"/>
    <w:rsid w:val="00021304"/>
    <w:rsid w:val="000217B8"/>
    <w:rsid w:val="00021E96"/>
    <w:rsid w:val="00022066"/>
    <w:rsid w:val="00022224"/>
    <w:rsid w:val="00022440"/>
    <w:rsid w:val="00022611"/>
    <w:rsid w:val="000226AE"/>
    <w:rsid w:val="0002295F"/>
    <w:rsid w:val="000245D2"/>
    <w:rsid w:val="00024606"/>
    <w:rsid w:val="000246DD"/>
    <w:rsid w:val="000249CB"/>
    <w:rsid w:val="000255BC"/>
    <w:rsid w:val="00025D6A"/>
    <w:rsid w:val="00025FB8"/>
    <w:rsid w:val="00026629"/>
    <w:rsid w:val="000266CB"/>
    <w:rsid w:val="000267B6"/>
    <w:rsid w:val="00026D98"/>
    <w:rsid w:val="00026F17"/>
    <w:rsid w:val="00026FD1"/>
    <w:rsid w:val="00027303"/>
    <w:rsid w:val="00027357"/>
    <w:rsid w:val="000274B9"/>
    <w:rsid w:val="00027E3F"/>
    <w:rsid w:val="0003016B"/>
    <w:rsid w:val="000302A8"/>
    <w:rsid w:val="000305A1"/>
    <w:rsid w:val="00030B3A"/>
    <w:rsid w:val="00030E7E"/>
    <w:rsid w:val="00030EFF"/>
    <w:rsid w:val="00031574"/>
    <w:rsid w:val="00031735"/>
    <w:rsid w:val="000317B0"/>
    <w:rsid w:val="00031921"/>
    <w:rsid w:val="00031C15"/>
    <w:rsid w:val="00031E7D"/>
    <w:rsid w:val="0003207F"/>
    <w:rsid w:val="00032D45"/>
    <w:rsid w:val="00033321"/>
    <w:rsid w:val="000336A6"/>
    <w:rsid w:val="000340CD"/>
    <w:rsid w:val="00034C2C"/>
    <w:rsid w:val="00034D50"/>
    <w:rsid w:val="00034E7F"/>
    <w:rsid w:val="00035474"/>
    <w:rsid w:val="00035725"/>
    <w:rsid w:val="00035877"/>
    <w:rsid w:val="00035EC8"/>
    <w:rsid w:val="00035FA8"/>
    <w:rsid w:val="000360BF"/>
    <w:rsid w:val="00036523"/>
    <w:rsid w:val="00036640"/>
    <w:rsid w:val="00036D91"/>
    <w:rsid w:val="00036FF9"/>
    <w:rsid w:val="00037239"/>
    <w:rsid w:val="0003737D"/>
    <w:rsid w:val="000400FC"/>
    <w:rsid w:val="0004083F"/>
    <w:rsid w:val="000408A1"/>
    <w:rsid w:val="00040A1F"/>
    <w:rsid w:val="00040F70"/>
    <w:rsid w:val="000418F0"/>
    <w:rsid w:val="00041AF3"/>
    <w:rsid w:val="00041E1F"/>
    <w:rsid w:val="00042182"/>
    <w:rsid w:val="000430CD"/>
    <w:rsid w:val="00043204"/>
    <w:rsid w:val="00043688"/>
    <w:rsid w:val="00043824"/>
    <w:rsid w:val="00043C2A"/>
    <w:rsid w:val="00043C5F"/>
    <w:rsid w:val="00043D44"/>
    <w:rsid w:val="0004491C"/>
    <w:rsid w:val="000449D5"/>
    <w:rsid w:val="000451D7"/>
    <w:rsid w:val="00045264"/>
    <w:rsid w:val="00045374"/>
    <w:rsid w:val="000455FB"/>
    <w:rsid w:val="00045764"/>
    <w:rsid w:val="00045866"/>
    <w:rsid w:val="00045D12"/>
    <w:rsid w:val="000464CE"/>
    <w:rsid w:val="000465B1"/>
    <w:rsid w:val="00046AA7"/>
    <w:rsid w:val="00046BC3"/>
    <w:rsid w:val="00046DAA"/>
    <w:rsid w:val="0004711F"/>
    <w:rsid w:val="00047335"/>
    <w:rsid w:val="00047674"/>
    <w:rsid w:val="0005051C"/>
    <w:rsid w:val="00050802"/>
    <w:rsid w:val="00050923"/>
    <w:rsid w:val="0005110C"/>
    <w:rsid w:val="000511E1"/>
    <w:rsid w:val="0005124B"/>
    <w:rsid w:val="00051DF2"/>
    <w:rsid w:val="00052017"/>
    <w:rsid w:val="000521F2"/>
    <w:rsid w:val="000521F6"/>
    <w:rsid w:val="00052793"/>
    <w:rsid w:val="00052882"/>
    <w:rsid w:val="00053466"/>
    <w:rsid w:val="00053D23"/>
    <w:rsid w:val="00053EB1"/>
    <w:rsid w:val="00054281"/>
    <w:rsid w:val="000548FD"/>
    <w:rsid w:val="00054A98"/>
    <w:rsid w:val="00054B97"/>
    <w:rsid w:val="00054F0A"/>
    <w:rsid w:val="0005521B"/>
    <w:rsid w:val="0005532D"/>
    <w:rsid w:val="0005567B"/>
    <w:rsid w:val="000557AF"/>
    <w:rsid w:val="00055F0B"/>
    <w:rsid w:val="000560EB"/>
    <w:rsid w:val="000562CF"/>
    <w:rsid w:val="00056D3A"/>
    <w:rsid w:val="000576F9"/>
    <w:rsid w:val="00057C04"/>
    <w:rsid w:val="00057E62"/>
    <w:rsid w:val="000600E3"/>
    <w:rsid w:val="00060368"/>
    <w:rsid w:val="00060437"/>
    <w:rsid w:val="000605BE"/>
    <w:rsid w:val="00060674"/>
    <w:rsid w:val="00060CF4"/>
    <w:rsid w:val="00060DA2"/>
    <w:rsid w:val="0006104F"/>
    <w:rsid w:val="00061271"/>
    <w:rsid w:val="00061338"/>
    <w:rsid w:val="00061523"/>
    <w:rsid w:val="00061B24"/>
    <w:rsid w:val="00061C0C"/>
    <w:rsid w:val="00061D5F"/>
    <w:rsid w:val="00062068"/>
    <w:rsid w:val="00062B21"/>
    <w:rsid w:val="0006332B"/>
    <w:rsid w:val="00063AB9"/>
    <w:rsid w:val="00063B0B"/>
    <w:rsid w:val="00063CB7"/>
    <w:rsid w:val="0006419B"/>
    <w:rsid w:val="00064821"/>
    <w:rsid w:val="00064A68"/>
    <w:rsid w:val="00064F75"/>
    <w:rsid w:val="00065011"/>
    <w:rsid w:val="00065252"/>
    <w:rsid w:val="0006542C"/>
    <w:rsid w:val="00065717"/>
    <w:rsid w:val="00065CA9"/>
    <w:rsid w:val="00066748"/>
    <w:rsid w:val="00067017"/>
    <w:rsid w:val="00067084"/>
    <w:rsid w:val="000673AC"/>
    <w:rsid w:val="000673F9"/>
    <w:rsid w:val="0006740C"/>
    <w:rsid w:val="00067565"/>
    <w:rsid w:val="000677A8"/>
    <w:rsid w:val="000677C9"/>
    <w:rsid w:val="000678A0"/>
    <w:rsid w:val="0007008F"/>
    <w:rsid w:val="00070C2E"/>
    <w:rsid w:val="00071651"/>
    <w:rsid w:val="0007167D"/>
    <w:rsid w:val="00071D67"/>
    <w:rsid w:val="00071E18"/>
    <w:rsid w:val="00071E56"/>
    <w:rsid w:val="00071FF9"/>
    <w:rsid w:val="00072123"/>
    <w:rsid w:val="000723C4"/>
    <w:rsid w:val="00072402"/>
    <w:rsid w:val="000728B5"/>
    <w:rsid w:val="00072AD5"/>
    <w:rsid w:val="000731CB"/>
    <w:rsid w:val="00073528"/>
    <w:rsid w:val="000739E6"/>
    <w:rsid w:val="00073B7F"/>
    <w:rsid w:val="00074194"/>
    <w:rsid w:val="00074F8D"/>
    <w:rsid w:val="000750FE"/>
    <w:rsid w:val="000752D5"/>
    <w:rsid w:val="00075752"/>
    <w:rsid w:val="00075AAE"/>
    <w:rsid w:val="0007641C"/>
    <w:rsid w:val="00076429"/>
    <w:rsid w:val="000767A4"/>
    <w:rsid w:val="000767B1"/>
    <w:rsid w:val="0007694C"/>
    <w:rsid w:val="00076BEA"/>
    <w:rsid w:val="0007702B"/>
    <w:rsid w:val="000771B7"/>
    <w:rsid w:val="000778B8"/>
    <w:rsid w:val="00077AE8"/>
    <w:rsid w:val="00077C2B"/>
    <w:rsid w:val="00080102"/>
    <w:rsid w:val="00080BC6"/>
    <w:rsid w:val="0008125A"/>
    <w:rsid w:val="0008138D"/>
    <w:rsid w:val="00081486"/>
    <w:rsid w:val="00081681"/>
    <w:rsid w:val="0008188C"/>
    <w:rsid w:val="00081A96"/>
    <w:rsid w:val="00081DE7"/>
    <w:rsid w:val="000820C7"/>
    <w:rsid w:val="000820E8"/>
    <w:rsid w:val="0008220E"/>
    <w:rsid w:val="000823BC"/>
    <w:rsid w:val="000830E9"/>
    <w:rsid w:val="0008326C"/>
    <w:rsid w:val="000833EF"/>
    <w:rsid w:val="000835FA"/>
    <w:rsid w:val="00083BF1"/>
    <w:rsid w:val="0008402D"/>
    <w:rsid w:val="00084186"/>
    <w:rsid w:val="000841DC"/>
    <w:rsid w:val="00084361"/>
    <w:rsid w:val="00084E83"/>
    <w:rsid w:val="00085D59"/>
    <w:rsid w:val="00085DC5"/>
    <w:rsid w:val="000863E6"/>
    <w:rsid w:val="00086630"/>
    <w:rsid w:val="0008676E"/>
    <w:rsid w:val="00086C66"/>
    <w:rsid w:val="00086C7D"/>
    <w:rsid w:val="00087D16"/>
    <w:rsid w:val="00090150"/>
    <w:rsid w:val="000901D7"/>
    <w:rsid w:val="00090276"/>
    <w:rsid w:val="00090549"/>
    <w:rsid w:val="00090631"/>
    <w:rsid w:val="00090680"/>
    <w:rsid w:val="00090CE7"/>
    <w:rsid w:val="00091840"/>
    <w:rsid w:val="00092189"/>
    <w:rsid w:val="0009234A"/>
    <w:rsid w:val="000924F6"/>
    <w:rsid w:val="00092745"/>
    <w:rsid w:val="00092A60"/>
    <w:rsid w:val="00092C06"/>
    <w:rsid w:val="000930D4"/>
    <w:rsid w:val="000931C2"/>
    <w:rsid w:val="000936F5"/>
    <w:rsid w:val="00093996"/>
    <w:rsid w:val="00093B8F"/>
    <w:rsid w:val="00093EA5"/>
    <w:rsid w:val="00094C56"/>
    <w:rsid w:val="00094C9B"/>
    <w:rsid w:val="00094D0D"/>
    <w:rsid w:val="00094D19"/>
    <w:rsid w:val="000957D1"/>
    <w:rsid w:val="000957F6"/>
    <w:rsid w:val="00095A4D"/>
    <w:rsid w:val="00095B01"/>
    <w:rsid w:val="00095BF5"/>
    <w:rsid w:val="00095D35"/>
    <w:rsid w:val="00095D5A"/>
    <w:rsid w:val="000961D0"/>
    <w:rsid w:val="00096297"/>
    <w:rsid w:val="0009632C"/>
    <w:rsid w:val="00096572"/>
    <w:rsid w:val="000965A5"/>
    <w:rsid w:val="00096644"/>
    <w:rsid w:val="000967B5"/>
    <w:rsid w:val="00096FF0"/>
    <w:rsid w:val="000975A4"/>
    <w:rsid w:val="0009775D"/>
    <w:rsid w:val="00097895"/>
    <w:rsid w:val="000978FC"/>
    <w:rsid w:val="000A0E25"/>
    <w:rsid w:val="000A0E82"/>
    <w:rsid w:val="000A115A"/>
    <w:rsid w:val="000A148F"/>
    <w:rsid w:val="000A161D"/>
    <w:rsid w:val="000A170D"/>
    <w:rsid w:val="000A1C14"/>
    <w:rsid w:val="000A1CB2"/>
    <w:rsid w:val="000A2039"/>
    <w:rsid w:val="000A2163"/>
    <w:rsid w:val="000A258A"/>
    <w:rsid w:val="000A2804"/>
    <w:rsid w:val="000A2C6F"/>
    <w:rsid w:val="000A2E2C"/>
    <w:rsid w:val="000A3512"/>
    <w:rsid w:val="000A380C"/>
    <w:rsid w:val="000A39C4"/>
    <w:rsid w:val="000A39D5"/>
    <w:rsid w:val="000A3CFB"/>
    <w:rsid w:val="000A3FDB"/>
    <w:rsid w:val="000A40CB"/>
    <w:rsid w:val="000A4AAC"/>
    <w:rsid w:val="000A52DD"/>
    <w:rsid w:val="000A57D7"/>
    <w:rsid w:val="000A58D6"/>
    <w:rsid w:val="000A5B43"/>
    <w:rsid w:val="000A5C1A"/>
    <w:rsid w:val="000A5D40"/>
    <w:rsid w:val="000A60CE"/>
    <w:rsid w:val="000A6821"/>
    <w:rsid w:val="000A7387"/>
    <w:rsid w:val="000B068B"/>
    <w:rsid w:val="000B06E1"/>
    <w:rsid w:val="000B07BA"/>
    <w:rsid w:val="000B0944"/>
    <w:rsid w:val="000B0A59"/>
    <w:rsid w:val="000B0D80"/>
    <w:rsid w:val="000B0E8E"/>
    <w:rsid w:val="000B0F8E"/>
    <w:rsid w:val="000B14EC"/>
    <w:rsid w:val="000B1501"/>
    <w:rsid w:val="000B1513"/>
    <w:rsid w:val="000B17F3"/>
    <w:rsid w:val="000B195E"/>
    <w:rsid w:val="000B1BE8"/>
    <w:rsid w:val="000B237E"/>
    <w:rsid w:val="000B27C3"/>
    <w:rsid w:val="000B2B8B"/>
    <w:rsid w:val="000B2C7B"/>
    <w:rsid w:val="000B2FAD"/>
    <w:rsid w:val="000B3168"/>
    <w:rsid w:val="000B32DF"/>
    <w:rsid w:val="000B37E8"/>
    <w:rsid w:val="000B3815"/>
    <w:rsid w:val="000B3934"/>
    <w:rsid w:val="000B3BC7"/>
    <w:rsid w:val="000B42B0"/>
    <w:rsid w:val="000B5405"/>
    <w:rsid w:val="000B5AD4"/>
    <w:rsid w:val="000B62C6"/>
    <w:rsid w:val="000B6777"/>
    <w:rsid w:val="000B6785"/>
    <w:rsid w:val="000B6862"/>
    <w:rsid w:val="000B6C93"/>
    <w:rsid w:val="000B6E39"/>
    <w:rsid w:val="000B78FC"/>
    <w:rsid w:val="000B7A4E"/>
    <w:rsid w:val="000B7C09"/>
    <w:rsid w:val="000B7E95"/>
    <w:rsid w:val="000C0291"/>
    <w:rsid w:val="000C030B"/>
    <w:rsid w:val="000C0AB8"/>
    <w:rsid w:val="000C0AF6"/>
    <w:rsid w:val="000C0DB9"/>
    <w:rsid w:val="000C0E70"/>
    <w:rsid w:val="000C12A4"/>
    <w:rsid w:val="000C15AE"/>
    <w:rsid w:val="000C16A1"/>
    <w:rsid w:val="000C16BE"/>
    <w:rsid w:val="000C20E4"/>
    <w:rsid w:val="000C213C"/>
    <w:rsid w:val="000C26D6"/>
    <w:rsid w:val="000C29AD"/>
    <w:rsid w:val="000C2BFB"/>
    <w:rsid w:val="000C2EA5"/>
    <w:rsid w:val="000C3524"/>
    <w:rsid w:val="000C36AA"/>
    <w:rsid w:val="000C3879"/>
    <w:rsid w:val="000C3A46"/>
    <w:rsid w:val="000C471B"/>
    <w:rsid w:val="000C4A74"/>
    <w:rsid w:val="000C5455"/>
    <w:rsid w:val="000C559C"/>
    <w:rsid w:val="000C59DE"/>
    <w:rsid w:val="000C5AD1"/>
    <w:rsid w:val="000C62EE"/>
    <w:rsid w:val="000C6345"/>
    <w:rsid w:val="000C651E"/>
    <w:rsid w:val="000C65A7"/>
    <w:rsid w:val="000C671F"/>
    <w:rsid w:val="000C6AD6"/>
    <w:rsid w:val="000C6F14"/>
    <w:rsid w:val="000C756D"/>
    <w:rsid w:val="000C7B6E"/>
    <w:rsid w:val="000D0BED"/>
    <w:rsid w:val="000D0BFC"/>
    <w:rsid w:val="000D1366"/>
    <w:rsid w:val="000D1485"/>
    <w:rsid w:val="000D16B2"/>
    <w:rsid w:val="000D1AEE"/>
    <w:rsid w:val="000D1D86"/>
    <w:rsid w:val="000D2429"/>
    <w:rsid w:val="000D3B07"/>
    <w:rsid w:val="000D3E75"/>
    <w:rsid w:val="000D3F34"/>
    <w:rsid w:val="000D4127"/>
    <w:rsid w:val="000D4197"/>
    <w:rsid w:val="000D472E"/>
    <w:rsid w:val="000D4A6D"/>
    <w:rsid w:val="000D5160"/>
    <w:rsid w:val="000D56B5"/>
    <w:rsid w:val="000D56BE"/>
    <w:rsid w:val="000D585A"/>
    <w:rsid w:val="000D5D21"/>
    <w:rsid w:val="000D6DC1"/>
    <w:rsid w:val="000D6E67"/>
    <w:rsid w:val="000D720B"/>
    <w:rsid w:val="000D79B2"/>
    <w:rsid w:val="000D7A98"/>
    <w:rsid w:val="000E01B3"/>
    <w:rsid w:val="000E0386"/>
    <w:rsid w:val="000E0679"/>
    <w:rsid w:val="000E0B2B"/>
    <w:rsid w:val="000E0B33"/>
    <w:rsid w:val="000E0BB9"/>
    <w:rsid w:val="000E0BBC"/>
    <w:rsid w:val="000E0BE7"/>
    <w:rsid w:val="000E0C09"/>
    <w:rsid w:val="000E0CC5"/>
    <w:rsid w:val="000E0F81"/>
    <w:rsid w:val="000E14A9"/>
    <w:rsid w:val="000E199A"/>
    <w:rsid w:val="000E2368"/>
    <w:rsid w:val="000E246C"/>
    <w:rsid w:val="000E25EA"/>
    <w:rsid w:val="000E260C"/>
    <w:rsid w:val="000E2928"/>
    <w:rsid w:val="000E2D33"/>
    <w:rsid w:val="000E2D60"/>
    <w:rsid w:val="000E3238"/>
    <w:rsid w:val="000E325A"/>
    <w:rsid w:val="000E37AB"/>
    <w:rsid w:val="000E3853"/>
    <w:rsid w:val="000E3EC3"/>
    <w:rsid w:val="000E423D"/>
    <w:rsid w:val="000E46DD"/>
    <w:rsid w:val="000E4A0E"/>
    <w:rsid w:val="000E4B7F"/>
    <w:rsid w:val="000E4F94"/>
    <w:rsid w:val="000E51A6"/>
    <w:rsid w:val="000E521E"/>
    <w:rsid w:val="000E5491"/>
    <w:rsid w:val="000E56D5"/>
    <w:rsid w:val="000E59BB"/>
    <w:rsid w:val="000E5A85"/>
    <w:rsid w:val="000E5DF3"/>
    <w:rsid w:val="000E6370"/>
    <w:rsid w:val="000E6555"/>
    <w:rsid w:val="000E715B"/>
    <w:rsid w:val="000E7407"/>
    <w:rsid w:val="000E7554"/>
    <w:rsid w:val="000E7BA1"/>
    <w:rsid w:val="000E7DDA"/>
    <w:rsid w:val="000F027C"/>
    <w:rsid w:val="000F073E"/>
    <w:rsid w:val="000F0945"/>
    <w:rsid w:val="000F09BA"/>
    <w:rsid w:val="000F0A2E"/>
    <w:rsid w:val="000F0CC2"/>
    <w:rsid w:val="000F104A"/>
    <w:rsid w:val="000F1427"/>
    <w:rsid w:val="000F190E"/>
    <w:rsid w:val="000F1E95"/>
    <w:rsid w:val="000F21E4"/>
    <w:rsid w:val="000F22A6"/>
    <w:rsid w:val="000F22E4"/>
    <w:rsid w:val="000F23D8"/>
    <w:rsid w:val="000F2465"/>
    <w:rsid w:val="000F2503"/>
    <w:rsid w:val="000F2B3E"/>
    <w:rsid w:val="000F2EC5"/>
    <w:rsid w:val="000F3000"/>
    <w:rsid w:val="000F3195"/>
    <w:rsid w:val="000F31FE"/>
    <w:rsid w:val="000F390C"/>
    <w:rsid w:val="000F4150"/>
    <w:rsid w:val="000F449E"/>
    <w:rsid w:val="000F44E0"/>
    <w:rsid w:val="000F4C0A"/>
    <w:rsid w:val="000F5317"/>
    <w:rsid w:val="000F566B"/>
    <w:rsid w:val="000F5683"/>
    <w:rsid w:val="000F5E29"/>
    <w:rsid w:val="000F5F5F"/>
    <w:rsid w:val="000F5F98"/>
    <w:rsid w:val="000F6072"/>
    <w:rsid w:val="000F6089"/>
    <w:rsid w:val="000F66DE"/>
    <w:rsid w:val="000F67CB"/>
    <w:rsid w:val="000F6958"/>
    <w:rsid w:val="000F69B3"/>
    <w:rsid w:val="000F730B"/>
    <w:rsid w:val="000F734A"/>
    <w:rsid w:val="000F7803"/>
    <w:rsid w:val="000F7FF2"/>
    <w:rsid w:val="0010002F"/>
    <w:rsid w:val="0010031F"/>
    <w:rsid w:val="001003BF"/>
    <w:rsid w:val="001006BD"/>
    <w:rsid w:val="00100A46"/>
    <w:rsid w:val="00100C1A"/>
    <w:rsid w:val="0010144B"/>
    <w:rsid w:val="0010189C"/>
    <w:rsid w:val="00101928"/>
    <w:rsid w:val="00101BFF"/>
    <w:rsid w:val="00101DC6"/>
    <w:rsid w:val="00101FF1"/>
    <w:rsid w:val="0010227A"/>
    <w:rsid w:val="00102380"/>
    <w:rsid w:val="0010238A"/>
    <w:rsid w:val="001026F7"/>
    <w:rsid w:val="0010276E"/>
    <w:rsid w:val="001027F2"/>
    <w:rsid w:val="001027FC"/>
    <w:rsid w:val="00102B0E"/>
    <w:rsid w:val="00102B2E"/>
    <w:rsid w:val="00102B7F"/>
    <w:rsid w:val="00102CF6"/>
    <w:rsid w:val="001034C3"/>
    <w:rsid w:val="00103AAD"/>
    <w:rsid w:val="00103ADE"/>
    <w:rsid w:val="00103C43"/>
    <w:rsid w:val="00104EA0"/>
    <w:rsid w:val="00104FA5"/>
    <w:rsid w:val="0010500B"/>
    <w:rsid w:val="001052E9"/>
    <w:rsid w:val="00106273"/>
    <w:rsid w:val="00106630"/>
    <w:rsid w:val="00106C46"/>
    <w:rsid w:val="00106F12"/>
    <w:rsid w:val="00107C1D"/>
    <w:rsid w:val="001108D6"/>
    <w:rsid w:val="00110FD3"/>
    <w:rsid w:val="001111AB"/>
    <w:rsid w:val="00111322"/>
    <w:rsid w:val="001116E5"/>
    <w:rsid w:val="00111EC2"/>
    <w:rsid w:val="001123ED"/>
    <w:rsid w:val="00113077"/>
    <w:rsid w:val="001131C7"/>
    <w:rsid w:val="00113443"/>
    <w:rsid w:val="0011345E"/>
    <w:rsid w:val="001139D1"/>
    <w:rsid w:val="00113A06"/>
    <w:rsid w:val="00113BE1"/>
    <w:rsid w:val="00114207"/>
    <w:rsid w:val="00114CA7"/>
    <w:rsid w:val="00114E92"/>
    <w:rsid w:val="0011534F"/>
    <w:rsid w:val="00115861"/>
    <w:rsid w:val="00115A93"/>
    <w:rsid w:val="00115B06"/>
    <w:rsid w:val="00116202"/>
    <w:rsid w:val="0011620E"/>
    <w:rsid w:val="00116557"/>
    <w:rsid w:val="001165BA"/>
    <w:rsid w:val="00116770"/>
    <w:rsid w:val="001168EC"/>
    <w:rsid w:val="00116950"/>
    <w:rsid w:val="00116FE8"/>
    <w:rsid w:val="00117149"/>
    <w:rsid w:val="001172A9"/>
    <w:rsid w:val="001173F6"/>
    <w:rsid w:val="0011742B"/>
    <w:rsid w:val="00117592"/>
    <w:rsid w:val="0011781F"/>
    <w:rsid w:val="00117A8C"/>
    <w:rsid w:val="00117ACE"/>
    <w:rsid w:val="00117B37"/>
    <w:rsid w:val="00120FCD"/>
    <w:rsid w:val="0012122B"/>
    <w:rsid w:val="00121347"/>
    <w:rsid w:val="00121525"/>
    <w:rsid w:val="001216FA"/>
    <w:rsid w:val="00121B1F"/>
    <w:rsid w:val="0012203E"/>
    <w:rsid w:val="00122090"/>
    <w:rsid w:val="00122737"/>
    <w:rsid w:val="0012278E"/>
    <w:rsid w:val="001229F3"/>
    <w:rsid w:val="00122DEB"/>
    <w:rsid w:val="00122E45"/>
    <w:rsid w:val="0012468E"/>
    <w:rsid w:val="001247BB"/>
    <w:rsid w:val="00124B9D"/>
    <w:rsid w:val="00124C49"/>
    <w:rsid w:val="00124D04"/>
    <w:rsid w:val="0012577D"/>
    <w:rsid w:val="00125FBA"/>
    <w:rsid w:val="001264FC"/>
    <w:rsid w:val="001266C0"/>
    <w:rsid w:val="00126AB7"/>
    <w:rsid w:val="00126C0E"/>
    <w:rsid w:val="00127327"/>
    <w:rsid w:val="001274EA"/>
    <w:rsid w:val="001275BD"/>
    <w:rsid w:val="001275DD"/>
    <w:rsid w:val="0012797A"/>
    <w:rsid w:val="001279C1"/>
    <w:rsid w:val="00127F91"/>
    <w:rsid w:val="001305E9"/>
    <w:rsid w:val="00130F63"/>
    <w:rsid w:val="001319C2"/>
    <w:rsid w:val="00131C7C"/>
    <w:rsid w:val="001322ED"/>
    <w:rsid w:val="00132467"/>
    <w:rsid w:val="001324F6"/>
    <w:rsid w:val="0013268E"/>
    <w:rsid w:val="00132741"/>
    <w:rsid w:val="001328FA"/>
    <w:rsid w:val="00132902"/>
    <w:rsid w:val="00132DF8"/>
    <w:rsid w:val="00132E45"/>
    <w:rsid w:val="0013316D"/>
    <w:rsid w:val="0013425B"/>
    <w:rsid w:val="0013425F"/>
    <w:rsid w:val="001345B5"/>
    <w:rsid w:val="001347CB"/>
    <w:rsid w:val="00134DF9"/>
    <w:rsid w:val="001352BA"/>
    <w:rsid w:val="001354CE"/>
    <w:rsid w:val="001357A1"/>
    <w:rsid w:val="00135CA7"/>
    <w:rsid w:val="0013618E"/>
    <w:rsid w:val="00136653"/>
    <w:rsid w:val="00136B77"/>
    <w:rsid w:val="00137450"/>
    <w:rsid w:val="0013762B"/>
    <w:rsid w:val="00137753"/>
    <w:rsid w:val="00137CAC"/>
    <w:rsid w:val="00137EA4"/>
    <w:rsid w:val="00137ED3"/>
    <w:rsid w:val="00140478"/>
    <w:rsid w:val="00140674"/>
    <w:rsid w:val="00140BCB"/>
    <w:rsid w:val="00140BFF"/>
    <w:rsid w:val="00140CDE"/>
    <w:rsid w:val="00141048"/>
    <w:rsid w:val="00141216"/>
    <w:rsid w:val="00141AC4"/>
    <w:rsid w:val="00141D83"/>
    <w:rsid w:val="00141DD3"/>
    <w:rsid w:val="00142140"/>
    <w:rsid w:val="00142582"/>
    <w:rsid w:val="0014326E"/>
    <w:rsid w:val="001434F9"/>
    <w:rsid w:val="00143952"/>
    <w:rsid w:val="0014401F"/>
    <w:rsid w:val="001442AB"/>
    <w:rsid w:val="00144E99"/>
    <w:rsid w:val="0014542C"/>
    <w:rsid w:val="0014596F"/>
    <w:rsid w:val="00145989"/>
    <w:rsid w:val="001459BD"/>
    <w:rsid w:val="001463F0"/>
    <w:rsid w:val="0014740E"/>
    <w:rsid w:val="00147434"/>
    <w:rsid w:val="00150429"/>
    <w:rsid w:val="00150587"/>
    <w:rsid w:val="0015087F"/>
    <w:rsid w:val="00150D24"/>
    <w:rsid w:val="001514C5"/>
    <w:rsid w:val="001515B5"/>
    <w:rsid w:val="00151985"/>
    <w:rsid w:val="00151F88"/>
    <w:rsid w:val="00152045"/>
    <w:rsid w:val="001520BC"/>
    <w:rsid w:val="00152362"/>
    <w:rsid w:val="001529B4"/>
    <w:rsid w:val="00152C7A"/>
    <w:rsid w:val="00152E50"/>
    <w:rsid w:val="0015321F"/>
    <w:rsid w:val="001532A9"/>
    <w:rsid w:val="001536AA"/>
    <w:rsid w:val="0015446E"/>
    <w:rsid w:val="001547DA"/>
    <w:rsid w:val="00154861"/>
    <w:rsid w:val="00155277"/>
    <w:rsid w:val="001557BD"/>
    <w:rsid w:val="00155C68"/>
    <w:rsid w:val="001561A2"/>
    <w:rsid w:val="0015624B"/>
    <w:rsid w:val="001564CE"/>
    <w:rsid w:val="00156764"/>
    <w:rsid w:val="00156842"/>
    <w:rsid w:val="00156955"/>
    <w:rsid w:val="0015709F"/>
    <w:rsid w:val="001574FF"/>
    <w:rsid w:val="0015784B"/>
    <w:rsid w:val="00157AE7"/>
    <w:rsid w:val="00157C1B"/>
    <w:rsid w:val="00157D1E"/>
    <w:rsid w:val="00160634"/>
    <w:rsid w:val="001606EE"/>
    <w:rsid w:val="001607D2"/>
    <w:rsid w:val="00160C2D"/>
    <w:rsid w:val="00161487"/>
    <w:rsid w:val="00162BEE"/>
    <w:rsid w:val="00162E9C"/>
    <w:rsid w:val="00162F4D"/>
    <w:rsid w:val="00162F97"/>
    <w:rsid w:val="001631D7"/>
    <w:rsid w:val="00163BC8"/>
    <w:rsid w:val="00163DB1"/>
    <w:rsid w:val="00164134"/>
    <w:rsid w:val="001644AC"/>
    <w:rsid w:val="001646C3"/>
    <w:rsid w:val="001648B7"/>
    <w:rsid w:val="00164BF5"/>
    <w:rsid w:val="00165B8E"/>
    <w:rsid w:val="00165D83"/>
    <w:rsid w:val="0016602F"/>
    <w:rsid w:val="00166148"/>
    <w:rsid w:val="0016658B"/>
    <w:rsid w:val="00166752"/>
    <w:rsid w:val="001667CB"/>
    <w:rsid w:val="0016684C"/>
    <w:rsid w:val="00167508"/>
    <w:rsid w:val="00167A6C"/>
    <w:rsid w:val="00167AF0"/>
    <w:rsid w:val="001704C7"/>
    <w:rsid w:val="00170B80"/>
    <w:rsid w:val="00170D7A"/>
    <w:rsid w:val="00170D9D"/>
    <w:rsid w:val="001713F4"/>
    <w:rsid w:val="001717F1"/>
    <w:rsid w:val="00171F17"/>
    <w:rsid w:val="00171F86"/>
    <w:rsid w:val="001726F5"/>
    <w:rsid w:val="00172939"/>
    <w:rsid w:val="00172A06"/>
    <w:rsid w:val="00173056"/>
    <w:rsid w:val="0017328F"/>
    <w:rsid w:val="001733FD"/>
    <w:rsid w:val="001735E7"/>
    <w:rsid w:val="00173865"/>
    <w:rsid w:val="00173966"/>
    <w:rsid w:val="00173B9A"/>
    <w:rsid w:val="00173BD0"/>
    <w:rsid w:val="00173C5D"/>
    <w:rsid w:val="00173CDD"/>
    <w:rsid w:val="00174AD0"/>
    <w:rsid w:val="00174BEF"/>
    <w:rsid w:val="00175185"/>
    <w:rsid w:val="00175362"/>
    <w:rsid w:val="0017555C"/>
    <w:rsid w:val="0017595B"/>
    <w:rsid w:val="00175985"/>
    <w:rsid w:val="0017736C"/>
    <w:rsid w:val="001778A6"/>
    <w:rsid w:val="00177B8F"/>
    <w:rsid w:val="00177C1E"/>
    <w:rsid w:val="001808E0"/>
    <w:rsid w:val="00180B77"/>
    <w:rsid w:val="00180C91"/>
    <w:rsid w:val="00180F33"/>
    <w:rsid w:val="0018115B"/>
    <w:rsid w:val="00181BCB"/>
    <w:rsid w:val="00181EF5"/>
    <w:rsid w:val="00181FEC"/>
    <w:rsid w:val="001821E6"/>
    <w:rsid w:val="0018241B"/>
    <w:rsid w:val="001824BE"/>
    <w:rsid w:val="00182500"/>
    <w:rsid w:val="0018286A"/>
    <w:rsid w:val="00182ABB"/>
    <w:rsid w:val="0018380E"/>
    <w:rsid w:val="00184346"/>
    <w:rsid w:val="0018465D"/>
    <w:rsid w:val="00184E76"/>
    <w:rsid w:val="00184F00"/>
    <w:rsid w:val="00185743"/>
    <w:rsid w:val="0018578E"/>
    <w:rsid w:val="00185812"/>
    <w:rsid w:val="0018594C"/>
    <w:rsid w:val="00185B90"/>
    <w:rsid w:val="001868AD"/>
    <w:rsid w:val="0018690A"/>
    <w:rsid w:val="001878CF"/>
    <w:rsid w:val="001901D5"/>
    <w:rsid w:val="0019047B"/>
    <w:rsid w:val="00190549"/>
    <w:rsid w:val="0019069C"/>
    <w:rsid w:val="00190D79"/>
    <w:rsid w:val="00190DC7"/>
    <w:rsid w:val="00190FA6"/>
    <w:rsid w:val="001911E0"/>
    <w:rsid w:val="00191D1B"/>
    <w:rsid w:val="001923AC"/>
    <w:rsid w:val="00192795"/>
    <w:rsid w:val="0019291E"/>
    <w:rsid w:val="00192A92"/>
    <w:rsid w:val="00192CCF"/>
    <w:rsid w:val="00192ED9"/>
    <w:rsid w:val="00192FF0"/>
    <w:rsid w:val="00193471"/>
    <w:rsid w:val="0019358F"/>
    <w:rsid w:val="001935A3"/>
    <w:rsid w:val="00193712"/>
    <w:rsid w:val="00193823"/>
    <w:rsid w:val="00193EC3"/>
    <w:rsid w:val="00194204"/>
    <w:rsid w:val="001949BF"/>
    <w:rsid w:val="00194D24"/>
    <w:rsid w:val="00194D39"/>
    <w:rsid w:val="00195579"/>
    <w:rsid w:val="00195711"/>
    <w:rsid w:val="00195E29"/>
    <w:rsid w:val="00196B30"/>
    <w:rsid w:val="00196CD4"/>
    <w:rsid w:val="001970C2"/>
    <w:rsid w:val="0019720F"/>
    <w:rsid w:val="001972E3"/>
    <w:rsid w:val="001973A7"/>
    <w:rsid w:val="0019748E"/>
    <w:rsid w:val="00197B0A"/>
    <w:rsid w:val="00197E8C"/>
    <w:rsid w:val="001A03E6"/>
    <w:rsid w:val="001A081A"/>
    <w:rsid w:val="001A086E"/>
    <w:rsid w:val="001A089F"/>
    <w:rsid w:val="001A149A"/>
    <w:rsid w:val="001A15A3"/>
    <w:rsid w:val="001A1C60"/>
    <w:rsid w:val="001A1ED0"/>
    <w:rsid w:val="001A27F1"/>
    <w:rsid w:val="001A2FF2"/>
    <w:rsid w:val="001A31A3"/>
    <w:rsid w:val="001A3370"/>
    <w:rsid w:val="001A348A"/>
    <w:rsid w:val="001A356A"/>
    <w:rsid w:val="001A35CA"/>
    <w:rsid w:val="001A37DF"/>
    <w:rsid w:val="001A3E07"/>
    <w:rsid w:val="001A4261"/>
    <w:rsid w:val="001A43C6"/>
    <w:rsid w:val="001A4734"/>
    <w:rsid w:val="001A4850"/>
    <w:rsid w:val="001A49E7"/>
    <w:rsid w:val="001A4AE3"/>
    <w:rsid w:val="001A4D6C"/>
    <w:rsid w:val="001A4E02"/>
    <w:rsid w:val="001A5342"/>
    <w:rsid w:val="001A560A"/>
    <w:rsid w:val="001A56D2"/>
    <w:rsid w:val="001A61CA"/>
    <w:rsid w:val="001A63C9"/>
    <w:rsid w:val="001A6E08"/>
    <w:rsid w:val="001A7205"/>
    <w:rsid w:val="001B00EE"/>
    <w:rsid w:val="001B048F"/>
    <w:rsid w:val="001B06CA"/>
    <w:rsid w:val="001B0A54"/>
    <w:rsid w:val="001B0AB5"/>
    <w:rsid w:val="001B0C30"/>
    <w:rsid w:val="001B1333"/>
    <w:rsid w:val="001B159C"/>
    <w:rsid w:val="001B18B5"/>
    <w:rsid w:val="001B1A23"/>
    <w:rsid w:val="001B215B"/>
    <w:rsid w:val="001B254A"/>
    <w:rsid w:val="001B27FD"/>
    <w:rsid w:val="001B2DE2"/>
    <w:rsid w:val="001B3393"/>
    <w:rsid w:val="001B38B8"/>
    <w:rsid w:val="001B3B3F"/>
    <w:rsid w:val="001B400F"/>
    <w:rsid w:val="001B4268"/>
    <w:rsid w:val="001B42CB"/>
    <w:rsid w:val="001B43EF"/>
    <w:rsid w:val="001B456E"/>
    <w:rsid w:val="001B4959"/>
    <w:rsid w:val="001B4E3A"/>
    <w:rsid w:val="001B504B"/>
    <w:rsid w:val="001B5ABB"/>
    <w:rsid w:val="001B6E3B"/>
    <w:rsid w:val="001B6E3F"/>
    <w:rsid w:val="001B7883"/>
    <w:rsid w:val="001B7AF4"/>
    <w:rsid w:val="001B7B20"/>
    <w:rsid w:val="001B7DD1"/>
    <w:rsid w:val="001B7DD7"/>
    <w:rsid w:val="001B7DDF"/>
    <w:rsid w:val="001B7E16"/>
    <w:rsid w:val="001B7F2D"/>
    <w:rsid w:val="001B7F61"/>
    <w:rsid w:val="001C02EE"/>
    <w:rsid w:val="001C03C8"/>
    <w:rsid w:val="001C0BAA"/>
    <w:rsid w:val="001C1595"/>
    <w:rsid w:val="001C175C"/>
    <w:rsid w:val="001C1763"/>
    <w:rsid w:val="001C1A1B"/>
    <w:rsid w:val="001C231B"/>
    <w:rsid w:val="001C2B61"/>
    <w:rsid w:val="001C2DBE"/>
    <w:rsid w:val="001C3077"/>
    <w:rsid w:val="001C321B"/>
    <w:rsid w:val="001C3297"/>
    <w:rsid w:val="001C32A6"/>
    <w:rsid w:val="001C3897"/>
    <w:rsid w:val="001C3FC7"/>
    <w:rsid w:val="001C47A3"/>
    <w:rsid w:val="001C47F5"/>
    <w:rsid w:val="001C4A52"/>
    <w:rsid w:val="001C5227"/>
    <w:rsid w:val="001C5514"/>
    <w:rsid w:val="001C5E86"/>
    <w:rsid w:val="001C62D8"/>
    <w:rsid w:val="001C63A2"/>
    <w:rsid w:val="001C6559"/>
    <w:rsid w:val="001C6B81"/>
    <w:rsid w:val="001C6FA5"/>
    <w:rsid w:val="001C72B1"/>
    <w:rsid w:val="001C74D8"/>
    <w:rsid w:val="001D01CD"/>
    <w:rsid w:val="001D01D1"/>
    <w:rsid w:val="001D0735"/>
    <w:rsid w:val="001D0AF8"/>
    <w:rsid w:val="001D0CA1"/>
    <w:rsid w:val="001D18DA"/>
    <w:rsid w:val="001D1B5F"/>
    <w:rsid w:val="001D1D57"/>
    <w:rsid w:val="001D20BE"/>
    <w:rsid w:val="001D2228"/>
    <w:rsid w:val="001D25D8"/>
    <w:rsid w:val="001D2855"/>
    <w:rsid w:val="001D296A"/>
    <w:rsid w:val="001D2CA9"/>
    <w:rsid w:val="001D306F"/>
    <w:rsid w:val="001D342F"/>
    <w:rsid w:val="001D3CFE"/>
    <w:rsid w:val="001D3D53"/>
    <w:rsid w:val="001D4363"/>
    <w:rsid w:val="001D50A8"/>
    <w:rsid w:val="001D54A0"/>
    <w:rsid w:val="001D56C3"/>
    <w:rsid w:val="001D5711"/>
    <w:rsid w:val="001D6017"/>
    <w:rsid w:val="001D60FF"/>
    <w:rsid w:val="001D6427"/>
    <w:rsid w:val="001D66AB"/>
    <w:rsid w:val="001D68C0"/>
    <w:rsid w:val="001D6A51"/>
    <w:rsid w:val="001D6B31"/>
    <w:rsid w:val="001D6C3A"/>
    <w:rsid w:val="001D6CEE"/>
    <w:rsid w:val="001D7071"/>
    <w:rsid w:val="001D71E6"/>
    <w:rsid w:val="001D7CBD"/>
    <w:rsid w:val="001E0BA2"/>
    <w:rsid w:val="001E0DE9"/>
    <w:rsid w:val="001E143D"/>
    <w:rsid w:val="001E1707"/>
    <w:rsid w:val="001E187E"/>
    <w:rsid w:val="001E20E5"/>
    <w:rsid w:val="001E2201"/>
    <w:rsid w:val="001E2FBF"/>
    <w:rsid w:val="001E31FB"/>
    <w:rsid w:val="001E3352"/>
    <w:rsid w:val="001E3994"/>
    <w:rsid w:val="001E3D8C"/>
    <w:rsid w:val="001E419C"/>
    <w:rsid w:val="001E45A9"/>
    <w:rsid w:val="001E4703"/>
    <w:rsid w:val="001E537F"/>
    <w:rsid w:val="001E5B93"/>
    <w:rsid w:val="001E5E3C"/>
    <w:rsid w:val="001E5EAB"/>
    <w:rsid w:val="001E613F"/>
    <w:rsid w:val="001E6E94"/>
    <w:rsid w:val="001E71A0"/>
    <w:rsid w:val="001E7C10"/>
    <w:rsid w:val="001F04CA"/>
    <w:rsid w:val="001F0538"/>
    <w:rsid w:val="001F08FB"/>
    <w:rsid w:val="001F0A9E"/>
    <w:rsid w:val="001F0EBF"/>
    <w:rsid w:val="001F138F"/>
    <w:rsid w:val="001F17FB"/>
    <w:rsid w:val="001F24AF"/>
    <w:rsid w:val="001F2BBF"/>
    <w:rsid w:val="001F2C7A"/>
    <w:rsid w:val="001F3A75"/>
    <w:rsid w:val="001F3B8E"/>
    <w:rsid w:val="001F4074"/>
    <w:rsid w:val="001F46D3"/>
    <w:rsid w:val="001F4BC1"/>
    <w:rsid w:val="001F4C25"/>
    <w:rsid w:val="001F4F81"/>
    <w:rsid w:val="001F50C4"/>
    <w:rsid w:val="001F57F9"/>
    <w:rsid w:val="001F5EFC"/>
    <w:rsid w:val="001F63C0"/>
    <w:rsid w:val="001F65B5"/>
    <w:rsid w:val="001F6BD9"/>
    <w:rsid w:val="001F71A8"/>
    <w:rsid w:val="001F72C2"/>
    <w:rsid w:val="001F7304"/>
    <w:rsid w:val="001F7BCD"/>
    <w:rsid w:val="001F7EE0"/>
    <w:rsid w:val="001F7FC5"/>
    <w:rsid w:val="00200898"/>
    <w:rsid w:val="00201077"/>
    <w:rsid w:val="0020130A"/>
    <w:rsid w:val="00201503"/>
    <w:rsid w:val="00201762"/>
    <w:rsid w:val="00201835"/>
    <w:rsid w:val="00201B5C"/>
    <w:rsid w:val="00202097"/>
    <w:rsid w:val="00202A28"/>
    <w:rsid w:val="00202F4A"/>
    <w:rsid w:val="0020307E"/>
    <w:rsid w:val="00203141"/>
    <w:rsid w:val="002037FE"/>
    <w:rsid w:val="00203D77"/>
    <w:rsid w:val="00204156"/>
    <w:rsid w:val="002046E6"/>
    <w:rsid w:val="00204FAA"/>
    <w:rsid w:val="00205847"/>
    <w:rsid w:val="0020599A"/>
    <w:rsid w:val="00205C8D"/>
    <w:rsid w:val="00206171"/>
    <w:rsid w:val="002064E3"/>
    <w:rsid w:val="00206C22"/>
    <w:rsid w:val="002075DB"/>
    <w:rsid w:val="0020792E"/>
    <w:rsid w:val="00207A03"/>
    <w:rsid w:val="00207AEB"/>
    <w:rsid w:val="00207BAD"/>
    <w:rsid w:val="00207F8A"/>
    <w:rsid w:val="002103E2"/>
    <w:rsid w:val="002104B2"/>
    <w:rsid w:val="0021097B"/>
    <w:rsid w:val="00210BE7"/>
    <w:rsid w:val="00210E1B"/>
    <w:rsid w:val="00210E45"/>
    <w:rsid w:val="00210EF0"/>
    <w:rsid w:val="002115EF"/>
    <w:rsid w:val="00211701"/>
    <w:rsid w:val="00211895"/>
    <w:rsid w:val="00211BBA"/>
    <w:rsid w:val="00211F3A"/>
    <w:rsid w:val="0021293B"/>
    <w:rsid w:val="00212BFC"/>
    <w:rsid w:val="0021300D"/>
    <w:rsid w:val="0021343D"/>
    <w:rsid w:val="002135A3"/>
    <w:rsid w:val="00213E32"/>
    <w:rsid w:val="00213E42"/>
    <w:rsid w:val="00213F14"/>
    <w:rsid w:val="00213FEB"/>
    <w:rsid w:val="002146B1"/>
    <w:rsid w:val="002147E6"/>
    <w:rsid w:val="0021496E"/>
    <w:rsid w:val="00214B60"/>
    <w:rsid w:val="00214D5A"/>
    <w:rsid w:val="00214FE8"/>
    <w:rsid w:val="002151BC"/>
    <w:rsid w:val="00216047"/>
    <w:rsid w:val="00216060"/>
    <w:rsid w:val="0021647D"/>
    <w:rsid w:val="00216607"/>
    <w:rsid w:val="0021686C"/>
    <w:rsid w:val="0021697B"/>
    <w:rsid w:val="00216B89"/>
    <w:rsid w:val="00216C59"/>
    <w:rsid w:val="00217455"/>
    <w:rsid w:val="0021775C"/>
    <w:rsid w:val="00217868"/>
    <w:rsid w:val="0021788C"/>
    <w:rsid w:val="00217A11"/>
    <w:rsid w:val="00217AA5"/>
    <w:rsid w:val="00217CB5"/>
    <w:rsid w:val="00217E50"/>
    <w:rsid w:val="002207AB"/>
    <w:rsid w:val="002208D1"/>
    <w:rsid w:val="0022105A"/>
    <w:rsid w:val="00221443"/>
    <w:rsid w:val="00221570"/>
    <w:rsid w:val="00221A23"/>
    <w:rsid w:val="00222090"/>
    <w:rsid w:val="002225A2"/>
    <w:rsid w:val="002228F0"/>
    <w:rsid w:val="002228F5"/>
    <w:rsid w:val="00223819"/>
    <w:rsid w:val="00223ACC"/>
    <w:rsid w:val="00223F7D"/>
    <w:rsid w:val="00224256"/>
    <w:rsid w:val="002243AE"/>
    <w:rsid w:val="00224412"/>
    <w:rsid w:val="002244E0"/>
    <w:rsid w:val="002247CF"/>
    <w:rsid w:val="00225215"/>
    <w:rsid w:val="002254B7"/>
    <w:rsid w:val="00225BE2"/>
    <w:rsid w:val="00226090"/>
    <w:rsid w:val="00226AC8"/>
    <w:rsid w:val="002276A1"/>
    <w:rsid w:val="002279AA"/>
    <w:rsid w:val="00227AB2"/>
    <w:rsid w:val="00230AAE"/>
    <w:rsid w:val="00230AB7"/>
    <w:rsid w:val="00230E2B"/>
    <w:rsid w:val="002310A9"/>
    <w:rsid w:val="002318B0"/>
    <w:rsid w:val="00231BDF"/>
    <w:rsid w:val="00231C2C"/>
    <w:rsid w:val="00231C53"/>
    <w:rsid w:val="00231F90"/>
    <w:rsid w:val="00232482"/>
    <w:rsid w:val="00232657"/>
    <w:rsid w:val="00232676"/>
    <w:rsid w:val="00232908"/>
    <w:rsid w:val="002331DB"/>
    <w:rsid w:val="00233440"/>
    <w:rsid w:val="0023349D"/>
    <w:rsid w:val="00233DB2"/>
    <w:rsid w:val="00233EA5"/>
    <w:rsid w:val="002340E6"/>
    <w:rsid w:val="002343F3"/>
    <w:rsid w:val="00234E45"/>
    <w:rsid w:val="00235253"/>
    <w:rsid w:val="0023587D"/>
    <w:rsid w:val="00235B01"/>
    <w:rsid w:val="002364E5"/>
    <w:rsid w:val="00236779"/>
    <w:rsid w:val="00236BC6"/>
    <w:rsid w:val="00236EDD"/>
    <w:rsid w:val="00237062"/>
    <w:rsid w:val="002376BD"/>
    <w:rsid w:val="00237CCF"/>
    <w:rsid w:val="00237D13"/>
    <w:rsid w:val="00237EC4"/>
    <w:rsid w:val="00240486"/>
    <w:rsid w:val="002407E9"/>
    <w:rsid w:val="00240A33"/>
    <w:rsid w:val="00241084"/>
    <w:rsid w:val="00241331"/>
    <w:rsid w:val="002414D5"/>
    <w:rsid w:val="00241519"/>
    <w:rsid w:val="002417B1"/>
    <w:rsid w:val="0024187E"/>
    <w:rsid w:val="00241A1F"/>
    <w:rsid w:val="0024202B"/>
    <w:rsid w:val="002422C1"/>
    <w:rsid w:val="00243125"/>
    <w:rsid w:val="0024320C"/>
    <w:rsid w:val="00243500"/>
    <w:rsid w:val="002435E1"/>
    <w:rsid w:val="002439C7"/>
    <w:rsid w:val="00243BFA"/>
    <w:rsid w:val="00243FB5"/>
    <w:rsid w:val="00244077"/>
    <w:rsid w:val="0024462D"/>
    <w:rsid w:val="00244C10"/>
    <w:rsid w:val="0024560A"/>
    <w:rsid w:val="00245A90"/>
    <w:rsid w:val="00245FB8"/>
    <w:rsid w:val="002462CD"/>
    <w:rsid w:val="002468F8"/>
    <w:rsid w:val="00246E14"/>
    <w:rsid w:val="00247B5D"/>
    <w:rsid w:val="00247C86"/>
    <w:rsid w:val="00247F3F"/>
    <w:rsid w:val="00247F47"/>
    <w:rsid w:val="00250231"/>
    <w:rsid w:val="0025024D"/>
    <w:rsid w:val="002502EF"/>
    <w:rsid w:val="00250627"/>
    <w:rsid w:val="00250A1E"/>
    <w:rsid w:val="00250C2B"/>
    <w:rsid w:val="0025111B"/>
    <w:rsid w:val="0025112A"/>
    <w:rsid w:val="00251CCF"/>
    <w:rsid w:val="00251FCB"/>
    <w:rsid w:val="0025224C"/>
    <w:rsid w:val="00252597"/>
    <w:rsid w:val="002530FC"/>
    <w:rsid w:val="00253318"/>
    <w:rsid w:val="00253857"/>
    <w:rsid w:val="00254427"/>
    <w:rsid w:val="002546DB"/>
    <w:rsid w:val="00254769"/>
    <w:rsid w:val="00254F8A"/>
    <w:rsid w:val="002554BD"/>
    <w:rsid w:val="002554D9"/>
    <w:rsid w:val="00255989"/>
    <w:rsid w:val="00255F03"/>
    <w:rsid w:val="002563DF"/>
    <w:rsid w:val="0025658B"/>
    <w:rsid w:val="00256A2D"/>
    <w:rsid w:val="00256AF3"/>
    <w:rsid w:val="00256BB5"/>
    <w:rsid w:val="00256EED"/>
    <w:rsid w:val="00257211"/>
    <w:rsid w:val="00257E3C"/>
    <w:rsid w:val="00257E70"/>
    <w:rsid w:val="00260649"/>
    <w:rsid w:val="00260879"/>
    <w:rsid w:val="00260AC4"/>
    <w:rsid w:val="00260BA1"/>
    <w:rsid w:val="0026136E"/>
    <w:rsid w:val="00261484"/>
    <w:rsid w:val="00261743"/>
    <w:rsid w:val="00261865"/>
    <w:rsid w:val="002619F8"/>
    <w:rsid w:val="00261B9E"/>
    <w:rsid w:val="0026302C"/>
    <w:rsid w:val="002636CA"/>
    <w:rsid w:val="00263924"/>
    <w:rsid w:val="002639E8"/>
    <w:rsid w:val="00263AE7"/>
    <w:rsid w:val="00263F8E"/>
    <w:rsid w:val="0026412D"/>
    <w:rsid w:val="0026416B"/>
    <w:rsid w:val="002641C4"/>
    <w:rsid w:val="00264220"/>
    <w:rsid w:val="002649BE"/>
    <w:rsid w:val="0026507E"/>
    <w:rsid w:val="002651A2"/>
    <w:rsid w:val="00265571"/>
    <w:rsid w:val="00265610"/>
    <w:rsid w:val="00265B35"/>
    <w:rsid w:val="00265D9A"/>
    <w:rsid w:val="00265FA4"/>
    <w:rsid w:val="00266034"/>
    <w:rsid w:val="002662F6"/>
    <w:rsid w:val="00266B0A"/>
    <w:rsid w:val="002673A4"/>
    <w:rsid w:val="00267C2A"/>
    <w:rsid w:val="00267CDD"/>
    <w:rsid w:val="0027015A"/>
    <w:rsid w:val="002708C8"/>
    <w:rsid w:val="002709E9"/>
    <w:rsid w:val="00270BB4"/>
    <w:rsid w:val="00270E93"/>
    <w:rsid w:val="0027148B"/>
    <w:rsid w:val="00271888"/>
    <w:rsid w:val="00271BD5"/>
    <w:rsid w:val="00271C05"/>
    <w:rsid w:val="00272005"/>
    <w:rsid w:val="00272309"/>
    <w:rsid w:val="002727E2"/>
    <w:rsid w:val="00272A34"/>
    <w:rsid w:val="00273A73"/>
    <w:rsid w:val="00273B90"/>
    <w:rsid w:val="00273C3A"/>
    <w:rsid w:val="00273EBF"/>
    <w:rsid w:val="00273F9D"/>
    <w:rsid w:val="002742DE"/>
    <w:rsid w:val="002743AE"/>
    <w:rsid w:val="00274498"/>
    <w:rsid w:val="00274664"/>
    <w:rsid w:val="0027469D"/>
    <w:rsid w:val="00274BA8"/>
    <w:rsid w:val="00274CBB"/>
    <w:rsid w:val="00274EE8"/>
    <w:rsid w:val="002751AF"/>
    <w:rsid w:val="002757EC"/>
    <w:rsid w:val="00275B47"/>
    <w:rsid w:val="00275C14"/>
    <w:rsid w:val="002760B2"/>
    <w:rsid w:val="0027661B"/>
    <w:rsid w:val="00276789"/>
    <w:rsid w:val="00277239"/>
    <w:rsid w:val="00277B9A"/>
    <w:rsid w:val="00277C6A"/>
    <w:rsid w:val="00280368"/>
    <w:rsid w:val="0028057E"/>
    <w:rsid w:val="002806CC"/>
    <w:rsid w:val="002806FA"/>
    <w:rsid w:val="002808BB"/>
    <w:rsid w:val="00280B45"/>
    <w:rsid w:val="00280DD6"/>
    <w:rsid w:val="00281229"/>
    <w:rsid w:val="00282037"/>
    <w:rsid w:val="00282690"/>
    <w:rsid w:val="00282919"/>
    <w:rsid w:val="002829BE"/>
    <w:rsid w:val="00283BF3"/>
    <w:rsid w:val="00283CDD"/>
    <w:rsid w:val="002847A4"/>
    <w:rsid w:val="0028492D"/>
    <w:rsid w:val="00284B73"/>
    <w:rsid w:val="00284BCE"/>
    <w:rsid w:val="00284C66"/>
    <w:rsid w:val="00284CAA"/>
    <w:rsid w:val="002851F1"/>
    <w:rsid w:val="0028596E"/>
    <w:rsid w:val="00285BFA"/>
    <w:rsid w:val="00285CCC"/>
    <w:rsid w:val="00285F08"/>
    <w:rsid w:val="0028635E"/>
    <w:rsid w:val="00286372"/>
    <w:rsid w:val="0028653D"/>
    <w:rsid w:val="00286A78"/>
    <w:rsid w:val="00286F2B"/>
    <w:rsid w:val="002873C7"/>
    <w:rsid w:val="00290364"/>
    <w:rsid w:val="00290B5E"/>
    <w:rsid w:val="00290F1C"/>
    <w:rsid w:val="002915C6"/>
    <w:rsid w:val="00291991"/>
    <w:rsid w:val="00291C1B"/>
    <w:rsid w:val="00291C42"/>
    <w:rsid w:val="00292228"/>
    <w:rsid w:val="002925A4"/>
    <w:rsid w:val="00292938"/>
    <w:rsid w:val="002935D7"/>
    <w:rsid w:val="002935E0"/>
    <w:rsid w:val="00293922"/>
    <w:rsid w:val="00293923"/>
    <w:rsid w:val="002939EB"/>
    <w:rsid w:val="002939FF"/>
    <w:rsid w:val="00293AB6"/>
    <w:rsid w:val="00293BB1"/>
    <w:rsid w:val="002943F6"/>
    <w:rsid w:val="00294922"/>
    <w:rsid w:val="00294AA1"/>
    <w:rsid w:val="00295176"/>
    <w:rsid w:val="002951A0"/>
    <w:rsid w:val="002955A3"/>
    <w:rsid w:val="00295693"/>
    <w:rsid w:val="00295AFF"/>
    <w:rsid w:val="00295EA8"/>
    <w:rsid w:val="002960F0"/>
    <w:rsid w:val="0029638C"/>
    <w:rsid w:val="002964DC"/>
    <w:rsid w:val="0029692D"/>
    <w:rsid w:val="0029696C"/>
    <w:rsid w:val="00296FAC"/>
    <w:rsid w:val="00297344"/>
    <w:rsid w:val="00297CDB"/>
    <w:rsid w:val="00297F3C"/>
    <w:rsid w:val="002A046D"/>
    <w:rsid w:val="002A0735"/>
    <w:rsid w:val="002A0F63"/>
    <w:rsid w:val="002A10C7"/>
    <w:rsid w:val="002A12FD"/>
    <w:rsid w:val="002A14C0"/>
    <w:rsid w:val="002A1B89"/>
    <w:rsid w:val="002A21C0"/>
    <w:rsid w:val="002A240A"/>
    <w:rsid w:val="002A2B14"/>
    <w:rsid w:val="002A2F4F"/>
    <w:rsid w:val="002A319F"/>
    <w:rsid w:val="002A374D"/>
    <w:rsid w:val="002A4385"/>
    <w:rsid w:val="002A4414"/>
    <w:rsid w:val="002A4CA0"/>
    <w:rsid w:val="002A537C"/>
    <w:rsid w:val="002A5F63"/>
    <w:rsid w:val="002A62DD"/>
    <w:rsid w:val="002A673E"/>
    <w:rsid w:val="002A6C62"/>
    <w:rsid w:val="002A6F49"/>
    <w:rsid w:val="002A7114"/>
    <w:rsid w:val="002A7450"/>
    <w:rsid w:val="002A7F31"/>
    <w:rsid w:val="002A7FBB"/>
    <w:rsid w:val="002B075A"/>
    <w:rsid w:val="002B0C55"/>
    <w:rsid w:val="002B16A0"/>
    <w:rsid w:val="002B1BB3"/>
    <w:rsid w:val="002B1FAA"/>
    <w:rsid w:val="002B23EC"/>
    <w:rsid w:val="002B23FD"/>
    <w:rsid w:val="002B31C5"/>
    <w:rsid w:val="002B3969"/>
    <w:rsid w:val="002B48B8"/>
    <w:rsid w:val="002B5433"/>
    <w:rsid w:val="002B5871"/>
    <w:rsid w:val="002B599C"/>
    <w:rsid w:val="002B6890"/>
    <w:rsid w:val="002B7026"/>
    <w:rsid w:val="002B7EC8"/>
    <w:rsid w:val="002C0422"/>
    <w:rsid w:val="002C0847"/>
    <w:rsid w:val="002C093A"/>
    <w:rsid w:val="002C0BFC"/>
    <w:rsid w:val="002C0EF4"/>
    <w:rsid w:val="002C12C2"/>
    <w:rsid w:val="002C178F"/>
    <w:rsid w:val="002C1B54"/>
    <w:rsid w:val="002C1DDC"/>
    <w:rsid w:val="002C2188"/>
    <w:rsid w:val="002C2367"/>
    <w:rsid w:val="002C2672"/>
    <w:rsid w:val="002C27EE"/>
    <w:rsid w:val="002C2945"/>
    <w:rsid w:val="002C2BD8"/>
    <w:rsid w:val="002C2D12"/>
    <w:rsid w:val="002C2DC2"/>
    <w:rsid w:val="002C3397"/>
    <w:rsid w:val="002C3451"/>
    <w:rsid w:val="002C351F"/>
    <w:rsid w:val="002C369F"/>
    <w:rsid w:val="002C3A85"/>
    <w:rsid w:val="002C3AF6"/>
    <w:rsid w:val="002C3D88"/>
    <w:rsid w:val="002C443A"/>
    <w:rsid w:val="002C4616"/>
    <w:rsid w:val="002C4756"/>
    <w:rsid w:val="002C4B08"/>
    <w:rsid w:val="002C4CEE"/>
    <w:rsid w:val="002C4E4B"/>
    <w:rsid w:val="002C5960"/>
    <w:rsid w:val="002C5B39"/>
    <w:rsid w:val="002C5D99"/>
    <w:rsid w:val="002C6166"/>
    <w:rsid w:val="002C656C"/>
    <w:rsid w:val="002C67F3"/>
    <w:rsid w:val="002C6961"/>
    <w:rsid w:val="002C7022"/>
    <w:rsid w:val="002C7047"/>
    <w:rsid w:val="002C73F2"/>
    <w:rsid w:val="002C7E23"/>
    <w:rsid w:val="002C7FB8"/>
    <w:rsid w:val="002D04C4"/>
    <w:rsid w:val="002D066B"/>
    <w:rsid w:val="002D0C54"/>
    <w:rsid w:val="002D0DEC"/>
    <w:rsid w:val="002D129C"/>
    <w:rsid w:val="002D12AF"/>
    <w:rsid w:val="002D1516"/>
    <w:rsid w:val="002D1529"/>
    <w:rsid w:val="002D1867"/>
    <w:rsid w:val="002D1890"/>
    <w:rsid w:val="002D1BAB"/>
    <w:rsid w:val="002D241C"/>
    <w:rsid w:val="002D278A"/>
    <w:rsid w:val="002D27C3"/>
    <w:rsid w:val="002D288A"/>
    <w:rsid w:val="002D28C7"/>
    <w:rsid w:val="002D2D24"/>
    <w:rsid w:val="002D3E1E"/>
    <w:rsid w:val="002D4BF3"/>
    <w:rsid w:val="002D4DEE"/>
    <w:rsid w:val="002D4EAA"/>
    <w:rsid w:val="002D6615"/>
    <w:rsid w:val="002D67D3"/>
    <w:rsid w:val="002D69C4"/>
    <w:rsid w:val="002D6A7D"/>
    <w:rsid w:val="002D6DE4"/>
    <w:rsid w:val="002D6E7F"/>
    <w:rsid w:val="002D70F2"/>
    <w:rsid w:val="002D761D"/>
    <w:rsid w:val="002D7704"/>
    <w:rsid w:val="002D7D47"/>
    <w:rsid w:val="002E0E58"/>
    <w:rsid w:val="002E143E"/>
    <w:rsid w:val="002E16F7"/>
    <w:rsid w:val="002E1701"/>
    <w:rsid w:val="002E21C1"/>
    <w:rsid w:val="002E228B"/>
    <w:rsid w:val="002E22AE"/>
    <w:rsid w:val="002E23B6"/>
    <w:rsid w:val="002E25A7"/>
    <w:rsid w:val="002E3660"/>
    <w:rsid w:val="002E3A26"/>
    <w:rsid w:val="002E3F22"/>
    <w:rsid w:val="002E4154"/>
    <w:rsid w:val="002E4255"/>
    <w:rsid w:val="002E4B3F"/>
    <w:rsid w:val="002E4D2A"/>
    <w:rsid w:val="002E4F9B"/>
    <w:rsid w:val="002E507C"/>
    <w:rsid w:val="002E5288"/>
    <w:rsid w:val="002E52AB"/>
    <w:rsid w:val="002E5360"/>
    <w:rsid w:val="002E5856"/>
    <w:rsid w:val="002E5A29"/>
    <w:rsid w:val="002E5D13"/>
    <w:rsid w:val="002E5F81"/>
    <w:rsid w:val="002E6508"/>
    <w:rsid w:val="002E67A1"/>
    <w:rsid w:val="002E67A8"/>
    <w:rsid w:val="002E67D0"/>
    <w:rsid w:val="002E682C"/>
    <w:rsid w:val="002E6F35"/>
    <w:rsid w:val="002E71E6"/>
    <w:rsid w:val="002E72F0"/>
    <w:rsid w:val="002E7B3B"/>
    <w:rsid w:val="002E7C46"/>
    <w:rsid w:val="002F0496"/>
    <w:rsid w:val="002F12A1"/>
    <w:rsid w:val="002F1385"/>
    <w:rsid w:val="002F1438"/>
    <w:rsid w:val="002F1831"/>
    <w:rsid w:val="002F19AA"/>
    <w:rsid w:val="002F1B5A"/>
    <w:rsid w:val="002F254D"/>
    <w:rsid w:val="002F2557"/>
    <w:rsid w:val="002F25D8"/>
    <w:rsid w:val="002F31CF"/>
    <w:rsid w:val="002F3221"/>
    <w:rsid w:val="002F470B"/>
    <w:rsid w:val="002F50B3"/>
    <w:rsid w:val="002F55AD"/>
    <w:rsid w:val="002F56FF"/>
    <w:rsid w:val="002F5DE7"/>
    <w:rsid w:val="002F5E1A"/>
    <w:rsid w:val="002F65DC"/>
    <w:rsid w:val="002F6C7A"/>
    <w:rsid w:val="002F73F0"/>
    <w:rsid w:val="002F7ABB"/>
    <w:rsid w:val="002F7BD2"/>
    <w:rsid w:val="003001A2"/>
    <w:rsid w:val="0030083C"/>
    <w:rsid w:val="003008FF"/>
    <w:rsid w:val="00300B01"/>
    <w:rsid w:val="003011F1"/>
    <w:rsid w:val="003027C6"/>
    <w:rsid w:val="003027D6"/>
    <w:rsid w:val="00302F07"/>
    <w:rsid w:val="00303630"/>
    <w:rsid w:val="0030365C"/>
    <w:rsid w:val="00303678"/>
    <w:rsid w:val="00303977"/>
    <w:rsid w:val="00303ACE"/>
    <w:rsid w:val="0030437E"/>
    <w:rsid w:val="00304423"/>
    <w:rsid w:val="00304529"/>
    <w:rsid w:val="003045C4"/>
    <w:rsid w:val="003046C7"/>
    <w:rsid w:val="00304C05"/>
    <w:rsid w:val="00304CBB"/>
    <w:rsid w:val="00304E49"/>
    <w:rsid w:val="00304F44"/>
    <w:rsid w:val="0030521A"/>
    <w:rsid w:val="00305711"/>
    <w:rsid w:val="00306041"/>
    <w:rsid w:val="003062E1"/>
    <w:rsid w:val="0030631C"/>
    <w:rsid w:val="003063D6"/>
    <w:rsid w:val="003063F5"/>
    <w:rsid w:val="00306439"/>
    <w:rsid w:val="003068EF"/>
    <w:rsid w:val="0030721C"/>
    <w:rsid w:val="00307264"/>
    <w:rsid w:val="003072C2"/>
    <w:rsid w:val="003075A0"/>
    <w:rsid w:val="003076FE"/>
    <w:rsid w:val="00307819"/>
    <w:rsid w:val="003079A3"/>
    <w:rsid w:val="00307C3B"/>
    <w:rsid w:val="003102EE"/>
    <w:rsid w:val="00310694"/>
    <w:rsid w:val="0031086A"/>
    <w:rsid w:val="00310890"/>
    <w:rsid w:val="00310D21"/>
    <w:rsid w:val="00310F08"/>
    <w:rsid w:val="00310F59"/>
    <w:rsid w:val="00311209"/>
    <w:rsid w:val="003115A1"/>
    <w:rsid w:val="00311A6E"/>
    <w:rsid w:val="00312524"/>
    <w:rsid w:val="003129DB"/>
    <w:rsid w:val="00312B64"/>
    <w:rsid w:val="00313878"/>
    <w:rsid w:val="00313E44"/>
    <w:rsid w:val="003141E3"/>
    <w:rsid w:val="003141ED"/>
    <w:rsid w:val="003142E7"/>
    <w:rsid w:val="003145DA"/>
    <w:rsid w:val="00314A67"/>
    <w:rsid w:val="00314CF2"/>
    <w:rsid w:val="00315364"/>
    <w:rsid w:val="003159D9"/>
    <w:rsid w:val="00315A73"/>
    <w:rsid w:val="00315B5F"/>
    <w:rsid w:val="0031611D"/>
    <w:rsid w:val="00316426"/>
    <w:rsid w:val="00316478"/>
    <w:rsid w:val="0031708F"/>
    <w:rsid w:val="003170FB"/>
    <w:rsid w:val="0031747F"/>
    <w:rsid w:val="00317576"/>
    <w:rsid w:val="00317BBE"/>
    <w:rsid w:val="00317FF9"/>
    <w:rsid w:val="00320059"/>
    <w:rsid w:val="00320D73"/>
    <w:rsid w:val="00320E07"/>
    <w:rsid w:val="0032123C"/>
    <w:rsid w:val="00322487"/>
    <w:rsid w:val="00322785"/>
    <w:rsid w:val="00322CB0"/>
    <w:rsid w:val="00322DA2"/>
    <w:rsid w:val="00322F15"/>
    <w:rsid w:val="00322F4B"/>
    <w:rsid w:val="00323041"/>
    <w:rsid w:val="00323867"/>
    <w:rsid w:val="00323C64"/>
    <w:rsid w:val="00323D63"/>
    <w:rsid w:val="00323DB4"/>
    <w:rsid w:val="003240C9"/>
    <w:rsid w:val="003241D1"/>
    <w:rsid w:val="00324A41"/>
    <w:rsid w:val="00324B51"/>
    <w:rsid w:val="00324E8E"/>
    <w:rsid w:val="00324FBC"/>
    <w:rsid w:val="00325A70"/>
    <w:rsid w:val="00325E16"/>
    <w:rsid w:val="003260C1"/>
    <w:rsid w:val="00326353"/>
    <w:rsid w:val="00326632"/>
    <w:rsid w:val="00326700"/>
    <w:rsid w:val="00326DC0"/>
    <w:rsid w:val="00326ED6"/>
    <w:rsid w:val="003271D3"/>
    <w:rsid w:val="00327E71"/>
    <w:rsid w:val="0033005E"/>
    <w:rsid w:val="0033048C"/>
    <w:rsid w:val="003307CB"/>
    <w:rsid w:val="00330B88"/>
    <w:rsid w:val="00330D2A"/>
    <w:rsid w:val="003316CF"/>
    <w:rsid w:val="00331711"/>
    <w:rsid w:val="003317DA"/>
    <w:rsid w:val="0033199D"/>
    <w:rsid w:val="00331F97"/>
    <w:rsid w:val="00331FC2"/>
    <w:rsid w:val="00331FC3"/>
    <w:rsid w:val="0033222E"/>
    <w:rsid w:val="003324A5"/>
    <w:rsid w:val="00332734"/>
    <w:rsid w:val="00332A6C"/>
    <w:rsid w:val="00332C64"/>
    <w:rsid w:val="0033306A"/>
    <w:rsid w:val="003330E9"/>
    <w:rsid w:val="00333BA1"/>
    <w:rsid w:val="00333BC4"/>
    <w:rsid w:val="00333BD7"/>
    <w:rsid w:val="00333C21"/>
    <w:rsid w:val="00334315"/>
    <w:rsid w:val="00334823"/>
    <w:rsid w:val="00334B07"/>
    <w:rsid w:val="00334C2E"/>
    <w:rsid w:val="00334EE4"/>
    <w:rsid w:val="0033508E"/>
    <w:rsid w:val="003350C4"/>
    <w:rsid w:val="0033560B"/>
    <w:rsid w:val="003359B6"/>
    <w:rsid w:val="00335E4F"/>
    <w:rsid w:val="00336664"/>
    <w:rsid w:val="00336C9F"/>
    <w:rsid w:val="00337431"/>
    <w:rsid w:val="00337B6B"/>
    <w:rsid w:val="00337F09"/>
    <w:rsid w:val="003403CD"/>
    <w:rsid w:val="00340C19"/>
    <w:rsid w:val="0034104D"/>
    <w:rsid w:val="00341052"/>
    <w:rsid w:val="00341221"/>
    <w:rsid w:val="00341A07"/>
    <w:rsid w:val="00341B3B"/>
    <w:rsid w:val="00341DBC"/>
    <w:rsid w:val="00341F0F"/>
    <w:rsid w:val="003426FB"/>
    <w:rsid w:val="00342ED2"/>
    <w:rsid w:val="003432E8"/>
    <w:rsid w:val="00343350"/>
    <w:rsid w:val="003434FB"/>
    <w:rsid w:val="00344316"/>
    <w:rsid w:val="00344502"/>
    <w:rsid w:val="00344787"/>
    <w:rsid w:val="00344900"/>
    <w:rsid w:val="00344ACF"/>
    <w:rsid w:val="003456DA"/>
    <w:rsid w:val="00346317"/>
    <w:rsid w:val="003464F2"/>
    <w:rsid w:val="0034657E"/>
    <w:rsid w:val="00346D65"/>
    <w:rsid w:val="0034706E"/>
    <w:rsid w:val="003472A0"/>
    <w:rsid w:val="0034775B"/>
    <w:rsid w:val="003477C3"/>
    <w:rsid w:val="00347B39"/>
    <w:rsid w:val="00350244"/>
    <w:rsid w:val="003504C4"/>
    <w:rsid w:val="00350A98"/>
    <w:rsid w:val="003510CC"/>
    <w:rsid w:val="00351145"/>
    <w:rsid w:val="0035143C"/>
    <w:rsid w:val="00351952"/>
    <w:rsid w:val="00351C02"/>
    <w:rsid w:val="00351CB0"/>
    <w:rsid w:val="00351D05"/>
    <w:rsid w:val="00351F7F"/>
    <w:rsid w:val="0035205A"/>
    <w:rsid w:val="003520D4"/>
    <w:rsid w:val="00352211"/>
    <w:rsid w:val="0035249B"/>
    <w:rsid w:val="00352541"/>
    <w:rsid w:val="003527A0"/>
    <w:rsid w:val="003529CF"/>
    <w:rsid w:val="0035375D"/>
    <w:rsid w:val="003539CA"/>
    <w:rsid w:val="00353BCF"/>
    <w:rsid w:val="00353C80"/>
    <w:rsid w:val="00353FCB"/>
    <w:rsid w:val="003544E2"/>
    <w:rsid w:val="00354779"/>
    <w:rsid w:val="00354D2B"/>
    <w:rsid w:val="003554EA"/>
    <w:rsid w:val="003556F5"/>
    <w:rsid w:val="00356146"/>
    <w:rsid w:val="00356194"/>
    <w:rsid w:val="003561A5"/>
    <w:rsid w:val="00356634"/>
    <w:rsid w:val="0035684F"/>
    <w:rsid w:val="00356889"/>
    <w:rsid w:val="003569DE"/>
    <w:rsid w:val="0035740D"/>
    <w:rsid w:val="00357491"/>
    <w:rsid w:val="00357583"/>
    <w:rsid w:val="003578C5"/>
    <w:rsid w:val="00357F7D"/>
    <w:rsid w:val="003607C6"/>
    <w:rsid w:val="00360A25"/>
    <w:rsid w:val="00361073"/>
    <w:rsid w:val="003611E0"/>
    <w:rsid w:val="0036137A"/>
    <w:rsid w:val="0036157D"/>
    <w:rsid w:val="00361818"/>
    <w:rsid w:val="00362AD9"/>
    <w:rsid w:val="00362E7C"/>
    <w:rsid w:val="00363055"/>
    <w:rsid w:val="00363652"/>
    <w:rsid w:val="003637AE"/>
    <w:rsid w:val="00363CB7"/>
    <w:rsid w:val="00364345"/>
    <w:rsid w:val="003644A3"/>
    <w:rsid w:val="00364769"/>
    <w:rsid w:val="00365074"/>
    <w:rsid w:val="003650CD"/>
    <w:rsid w:val="003654FC"/>
    <w:rsid w:val="00365676"/>
    <w:rsid w:val="0036579D"/>
    <w:rsid w:val="00365B50"/>
    <w:rsid w:val="00365DE6"/>
    <w:rsid w:val="00365DEC"/>
    <w:rsid w:val="00366181"/>
    <w:rsid w:val="00366C18"/>
    <w:rsid w:val="00366C83"/>
    <w:rsid w:val="00366CD1"/>
    <w:rsid w:val="00366D49"/>
    <w:rsid w:val="00366DC7"/>
    <w:rsid w:val="00367988"/>
    <w:rsid w:val="00367B57"/>
    <w:rsid w:val="0037017B"/>
    <w:rsid w:val="003701B6"/>
    <w:rsid w:val="0037034A"/>
    <w:rsid w:val="003704C4"/>
    <w:rsid w:val="00370633"/>
    <w:rsid w:val="0037071F"/>
    <w:rsid w:val="0037090F"/>
    <w:rsid w:val="00370BD0"/>
    <w:rsid w:val="00370C4C"/>
    <w:rsid w:val="003711D2"/>
    <w:rsid w:val="003713AE"/>
    <w:rsid w:val="0037144A"/>
    <w:rsid w:val="003714CB"/>
    <w:rsid w:val="00371B38"/>
    <w:rsid w:val="00371D4F"/>
    <w:rsid w:val="00371E5D"/>
    <w:rsid w:val="00372162"/>
    <w:rsid w:val="00372200"/>
    <w:rsid w:val="0037286A"/>
    <w:rsid w:val="00372A59"/>
    <w:rsid w:val="00372ADD"/>
    <w:rsid w:val="0037397A"/>
    <w:rsid w:val="00373B85"/>
    <w:rsid w:val="00373C81"/>
    <w:rsid w:val="0037406B"/>
    <w:rsid w:val="003744A8"/>
    <w:rsid w:val="0037491C"/>
    <w:rsid w:val="00375258"/>
    <w:rsid w:val="0037525A"/>
    <w:rsid w:val="003752AE"/>
    <w:rsid w:val="0037572F"/>
    <w:rsid w:val="00375C1D"/>
    <w:rsid w:val="00376109"/>
    <w:rsid w:val="0037617F"/>
    <w:rsid w:val="003761ED"/>
    <w:rsid w:val="0037689B"/>
    <w:rsid w:val="0037791B"/>
    <w:rsid w:val="00377C35"/>
    <w:rsid w:val="00377EAB"/>
    <w:rsid w:val="00377EE6"/>
    <w:rsid w:val="00380058"/>
    <w:rsid w:val="003801F4"/>
    <w:rsid w:val="003803A3"/>
    <w:rsid w:val="00380431"/>
    <w:rsid w:val="00380661"/>
    <w:rsid w:val="00380C24"/>
    <w:rsid w:val="00380FA3"/>
    <w:rsid w:val="00381043"/>
    <w:rsid w:val="003810BC"/>
    <w:rsid w:val="003811EA"/>
    <w:rsid w:val="00381DCB"/>
    <w:rsid w:val="00381EE4"/>
    <w:rsid w:val="00382410"/>
    <w:rsid w:val="00382735"/>
    <w:rsid w:val="003829AE"/>
    <w:rsid w:val="00382E06"/>
    <w:rsid w:val="003834B9"/>
    <w:rsid w:val="00383CAA"/>
    <w:rsid w:val="00383E56"/>
    <w:rsid w:val="0038405E"/>
    <w:rsid w:val="0038409E"/>
    <w:rsid w:val="0038420C"/>
    <w:rsid w:val="00384474"/>
    <w:rsid w:val="00384517"/>
    <w:rsid w:val="003847B0"/>
    <w:rsid w:val="00385031"/>
    <w:rsid w:val="003853D2"/>
    <w:rsid w:val="003857AC"/>
    <w:rsid w:val="00385EE1"/>
    <w:rsid w:val="00386840"/>
    <w:rsid w:val="00386889"/>
    <w:rsid w:val="003869AC"/>
    <w:rsid w:val="00386A5A"/>
    <w:rsid w:val="00386D7D"/>
    <w:rsid w:val="00386FF4"/>
    <w:rsid w:val="003872CB"/>
    <w:rsid w:val="003873AD"/>
    <w:rsid w:val="00387483"/>
    <w:rsid w:val="00387634"/>
    <w:rsid w:val="0038777F"/>
    <w:rsid w:val="003909A8"/>
    <w:rsid w:val="00391271"/>
    <w:rsid w:val="00391486"/>
    <w:rsid w:val="00391A3C"/>
    <w:rsid w:val="0039239A"/>
    <w:rsid w:val="0039281C"/>
    <w:rsid w:val="003938C3"/>
    <w:rsid w:val="00393DDC"/>
    <w:rsid w:val="003941F9"/>
    <w:rsid w:val="003945EB"/>
    <w:rsid w:val="00394E62"/>
    <w:rsid w:val="00395300"/>
    <w:rsid w:val="00395527"/>
    <w:rsid w:val="003960A3"/>
    <w:rsid w:val="00396112"/>
    <w:rsid w:val="003966CC"/>
    <w:rsid w:val="00396A82"/>
    <w:rsid w:val="00396EC0"/>
    <w:rsid w:val="0039792C"/>
    <w:rsid w:val="00397C98"/>
    <w:rsid w:val="003A0073"/>
    <w:rsid w:val="003A0348"/>
    <w:rsid w:val="003A06EE"/>
    <w:rsid w:val="003A094B"/>
    <w:rsid w:val="003A10AD"/>
    <w:rsid w:val="003A12D0"/>
    <w:rsid w:val="003A155B"/>
    <w:rsid w:val="003A1C0F"/>
    <w:rsid w:val="003A208B"/>
    <w:rsid w:val="003A2A57"/>
    <w:rsid w:val="003A2C7F"/>
    <w:rsid w:val="003A32C3"/>
    <w:rsid w:val="003A330D"/>
    <w:rsid w:val="003A3BC7"/>
    <w:rsid w:val="003A3C97"/>
    <w:rsid w:val="003A3D96"/>
    <w:rsid w:val="003A3E86"/>
    <w:rsid w:val="003A3FCB"/>
    <w:rsid w:val="003A406F"/>
    <w:rsid w:val="003A40AF"/>
    <w:rsid w:val="003A428A"/>
    <w:rsid w:val="003A4C88"/>
    <w:rsid w:val="003A50B7"/>
    <w:rsid w:val="003A5524"/>
    <w:rsid w:val="003A57E8"/>
    <w:rsid w:val="003A5C16"/>
    <w:rsid w:val="003A5E39"/>
    <w:rsid w:val="003A5F40"/>
    <w:rsid w:val="003A6764"/>
    <w:rsid w:val="003A6AE8"/>
    <w:rsid w:val="003A7019"/>
    <w:rsid w:val="003A7441"/>
    <w:rsid w:val="003A7642"/>
    <w:rsid w:val="003A764A"/>
    <w:rsid w:val="003A76EC"/>
    <w:rsid w:val="003A78EB"/>
    <w:rsid w:val="003A7A0D"/>
    <w:rsid w:val="003A7A3C"/>
    <w:rsid w:val="003A7C25"/>
    <w:rsid w:val="003B020D"/>
    <w:rsid w:val="003B0709"/>
    <w:rsid w:val="003B07FF"/>
    <w:rsid w:val="003B11E8"/>
    <w:rsid w:val="003B17A2"/>
    <w:rsid w:val="003B1D9B"/>
    <w:rsid w:val="003B1E58"/>
    <w:rsid w:val="003B1FF3"/>
    <w:rsid w:val="003B2226"/>
    <w:rsid w:val="003B2320"/>
    <w:rsid w:val="003B23F8"/>
    <w:rsid w:val="003B25E3"/>
    <w:rsid w:val="003B2815"/>
    <w:rsid w:val="003B30B0"/>
    <w:rsid w:val="003B3204"/>
    <w:rsid w:val="003B34E9"/>
    <w:rsid w:val="003B4907"/>
    <w:rsid w:val="003B4EE4"/>
    <w:rsid w:val="003B4EE9"/>
    <w:rsid w:val="003B5AEA"/>
    <w:rsid w:val="003B61CD"/>
    <w:rsid w:val="003B63BB"/>
    <w:rsid w:val="003B6D6A"/>
    <w:rsid w:val="003B7104"/>
    <w:rsid w:val="003B7389"/>
    <w:rsid w:val="003B7445"/>
    <w:rsid w:val="003B7724"/>
    <w:rsid w:val="003B776D"/>
    <w:rsid w:val="003B7D67"/>
    <w:rsid w:val="003C05A6"/>
    <w:rsid w:val="003C0AA7"/>
    <w:rsid w:val="003C0E81"/>
    <w:rsid w:val="003C0EEC"/>
    <w:rsid w:val="003C0EF1"/>
    <w:rsid w:val="003C11E5"/>
    <w:rsid w:val="003C12AC"/>
    <w:rsid w:val="003C16EA"/>
    <w:rsid w:val="003C19B6"/>
    <w:rsid w:val="003C1B39"/>
    <w:rsid w:val="003C1E82"/>
    <w:rsid w:val="003C23AC"/>
    <w:rsid w:val="003C28AE"/>
    <w:rsid w:val="003C28B1"/>
    <w:rsid w:val="003C2FC3"/>
    <w:rsid w:val="003C3A64"/>
    <w:rsid w:val="003C3A76"/>
    <w:rsid w:val="003C3D7C"/>
    <w:rsid w:val="003C3F02"/>
    <w:rsid w:val="003C3FE9"/>
    <w:rsid w:val="003C4381"/>
    <w:rsid w:val="003C4991"/>
    <w:rsid w:val="003C4C05"/>
    <w:rsid w:val="003C4E3E"/>
    <w:rsid w:val="003C4F72"/>
    <w:rsid w:val="003C54C3"/>
    <w:rsid w:val="003C5BCE"/>
    <w:rsid w:val="003C5DFF"/>
    <w:rsid w:val="003C6050"/>
    <w:rsid w:val="003C6288"/>
    <w:rsid w:val="003C6889"/>
    <w:rsid w:val="003C6B31"/>
    <w:rsid w:val="003C6FA5"/>
    <w:rsid w:val="003C746B"/>
    <w:rsid w:val="003C7BDB"/>
    <w:rsid w:val="003C7EAC"/>
    <w:rsid w:val="003D0141"/>
    <w:rsid w:val="003D0262"/>
    <w:rsid w:val="003D0BE1"/>
    <w:rsid w:val="003D0DDA"/>
    <w:rsid w:val="003D1252"/>
    <w:rsid w:val="003D1895"/>
    <w:rsid w:val="003D1A9A"/>
    <w:rsid w:val="003D1B48"/>
    <w:rsid w:val="003D25BD"/>
    <w:rsid w:val="003D28D0"/>
    <w:rsid w:val="003D2960"/>
    <w:rsid w:val="003D29EC"/>
    <w:rsid w:val="003D29FB"/>
    <w:rsid w:val="003D2A70"/>
    <w:rsid w:val="003D2BC2"/>
    <w:rsid w:val="003D2BC6"/>
    <w:rsid w:val="003D447E"/>
    <w:rsid w:val="003D51B5"/>
    <w:rsid w:val="003D51C8"/>
    <w:rsid w:val="003D52AA"/>
    <w:rsid w:val="003D5414"/>
    <w:rsid w:val="003D553E"/>
    <w:rsid w:val="003D556B"/>
    <w:rsid w:val="003D5891"/>
    <w:rsid w:val="003D593D"/>
    <w:rsid w:val="003D6130"/>
    <w:rsid w:val="003D6161"/>
    <w:rsid w:val="003D61BB"/>
    <w:rsid w:val="003D626C"/>
    <w:rsid w:val="003D66ED"/>
    <w:rsid w:val="003D6BBE"/>
    <w:rsid w:val="003D6C80"/>
    <w:rsid w:val="003D775A"/>
    <w:rsid w:val="003D778B"/>
    <w:rsid w:val="003D7AC5"/>
    <w:rsid w:val="003D7B72"/>
    <w:rsid w:val="003D7E9F"/>
    <w:rsid w:val="003D7EFE"/>
    <w:rsid w:val="003E009F"/>
    <w:rsid w:val="003E0173"/>
    <w:rsid w:val="003E0D33"/>
    <w:rsid w:val="003E1365"/>
    <w:rsid w:val="003E1EA0"/>
    <w:rsid w:val="003E25AE"/>
    <w:rsid w:val="003E2AEB"/>
    <w:rsid w:val="003E2B44"/>
    <w:rsid w:val="003E2BEF"/>
    <w:rsid w:val="003E3651"/>
    <w:rsid w:val="003E3894"/>
    <w:rsid w:val="003E466F"/>
    <w:rsid w:val="003E4C23"/>
    <w:rsid w:val="003E4EB0"/>
    <w:rsid w:val="003E4F94"/>
    <w:rsid w:val="003E5184"/>
    <w:rsid w:val="003E5C26"/>
    <w:rsid w:val="003E5F07"/>
    <w:rsid w:val="003E66C3"/>
    <w:rsid w:val="003E6E1F"/>
    <w:rsid w:val="003E7014"/>
    <w:rsid w:val="003E7017"/>
    <w:rsid w:val="003E78C5"/>
    <w:rsid w:val="003E7C5B"/>
    <w:rsid w:val="003F01AE"/>
    <w:rsid w:val="003F08CE"/>
    <w:rsid w:val="003F0D1C"/>
    <w:rsid w:val="003F1406"/>
    <w:rsid w:val="003F1608"/>
    <w:rsid w:val="003F1A69"/>
    <w:rsid w:val="003F259D"/>
    <w:rsid w:val="003F2DE3"/>
    <w:rsid w:val="003F3218"/>
    <w:rsid w:val="003F34A5"/>
    <w:rsid w:val="003F3EE9"/>
    <w:rsid w:val="003F402B"/>
    <w:rsid w:val="003F41B6"/>
    <w:rsid w:val="003F541F"/>
    <w:rsid w:val="003F5D86"/>
    <w:rsid w:val="003F5FF2"/>
    <w:rsid w:val="003F6215"/>
    <w:rsid w:val="003F6613"/>
    <w:rsid w:val="003F69A0"/>
    <w:rsid w:val="003F6C5D"/>
    <w:rsid w:val="003F6D27"/>
    <w:rsid w:val="003F751C"/>
    <w:rsid w:val="003F76B7"/>
    <w:rsid w:val="003F7A35"/>
    <w:rsid w:val="003F7BF2"/>
    <w:rsid w:val="00400210"/>
    <w:rsid w:val="0040025E"/>
    <w:rsid w:val="004002AD"/>
    <w:rsid w:val="00400326"/>
    <w:rsid w:val="0040095F"/>
    <w:rsid w:val="00400CC9"/>
    <w:rsid w:val="00400DBA"/>
    <w:rsid w:val="004010DD"/>
    <w:rsid w:val="00401150"/>
    <w:rsid w:val="0040122A"/>
    <w:rsid w:val="00401280"/>
    <w:rsid w:val="004024AC"/>
    <w:rsid w:val="00402BA2"/>
    <w:rsid w:val="00402C51"/>
    <w:rsid w:val="00402E35"/>
    <w:rsid w:val="00403E51"/>
    <w:rsid w:val="004040ED"/>
    <w:rsid w:val="0040414F"/>
    <w:rsid w:val="004047C5"/>
    <w:rsid w:val="00404E37"/>
    <w:rsid w:val="00404E5B"/>
    <w:rsid w:val="004052A3"/>
    <w:rsid w:val="00405BE3"/>
    <w:rsid w:val="00405D0D"/>
    <w:rsid w:val="00405FB6"/>
    <w:rsid w:val="00406404"/>
    <w:rsid w:val="00407CAB"/>
    <w:rsid w:val="00407FF4"/>
    <w:rsid w:val="0041051B"/>
    <w:rsid w:val="00410561"/>
    <w:rsid w:val="00410D9C"/>
    <w:rsid w:val="00411607"/>
    <w:rsid w:val="0041173C"/>
    <w:rsid w:val="0041190E"/>
    <w:rsid w:val="00411969"/>
    <w:rsid w:val="00411D63"/>
    <w:rsid w:val="00411E28"/>
    <w:rsid w:val="004124AF"/>
    <w:rsid w:val="0041256C"/>
    <w:rsid w:val="00412D79"/>
    <w:rsid w:val="0041311B"/>
    <w:rsid w:val="0041330E"/>
    <w:rsid w:val="00413894"/>
    <w:rsid w:val="00414457"/>
    <w:rsid w:val="00414A35"/>
    <w:rsid w:val="00415129"/>
    <w:rsid w:val="00415486"/>
    <w:rsid w:val="00415845"/>
    <w:rsid w:val="00415849"/>
    <w:rsid w:val="00415B0E"/>
    <w:rsid w:val="0041663E"/>
    <w:rsid w:val="00417B3B"/>
    <w:rsid w:val="004200C5"/>
    <w:rsid w:val="004204F4"/>
    <w:rsid w:val="0042074A"/>
    <w:rsid w:val="00420F3B"/>
    <w:rsid w:val="004210A4"/>
    <w:rsid w:val="004210E4"/>
    <w:rsid w:val="004211EA"/>
    <w:rsid w:val="00422065"/>
    <w:rsid w:val="00422988"/>
    <w:rsid w:val="00422E3C"/>
    <w:rsid w:val="00422F6A"/>
    <w:rsid w:val="004234F5"/>
    <w:rsid w:val="004236F9"/>
    <w:rsid w:val="00423BC1"/>
    <w:rsid w:val="00423BC7"/>
    <w:rsid w:val="00424553"/>
    <w:rsid w:val="0042483A"/>
    <w:rsid w:val="00424C44"/>
    <w:rsid w:val="00424CA5"/>
    <w:rsid w:val="00424D67"/>
    <w:rsid w:val="00424D6D"/>
    <w:rsid w:val="00425261"/>
    <w:rsid w:val="00425AB8"/>
    <w:rsid w:val="004264E3"/>
    <w:rsid w:val="004265AA"/>
    <w:rsid w:val="0042693D"/>
    <w:rsid w:val="00427B5F"/>
    <w:rsid w:val="004305F4"/>
    <w:rsid w:val="0043091E"/>
    <w:rsid w:val="00431244"/>
    <w:rsid w:val="00431797"/>
    <w:rsid w:val="00431B60"/>
    <w:rsid w:val="00431F82"/>
    <w:rsid w:val="00432205"/>
    <w:rsid w:val="00432682"/>
    <w:rsid w:val="004329BF"/>
    <w:rsid w:val="00432E6F"/>
    <w:rsid w:val="00433191"/>
    <w:rsid w:val="004332F3"/>
    <w:rsid w:val="00433319"/>
    <w:rsid w:val="004338A8"/>
    <w:rsid w:val="00434935"/>
    <w:rsid w:val="00434B3B"/>
    <w:rsid w:val="004356CB"/>
    <w:rsid w:val="0043590C"/>
    <w:rsid w:val="00435AE9"/>
    <w:rsid w:val="00435F97"/>
    <w:rsid w:val="00436112"/>
    <w:rsid w:val="00436193"/>
    <w:rsid w:val="00436696"/>
    <w:rsid w:val="0043681C"/>
    <w:rsid w:val="004369AA"/>
    <w:rsid w:val="00436A1C"/>
    <w:rsid w:val="00436DE0"/>
    <w:rsid w:val="0043704F"/>
    <w:rsid w:val="004373F5"/>
    <w:rsid w:val="0043799E"/>
    <w:rsid w:val="00437CC5"/>
    <w:rsid w:val="00437D89"/>
    <w:rsid w:val="00437E20"/>
    <w:rsid w:val="00437E23"/>
    <w:rsid w:val="0044000E"/>
    <w:rsid w:val="004402BE"/>
    <w:rsid w:val="00440B9B"/>
    <w:rsid w:val="00440BED"/>
    <w:rsid w:val="00440F00"/>
    <w:rsid w:val="00440F6E"/>
    <w:rsid w:val="00441427"/>
    <w:rsid w:val="00441702"/>
    <w:rsid w:val="004418D0"/>
    <w:rsid w:val="00441A8D"/>
    <w:rsid w:val="00441E74"/>
    <w:rsid w:val="00441EB2"/>
    <w:rsid w:val="00442282"/>
    <w:rsid w:val="004424E2"/>
    <w:rsid w:val="00442A24"/>
    <w:rsid w:val="00442A9F"/>
    <w:rsid w:val="00443028"/>
    <w:rsid w:val="0044332B"/>
    <w:rsid w:val="004434A4"/>
    <w:rsid w:val="00443D46"/>
    <w:rsid w:val="00443D59"/>
    <w:rsid w:val="00443EA3"/>
    <w:rsid w:val="004441F8"/>
    <w:rsid w:val="00444508"/>
    <w:rsid w:val="00444716"/>
    <w:rsid w:val="004456B9"/>
    <w:rsid w:val="00445C83"/>
    <w:rsid w:val="00445D38"/>
    <w:rsid w:val="004460D1"/>
    <w:rsid w:val="00446C67"/>
    <w:rsid w:val="00447802"/>
    <w:rsid w:val="00447923"/>
    <w:rsid w:val="00447C22"/>
    <w:rsid w:val="00450148"/>
    <w:rsid w:val="00450399"/>
    <w:rsid w:val="00450678"/>
    <w:rsid w:val="00450C17"/>
    <w:rsid w:val="0045102B"/>
    <w:rsid w:val="00451251"/>
    <w:rsid w:val="004516E9"/>
    <w:rsid w:val="00451847"/>
    <w:rsid w:val="00451907"/>
    <w:rsid w:val="004520C4"/>
    <w:rsid w:val="0045265A"/>
    <w:rsid w:val="00452730"/>
    <w:rsid w:val="00452E20"/>
    <w:rsid w:val="00452F92"/>
    <w:rsid w:val="0045309E"/>
    <w:rsid w:val="00453410"/>
    <w:rsid w:val="004539F0"/>
    <w:rsid w:val="00453E34"/>
    <w:rsid w:val="00454627"/>
    <w:rsid w:val="004548A4"/>
    <w:rsid w:val="004549AE"/>
    <w:rsid w:val="00454A29"/>
    <w:rsid w:val="00454BAA"/>
    <w:rsid w:val="00455057"/>
    <w:rsid w:val="00455156"/>
    <w:rsid w:val="00455A3D"/>
    <w:rsid w:val="00455AD4"/>
    <w:rsid w:val="00455B69"/>
    <w:rsid w:val="00455E4E"/>
    <w:rsid w:val="0045610A"/>
    <w:rsid w:val="00456149"/>
    <w:rsid w:val="00456868"/>
    <w:rsid w:val="00457111"/>
    <w:rsid w:val="004573AE"/>
    <w:rsid w:val="00457D30"/>
    <w:rsid w:val="00457D3A"/>
    <w:rsid w:val="00457D69"/>
    <w:rsid w:val="00457DBB"/>
    <w:rsid w:val="00457E17"/>
    <w:rsid w:val="00457E94"/>
    <w:rsid w:val="00457F42"/>
    <w:rsid w:val="00460263"/>
    <w:rsid w:val="004604CA"/>
    <w:rsid w:val="00460E33"/>
    <w:rsid w:val="004610C5"/>
    <w:rsid w:val="0046166E"/>
    <w:rsid w:val="004617A6"/>
    <w:rsid w:val="00461A61"/>
    <w:rsid w:val="00461AC7"/>
    <w:rsid w:val="00461FB6"/>
    <w:rsid w:val="0046213A"/>
    <w:rsid w:val="004622CB"/>
    <w:rsid w:val="004622E3"/>
    <w:rsid w:val="004623ED"/>
    <w:rsid w:val="00462856"/>
    <w:rsid w:val="00462877"/>
    <w:rsid w:val="00462AB6"/>
    <w:rsid w:val="00462E02"/>
    <w:rsid w:val="004632C3"/>
    <w:rsid w:val="004634C5"/>
    <w:rsid w:val="004635A6"/>
    <w:rsid w:val="00463A17"/>
    <w:rsid w:val="00463C4E"/>
    <w:rsid w:val="004641A2"/>
    <w:rsid w:val="00464634"/>
    <w:rsid w:val="00464871"/>
    <w:rsid w:val="00464931"/>
    <w:rsid w:val="00464E2B"/>
    <w:rsid w:val="004651A3"/>
    <w:rsid w:val="0046589C"/>
    <w:rsid w:val="00465907"/>
    <w:rsid w:val="00465B73"/>
    <w:rsid w:val="0046680F"/>
    <w:rsid w:val="00466A9C"/>
    <w:rsid w:val="004670F6"/>
    <w:rsid w:val="0046727C"/>
    <w:rsid w:val="00467284"/>
    <w:rsid w:val="004672ED"/>
    <w:rsid w:val="00467CB1"/>
    <w:rsid w:val="00467D5C"/>
    <w:rsid w:val="00467DA3"/>
    <w:rsid w:val="00467DD8"/>
    <w:rsid w:val="00467FDD"/>
    <w:rsid w:val="00470B89"/>
    <w:rsid w:val="00470ED7"/>
    <w:rsid w:val="00470F24"/>
    <w:rsid w:val="00470FAA"/>
    <w:rsid w:val="00470FBD"/>
    <w:rsid w:val="00471549"/>
    <w:rsid w:val="00471CFE"/>
    <w:rsid w:val="00471FC6"/>
    <w:rsid w:val="004724E7"/>
    <w:rsid w:val="004727C3"/>
    <w:rsid w:val="0047280B"/>
    <w:rsid w:val="00472A57"/>
    <w:rsid w:val="00472F2F"/>
    <w:rsid w:val="00473169"/>
    <w:rsid w:val="004736C0"/>
    <w:rsid w:val="00473BE4"/>
    <w:rsid w:val="0047407F"/>
    <w:rsid w:val="00474431"/>
    <w:rsid w:val="004749A6"/>
    <w:rsid w:val="00474B5B"/>
    <w:rsid w:val="00474CBC"/>
    <w:rsid w:val="0047505C"/>
    <w:rsid w:val="004752C1"/>
    <w:rsid w:val="004752FF"/>
    <w:rsid w:val="004756FE"/>
    <w:rsid w:val="00475A76"/>
    <w:rsid w:val="00475C34"/>
    <w:rsid w:val="00475EE2"/>
    <w:rsid w:val="00476E76"/>
    <w:rsid w:val="00477006"/>
    <w:rsid w:val="0047760A"/>
    <w:rsid w:val="0047779D"/>
    <w:rsid w:val="00477D43"/>
    <w:rsid w:val="00477E6E"/>
    <w:rsid w:val="00480164"/>
    <w:rsid w:val="00480EE2"/>
    <w:rsid w:val="00481445"/>
    <w:rsid w:val="00481840"/>
    <w:rsid w:val="0048193D"/>
    <w:rsid w:val="00481B90"/>
    <w:rsid w:val="00481CAC"/>
    <w:rsid w:val="00481DC0"/>
    <w:rsid w:val="00482CB6"/>
    <w:rsid w:val="00482DCF"/>
    <w:rsid w:val="00482DE5"/>
    <w:rsid w:val="00482F07"/>
    <w:rsid w:val="00483063"/>
    <w:rsid w:val="00483725"/>
    <w:rsid w:val="00483FD6"/>
    <w:rsid w:val="0048437E"/>
    <w:rsid w:val="0048464A"/>
    <w:rsid w:val="0048479C"/>
    <w:rsid w:val="0048487C"/>
    <w:rsid w:val="00484D42"/>
    <w:rsid w:val="00484E9B"/>
    <w:rsid w:val="004851ED"/>
    <w:rsid w:val="004854D3"/>
    <w:rsid w:val="00485A32"/>
    <w:rsid w:val="00485AB9"/>
    <w:rsid w:val="00485E27"/>
    <w:rsid w:val="004863D4"/>
    <w:rsid w:val="004866AB"/>
    <w:rsid w:val="00487310"/>
    <w:rsid w:val="00487522"/>
    <w:rsid w:val="0048754A"/>
    <w:rsid w:val="004875F5"/>
    <w:rsid w:val="004877E6"/>
    <w:rsid w:val="004879D2"/>
    <w:rsid w:val="00487C4D"/>
    <w:rsid w:val="00487DED"/>
    <w:rsid w:val="004903D5"/>
    <w:rsid w:val="00490A69"/>
    <w:rsid w:val="00490B49"/>
    <w:rsid w:val="00490C04"/>
    <w:rsid w:val="00490E87"/>
    <w:rsid w:val="004911A7"/>
    <w:rsid w:val="00491534"/>
    <w:rsid w:val="00491A8D"/>
    <w:rsid w:val="00491B55"/>
    <w:rsid w:val="00491BDD"/>
    <w:rsid w:val="004924CC"/>
    <w:rsid w:val="00492678"/>
    <w:rsid w:val="00492861"/>
    <w:rsid w:val="00492878"/>
    <w:rsid w:val="00493425"/>
    <w:rsid w:val="0049406E"/>
    <w:rsid w:val="004941F7"/>
    <w:rsid w:val="0049485A"/>
    <w:rsid w:val="004949A0"/>
    <w:rsid w:val="00494E5D"/>
    <w:rsid w:val="00494FC1"/>
    <w:rsid w:val="00495803"/>
    <w:rsid w:val="00495CAC"/>
    <w:rsid w:val="00495F12"/>
    <w:rsid w:val="004967DA"/>
    <w:rsid w:val="004968DA"/>
    <w:rsid w:val="00496CB5"/>
    <w:rsid w:val="00496E29"/>
    <w:rsid w:val="00497943"/>
    <w:rsid w:val="00497EB5"/>
    <w:rsid w:val="00497F81"/>
    <w:rsid w:val="004A02B8"/>
    <w:rsid w:val="004A02FE"/>
    <w:rsid w:val="004A07D4"/>
    <w:rsid w:val="004A08A9"/>
    <w:rsid w:val="004A0BBA"/>
    <w:rsid w:val="004A0D52"/>
    <w:rsid w:val="004A1194"/>
    <w:rsid w:val="004A1239"/>
    <w:rsid w:val="004A1449"/>
    <w:rsid w:val="004A16EB"/>
    <w:rsid w:val="004A1CFF"/>
    <w:rsid w:val="004A1DB9"/>
    <w:rsid w:val="004A1E78"/>
    <w:rsid w:val="004A1EB2"/>
    <w:rsid w:val="004A1EE0"/>
    <w:rsid w:val="004A1EF4"/>
    <w:rsid w:val="004A1FEF"/>
    <w:rsid w:val="004A24BD"/>
    <w:rsid w:val="004A2678"/>
    <w:rsid w:val="004A2B22"/>
    <w:rsid w:val="004A2F78"/>
    <w:rsid w:val="004A300D"/>
    <w:rsid w:val="004A309F"/>
    <w:rsid w:val="004A3811"/>
    <w:rsid w:val="004A3B3F"/>
    <w:rsid w:val="004A3B9A"/>
    <w:rsid w:val="004A3F4C"/>
    <w:rsid w:val="004A43EF"/>
    <w:rsid w:val="004A4413"/>
    <w:rsid w:val="004A46C5"/>
    <w:rsid w:val="004A51DF"/>
    <w:rsid w:val="004A520B"/>
    <w:rsid w:val="004A5818"/>
    <w:rsid w:val="004A6A7F"/>
    <w:rsid w:val="004A6D49"/>
    <w:rsid w:val="004A74FD"/>
    <w:rsid w:val="004A761F"/>
    <w:rsid w:val="004A790D"/>
    <w:rsid w:val="004A7913"/>
    <w:rsid w:val="004A7C17"/>
    <w:rsid w:val="004A7E14"/>
    <w:rsid w:val="004A7E23"/>
    <w:rsid w:val="004A7F69"/>
    <w:rsid w:val="004A7F86"/>
    <w:rsid w:val="004B0290"/>
    <w:rsid w:val="004B04D0"/>
    <w:rsid w:val="004B0951"/>
    <w:rsid w:val="004B0CD1"/>
    <w:rsid w:val="004B0D18"/>
    <w:rsid w:val="004B0ED2"/>
    <w:rsid w:val="004B0F41"/>
    <w:rsid w:val="004B0F75"/>
    <w:rsid w:val="004B1465"/>
    <w:rsid w:val="004B16E1"/>
    <w:rsid w:val="004B1AEB"/>
    <w:rsid w:val="004B20B4"/>
    <w:rsid w:val="004B258D"/>
    <w:rsid w:val="004B2FEC"/>
    <w:rsid w:val="004B3083"/>
    <w:rsid w:val="004B3196"/>
    <w:rsid w:val="004B3264"/>
    <w:rsid w:val="004B3352"/>
    <w:rsid w:val="004B3C3C"/>
    <w:rsid w:val="004B41B0"/>
    <w:rsid w:val="004B4460"/>
    <w:rsid w:val="004B46D4"/>
    <w:rsid w:val="004B48C3"/>
    <w:rsid w:val="004B4ABF"/>
    <w:rsid w:val="004B50B0"/>
    <w:rsid w:val="004B5A74"/>
    <w:rsid w:val="004B5C1D"/>
    <w:rsid w:val="004B65F8"/>
    <w:rsid w:val="004B6947"/>
    <w:rsid w:val="004B6AA4"/>
    <w:rsid w:val="004B718D"/>
    <w:rsid w:val="004B7321"/>
    <w:rsid w:val="004B73EA"/>
    <w:rsid w:val="004B75EC"/>
    <w:rsid w:val="004B7CE1"/>
    <w:rsid w:val="004B7F1F"/>
    <w:rsid w:val="004B7F41"/>
    <w:rsid w:val="004C0C1A"/>
    <w:rsid w:val="004C0DD4"/>
    <w:rsid w:val="004C0EFB"/>
    <w:rsid w:val="004C0F95"/>
    <w:rsid w:val="004C0FDF"/>
    <w:rsid w:val="004C110A"/>
    <w:rsid w:val="004C11D5"/>
    <w:rsid w:val="004C130C"/>
    <w:rsid w:val="004C149B"/>
    <w:rsid w:val="004C1637"/>
    <w:rsid w:val="004C1835"/>
    <w:rsid w:val="004C1E4E"/>
    <w:rsid w:val="004C204F"/>
    <w:rsid w:val="004C2DAB"/>
    <w:rsid w:val="004C2EC3"/>
    <w:rsid w:val="004C3685"/>
    <w:rsid w:val="004C3D53"/>
    <w:rsid w:val="004C4C38"/>
    <w:rsid w:val="004C4ED8"/>
    <w:rsid w:val="004C5385"/>
    <w:rsid w:val="004C568C"/>
    <w:rsid w:val="004C56F6"/>
    <w:rsid w:val="004C5BE1"/>
    <w:rsid w:val="004C5D70"/>
    <w:rsid w:val="004C5E29"/>
    <w:rsid w:val="004C5E69"/>
    <w:rsid w:val="004C612C"/>
    <w:rsid w:val="004C6A64"/>
    <w:rsid w:val="004C6AF5"/>
    <w:rsid w:val="004C6EE9"/>
    <w:rsid w:val="004C7082"/>
    <w:rsid w:val="004C7455"/>
    <w:rsid w:val="004C74FF"/>
    <w:rsid w:val="004C7985"/>
    <w:rsid w:val="004C7B6C"/>
    <w:rsid w:val="004C7CEB"/>
    <w:rsid w:val="004C7E69"/>
    <w:rsid w:val="004D02D6"/>
    <w:rsid w:val="004D053A"/>
    <w:rsid w:val="004D17A0"/>
    <w:rsid w:val="004D2356"/>
    <w:rsid w:val="004D23C4"/>
    <w:rsid w:val="004D2B5E"/>
    <w:rsid w:val="004D2C22"/>
    <w:rsid w:val="004D31C4"/>
    <w:rsid w:val="004D3289"/>
    <w:rsid w:val="004D34AE"/>
    <w:rsid w:val="004D3878"/>
    <w:rsid w:val="004D3A08"/>
    <w:rsid w:val="004D3C99"/>
    <w:rsid w:val="004D44F5"/>
    <w:rsid w:val="004D461F"/>
    <w:rsid w:val="004D48FB"/>
    <w:rsid w:val="004D4ECC"/>
    <w:rsid w:val="004D4ECD"/>
    <w:rsid w:val="004D59AA"/>
    <w:rsid w:val="004D6AA5"/>
    <w:rsid w:val="004D6BA1"/>
    <w:rsid w:val="004D6F3A"/>
    <w:rsid w:val="004D73A6"/>
    <w:rsid w:val="004D7635"/>
    <w:rsid w:val="004D7737"/>
    <w:rsid w:val="004D78B3"/>
    <w:rsid w:val="004E0328"/>
    <w:rsid w:val="004E0368"/>
    <w:rsid w:val="004E04E0"/>
    <w:rsid w:val="004E056A"/>
    <w:rsid w:val="004E0C72"/>
    <w:rsid w:val="004E0CF4"/>
    <w:rsid w:val="004E0DEB"/>
    <w:rsid w:val="004E0E7F"/>
    <w:rsid w:val="004E11E4"/>
    <w:rsid w:val="004E11ED"/>
    <w:rsid w:val="004E13AF"/>
    <w:rsid w:val="004E1478"/>
    <w:rsid w:val="004E15CC"/>
    <w:rsid w:val="004E1E9C"/>
    <w:rsid w:val="004E2336"/>
    <w:rsid w:val="004E24DF"/>
    <w:rsid w:val="004E262E"/>
    <w:rsid w:val="004E27B6"/>
    <w:rsid w:val="004E28A6"/>
    <w:rsid w:val="004E2C3E"/>
    <w:rsid w:val="004E3087"/>
    <w:rsid w:val="004E3468"/>
    <w:rsid w:val="004E34CD"/>
    <w:rsid w:val="004E3513"/>
    <w:rsid w:val="004E415F"/>
    <w:rsid w:val="004E4406"/>
    <w:rsid w:val="004E4610"/>
    <w:rsid w:val="004E4693"/>
    <w:rsid w:val="004E4703"/>
    <w:rsid w:val="004E4CA3"/>
    <w:rsid w:val="004E62E1"/>
    <w:rsid w:val="004E64C0"/>
    <w:rsid w:val="004E651B"/>
    <w:rsid w:val="004E66B4"/>
    <w:rsid w:val="004E6CF1"/>
    <w:rsid w:val="004E6ED4"/>
    <w:rsid w:val="004E7DCC"/>
    <w:rsid w:val="004E7ED5"/>
    <w:rsid w:val="004F00AA"/>
    <w:rsid w:val="004F0540"/>
    <w:rsid w:val="004F0667"/>
    <w:rsid w:val="004F068D"/>
    <w:rsid w:val="004F07C5"/>
    <w:rsid w:val="004F0D08"/>
    <w:rsid w:val="004F1265"/>
    <w:rsid w:val="004F1640"/>
    <w:rsid w:val="004F2174"/>
    <w:rsid w:val="004F23C6"/>
    <w:rsid w:val="004F2422"/>
    <w:rsid w:val="004F24F3"/>
    <w:rsid w:val="004F2B4C"/>
    <w:rsid w:val="004F2D29"/>
    <w:rsid w:val="004F2DA1"/>
    <w:rsid w:val="004F308A"/>
    <w:rsid w:val="004F33C4"/>
    <w:rsid w:val="004F37AA"/>
    <w:rsid w:val="004F3AE2"/>
    <w:rsid w:val="004F3C46"/>
    <w:rsid w:val="004F3CA3"/>
    <w:rsid w:val="004F3D5B"/>
    <w:rsid w:val="004F44FB"/>
    <w:rsid w:val="004F45AE"/>
    <w:rsid w:val="004F4913"/>
    <w:rsid w:val="004F4F50"/>
    <w:rsid w:val="004F4F6A"/>
    <w:rsid w:val="004F52A3"/>
    <w:rsid w:val="004F55EA"/>
    <w:rsid w:val="004F577E"/>
    <w:rsid w:val="004F58A6"/>
    <w:rsid w:val="004F5977"/>
    <w:rsid w:val="004F5C38"/>
    <w:rsid w:val="004F5E82"/>
    <w:rsid w:val="004F66E0"/>
    <w:rsid w:val="004F6DF2"/>
    <w:rsid w:val="004F707E"/>
    <w:rsid w:val="004F742D"/>
    <w:rsid w:val="004F7EA5"/>
    <w:rsid w:val="0050038A"/>
    <w:rsid w:val="005005B5"/>
    <w:rsid w:val="00500737"/>
    <w:rsid w:val="00500749"/>
    <w:rsid w:val="005008EE"/>
    <w:rsid w:val="00500BFE"/>
    <w:rsid w:val="00500D2E"/>
    <w:rsid w:val="00500E69"/>
    <w:rsid w:val="00501055"/>
    <w:rsid w:val="00501844"/>
    <w:rsid w:val="005019D0"/>
    <w:rsid w:val="00501E1F"/>
    <w:rsid w:val="005022E5"/>
    <w:rsid w:val="005023AA"/>
    <w:rsid w:val="00502B35"/>
    <w:rsid w:val="00502EF1"/>
    <w:rsid w:val="00502FC7"/>
    <w:rsid w:val="0050395E"/>
    <w:rsid w:val="005039A5"/>
    <w:rsid w:val="00503E10"/>
    <w:rsid w:val="00503F21"/>
    <w:rsid w:val="00503F99"/>
    <w:rsid w:val="00504067"/>
    <w:rsid w:val="005042A4"/>
    <w:rsid w:val="0050444D"/>
    <w:rsid w:val="00504B0C"/>
    <w:rsid w:val="00504D0F"/>
    <w:rsid w:val="00504ECB"/>
    <w:rsid w:val="00505037"/>
    <w:rsid w:val="00505614"/>
    <w:rsid w:val="00505A95"/>
    <w:rsid w:val="00505AD3"/>
    <w:rsid w:val="00505D79"/>
    <w:rsid w:val="0050626A"/>
    <w:rsid w:val="0050639B"/>
    <w:rsid w:val="0050658F"/>
    <w:rsid w:val="00506B7B"/>
    <w:rsid w:val="00506BE5"/>
    <w:rsid w:val="005079B8"/>
    <w:rsid w:val="00507BDC"/>
    <w:rsid w:val="00507EFD"/>
    <w:rsid w:val="00507FEC"/>
    <w:rsid w:val="0051047E"/>
    <w:rsid w:val="005116B6"/>
    <w:rsid w:val="0051175A"/>
    <w:rsid w:val="005120D1"/>
    <w:rsid w:val="00512130"/>
    <w:rsid w:val="00512395"/>
    <w:rsid w:val="0051273D"/>
    <w:rsid w:val="0051334A"/>
    <w:rsid w:val="00513B36"/>
    <w:rsid w:val="00513EFC"/>
    <w:rsid w:val="00514054"/>
    <w:rsid w:val="00514641"/>
    <w:rsid w:val="0051471C"/>
    <w:rsid w:val="00514DD7"/>
    <w:rsid w:val="00514FBB"/>
    <w:rsid w:val="0051586B"/>
    <w:rsid w:val="00515919"/>
    <w:rsid w:val="00516D30"/>
    <w:rsid w:val="00516DAC"/>
    <w:rsid w:val="0051735E"/>
    <w:rsid w:val="005174CD"/>
    <w:rsid w:val="0051751D"/>
    <w:rsid w:val="00517D74"/>
    <w:rsid w:val="005202A5"/>
    <w:rsid w:val="005206B8"/>
    <w:rsid w:val="00520859"/>
    <w:rsid w:val="00520EFD"/>
    <w:rsid w:val="00521745"/>
    <w:rsid w:val="0052195A"/>
    <w:rsid w:val="00521AA4"/>
    <w:rsid w:val="00521FC5"/>
    <w:rsid w:val="00522209"/>
    <w:rsid w:val="005224D2"/>
    <w:rsid w:val="005225D1"/>
    <w:rsid w:val="00522687"/>
    <w:rsid w:val="005228DF"/>
    <w:rsid w:val="00522C6B"/>
    <w:rsid w:val="00522DD6"/>
    <w:rsid w:val="005232F0"/>
    <w:rsid w:val="0052356A"/>
    <w:rsid w:val="00523635"/>
    <w:rsid w:val="00523694"/>
    <w:rsid w:val="00523896"/>
    <w:rsid w:val="005239F2"/>
    <w:rsid w:val="00523A7E"/>
    <w:rsid w:val="00523C96"/>
    <w:rsid w:val="00524E73"/>
    <w:rsid w:val="00524F52"/>
    <w:rsid w:val="00525344"/>
    <w:rsid w:val="0052537C"/>
    <w:rsid w:val="00525C44"/>
    <w:rsid w:val="00525F3C"/>
    <w:rsid w:val="00526151"/>
    <w:rsid w:val="005262C1"/>
    <w:rsid w:val="00526319"/>
    <w:rsid w:val="00526CD9"/>
    <w:rsid w:val="0052710B"/>
    <w:rsid w:val="0052738A"/>
    <w:rsid w:val="005274F3"/>
    <w:rsid w:val="005275FA"/>
    <w:rsid w:val="005277E5"/>
    <w:rsid w:val="00527A56"/>
    <w:rsid w:val="00527D37"/>
    <w:rsid w:val="005300F4"/>
    <w:rsid w:val="005302DB"/>
    <w:rsid w:val="005305D3"/>
    <w:rsid w:val="005306E7"/>
    <w:rsid w:val="005311B9"/>
    <w:rsid w:val="00531D67"/>
    <w:rsid w:val="005320A1"/>
    <w:rsid w:val="005321AB"/>
    <w:rsid w:val="005328BF"/>
    <w:rsid w:val="005328D3"/>
    <w:rsid w:val="00532D4B"/>
    <w:rsid w:val="00532DE5"/>
    <w:rsid w:val="00532E63"/>
    <w:rsid w:val="00532F03"/>
    <w:rsid w:val="00533880"/>
    <w:rsid w:val="0053395C"/>
    <w:rsid w:val="00533C56"/>
    <w:rsid w:val="00533D4A"/>
    <w:rsid w:val="00534A0F"/>
    <w:rsid w:val="00534B76"/>
    <w:rsid w:val="0053554D"/>
    <w:rsid w:val="0053576F"/>
    <w:rsid w:val="00535A88"/>
    <w:rsid w:val="00535B1A"/>
    <w:rsid w:val="00535BE1"/>
    <w:rsid w:val="00535E36"/>
    <w:rsid w:val="0053608D"/>
    <w:rsid w:val="005368BC"/>
    <w:rsid w:val="00536B1F"/>
    <w:rsid w:val="00536B91"/>
    <w:rsid w:val="00536BBE"/>
    <w:rsid w:val="00536DF0"/>
    <w:rsid w:val="0053722A"/>
    <w:rsid w:val="005375B7"/>
    <w:rsid w:val="00537C22"/>
    <w:rsid w:val="00537D35"/>
    <w:rsid w:val="0054032A"/>
    <w:rsid w:val="005403FA"/>
    <w:rsid w:val="0054073B"/>
    <w:rsid w:val="00540DC8"/>
    <w:rsid w:val="00541003"/>
    <w:rsid w:val="0054156F"/>
    <w:rsid w:val="00541701"/>
    <w:rsid w:val="00541750"/>
    <w:rsid w:val="00541894"/>
    <w:rsid w:val="00541937"/>
    <w:rsid w:val="00541B50"/>
    <w:rsid w:val="00541F21"/>
    <w:rsid w:val="00541FA2"/>
    <w:rsid w:val="0054220D"/>
    <w:rsid w:val="00542665"/>
    <w:rsid w:val="00542C42"/>
    <w:rsid w:val="00542D70"/>
    <w:rsid w:val="00542DAA"/>
    <w:rsid w:val="00543104"/>
    <w:rsid w:val="0054343D"/>
    <w:rsid w:val="00543924"/>
    <w:rsid w:val="00543943"/>
    <w:rsid w:val="00543AC5"/>
    <w:rsid w:val="00544460"/>
    <w:rsid w:val="0054465C"/>
    <w:rsid w:val="00545E0B"/>
    <w:rsid w:val="00545F68"/>
    <w:rsid w:val="005461CE"/>
    <w:rsid w:val="00546388"/>
    <w:rsid w:val="00546764"/>
    <w:rsid w:val="005469C9"/>
    <w:rsid w:val="005469EB"/>
    <w:rsid w:val="00547BA2"/>
    <w:rsid w:val="00547BB8"/>
    <w:rsid w:val="00547F4E"/>
    <w:rsid w:val="0055007A"/>
    <w:rsid w:val="00550817"/>
    <w:rsid w:val="00550BA5"/>
    <w:rsid w:val="00551193"/>
    <w:rsid w:val="0055188F"/>
    <w:rsid w:val="00551B14"/>
    <w:rsid w:val="00551E19"/>
    <w:rsid w:val="0055222D"/>
    <w:rsid w:val="00552D83"/>
    <w:rsid w:val="0055318E"/>
    <w:rsid w:val="005539E5"/>
    <w:rsid w:val="00553ADC"/>
    <w:rsid w:val="0055401F"/>
    <w:rsid w:val="005547EF"/>
    <w:rsid w:val="00554DDB"/>
    <w:rsid w:val="00555D1E"/>
    <w:rsid w:val="0055611D"/>
    <w:rsid w:val="005562E5"/>
    <w:rsid w:val="00556965"/>
    <w:rsid w:val="00557119"/>
    <w:rsid w:val="00557191"/>
    <w:rsid w:val="00557222"/>
    <w:rsid w:val="005579C4"/>
    <w:rsid w:val="00557DAF"/>
    <w:rsid w:val="005600E1"/>
    <w:rsid w:val="005608CC"/>
    <w:rsid w:val="00561303"/>
    <w:rsid w:val="0056140B"/>
    <w:rsid w:val="005614B8"/>
    <w:rsid w:val="005618CF"/>
    <w:rsid w:val="005619CE"/>
    <w:rsid w:val="00561B2A"/>
    <w:rsid w:val="00561EFB"/>
    <w:rsid w:val="00562153"/>
    <w:rsid w:val="00562339"/>
    <w:rsid w:val="005623A8"/>
    <w:rsid w:val="00562993"/>
    <w:rsid w:val="00562E31"/>
    <w:rsid w:val="00563AFE"/>
    <w:rsid w:val="00564137"/>
    <w:rsid w:val="005644AA"/>
    <w:rsid w:val="00564533"/>
    <w:rsid w:val="005646C0"/>
    <w:rsid w:val="00564834"/>
    <w:rsid w:val="00564ABC"/>
    <w:rsid w:val="00564D0C"/>
    <w:rsid w:val="005654E5"/>
    <w:rsid w:val="005655C0"/>
    <w:rsid w:val="0056574A"/>
    <w:rsid w:val="00565F06"/>
    <w:rsid w:val="0056626E"/>
    <w:rsid w:val="0056629F"/>
    <w:rsid w:val="00566B6D"/>
    <w:rsid w:val="00566BD4"/>
    <w:rsid w:val="00566DB0"/>
    <w:rsid w:val="00566FD3"/>
    <w:rsid w:val="005677C8"/>
    <w:rsid w:val="0056786F"/>
    <w:rsid w:val="00567920"/>
    <w:rsid w:val="00567F14"/>
    <w:rsid w:val="00570297"/>
    <w:rsid w:val="005705F9"/>
    <w:rsid w:val="00570C6F"/>
    <w:rsid w:val="0057103A"/>
    <w:rsid w:val="00571497"/>
    <w:rsid w:val="00571826"/>
    <w:rsid w:val="005718AD"/>
    <w:rsid w:val="00571AC0"/>
    <w:rsid w:val="00571EEC"/>
    <w:rsid w:val="005720CD"/>
    <w:rsid w:val="0057264E"/>
    <w:rsid w:val="00572872"/>
    <w:rsid w:val="00572BAE"/>
    <w:rsid w:val="00572CA9"/>
    <w:rsid w:val="00572CDB"/>
    <w:rsid w:val="00572D6C"/>
    <w:rsid w:val="0057352A"/>
    <w:rsid w:val="005736D5"/>
    <w:rsid w:val="00573818"/>
    <w:rsid w:val="00573BCB"/>
    <w:rsid w:val="00573D5A"/>
    <w:rsid w:val="00573DC5"/>
    <w:rsid w:val="00574351"/>
    <w:rsid w:val="00574CEF"/>
    <w:rsid w:val="005756A5"/>
    <w:rsid w:val="00576391"/>
    <w:rsid w:val="00576C95"/>
    <w:rsid w:val="00576EAE"/>
    <w:rsid w:val="00576FF8"/>
    <w:rsid w:val="00577049"/>
    <w:rsid w:val="0057717F"/>
    <w:rsid w:val="0057726C"/>
    <w:rsid w:val="005776FF"/>
    <w:rsid w:val="005778A7"/>
    <w:rsid w:val="00577CD9"/>
    <w:rsid w:val="00577D46"/>
    <w:rsid w:val="005802F0"/>
    <w:rsid w:val="0058036C"/>
    <w:rsid w:val="005803B7"/>
    <w:rsid w:val="00580AB2"/>
    <w:rsid w:val="00580BA7"/>
    <w:rsid w:val="00580D04"/>
    <w:rsid w:val="00580D5A"/>
    <w:rsid w:val="00580DF3"/>
    <w:rsid w:val="00580EAD"/>
    <w:rsid w:val="005811E8"/>
    <w:rsid w:val="005815F7"/>
    <w:rsid w:val="00581696"/>
    <w:rsid w:val="00581937"/>
    <w:rsid w:val="005819E1"/>
    <w:rsid w:val="00581B92"/>
    <w:rsid w:val="00581EFB"/>
    <w:rsid w:val="00582186"/>
    <w:rsid w:val="005821F4"/>
    <w:rsid w:val="00582373"/>
    <w:rsid w:val="00582494"/>
    <w:rsid w:val="00582507"/>
    <w:rsid w:val="00582ECD"/>
    <w:rsid w:val="00582FA2"/>
    <w:rsid w:val="00583237"/>
    <w:rsid w:val="0058324C"/>
    <w:rsid w:val="00583606"/>
    <w:rsid w:val="00583823"/>
    <w:rsid w:val="0058391C"/>
    <w:rsid w:val="00583DBB"/>
    <w:rsid w:val="0058403A"/>
    <w:rsid w:val="00584843"/>
    <w:rsid w:val="00584C28"/>
    <w:rsid w:val="0058520C"/>
    <w:rsid w:val="00585532"/>
    <w:rsid w:val="005865D8"/>
    <w:rsid w:val="00586998"/>
    <w:rsid w:val="00586AE5"/>
    <w:rsid w:val="00586B9B"/>
    <w:rsid w:val="00586C5C"/>
    <w:rsid w:val="00587286"/>
    <w:rsid w:val="005873A2"/>
    <w:rsid w:val="00587665"/>
    <w:rsid w:val="00590A77"/>
    <w:rsid w:val="00590C15"/>
    <w:rsid w:val="00590C78"/>
    <w:rsid w:val="00590F7E"/>
    <w:rsid w:val="005913AF"/>
    <w:rsid w:val="005914B1"/>
    <w:rsid w:val="005915C1"/>
    <w:rsid w:val="00591674"/>
    <w:rsid w:val="00591A37"/>
    <w:rsid w:val="0059270D"/>
    <w:rsid w:val="005928F1"/>
    <w:rsid w:val="00592E90"/>
    <w:rsid w:val="0059326A"/>
    <w:rsid w:val="00593712"/>
    <w:rsid w:val="00593893"/>
    <w:rsid w:val="0059397A"/>
    <w:rsid w:val="0059411D"/>
    <w:rsid w:val="005941CD"/>
    <w:rsid w:val="0059468E"/>
    <w:rsid w:val="00594824"/>
    <w:rsid w:val="005948D8"/>
    <w:rsid w:val="00594E1A"/>
    <w:rsid w:val="00595648"/>
    <w:rsid w:val="00595AC3"/>
    <w:rsid w:val="00595EF3"/>
    <w:rsid w:val="00596066"/>
    <w:rsid w:val="0059677C"/>
    <w:rsid w:val="00596C42"/>
    <w:rsid w:val="00596D6D"/>
    <w:rsid w:val="00597437"/>
    <w:rsid w:val="00597BBD"/>
    <w:rsid w:val="005A02FC"/>
    <w:rsid w:val="005A054C"/>
    <w:rsid w:val="005A0BCE"/>
    <w:rsid w:val="005A1D42"/>
    <w:rsid w:val="005A2015"/>
    <w:rsid w:val="005A2175"/>
    <w:rsid w:val="005A23DA"/>
    <w:rsid w:val="005A24EB"/>
    <w:rsid w:val="005A25D4"/>
    <w:rsid w:val="005A267D"/>
    <w:rsid w:val="005A3111"/>
    <w:rsid w:val="005A3226"/>
    <w:rsid w:val="005A346A"/>
    <w:rsid w:val="005A349F"/>
    <w:rsid w:val="005A36CD"/>
    <w:rsid w:val="005A38EA"/>
    <w:rsid w:val="005A3F5B"/>
    <w:rsid w:val="005A41D8"/>
    <w:rsid w:val="005A43B7"/>
    <w:rsid w:val="005A442E"/>
    <w:rsid w:val="005A4456"/>
    <w:rsid w:val="005A465C"/>
    <w:rsid w:val="005A4978"/>
    <w:rsid w:val="005A4FF3"/>
    <w:rsid w:val="005A5336"/>
    <w:rsid w:val="005A53B4"/>
    <w:rsid w:val="005A57AD"/>
    <w:rsid w:val="005A59FA"/>
    <w:rsid w:val="005A6760"/>
    <w:rsid w:val="005A6A01"/>
    <w:rsid w:val="005A6A6F"/>
    <w:rsid w:val="005A6D9D"/>
    <w:rsid w:val="005A7010"/>
    <w:rsid w:val="005A70CC"/>
    <w:rsid w:val="005A721A"/>
    <w:rsid w:val="005A7FF2"/>
    <w:rsid w:val="005B01A9"/>
    <w:rsid w:val="005B04B1"/>
    <w:rsid w:val="005B07AB"/>
    <w:rsid w:val="005B0C2C"/>
    <w:rsid w:val="005B1704"/>
    <w:rsid w:val="005B189E"/>
    <w:rsid w:val="005B1C64"/>
    <w:rsid w:val="005B1E8D"/>
    <w:rsid w:val="005B2018"/>
    <w:rsid w:val="005B2A1D"/>
    <w:rsid w:val="005B2C21"/>
    <w:rsid w:val="005B2C5C"/>
    <w:rsid w:val="005B33DD"/>
    <w:rsid w:val="005B3A4C"/>
    <w:rsid w:val="005B402E"/>
    <w:rsid w:val="005B424F"/>
    <w:rsid w:val="005B4ADD"/>
    <w:rsid w:val="005B4F8A"/>
    <w:rsid w:val="005B53C0"/>
    <w:rsid w:val="005B5893"/>
    <w:rsid w:val="005B5DD9"/>
    <w:rsid w:val="005B5ED4"/>
    <w:rsid w:val="005B61F9"/>
    <w:rsid w:val="005B624B"/>
    <w:rsid w:val="005B62CD"/>
    <w:rsid w:val="005B640A"/>
    <w:rsid w:val="005B687A"/>
    <w:rsid w:val="005B730F"/>
    <w:rsid w:val="005B758E"/>
    <w:rsid w:val="005B75E1"/>
    <w:rsid w:val="005B7AAF"/>
    <w:rsid w:val="005B7B77"/>
    <w:rsid w:val="005B7ECF"/>
    <w:rsid w:val="005B7FB6"/>
    <w:rsid w:val="005C03E8"/>
    <w:rsid w:val="005C05E2"/>
    <w:rsid w:val="005C0CC8"/>
    <w:rsid w:val="005C0F72"/>
    <w:rsid w:val="005C108E"/>
    <w:rsid w:val="005C147B"/>
    <w:rsid w:val="005C15F4"/>
    <w:rsid w:val="005C194C"/>
    <w:rsid w:val="005C1976"/>
    <w:rsid w:val="005C1CA8"/>
    <w:rsid w:val="005C2147"/>
    <w:rsid w:val="005C259B"/>
    <w:rsid w:val="005C29D9"/>
    <w:rsid w:val="005C2A60"/>
    <w:rsid w:val="005C2C82"/>
    <w:rsid w:val="005C2E14"/>
    <w:rsid w:val="005C2E90"/>
    <w:rsid w:val="005C301C"/>
    <w:rsid w:val="005C359A"/>
    <w:rsid w:val="005C374B"/>
    <w:rsid w:val="005C3952"/>
    <w:rsid w:val="005C3A63"/>
    <w:rsid w:val="005C3B8D"/>
    <w:rsid w:val="005C3D06"/>
    <w:rsid w:val="005C3D68"/>
    <w:rsid w:val="005C40B9"/>
    <w:rsid w:val="005C449A"/>
    <w:rsid w:val="005C45FD"/>
    <w:rsid w:val="005C49CE"/>
    <w:rsid w:val="005C4A13"/>
    <w:rsid w:val="005C4AB7"/>
    <w:rsid w:val="005C511A"/>
    <w:rsid w:val="005C535B"/>
    <w:rsid w:val="005C561A"/>
    <w:rsid w:val="005C5697"/>
    <w:rsid w:val="005C5764"/>
    <w:rsid w:val="005C5789"/>
    <w:rsid w:val="005C5B42"/>
    <w:rsid w:val="005C6516"/>
    <w:rsid w:val="005C7966"/>
    <w:rsid w:val="005D07D5"/>
    <w:rsid w:val="005D155F"/>
    <w:rsid w:val="005D1A03"/>
    <w:rsid w:val="005D1DA7"/>
    <w:rsid w:val="005D1DC5"/>
    <w:rsid w:val="005D1DDD"/>
    <w:rsid w:val="005D203D"/>
    <w:rsid w:val="005D26ED"/>
    <w:rsid w:val="005D2D71"/>
    <w:rsid w:val="005D2DF7"/>
    <w:rsid w:val="005D3702"/>
    <w:rsid w:val="005D3CEA"/>
    <w:rsid w:val="005D3E13"/>
    <w:rsid w:val="005D4072"/>
    <w:rsid w:val="005D4453"/>
    <w:rsid w:val="005D44F5"/>
    <w:rsid w:val="005D477E"/>
    <w:rsid w:val="005D4A5C"/>
    <w:rsid w:val="005D4A9D"/>
    <w:rsid w:val="005D4BC9"/>
    <w:rsid w:val="005D56E2"/>
    <w:rsid w:val="005D5A1A"/>
    <w:rsid w:val="005D5A40"/>
    <w:rsid w:val="005D5E13"/>
    <w:rsid w:val="005D6587"/>
    <w:rsid w:val="005D6621"/>
    <w:rsid w:val="005D66E2"/>
    <w:rsid w:val="005D6A31"/>
    <w:rsid w:val="005D6CC4"/>
    <w:rsid w:val="005D72CE"/>
    <w:rsid w:val="005D7310"/>
    <w:rsid w:val="005D7795"/>
    <w:rsid w:val="005E0338"/>
    <w:rsid w:val="005E068A"/>
    <w:rsid w:val="005E10DE"/>
    <w:rsid w:val="005E195D"/>
    <w:rsid w:val="005E23C2"/>
    <w:rsid w:val="005E2930"/>
    <w:rsid w:val="005E2BA0"/>
    <w:rsid w:val="005E321C"/>
    <w:rsid w:val="005E3AE1"/>
    <w:rsid w:val="005E3ECA"/>
    <w:rsid w:val="005E439A"/>
    <w:rsid w:val="005E44C9"/>
    <w:rsid w:val="005E4557"/>
    <w:rsid w:val="005E46AB"/>
    <w:rsid w:val="005E47CB"/>
    <w:rsid w:val="005E4846"/>
    <w:rsid w:val="005E4BCC"/>
    <w:rsid w:val="005E506B"/>
    <w:rsid w:val="005E5283"/>
    <w:rsid w:val="005E57E1"/>
    <w:rsid w:val="005E58EE"/>
    <w:rsid w:val="005E5BE4"/>
    <w:rsid w:val="005E6511"/>
    <w:rsid w:val="005E6800"/>
    <w:rsid w:val="005E6DEF"/>
    <w:rsid w:val="005E6DFE"/>
    <w:rsid w:val="005E6F50"/>
    <w:rsid w:val="005E70B9"/>
    <w:rsid w:val="005E7856"/>
    <w:rsid w:val="005E791A"/>
    <w:rsid w:val="005E7928"/>
    <w:rsid w:val="005E7A0D"/>
    <w:rsid w:val="005E7F04"/>
    <w:rsid w:val="005F0467"/>
    <w:rsid w:val="005F069E"/>
    <w:rsid w:val="005F0AEE"/>
    <w:rsid w:val="005F0C92"/>
    <w:rsid w:val="005F124B"/>
    <w:rsid w:val="005F13FE"/>
    <w:rsid w:val="005F19CB"/>
    <w:rsid w:val="005F1A7C"/>
    <w:rsid w:val="005F1D1C"/>
    <w:rsid w:val="005F1D2E"/>
    <w:rsid w:val="005F20B7"/>
    <w:rsid w:val="005F21E2"/>
    <w:rsid w:val="005F2261"/>
    <w:rsid w:val="005F239A"/>
    <w:rsid w:val="005F23AD"/>
    <w:rsid w:val="005F2CBA"/>
    <w:rsid w:val="005F3078"/>
    <w:rsid w:val="005F3C55"/>
    <w:rsid w:val="005F405A"/>
    <w:rsid w:val="005F42FE"/>
    <w:rsid w:val="005F4731"/>
    <w:rsid w:val="005F4962"/>
    <w:rsid w:val="005F4C98"/>
    <w:rsid w:val="005F4FF0"/>
    <w:rsid w:val="005F55E1"/>
    <w:rsid w:val="005F5BEC"/>
    <w:rsid w:val="005F5DD4"/>
    <w:rsid w:val="005F5F8D"/>
    <w:rsid w:val="005F627C"/>
    <w:rsid w:val="005F6B08"/>
    <w:rsid w:val="005F7A1B"/>
    <w:rsid w:val="006003F6"/>
    <w:rsid w:val="0060044D"/>
    <w:rsid w:val="00600E62"/>
    <w:rsid w:val="00601287"/>
    <w:rsid w:val="00601323"/>
    <w:rsid w:val="00601454"/>
    <w:rsid w:val="006018B0"/>
    <w:rsid w:val="00601C51"/>
    <w:rsid w:val="00601C8C"/>
    <w:rsid w:val="00602810"/>
    <w:rsid w:val="00603248"/>
    <w:rsid w:val="006035B3"/>
    <w:rsid w:val="0060438A"/>
    <w:rsid w:val="006044CD"/>
    <w:rsid w:val="00604E91"/>
    <w:rsid w:val="00604F9E"/>
    <w:rsid w:val="006050E9"/>
    <w:rsid w:val="00605734"/>
    <w:rsid w:val="00605C4B"/>
    <w:rsid w:val="00605DE4"/>
    <w:rsid w:val="00605FF4"/>
    <w:rsid w:val="0060710E"/>
    <w:rsid w:val="006075DB"/>
    <w:rsid w:val="00607692"/>
    <w:rsid w:val="00607699"/>
    <w:rsid w:val="006076FE"/>
    <w:rsid w:val="006079B4"/>
    <w:rsid w:val="00610018"/>
    <w:rsid w:val="006100F2"/>
    <w:rsid w:val="00610A66"/>
    <w:rsid w:val="00610F41"/>
    <w:rsid w:val="00611888"/>
    <w:rsid w:val="00611AC0"/>
    <w:rsid w:val="00611AC1"/>
    <w:rsid w:val="00611C40"/>
    <w:rsid w:val="006120C7"/>
    <w:rsid w:val="00612548"/>
    <w:rsid w:val="0061347F"/>
    <w:rsid w:val="00613AE1"/>
    <w:rsid w:val="006141B1"/>
    <w:rsid w:val="00614279"/>
    <w:rsid w:val="00614A0D"/>
    <w:rsid w:val="00614B7F"/>
    <w:rsid w:val="00614C7B"/>
    <w:rsid w:val="00614E08"/>
    <w:rsid w:val="0061512C"/>
    <w:rsid w:val="006157F3"/>
    <w:rsid w:val="00615A1D"/>
    <w:rsid w:val="006167C3"/>
    <w:rsid w:val="00616E3D"/>
    <w:rsid w:val="00617714"/>
    <w:rsid w:val="006177DE"/>
    <w:rsid w:val="00617D9D"/>
    <w:rsid w:val="0062025B"/>
    <w:rsid w:val="006209A7"/>
    <w:rsid w:val="006215FC"/>
    <w:rsid w:val="00621C5D"/>
    <w:rsid w:val="00621CFB"/>
    <w:rsid w:val="00622866"/>
    <w:rsid w:val="00622B02"/>
    <w:rsid w:val="00622C6C"/>
    <w:rsid w:val="00622E09"/>
    <w:rsid w:val="00622F02"/>
    <w:rsid w:val="006233A6"/>
    <w:rsid w:val="006236CF"/>
    <w:rsid w:val="00623901"/>
    <w:rsid w:val="00623EBA"/>
    <w:rsid w:val="00623FDB"/>
    <w:rsid w:val="00624845"/>
    <w:rsid w:val="006248CD"/>
    <w:rsid w:val="00625015"/>
    <w:rsid w:val="006255FD"/>
    <w:rsid w:val="0062591B"/>
    <w:rsid w:val="00625E32"/>
    <w:rsid w:val="0062651E"/>
    <w:rsid w:val="00626941"/>
    <w:rsid w:val="00626AB0"/>
    <w:rsid w:val="00626B8C"/>
    <w:rsid w:val="00626DE5"/>
    <w:rsid w:val="006275D1"/>
    <w:rsid w:val="00627CA0"/>
    <w:rsid w:val="00630030"/>
    <w:rsid w:val="0063030D"/>
    <w:rsid w:val="006303EA"/>
    <w:rsid w:val="00630447"/>
    <w:rsid w:val="006307C0"/>
    <w:rsid w:val="00630D91"/>
    <w:rsid w:val="00630F0B"/>
    <w:rsid w:val="00631EE8"/>
    <w:rsid w:val="00631EEA"/>
    <w:rsid w:val="00631FEF"/>
    <w:rsid w:val="006321D9"/>
    <w:rsid w:val="00632703"/>
    <w:rsid w:val="006327F7"/>
    <w:rsid w:val="006329DF"/>
    <w:rsid w:val="00632EA9"/>
    <w:rsid w:val="006331D9"/>
    <w:rsid w:val="006339DA"/>
    <w:rsid w:val="00633C2C"/>
    <w:rsid w:val="00633C92"/>
    <w:rsid w:val="00633EA4"/>
    <w:rsid w:val="006343FF"/>
    <w:rsid w:val="0063495F"/>
    <w:rsid w:val="00634CAB"/>
    <w:rsid w:val="00634EE1"/>
    <w:rsid w:val="00635325"/>
    <w:rsid w:val="006355CC"/>
    <w:rsid w:val="0063584C"/>
    <w:rsid w:val="00635B2E"/>
    <w:rsid w:val="006362A0"/>
    <w:rsid w:val="006365C5"/>
    <w:rsid w:val="00636E7D"/>
    <w:rsid w:val="006370B3"/>
    <w:rsid w:val="00637228"/>
    <w:rsid w:val="00637452"/>
    <w:rsid w:val="0063754D"/>
    <w:rsid w:val="00637633"/>
    <w:rsid w:val="006376E8"/>
    <w:rsid w:val="0063781D"/>
    <w:rsid w:val="00637D8F"/>
    <w:rsid w:val="0064002A"/>
    <w:rsid w:val="00640187"/>
    <w:rsid w:val="0064044E"/>
    <w:rsid w:val="00640531"/>
    <w:rsid w:val="0064123B"/>
    <w:rsid w:val="00641922"/>
    <w:rsid w:val="00641945"/>
    <w:rsid w:val="00641CFF"/>
    <w:rsid w:val="006420F5"/>
    <w:rsid w:val="006425AA"/>
    <w:rsid w:val="006428CF"/>
    <w:rsid w:val="00642C92"/>
    <w:rsid w:val="00642F0A"/>
    <w:rsid w:val="0064302C"/>
    <w:rsid w:val="00643251"/>
    <w:rsid w:val="00643319"/>
    <w:rsid w:val="00643A33"/>
    <w:rsid w:val="00643E50"/>
    <w:rsid w:val="00644263"/>
    <w:rsid w:val="0064451B"/>
    <w:rsid w:val="00644864"/>
    <w:rsid w:val="006449B8"/>
    <w:rsid w:val="00644D16"/>
    <w:rsid w:val="00644D48"/>
    <w:rsid w:val="006450CE"/>
    <w:rsid w:val="00645312"/>
    <w:rsid w:val="00646443"/>
    <w:rsid w:val="0064647F"/>
    <w:rsid w:val="00646F53"/>
    <w:rsid w:val="006475B8"/>
    <w:rsid w:val="00647848"/>
    <w:rsid w:val="0065001D"/>
    <w:rsid w:val="006503FB"/>
    <w:rsid w:val="006504F6"/>
    <w:rsid w:val="00651587"/>
    <w:rsid w:val="006517C5"/>
    <w:rsid w:val="00651AD4"/>
    <w:rsid w:val="00651C1F"/>
    <w:rsid w:val="00651E4C"/>
    <w:rsid w:val="006521C9"/>
    <w:rsid w:val="00652526"/>
    <w:rsid w:val="00652617"/>
    <w:rsid w:val="00652DBF"/>
    <w:rsid w:val="0065350F"/>
    <w:rsid w:val="00653544"/>
    <w:rsid w:val="00653ADA"/>
    <w:rsid w:val="00653D7E"/>
    <w:rsid w:val="006545B8"/>
    <w:rsid w:val="006548E3"/>
    <w:rsid w:val="00654A6F"/>
    <w:rsid w:val="00654B54"/>
    <w:rsid w:val="00654FDE"/>
    <w:rsid w:val="00655DE9"/>
    <w:rsid w:val="00655E49"/>
    <w:rsid w:val="006563BF"/>
    <w:rsid w:val="006567C6"/>
    <w:rsid w:val="006568CE"/>
    <w:rsid w:val="006570A9"/>
    <w:rsid w:val="00657686"/>
    <w:rsid w:val="00657B95"/>
    <w:rsid w:val="0066000A"/>
    <w:rsid w:val="00660702"/>
    <w:rsid w:val="00661287"/>
    <w:rsid w:val="00661D10"/>
    <w:rsid w:val="0066279B"/>
    <w:rsid w:val="00662896"/>
    <w:rsid w:val="00662F47"/>
    <w:rsid w:val="00662F53"/>
    <w:rsid w:val="00663CB2"/>
    <w:rsid w:val="006649B4"/>
    <w:rsid w:val="00664A60"/>
    <w:rsid w:val="00664BBF"/>
    <w:rsid w:val="00665582"/>
    <w:rsid w:val="00665B78"/>
    <w:rsid w:val="00665C4D"/>
    <w:rsid w:val="00665C63"/>
    <w:rsid w:val="00665FEB"/>
    <w:rsid w:val="006662DD"/>
    <w:rsid w:val="00666373"/>
    <w:rsid w:val="0066642C"/>
    <w:rsid w:val="00666855"/>
    <w:rsid w:val="00666E34"/>
    <w:rsid w:val="00667184"/>
    <w:rsid w:val="00667445"/>
    <w:rsid w:val="006676FD"/>
    <w:rsid w:val="00667721"/>
    <w:rsid w:val="006678D5"/>
    <w:rsid w:val="00667A8F"/>
    <w:rsid w:val="006704C6"/>
    <w:rsid w:val="006704F9"/>
    <w:rsid w:val="00670891"/>
    <w:rsid w:val="006708BA"/>
    <w:rsid w:val="006708EE"/>
    <w:rsid w:val="00670A0D"/>
    <w:rsid w:val="00670C15"/>
    <w:rsid w:val="0067123C"/>
    <w:rsid w:val="00671351"/>
    <w:rsid w:val="00671802"/>
    <w:rsid w:val="00671964"/>
    <w:rsid w:val="006719C4"/>
    <w:rsid w:val="00671A17"/>
    <w:rsid w:val="00671EF3"/>
    <w:rsid w:val="006722D4"/>
    <w:rsid w:val="00672654"/>
    <w:rsid w:val="00672C64"/>
    <w:rsid w:val="0067398C"/>
    <w:rsid w:val="0067398D"/>
    <w:rsid w:val="00673CB0"/>
    <w:rsid w:val="00673E8F"/>
    <w:rsid w:val="006748F7"/>
    <w:rsid w:val="00675959"/>
    <w:rsid w:val="00675BC2"/>
    <w:rsid w:val="00675EEC"/>
    <w:rsid w:val="00676417"/>
    <w:rsid w:val="00676DF5"/>
    <w:rsid w:val="00676F9F"/>
    <w:rsid w:val="00677477"/>
    <w:rsid w:val="00677CA2"/>
    <w:rsid w:val="00677D23"/>
    <w:rsid w:val="00677FE2"/>
    <w:rsid w:val="006804D1"/>
    <w:rsid w:val="006804F4"/>
    <w:rsid w:val="00680713"/>
    <w:rsid w:val="00680773"/>
    <w:rsid w:val="00680936"/>
    <w:rsid w:val="0068095E"/>
    <w:rsid w:val="006809DE"/>
    <w:rsid w:val="00680FA3"/>
    <w:rsid w:val="00680FA4"/>
    <w:rsid w:val="00681039"/>
    <w:rsid w:val="00681800"/>
    <w:rsid w:val="00681E49"/>
    <w:rsid w:val="006821E0"/>
    <w:rsid w:val="00682572"/>
    <w:rsid w:val="006828EA"/>
    <w:rsid w:val="00682993"/>
    <w:rsid w:val="00682B7A"/>
    <w:rsid w:val="00683884"/>
    <w:rsid w:val="00683D49"/>
    <w:rsid w:val="0068471D"/>
    <w:rsid w:val="006849E4"/>
    <w:rsid w:val="00684C7E"/>
    <w:rsid w:val="00685A1D"/>
    <w:rsid w:val="00685B60"/>
    <w:rsid w:val="0068666F"/>
    <w:rsid w:val="0068672B"/>
    <w:rsid w:val="00687097"/>
    <w:rsid w:val="00687118"/>
    <w:rsid w:val="00687835"/>
    <w:rsid w:val="00690190"/>
    <w:rsid w:val="006902C9"/>
    <w:rsid w:val="00690692"/>
    <w:rsid w:val="00691172"/>
    <w:rsid w:val="00691293"/>
    <w:rsid w:val="006913CA"/>
    <w:rsid w:val="006914F3"/>
    <w:rsid w:val="00691A2F"/>
    <w:rsid w:val="00692361"/>
    <w:rsid w:val="006923B9"/>
    <w:rsid w:val="0069253B"/>
    <w:rsid w:val="00692BD5"/>
    <w:rsid w:val="00692C08"/>
    <w:rsid w:val="0069347E"/>
    <w:rsid w:val="00693713"/>
    <w:rsid w:val="00693967"/>
    <w:rsid w:val="00693E43"/>
    <w:rsid w:val="00693F9B"/>
    <w:rsid w:val="006941FB"/>
    <w:rsid w:val="0069482E"/>
    <w:rsid w:val="006952E0"/>
    <w:rsid w:val="00695D37"/>
    <w:rsid w:val="00695DCC"/>
    <w:rsid w:val="00696169"/>
    <w:rsid w:val="006963DA"/>
    <w:rsid w:val="00696530"/>
    <w:rsid w:val="00696CCB"/>
    <w:rsid w:val="00696F31"/>
    <w:rsid w:val="00697626"/>
    <w:rsid w:val="00697668"/>
    <w:rsid w:val="00697D4D"/>
    <w:rsid w:val="006A01DC"/>
    <w:rsid w:val="006A02AF"/>
    <w:rsid w:val="006A05DA"/>
    <w:rsid w:val="006A05EA"/>
    <w:rsid w:val="006A09C5"/>
    <w:rsid w:val="006A0E57"/>
    <w:rsid w:val="006A0F86"/>
    <w:rsid w:val="006A1160"/>
    <w:rsid w:val="006A1406"/>
    <w:rsid w:val="006A1938"/>
    <w:rsid w:val="006A1A96"/>
    <w:rsid w:val="006A1B4F"/>
    <w:rsid w:val="006A1DE6"/>
    <w:rsid w:val="006A1EDC"/>
    <w:rsid w:val="006A1F09"/>
    <w:rsid w:val="006A20C5"/>
    <w:rsid w:val="006A212A"/>
    <w:rsid w:val="006A2362"/>
    <w:rsid w:val="006A2DCD"/>
    <w:rsid w:val="006A2FF9"/>
    <w:rsid w:val="006A323F"/>
    <w:rsid w:val="006A36AC"/>
    <w:rsid w:val="006A3E98"/>
    <w:rsid w:val="006A3EF2"/>
    <w:rsid w:val="006A3FC6"/>
    <w:rsid w:val="006A40C9"/>
    <w:rsid w:val="006A4257"/>
    <w:rsid w:val="006A4300"/>
    <w:rsid w:val="006A46C2"/>
    <w:rsid w:val="006A472A"/>
    <w:rsid w:val="006A48E2"/>
    <w:rsid w:val="006A4F58"/>
    <w:rsid w:val="006A5131"/>
    <w:rsid w:val="006A51CE"/>
    <w:rsid w:val="006A58AD"/>
    <w:rsid w:val="006A59C8"/>
    <w:rsid w:val="006A5EFC"/>
    <w:rsid w:val="006A6313"/>
    <w:rsid w:val="006A6756"/>
    <w:rsid w:val="006A6931"/>
    <w:rsid w:val="006A6A48"/>
    <w:rsid w:val="006A6D2E"/>
    <w:rsid w:val="006A74EA"/>
    <w:rsid w:val="006A7AC2"/>
    <w:rsid w:val="006B052A"/>
    <w:rsid w:val="006B14DC"/>
    <w:rsid w:val="006B15C3"/>
    <w:rsid w:val="006B1690"/>
    <w:rsid w:val="006B1804"/>
    <w:rsid w:val="006B1BAD"/>
    <w:rsid w:val="006B1BE8"/>
    <w:rsid w:val="006B1D55"/>
    <w:rsid w:val="006B1DD8"/>
    <w:rsid w:val="006B2298"/>
    <w:rsid w:val="006B2846"/>
    <w:rsid w:val="006B2C86"/>
    <w:rsid w:val="006B2D32"/>
    <w:rsid w:val="006B2E4E"/>
    <w:rsid w:val="006B2E8C"/>
    <w:rsid w:val="006B313D"/>
    <w:rsid w:val="006B38C3"/>
    <w:rsid w:val="006B38F3"/>
    <w:rsid w:val="006B414C"/>
    <w:rsid w:val="006B4262"/>
    <w:rsid w:val="006B5862"/>
    <w:rsid w:val="006B58D0"/>
    <w:rsid w:val="006B64B6"/>
    <w:rsid w:val="006B6664"/>
    <w:rsid w:val="006B69AD"/>
    <w:rsid w:val="006B71D3"/>
    <w:rsid w:val="006B7C8B"/>
    <w:rsid w:val="006C029D"/>
    <w:rsid w:val="006C04E7"/>
    <w:rsid w:val="006C09CD"/>
    <w:rsid w:val="006C12D8"/>
    <w:rsid w:val="006C26EE"/>
    <w:rsid w:val="006C296F"/>
    <w:rsid w:val="006C2B75"/>
    <w:rsid w:val="006C2CF2"/>
    <w:rsid w:val="006C2D99"/>
    <w:rsid w:val="006C2F67"/>
    <w:rsid w:val="006C3330"/>
    <w:rsid w:val="006C37EF"/>
    <w:rsid w:val="006C3847"/>
    <w:rsid w:val="006C453A"/>
    <w:rsid w:val="006C45F3"/>
    <w:rsid w:val="006C465D"/>
    <w:rsid w:val="006C4952"/>
    <w:rsid w:val="006C49FE"/>
    <w:rsid w:val="006C5164"/>
    <w:rsid w:val="006C5434"/>
    <w:rsid w:val="006C558D"/>
    <w:rsid w:val="006C55D3"/>
    <w:rsid w:val="006C5FFA"/>
    <w:rsid w:val="006C6482"/>
    <w:rsid w:val="006C678D"/>
    <w:rsid w:val="006C6A83"/>
    <w:rsid w:val="006C6EA9"/>
    <w:rsid w:val="006C727B"/>
    <w:rsid w:val="006C7372"/>
    <w:rsid w:val="006C774B"/>
    <w:rsid w:val="006C77BD"/>
    <w:rsid w:val="006C77DD"/>
    <w:rsid w:val="006C7821"/>
    <w:rsid w:val="006C7888"/>
    <w:rsid w:val="006C7931"/>
    <w:rsid w:val="006D0B2E"/>
    <w:rsid w:val="006D0DE1"/>
    <w:rsid w:val="006D1012"/>
    <w:rsid w:val="006D10DF"/>
    <w:rsid w:val="006D17B3"/>
    <w:rsid w:val="006D17B8"/>
    <w:rsid w:val="006D1A1E"/>
    <w:rsid w:val="006D1AA0"/>
    <w:rsid w:val="006D1BB9"/>
    <w:rsid w:val="006D2230"/>
    <w:rsid w:val="006D28FA"/>
    <w:rsid w:val="006D293D"/>
    <w:rsid w:val="006D324D"/>
    <w:rsid w:val="006D3538"/>
    <w:rsid w:val="006D35E5"/>
    <w:rsid w:val="006D3EC6"/>
    <w:rsid w:val="006D42B2"/>
    <w:rsid w:val="006D4437"/>
    <w:rsid w:val="006D4B6A"/>
    <w:rsid w:val="006D4FE3"/>
    <w:rsid w:val="006D50E0"/>
    <w:rsid w:val="006D52AD"/>
    <w:rsid w:val="006D5644"/>
    <w:rsid w:val="006D56FF"/>
    <w:rsid w:val="006D58A3"/>
    <w:rsid w:val="006D5D07"/>
    <w:rsid w:val="006D5E17"/>
    <w:rsid w:val="006D6935"/>
    <w:rsid w:val="006D6AB6"/>
    <w:rsid w:val="006D6D25"/>
    <w:rsid w:val="006D702F"/>
    <w:rsid w:val="006D728A"/>
    <w:rsid w:val="006D73E8"/>
    <w:rsid w:val="006D76A8"/>
    <w:rsid w:val="006E0146"/>
    <w:rsid w:val="006E0DA1"/>
    <w:rsid w:val="006E0F95"/>
    <w:rsid w:val="006E1061"/>
    <w:rsid w:val="006E18FF"/>
    <w:rsid w:val="006E1C49"/>
    <w:rsid w:val="006E1DD0"/>
    <w:rsid w:val="006E2D53"/>
    <w:rsid w:val="006E312F"/>
    <w:rsid w:val="006E31D9"/>
    <w:rsid w:val="006E326E"/>
    <w:rsid w:val="006E378B"/>
    <w:rsid w:val="006E3852"/>
    <w:rsid w:val="006E3FA3"/>
    <w:rsid w:val="006E4804"/>
    <w:rsid w:val="006E489F"/>
    <w:rsid w:val="006E4B17"/>
    <w:rsid w:val="006E4D60"/>
    <w:rsid w:val="006E5267"/>
    <w:rsid w:val="006E58DA"/>
    <w:rsid w:val="006E5970"/>
    <w:rsid w:val="006E5B30"/>
    <w:rsid w:val="006E5DCD"/>
    <w:rsid w:val="006E61D2"/>
    <w:rsid w:val="006E620A"/>
    <w:rsid w:val="006E66AB"/>
    <w:rsid w:val="006E7AF8"/>
    <w:rsid w:val="006E7F75"/>
    <w:rsid w:val="006F00DC"/>
    <w:rsid w:val="006F05A3"/>
    <w:rsid w:val="006F05C2"/>
    <w:rsid w:val="006F0A00"/>
    <w:rsid w:val="006F0C35"/>
    <w:rsid w:val="006F0CE5"/>
    <w:rsid w:val="006F0E4E"/>
    <w:rsid w:val="006F0E5C"/>
    <w:rsid w:val="006F0F4C"/>
    <w:rsid w:val="006F112B"/>
    <w:rsid w:val="006F1466"/>
    <w:rsid w:val="006F14AC"/>
    <w:rsid w:val="006F168D"/>
    <w:rsid w:val="006F1AD6"/>
    <w:rsid w:val="006F2005"/>
    <w:rsid w:val="006F2DD5"/>
    <w:rsid w:val="006F357D"/>
    <w:rsid w:val="006F37C0"/>
    <w:rsid w:val="006F3956"/>
    <w:rsid w:val="006F3BA1"/>
    <w:rsid w:val="006F3C49"/>
    <w:rsid w:val="006F3DBD"/>
    <w:rsid w:val="006F3E3E"/>
    <w:rsid w:val="006F3F7E"/>
    <w:rsid w:val="006F4338"/>
    <w:rsid w:val="006F4807"/>
    <w:rsid w:val="006F48E1"/>
    <w:rsid w:val="006F4FBE"/>
    <w:rsid w:val="006F562A"/>
    <w:rsid w:val="006F5969"/>
    <w:rsid w:val="006F686E"/>
    <w:rsid w:val="006F7117"/>
    <w:rsid w:val="006F727F"/>
    <w:rsid w:val="006F7284"/>
    <w:rsid w:val="006F7355"/>
    <w:rsid w:val="006F77EA"/>
    <w:rsid w:val="006F7D36"/>
    <w:rsid w:val="007002AB"/>
    <w:rsid w:val="00700356"/>
    <w:rsid w:val="0070042C"/>
    <w:rsid w:val="007004B3"/>
    <w:rsid w:val="0070068B"/>
    <w:rsid w:val="00700CB6"/>
    <w:rsid w:val="00700E37"/>
    <w:rsid w:val="00701448"/>
    <w:rsid w:val="0070198E"/>
    <w:rsid w:val="00701CBA"/>
    <w:rsid w:val="00701D20"/>
    <w:rsid w:val="00702735"/>
    <w:rsid w:val="0070287A"/>
    <w:rsid w:val="007028F3"/>
    <w:rsid w:val="00702B63"/>
    <w:rsid w:val="00702C91"/>
    <w:rsid w:val="007033A2"/>
    <w:rsid w:val="0070397A"/>
    <w:rsid w:val="00703AFB"/>
    <w:rsid w:val="00704360"/>
    <w:rsid w:val="0070439A"/>
    <w:rsid w:val="007043C1"/>
    <w:rsid w:val="00704AC6"/>
    <w:rsid w:val="00704B05"/>
    <w:rsid w:val="00704F50"/>
    <w:rsid w:val="00705591"/>
    <w:rsid w:val="00705871"/>
    <w:rsid w:val="00705AC0"/>
    <w:rsid w:val="00705DC0"/>
    <w:rsid w:val="00706789"/>
    <w:rsid w:val="00706ACC"/>
    <w:rsid w:val="00706CA2"/>
    <w:rsid w:val="0070764D"/>
    <w:rsid w:val="007079ED"/>
    <w:rsid w:val="00707EB9"/>
    <w:rsid w:val="00710077"/>
    <w:rsid w:val="007100C2"/>
    <w:rsid w:val="00710EC7"/>
    <w:rsid w:val="00712121"/>
    <w:rsid w:val="007121E7"/>
    <w:rsid w:val="007122A8"/>
    <w:rsid w:val="007127CF"/>
    <w:rsid w:val="0071316E"/>
    <w:rsid w:val="007132C9"/>
    <w:rsid w:val="007133B2"/>
    <w:rsid w:val="00713A0D"/>
    <w:rsid w:val="007146E2"/>
    <w:rsid w:val="00714A4E"/>
    <w:rsid w:val="007150F5"/>
    <w:rsid w:val="0071535C"/>
    <w:rsid w:val="007153A1"/>
    <w:rsid w:val="00715533"/>
    <w:rsid w:val="007159C0"/>
    <w:rsid w:val="00715BD9"/>
    <w:rsid w:val="00715C8E"/>
    <w:rsid w:val="00715E61"/>
    <w:rsid w:val="00715F61"/>
    <w:rsid w:val="00716168"/>
    <w:rsid w:val="00716B73"/>
    <w:rsid w:val="00717049"/>
    <w:rsid w:val="007171BE"/>
    <w:rsid w:val="00717824"/>
    <w:rsid w:val="00717856"/>
    <w:rsid w:val="007178B3"/>
    <w:rsid w:val="00717DF9"/>
    <w:rsid w:val="00717F00"/>
    <w:rsid w:val="00717FC6"/>
    <w:rsid w:val="00720095"/>
    <w:rsid w:val="00720412"/>
    <w:rsid w:val="0072043E"/>
    <w:rsid w:val="00721134"/>
    <w:rsid w:val="007213C6"/>
    <w:rsid w:val="00721457"/>
    <w:rsid w:val="007216F5"/>
    <w:rsid w:val="00721727"/>
    <w:rsid w:val="00721905"/>
    <w:rsid w:val="00721A93"/>
    <w:rsid w:val="00722125"/>
    <w:rsid w:val="00722253"/>
    <w:rsid w:val="0072229F"/>
    <w:rsid w:val="00722393"/>
    <w:rsid w:val="007228F3"/>
    <w:rsid w:val="007229DB"/>
    <w:rsid w:val="00722B90"/>
    <w:rsid w:val="00722C3A"/>
    <w:rsid w:val="00722ED6"/>
    <w:rsid w:val="00722F24"/>
    <w:rsid w:val="00723760"/>
    <w:rsid w:val="00723A80"/>
    <w:rsid w:val="00723B69"/>
    <w:rsid w:val="00724202"/>
    <w:rsid w:val="00724585"/>
    <w:rsid w:val="007248EE"/>
    <w:rsid w:val="00724A61"/>
    <w:rsid w:val="00724F65"/>
    <w:rsid w:val="00724F87"/>
    <w:rsid w:val="00725087"/>
    <w:rsid w:val="0072528C"/>
    <w:rsid w:val="00725688"/>
    <w:rsid w:val="0072585F"/>
    <w:rsid w:val="00725AF9"/>
    <w:rsid w:val="00725D16"/>
    <w:rsid w:val="007262EA"/>
    <w:rsid w:val="007268D1"/>
    <w:rsid w:val="0072695B"/>
    <w:rsid w:val="007269E4"/>
    <w:rsid w:val="00726A72"/>
    <w:rsid w:val="00726F28"/>
    <w:rsid w:val="007277B6"/>
    <w:rsid w:val="007300BC"/>
    <w:rsid w:val="0073018E"/>
    <w:rsid w:val="00730576"/>
    <w:rsid w:val="00730609"/>
    <w:rsid w:val="00730683"/>
    <w:rsid w:val="007309A5"/>
    <w:rsid w:val="00730C00"/>
    <w:rsid w:val="007310F8"/>
    <w:rsid w:val="00731477"/>
    <w:rsid w:val="00732E43"/>
    <w:rsid w:val="0073307A"/>
    <w:rsid w:val="0073388B"/>
    <w:rsid w:val="00734397"/>
    <w:rsid w:val="00735158"/>
    <w:rsid w:val="00735325"/>
    <w:rsid w:val="007356A1"/>
    <w:rsid w:val="007356A3"/>
    <w:rsid w:val="00735C8B"/>
    <w:rsid w:val="00735CCB"/>
    <w:rsid w:val="00736143"/>
    <w:rsid w:val="007364DB"/>
    <w:rsid w:val="00736613"/>
    <w:rsid w:val="00736A3D"/>
    <w:rsid w:val="0074003B"/>
    <w:rsid w:val="00740079"/>
    <w:rsid w:val="00740167"/>
    <w:rsid w:val="007401D9"/>
    <w:rsid w:val="007402C4"/>
    <w:rsid w:val="007405EF"/>
    <w:rsid w:val="00740B94"/>
    <w:rsid w:val="00740D87"/>
    <w:rsid w:val="007413DF"/>
    <w:rsid w:val="0074197D"/>
    <w:rsid w:val="00741DF4"/>
    <w:rsid w:val="00741FD7"/>
    <w:rsid w:val="007424C6"/>
    <w:rsid w:val="00742B90"/>
    <w:rsid w:val="00742C8E"/>
    <w:rsid w:val="00743059"/>
    <w:rsid w:val="007438E1"/>
    <w:rsid w:val="00743BB4"/>
    <w:rsid w:val="00743EDA"/>
    <w:rsid w:val="00743F79"/>
    <w:rsid w:val="007440F2"/>
    <w:rsid w:val="007444A4"/>
    <w:rsid w:val="00744593"/>
    <w:rsid w:val="00744813"/>
    <w:rsid w:val="00744BCF"/>
    <w:rsid w:val="00744DB5"/>
    <w:rsid w:val="0074560E"/>
    <w:rsid w:val="00745AF1"/>
    <w:rsid w:val="00745AFC"/>
    <w:rsid w:val="007464C2"/>
    <w:rsid w:val="00746827"/>
    <w:rsid w:val="00746F9E"/>
    <w:rsid w:val="0074740A"/>
    <w:rsid w:val="007478C2"/>
    <w:rsid w:val="00747A06"/>
    <w:rsid w:val="00747B28"/>
    <w:rsid w:val="00750001"/>
    <w:rsid w:val="007506B3"/>
    <w:rsid w:val="0075093A"/>
    <w:rsid w:val="00750B87"/>
    <w:rsid w:val="00750BA3"/>
    <w:rsid w:val="00751343"/>
    <w:rsid w:val="0075148E"/>
    <w:rsid w:val="00751964"/>
    <w:rsid w:val="00751B45"/>
    <w:rsid w:val="00751B80"/>
    <w:rsid w:val="00751C76"/>
    <w:rsid w:val="007523F5"/>
    <w:rsid w:val="007524E2"/>
    <w:rsid w:val="0075283D"/>
    <w:rsid w:val="00752A54"/>
    <w:rsid w:val="00752B17"/>
    <w:rsid w:val="0075343C"/>
    <w:rsid w:val="00753D6C"/>
    <w:rsid w:val="00753DE8"/>
    <w:rsid w:val="00753EB6"/>
    <w:rsid w:val="007547AF"/>
    <w:rsid w:val="007547DB"/>
    <w:rsid w:val="007548D4"/>
    <w:rsid w:val="007549E1"/>
    <w:rsid w:val="00754BBA"/>
    <w:rsid w:val="00755430"/>
    <w:rsid w:val="0075673C"/>
    <w:rsid w:val="00756891"/>
    <w:rsid w:val="00756BC5"/>
    <w:rsid w:val="00756D7C"/>
    <w:rsid w:val="00760471"/>
    <w:rsid w:val="00760C3D"/>
    <w:rsid w:val="00760CF0"/>
    <w:rsid w:val="00761E1A"/>
    <w:rsid w:val="0076214B"/>
    <w:rsid w:val="007622E2"/>
    <w:rsid w:val="00762DC1"/>
    <w:rsid w:val="00762F3F"/>
    <w:rsid w:val="00763316"/>
    <w:rsid w:val="007633C6"/>
    <w:rsid w:val="00763480"/>
    <w:rsid w:val="0076381F"/>
    <w:rsid w:val="00763B1A"/>
    <w:rsid w:val="00763BFF"/>
    <w:rsid w:val="00763C18"/>
    <w:rsid w:val="00764817"/>
    <w:rsid w:val="007648C2"/>
    <w:rsid w:val="00764B32"/>
    <w:rsid w:val="00764B90"/>
    <w:rsid w:val="00764C80"/>
    <w:rsid w:val="00764F2E"/>
    <w:rsid w:val="007652D9"/>
    <w:rsid w:val="00765345"/>
    <w:rsid w:val="007657AF"/>
    <w:rsid w:val="00765D6C"/>
    <w:rsid w:val="007664EF"/>
    <w:rsid w:val="00766E4E"/>
    <w:rsid w:val="00766FBB"/>
    <w:rsid w:val="00767DD3"/>
    <w:rsid w:val="00767EC8"/>
    <w:rsid w:val="0077000D"/>
    <w:rsid w:val="007700C2"/>
    <w:rsid w:val="00770157"/>
    <w:rsid w:val="0077018F"/>
    <w:rsid w:val="00770928"/>
    <w:rsid w:val="00770967"/>
    <w:rsid w:val="0077189D"/>
    <w:rsid w:val="00771968"/>
    <w:rsid w:val="00771B53"/>
    <w:rsid w:val="00772B7B"/>
    <w:rsid w:val="007730D5"/>
    <w:rsid w:val="007737EE"/>
    <w:rsid w:val="00773FA3"/>
    <w:rsid w:val="00773FD7"/>
    <w:rsid w:val="00774233"/>
    <w:rsid w:val="00774239"/>
    <w:rsid w:val="007742A2"/>
    <w:rsid w:val="0077434A"/>
    <w:rsid w:val="007745E0"/>
    <w:rsid w:val="0077462D"/>
    <w:rsid w:val="00774FD2"/>
    <w:rsid w:val="00775806"/>
    <w:rsid w:val="0077597E"/>
    <w:rsid w:val="00775D16"/>
    <w:rsid w:val="00775DCE"/>
    <w:rsid w:val="0077607E"/>
    <w:rsid w:val="007764AB"/>
    <w:rsid w:val="0077677F"/>
    <w:rsid w:val="00776928"/>
    <w:rsid w:val="007769A0"/>
    <w:rsid w:val="00776F98"/>
    <w:rsid w:val="00776FA5"/>
    <w:rsid w:val="00776FC6"/>
    <w:rsid w:val="00777125"/>
    <w:rsid w:val="00777151"/>
    <w:rsid w:val="007774DB"/>
    <w:rsid w:val="0077777E"/>
    <w:rsid w:val="0078097E"/>
    <w:rsid w:val="00780BF6"/>
    <w:rsid w:val="00780D41"/>
    <w:rsid w:val="00781009"/>
    <w:rsid w:val="00781138"/>
    <w:rsid w:val="007815EF"/>
    <w:rsid w:val="00781804"/>
    <w:rsid w:val="007819C4"/>
    <w:rsid w:val="00781D12"/>
    <w:rsid w:val="00782046"/>
    <w:rsid w:val="00782188"/>
    <w:rsid w:val="007821F6"/>
    <w:rsid w:val="007827FB"/>
    <w:rsid w:val="007828C0"/>
    <w:rsid w:val="00782CFB"/>
    <w:rsid w:val="00782D73"/>
    <w:rsid w:val="00782FCD"/>
    <w:rsid w:val="00783225"/>
    <w:rsid w:val="007832D2"/>
    <w:rsid w:val="00783ADC"/>
    <w:rsid w:val="00783EC2"/>
    <w:rsid w:val="00784625"/>
    <w:rsid w:val="00784645"/>
    <w:rsid w:val="00784DB7"/>
    <w:rsid w:val="00784E87"/>
    <w:rsid w:val="00785023"/>
    <w:rsid w:val="00785687"/>
    <w:rsid w:val="00785952"/>
    <w:rsid w:val="00786044"/>
    <w:rsid w:val="00786891"/>
    <w:rsid w:val="00786AC3"/>
    <w:rsid w:val="00786B68"/>
    <w:rsid w:val="007870C4"/>
    <w:rsid w:val="007872BC"/>
    <w:rsid w:val="00787375"/>
    <w:rsid w:val="0078761B"/>
    <w:rsid w:val="00787AC8"/>
    <w:rsid w:val="00787BEF"/>
    <w:rsid w:val="0079003B"/>
    <w:rsid w:val="007900AA"/>
    <w:rsid w:val="00790849"/>
    <w:rsid w:val="00790C20"/>
    <w:rsid w:val="00790FF6"/>
    <w:rsid w:val="007911EC"/>
    <w:rsid w:val="007912A4"/>
    <w:rsid w:val="007923DD"/>
    <w:rsid w:val="00792441"/>
    <w:rsid w:val="00792452"/>
    <w:rsid w:val="00792663"/>
    <w:rsid w:val="00792B40"/>
    <w:rsid w:val="00792B65"/>
    <w:rsid w:val="00792EE6"/>
    <w:rsid w:val="00793158"/>
    <w:rsid w:val="0079343F"/>
    <w:rsid w:val="00793620"/>
    <w:rsid w:val="007939D9"/>
    <w:rsid w:val="00793A47"/>
    <w:rsid w:val="00793CAE"/>
    <w:rsid w:val="00793F1B"/>
    <w:rsid w:val="0079449D"/>
    <w:rsid w:val="00794C88"/>
    <w:rsid w:val="00794FF0"/>
    <w:rsid w:val="00795419"/>
    <w:rsid w:val="007954CE"/>
    <w:rsid w:val="00795A80"/>
    <w:rsid w:val="00795AB2"/>
    <w:rsid w:val="0079664E"/>
    <w:rsid w:val="007966E7"/>
    <w:rsid w:val="007979BA"/>
    <w:rsid w:val="00797A16"/>
    <w:rsid w:val="007A020A"/>
    <w:rsid w:val="007A0CAE"/>
    <w:rsid w:val="007A0FF2"/>
    <w:rsid w:val="007A185E"/>
    <w:rsid w:val="007A1BD2"/>
    <w:rsid w:val="007A1CB1"/>
    <w:rsid w:val="007A1D36"/>
    <w:rsid w:val="007A1DAC"/>
    <w:rsid w:val="007A1F64"/>
    <w:rsid w:val="007A20CC"/>
    <w:rsid w:val="007A23E4"/>
    <w:rsid w:val="007A25AA"/>
    <w:rsid w:val="007A271F"/>
    <w:rsid w:val="007A2C64"/>
    <w:rsid w:val="007A2DD4"/>
    <w:rsid w:val="007A3142"/>
    <w:rsid w:val="007A3303"/>
    <w:rsid w:val="007A3431"/>
    <w:rsid w:val="007A347E"/>
    <w:rsid w:val="007A36F8"/>
    <w:rsid w:val="007A3FCB"/>
    <w:rsid w:val="007A446D"/>
    <w:rsid w:val="007A448D"/>
    <w:rsid w:val="007A4703"/>
    <w:rsid w:val="007A477D"/>
    <w:rsid w:val="007A4BAE"/>
    <w:rsid w:val="007A520C"/>
    <w:rsid w:val="007A5474"/>
    <w:rsid w:val="007A6150"/>
    <w:rsid w:val="007A6B70"/>
    <w:rsid w:val="007A6D74"/>
    <w:rsid w:val="007A6EEB"/>
    <w:rsid w:val="007A71D8"/>
    <w:rsid w:val="007A75B1"/>
    <w:rsid w:val="007A7E05"/>
    <w:rsid w:val="007A7E72"/>
    <w:rsid w:val="007A7EA7"/>
    <w:rsid w:val="007A7EC1"/>
    <w:rsid w:val="007B01CA"/>
    <w:rsid w:val="007B07AD"/>
    <w:rsid w:val="007B0961"/>
    <w:rsid w:val="007B0CDC"/>
    <w:rsid w:val="007B0E1A"/>
    <w:rsid w:val="007B11EF"/>
    <w:rsid w:val="007B15D1"/>
    <w:rsid w:val="007B192B"/>
    <w:rsid w:val="007B1C5C"/>
    <w:rsid w:val="007B1D30"/>
    <w:rsid w:val="007B20C4"/>
    <w:rsid w:val="007B2964"/>
    <w:rsid w:val="007B2CA8"/>
    <w:rsid w:val="007B2DC7"/>
    <w:rsid w:val="007B2F75"/>
    <w:rsid w:val="007B342E"/>
    <w:rsid w:val="007B3BEA"/>
    <w:rsid w:val="007B3C29"/>
    <w:rsid w:val="007B458A"/>
    <w:rsid w:val="007B45BE"/>
    <w:rsid w:val="007B4BF0"/>
    <w:rsid w:val="007B4C9E"/>
    <w:rsid w:val="007B5070"/>
    <w:rsid w:val="007B563B"/>
    <w:rsid w:val="007B680D"/>
    <w:rsid w:val="007B6DE2"/>
    <w:rsid w:val="007B7662"/>
    <w:rsid w:val="007B78FF"/>
    <w:rsid w:val="007B79FE"/>
    <w:rsid w:val="007B7AD5"/>
    <w:rsid w:val="007B7CCD"/>
    <w:rsid w:val="007B7FEB"/>
    <w:rsid w:val="007C01D2"/>
    <w:rsid w:val="007C0571"/>
    <w:rsid w:val="007C05FA"/>
    <w:rsid w:val="007C0EFE"/>
    <w:rsid w:val="007C0F16"/>
    <w:rsid w:val="007C11E8"/>
    <w:rsid w:val="007C1BFE"/>
    <w:rsid w:val="007C1F93"/>
    <w:rsid w:val="007C2061"/>
    <w:rsid w:val="007C2246"/>
    <w:rsid w:val="007C28CC"/>
    <w:rsid w:val="007C2A9D"/>
    <w:rsid w:val="007C344D"/>
    <w:rsid w:val="007C357F"/>
    <w:rsid w:val="007C3AD5"/>
    <w:rsid w:val="007C3CD9"/>
    <w:rsid w:val="007C3E8F"/>
    <w:rsid w:val="007C3EF7"/>
    <w:rsid w:val="007C4449"/>
    <w:rsid w:val="007C447B"/>
    <w:rsid w:val="007C4540"/>
    <w:rsid w:val="007C45D2"/>
    <w:rsid w:val="007C4CF6"/>
    <w:rsid w:val="007C5376"/>
    <w:rsid w:val="007C632A"/>
    <w:rsid w:val="007C63BF"/>
    <w:rsid w:val="007C6674"/>
    <w:rsid w:val="007C6BD8"/>
    <w:rsid w:val="007C724D"/>
    <w:rsid w:val="007C7E74"/>
    <w:rsid w:val="007D00CA"/>
    <w:rsid w:val="007D0592"/>
    <w:rsid w:val="007D0CBC"/>
    <w:rsid w:val="007D0D1B"/>
    <w:rsid w:val="007D0E10"/>
    <w:rsid w:val="007D10E0"/>
    <w:rsid w:val="007D13DC"/>
    <w:rsid w:val="007D2449"/>
    <w:rsid w:val="007D26B3"/>
    <w:rsid w:val="007D2987"/>
    <w:rsid w:val="007D2C15"/>
    <w:rsid w:val="007D2E72"/>
    <w:rsid w:val="007D2EC2"/>
    <w:rsid w:val="007D31E6"/>
    <w:rsid w:val="007D38E8"/>
    <w:rsid w:val="007D3A43"/>
    <w:rsid w:val="007D3BCF"/>
    <w:rsid w:val="007D4D25"/>
    <w:rsid w:val="007D5144"/>
    <w:rsid w:val="007D5638"/>
    <w:rsid w:val="007D5837"/>
    <w:rsid w:val="007D5AB2"/>
    <w:rsid w:val="007D5D2A"/>
    <w:rsid w:val="007D5EA6"/>
    <w:rsid w:val="007D6444"/>
    <w:rsid w:val="007D6B02"/>
    <w:rsid w:val="007D6E45"/>
    <w:rsid w:val="007D771C"/>
    <w:rsid w:val="007D7B2A"/>
    <w:rsid w:val="007D7D68"/>
    <w:rsid w:val="007D7DB4"/>
    <w:rsid w:val="007D7DC6"/>
    <w:rsid w:val="007E00E6"/>
    <w:rsid w:val="007E016B"/>
    <w:rsid w:val="007E02F2"/>
    <w:rsid w:val="007E046E"/>
    <w:rsid w:val="007E0D9E"/>
    <w:rsid w:val="007E0F94"/>
    <w:rsid w:val="007E1173"/>
    <w:rsid w:val="007E14BA"/>
    <w:rsid w:val="007E1816"/>
    <w:rsid w:val="007E185E"/>
    <w:rsid w:val="007E1886"/>
    <w:rsid w:val="007E1999"/>
    <w:rsid w:val="007E1DF6"/>
    <w:rsid w:val="007E23D6"/>
    <w:rsid w:val="007E2D1E"/>
    <w:rsid w:val="007E2DD4"/>
    <w:rsid w:val="007E2DFA"/>
    <w:rsid w:val="007E2E39"/>
    <w:rsid w:val="007E2F44"/>
    <w:rsid w:val="007E2FFD"/>
    <w:rsid w:val="007E34CD"/>
    <w:rsid w:val="007E361E"/>
    <w:rsid w:val="007E3D84"/>
    <w:rsid w:val="007E41A8"/>
    <w:rsid w:val="007E439C"/>
    <w:rsid w:val="007E4428"/>
    <w:rsid w:val="007E480B"/>
    <w:rsid w:val="007E4946"/>
    <w:rsid w:val="007E4F76"/>
    <w:rsid w:val="007E50E3"/>
    <w:rsid w:val="007E5A9F"/>
    <w:rsid w:val="007E5E30"/>
    <w:rsid w:val="007E6004"/>
    <w:rsid w:val="007E60F8"/>
    <w:rsid w:val="007E61CC"/>
    <w:rsid w:val="007E6373"/>
    <w:rsid w:val="007E69B3"/>
    <w:rsid w:val="007E6B02"/>
    <w:rsid w:val="007E6B72"/>
    <w:rsid w:val="007F01C3"/>
    <w:rsid w:val="007F09CD"/>
    <w:rsid w:val="007F0B81"/>
    <w:rsid w:val="007F0D84"/>
    <w:rsid w:val="007F0EF8"/>
    <w:rsid w:val="007F1F49"/>
    <w:rsid w:val="007F203F"/>
    <w:rsid w:val="007F3074"/>
    <w:rsid w:val="007F30D0"/>
    <w:rsid w:val="007F3460"/>
    <w:rsid w:val="007F3836"/>
    <w:rsid w:val="007F3BC4"/>
    <w:rsid w:val="007F3ECA"/>
    <w:rsid w:val="007F406E"/>
    <w:rsid w:val="007F449A"/>
    <w:rsid w:val="007F49B4"/>
    <w:rsid w:val="007F4A12"/>
    <w:rsid w:val="007F4BB7"/>
    <w:rsid w:val="007F4EC8"/>
    <w:rsid w:val="007F540C"/>
    <w:rsid w:val="007F575A"/>
    <w:rsid w:val="007F5D6F"/>
    <w:rsid w:val="007F60AA"/>
    <w:rsid w:val="007F62F0"/>
    <w:rsid w:val="007F6C85"/>
    <w:rsid w:val="007F788D"/>
    <w:rsid w:val="007F7975"/>
    <w:rsid w:val="007F7DAF"/>
    <w:rsid w:val="00800681"/>
    <w:rsid w:val="008006C8"/>
    <w:rsid w:val="008016B7"/>
    <w:rsid w:val="00802030"/>
    <w:rsid w:val="00802040"/>
    <w:rsid w:val="008021D3"/>
    <w:rsid w:val="008022AB"/>
    <w:rsid w:val="008022FE"/>
    <w:rsid w:val="00802F3E"/>
    <w:rsid w:val="00803A7F"/>
    <w:rsid w:val="00803FCE"/>
    <w:rsid w:val="00804706"/>
    <w:rsid w:val="0080479B"/>
    <w:rsid w:val="00804A03"/>
    <w:rsid w:val="00804C7C"/>
    <w:rsid w:val="00804F79"/>
    <w:rsid w:val="00805D21"/>
    <w:rsid w:val="00805D70"/>
    <w:rsid w:val="00805FD3"/>
    <w:rsid w:val="008061AC"/>
    <w:rsid w:val="008061F6"/>
    <w:rsid w:val="008064D3"/>
    <w:rsid w:val="008065A7"/>
    <w:rsid w:val="008068F7"/>
    <w:rsid w:val="00806F9A"/>
    <w:rsid w:val="00807B8E"/>
    <w:rsid w:val="008100E3"/>
    <w:rsid w:val="008101B2"/>
    <w:rsid w:val="00810358"/>
    <w:rsid w:val="00810438"/>
    <w:rsid w:val="0081079C"/>
    <w:rsid w:val="00810902"/>
    <w:rsid w:val="00810994"/>
    <w:rsid w:val="00811608"/>
    <w:rsid w:val="0081199B"/>
    <w:rsid w:val="00811B8B"/>
    <w:rsid w:val="00812250"/>
    <w:rsid w:val="0081249E"/>
    <w:rsid w:val="00812951"/>
    <w:rsid w:val="00812FE9"/>
    <w:rsid w:val="008131D5"/>
    <w:rsid w:val="00813456"/>
    <w:rsid w:val="008136BE"/>
    <w:rsid w:val="00814473"/>
    <w:rsid w:val="008144E8"/>
    <w:rsid w:val="00814AF6"/>
    <w:rsid w:val="00814BC6"/>
    <w:rsid w:val="00814CA9"/>
    <w:rsid w:val="00814CB6"/>
    <w:rsid w:val="00814EB7"/>
    <w:rsid w:val="00814EF0"/>
    <w:rsid w:val="00814FDA"/>
    <w:rsid w:val="00814FF2"/>
    <w:rsid w:val="008150E2"/>
    <w:rsid w:val="008154CD"/>
    <w:rsid w:val="00816145"/>
    <w:rsid w:val="00816782"/>
    <w:rsid w:val="008172D0"/>
    <w:rsid w:val="00817834"/>
    <w:rsid w:val="00817917"/>
    <w:rsid w:val="00817BD5"/>
    <w:rsid w:val="00820143"/>
    <w:rsid w:val="008203C3"/>
    <w:rsid w:val="00820605"/>
    <w:rsid w:val="00820736"/>
    <w:rsid w:val="008208C8"/>
    <w:rsid w:val="00820AA1"/>
    <w:rsid w:val="00820EA9"/>
    <w:rsid w:val="008216AD"/>
    <w:rsid w:val="00821C71"/>
    <w:rsid w:val="00822CFA"/>
    <w:rsid w:val="008233BC"/>
    <w:rsid w:val="00823446"/>
    <w:rsid w:val="00823909"/>
    <w:rsid w:val="008239F8"/>
    <w:rsid w:val="00823B6B"/>
    <w:rsid w:val="00823B7A"/>
    <w:rsid w:val="00824050"/>
    <w:rsid w:val="0082475F"/>
    <w:rsid w:val="0082492A"/>
    <w:rsid w:val="008249C3"/>
    <w:rsid w:val="00824C29"/>
    <w:rsid w:val="00824D39"/>
    <w:rsid w:val="008251C9"/>
    <w:rsid w:val="00825234"/>
    <w:rsid w:val="00825F29"/>
    <w:rsid w:val="008269AE"/>
    <w:rsid w:val="00826B86"/>
    <w:rsid w:val="00827006"/>
    <w:rsid w:val="008272DB"/>
    <w:rsid w:val="008277FD"/>
    <w:rsid w:val="00827B08"/>
    <w:rsid w:val="00827E93"/>
    <w:rsid w:val="00830807"/>
    <w:rsid w:val="00830AB2"/>
    <w:rsid w:val="00830CB9"/>
    <w:rsid w:val="008314AD"/>
    <w:rsid w:val="008314CF"/>
    <w:rsid w:val="00831523"/>
    <w:rsid w:val="0083164C"/>
    <w:rsid w:val="00832077"/>
    <w:rsid w:val="0083244F"/>
    <w:rsid w:val="00833172"/>
    <w:rsid w:val="00833296"/>
    <w:rsid w:val="008334E0"/>
    <w:rsid w:val="00833B38"/>
    <w:rsid w:val="008340D8"/>
    <w:rsid w:val="008342F8"/>
    <w:rsid w:val="00834C3A"/>
    <w:rsid w:val="00834D43"/>
    <w:rsid w:val="00834D59"/>
    <w:rsid w:val="00834EB3"/>
    <w:rsid w:val="0083552E"/>
    <w:rsid w:val="0083560B"/>
    <w:rsid w:val="0083572A"/>
    <w:rsid w:val="00836198"/>
    <w:rsid w:val="00836C64"/>
    <w:rsid w:val="008401A9"/>
    <w:rsid w:val="00840887"/>
    <w:rsid w:val="00840B85"/>
    <w:rsid w:val="00841150"/>
    <w:rsid w:val="008411DB"/>
    <w:rsid w:val="00841555"/>
    <w:rsid w:val="00841591"/>
    <w:rsid w:val="008415CD"/>
    <w:rsid w:val="00841AF9"/>
    <w:rsid w:val="00841EC9"/>
    <w:rsid w:val="008421C9"/>
    <w:rsid w:val="008423C6"/>
    <w:rsid w:val="008429C8"/>
    <w:rsid w:val="00842D09"/>
    <w:rsid w:val="00843055"/>
    <w:rsid w:val="00843127"/>
    <w:rsid w:val="00843B75"/>
    <w:rsid w:val="00843D0B"/>
    <w:rsid w:val="00843F8E"/>
    <w:rsid w:val="0084406E"/>
    <w:rsid w:val="008448A9"/>
    <w:rsid w:val="00844EAE"/>
    <w:rsid w:val="0084523B"/>
    <w:rsid w:val="008456B7"/>
    <w:rsid w:val="00845776"/>
    <w:rsid w:val="00845B6C"/>
    <w:rsid w:val="00845DBF"/>
    <w:rsid w:val="00846E2C"/>
    <w:rsid w:val="00847EA7"/>
    <w:rsid w:val="00850571"/>
    <w:rsid w:val="00850F37"/>
    <w:rsid w:val="00851072"/>
    <w:rsid w:val="00851929"/>
    <w:rsid w:val="00851AD5"/>
    <w:rsid w:val="008522A4"/>
    <w:rsid w:val="00852539"/>
    <w:rsid w:val="008525C1"/>
    <w:rsid w:val="0085268C"/>
    <w:rsid w:val="008526B2"/>
    <w:rsid w:val="008536DC"/>
    <w:rsid w:val="00853714"/>
    <w:rsid w:val="00853B12"/>
    <w:rsid w:val="00853F9A"/>
    <w:rsid w:val="0085440B"/>
    <w:rsid w:val="00854644"/>
    <w:rsid w:val="0085465B"/>
    <w:rsid w:val="00854E66"/>
    <w:rsid w:val="00855048"/>
    <w:rsid w:val="008555FE"/>
    <w:rsid w:val="00855B13"/>
    <w:rsid w:val="00855D75"/>
    <w:rsid w:val="008560EF"/>
    <w:rsid w:val="008571A3"/>
    <w:rsid w:val="00857476"/>
    <w:rsid w:val="00857AFA"/>
    <w:rsid w:val="00857E4B"/>
    <w:rsid w:val="0086052E"/>
    <w:rsid w:val="00860661"/>
    <w:rsid w:val="0086077C"/>
    <w:rsid w:val="0086139F"/>
    <w:rsid w:val="008615C3"/>
    <w:rsid w:val="00861711"/>
    <w:rsid w:val="00861C0C"/>
    <w:rsid w:val="00862561"/>
    <w:rsid w:val="008625CA"/>
    <w:rsid w:val="00862930"/>
    <w:rsid w:val="008629D0"/>
    <w:rsid w:val="0086306D"/>
    <w:rsid w:val="00863356"/>
    <w:rsid w:val="00863633"/>
    <w:rsid w:val="00863DA5"/>
    <w:rsid w:val="00864134"/>
    <w:rsid w:val="00865B9B"/>
    <w:rsid w:val="00865C6B"/>
    <w:rsid w:val="00865D07"/>
    <w:rsid w:val="008663D6"/>
    <w:rsid w:val="00866978"/>
    <w:rsid w:val="00866D0F"/>
    <w:rsid w:val="0086728E"/>
    <w:rsid w:val="00867350"/>
    <w:rsid w:val="008675A6"/>
    <w:rsid w:val="00867ADA"/>
    <w:rsid w:val="00867C01"/>
    <w:rsid w:val="00867C7D"/>
    <w:rsid w:val="008702A3"/>
    <w:rsid w:val="0087057C"/>
    <w:rsid w:val="00870674"/>
    <w:rsid w:val="008707A5"/>
    <w:rsid w:val="00871705"/>
    <w:rsid w:val="00871746"/>
    <w:rsid w:val="00871E26"/>
    <w:rsid w:val="00871F6F"/>
    <w:rsid w:val="00872030"/>
    <w:rsid w:val="00872467"/>
    <w:rsid w:val="00872492"/>
    <w:rsid w:val="008724F2"/>
    <w:rsid w:val="0087286C"/>
    <w:rsid w:val="00872A42"/>
    <w:rsid w:val="008730FB"/>
    <w:rsid w:val="00873586"/>
    <w:rsid w:val="00873613"/>
    <w:rsid w:val="00873691"/>
    <w:rsid w:val="0087378A"/>
    <w:rsid w:val="00873C48"/>
    <w:rsid w:val="00873FA5"/>
    <w:rsid w:val="00874069"/>
    <w:rsid w:val="0087409B"/>
    <w:rsid w:val="008744C2"/>
    <w:rsid w:val="00874C3B"/>
    <w:rsid w:val="00874D57"/>
    <w:rsid w:val="0087504A"/>
    <w:rsid w:val="00875156"/>
    <w:rsid w:val="008755F5"/>
    <w:rsid w:val="0087568F"/>
    <w:rsid w:val="00875F3A"/>
    <w:rsid w:val="00876344"/>
    <w:rsid w:val="0087635E"/>
    <w:rsid w:val="008764AF"/>
    <w:rsid w:val="0087664F"/>
    <w:rsid w:val="008768D4"/>
    <w:rsid w:val="00876D0E"/>
    <w:rsid w:val="00876FE1"/>
    <w:rsid w:val="00877384"/>
    <w:rsid w:val="0087750C"/>
    <w:rsid w:val="0087779B"/>
    <w:rsid w:val="00880087"/>
    <w:rsid w:val="008801A0"/>
    <w:rsid w:val="008801AE"/>
    <w:rsid w:val="0088036F"/>
    <w:rsid w:val="0088037F"/>
    <w:rsid w:val="008803E0"/>
    <w:rsid w:val="00880824"/>
    <w:rsid w:val="008814B2"/>
    <w:rsid w:val="0088195E"/>
    <w:rsid w:val="00881A23"/>
    <w:rsid w:val="00881CC7"/>
    <w:rsid w:val="0088201E"/>
    <w:rsid w:val="00882147"/>
    <w:rsid w:val="008825F8"/>
    <w:rsid w:val="00883219"/>
    <w:rsid w:val="0088322B"/>
    <w:rsid w:val="00883A31"/>
    <w:rsid w:val="00884152"/>
    <w:rsid w:val="00884639"/>
    <w:rsid w:val="00884683"/>
    <w:rsid w:val="00884730"/>
    <w:rsid w:val="00884F28"/>
    <w:rsid w:val="00885099"/>
    <w:rsid w:val="00885416"/>
    <w:rsid w:val="0088567E"/>
    <w:rsid w:val="00885BEC"/>
    <w:rsid w:val="00885C2D"/>
    <w:rsid w:val="00885DCE"/>
    <w:rsid w:val="00885E0D"/>
    <w:rsid w:val="00885E96"/>
    <w:rsid w:val="0088609A"/>
    <w:rsid w:val="008862F8"/>
    <w:rsid w:val="00886315"/>
    <w:rsid w:val="00886863"/>
    <w:rsid w:val="008868E3"/>
    <w:rsid w:val="00886C9C"/>
    <w:rsid w:val="0088773B"/>
    <w:rsid w:val="008901FB"/>
    <w:rsid w:val="0089045F"/>
    <w:rsid w:val="00890CB2"/>
    <w:rsid w:val="00890D99"/>
    <w:rsid w:val="00890E3E"/>
    <w:rsid w:val="00890E6B"/>
    <w:rsid w:val="0089159D"/>
    <w:rsid w:val="008915E9"/>
    <w:rsid w:val="00891828"/>
    <w:rsid w:val="00891CFD"/>
    <w:rsid w:val="00892463"/>
    <w:rsid w:val="00892D47"/>
    <w:rsid w:val="00892E94"/>
    <w:rsid w:val="0089314D"/>
    <w:rsid w:val="0089332D"/>
    <w:rsid w:val="008940F9"/>
    <w:rsid w:val="00894159"/>
    <w:rsid w:val="00894C9B"/>
    <w:rsid w:val="00894ED4"/>
    <w:rsid w:val="008954BA"/>
    <w:rsid w:val="00895895"/>
    <w:rsid w:val="00895D5D"/>
    <w:rsid w:val="00895E67"/>
    <w:rsid w:val="008960A0"/>
    <w:rsid w:val="008961F8"/>
    <w:rsid w:val="00896538"/>
    <w:rsid w:val="00896846"/>
    <w:rsid w:val="00896B94"/>
    <w:rsid w:val="008975A3"/>
    <w:rsid w:val="00897A62"/>
    <w:rsid w:val="00897BEC"/>
    <w:rsid w:val="00897F50"/>
    <w:rsid w:val="008A008C"/>
    <w:rsid w:val="008A106C"/>
    <w:rsid w:val="008A131A"/>
    <w:rsid w:val="008A159C"/>
    <w:rsid w:val="008A1732"/>
    <w:rsid w:val="008A17F4"/>
    <w:rsid w:val="008A18E0"/>
    <w:rsid w:val="008A1F31"/>
    <w:rsid w:val="008A1FC4"/>
    <w:rsid w:val="008A2280"/>
    <w:rsid w:val="008A24A0"/>
    <w:rsid w:val="008A2B41"/>
    <w:rsid w:val="008A2C8E"/>
    <w:rsid w:val="008A2CD7"/>
    <w:rsid w:val="008A2D60"/>
    <w:rsid w:val="008A3428"/>
    <w:rsid w:val="008A349A"/>
    <w:rsid w:val="008A3793"/>
    <w:rsid w:val="008A3CCE"/>
    <w:rsid w:val="008A3CF5"/>
    <w:rsid w:val="008A3EC5"/>
    <w:rsid w:val="008A4111"/>
    <w:rsid w:val="008A52CF"/>
    <w:rsid w:val="008A67AE"/>
    <w:rsid w:val="008A684E"/>
    <w:rsid w:val="008A6CA5"/>
    <w:rsid w:val="008A6EE4"/>
    <w:rsid w:val="008A7261"/>
    <w:rsid w:val="008A72D3"/>
    <w:rsid w:val="008A738B"/>
    <w:rsid w:val="008A752A"/>
    <w:rsid w:val="008A7BED"/>
    <w:rsid w:val="008A7FDF"/>
    <w:rsid w:val="008B0035"/>
    <w:rsid w:val="008B026C"/>
    <w:rsid w:val="008B02B6"/>
    <w:rsid w:val="008B0842"/>
    <w:rsid w:val="008B0B17"/>
    <w:rsid w:val="008B0D1C"/>
    <w:rsid w:val="008B1009"/>
    <w:rsid w:val="008B16D4"/>
    <w:rsid w:val="008B1FEC"/>
    <w:rsid w:val="008B2124"/>
    <w:rsid w:val="008B2583"/>
    <w:rsid w:val="008B2A3D"/>
    <w:rsid w:val="008B36F1"/>
    <w:rsid w:val="008B37D1"/>
    <w:rsid w:val="008B3E60"/>
    <w:rsid w:val="008B3EA8"/>
    <w:rsid w:val="008B3F60"/>
    <w:rsid w:val="008B4291"/>
    <w:rsid w:val="008B4345"/>
    <w:rsid w:val="008B4966"/>
    <w:rsid w:val="008B4F43"/>
    <w:rsid w:val="008B55E1"/>
    <w:rsid w:val="008B572D"/>
    <w:rsid w:val="008B59C9"/>
    <w:rsid w:val="008B5B5C"/>
    <w:rsid w:val="008B5C84"/>
    <w:rsid w:val="008B612C"/>
    <w:rsid w:val="008B620B"/>
    <w:rsid w:val="008B63EB"/>
    <w:rsid w:val="008B6565"/>
    <w:rsid w:val="008B65CC"/>
    <w:rsid w:val="008B68A9"/>
    <w:rsid w:val="008B6CFF"/>
    <w:rsid w:val="008B70D6"/>
    <w:rsid w:val="008B754A"/>
    <w:rsid w:val="008B7A76"/>
    <w:rsid w:val="008B7E33"/>
    <w:rsid w:val="008C08FF"/>
    <w:rsid w:val="008C0988"/>
    <w:rsid w:val="008C0B3C"/>
    <w:rsid w:val="008C0F5F"/>
    <w:rsid w:val="008C2D69"/>
    <w:rsid w:val="008C2F9B"/>
    <w:rsid w:val="008C3168"/>
    <w:rsid w:val="008C31F1"/>
    <w:rsid w:val="008C349A"/>
    <w:rsid w:val="008C34C4"/>
    <w:rsid w:val="008C3606"/>
    <w:rsid w:val="008C3736"/>
    <w:rsid w:val="008C377E"/>
    <w:rsid w:val="008C3F60"/>
    <w:rsid w:val="008C41AA"/>
    <w:rsid w:val="008C45A4"/>
    <w:rsid w:val="008C476B"/>
    <w:rsid w:val="008C5269"/>
    <w:rsid w:val="008C52DC"/>
    <w:rsid w:val="008C57D3"/>
    <w:rsid w:val="008C5A82"/>
    <w:rsid w:val="008C5BBF"/>
    <w:rsid w:val="008C64CE"/>
    <w:rsid w:val="008C65E8"/>
    <w:rsid w:val="008C69A0"/>
    <w:rsid w:val="008C6A5F"/>
    <w:rsid w:val="008C6B63"/>
    <w:rsid w:val="008C6F31"/>
    <w:rsid w:val="008C7640"/>
    <w:rsid w:val="008C7A55"/>
    <w:rsid w:val="008D0538"/>
    <w:rsid w:val="008D06D2"/>
    <w:rsid w:val="008D0A29"/>
    <w:rsid w:val="008D0A61"/>
    <w:rsid w:val="008D0B7A"/>
    <w:rsid w:val="008D0E30"/>
    <w:rsid w:val="008D0F10"/>
    <w:rsid w:val="008D0F84"/>
    <w:rsid w:val="008D1140"/>
    <w:rsid w:val="008D1FEF"/>
    <w:rsid w:val="008D2181"/>
    <w:rsid w:val="008D3BCD"/>
    <w:rsid w:val="008D3E0A"/>
    <w:rsid w:val="008D4302"/>
    <w:rsid w:val="008D4564"/>
    <w:rsid w:val="008D4AC8"/>
    <w:rsid w:val="008D4AD3"/>
    <w:rsid w:val="008D4AFD"/>
    <w:rsid w:val="008D5629"/>
    <w:rsid w:val="008D5BA7"/>
    <w:rsid w:val="008D5E13"/>
    <w:rsid w:val="008D607A"/>
    <w:rsid w:val="008D619B"/>
    <w:rsid w:val="008D6358"/>
    <w:rsid w:val="008D6814"/>
    <w:rsid w:val="008D69AB"/>
    <w:rsid w:val="008D7EBD"/>
    <w:rsid w:val="008E0872"/>
    <w:rsid w:val="008E092E"/>
    <w:rsid w:val="008E1216"/>
    <w:rsid w:val="008E13BD"/>
    <w:rsid w:val="008E2247"/>
    <w:rsid w:val="008E23D1"/>
    <w:rsid w:val="008E24AB"/>
    <w:rsid w:val="008E2B4C"/>
    <w:rsid w:val="008E2CBE"/>
    <w:rsid w:val="008E3335"/>
    <w:rsid w:val="008E365D"/>
    <w:rsid w:val="008E3E3E"/>
    <w:rsid w:val="008E4427"/>
    <w:rsid w:val="008E4A8B"/>
    <w:rsid w:val="008E4E21"/>
    <w:rsid w:val="008E4EDC"/>
    <w:rsid w:val="008E5449"/>
    <w:rsid w:val="008E556E"/>
    <w:rsid w:val="008E561F"/>
    <w:rsid w:val="008E5B21"/>
    <w:rsid w:val="008E5D54"/>
    <w:rsid w:val="008E5D6A"/>
    <w:rsid w:val="008E5F4A"/>
    <w:rsid w:val="008E64EB"/>
    <w:rsid w:val="008E687F"/>
    <w:rsid w:val="008E6AC6"/>
    <w:rsid w:val="008E6DD8"/>
    <w:rsid w:val="008E702D"/>
    <w:rsid w:val="008E7190"/>
    <w:rsid w:val="008E7377"/>
    <w:rsid w:val="008E75F5"/>
    <w:rsid w:val="008E79EF"/>
    <w:rsid w:val="008F0D94"/>
    <w:rsid w:val="008F0DA3"/>
    <w:rsid w:val="008F14A0"/>
    <w:rsid w:val="008F21D1"/>
    <w:rsid w:val="008F2320"/>
    <w:rsid w:val="008F2376"/>
    <w:rsid w:val="008F2932"/>
    <w:rsid w:val="008F2F82"/>
    <w:rsid w:val="008F3265"/>
    <w:rsid w:val="008F38B2"/>
    <w:rsid w:val="008F38E5"/>
    <w:rsid w:val="008F3EDF"/>
    <w:rsid w:val="008F4689"/>
    <w:rsid w:val="008F4800"/>
    <w:rsid w:val="008F4CCC"/>
    <w:rsid w:val="008F4CFA"/>
    <w:rsid w:val="008F4E2B"/>
    <w:rsid w:val="008F5028"/>
    <w:rsid w:val="008F52A3"/>
    <w:rsid w:val="008F5485"/>
    <w:rsid w:val="008F67E7"/>
    <w:rsid w:val="008F6B1E"/>
    <w:rsid w:val="008F6D32"/>
    <w:rsid w:val="008F6EB9"/>
    <w:rsid w:val="008F73FB"/>
    <w:rsid w:val="008F7724"/>
    <w:rsid w:val="008F7978"/>
    <w:rsid w:val="008F7D4F"/>
    <w:rsid w:val="008F7DED"/>
    <w:rsid w:val="00900473"/>
    <w:rsid w:val="009006A8"/>
    <w:rsid w:val="00900756"/>
    <w:rsid w:val="00900D9C"/>
    <w:rsid w:val="0090159A"/>
    <w:rsid w:val="00901835"/>
    <w:rsid w:val="009018E4"/>
    <w:rsid w:val="00901F54"/>
    <w:rsid w:val="00902224"/>
    <w:rsid w:val="009025FB"/>
    <w:rsid w:val="00902A70"/>
    <w:rsid w:val="00902D1A"/>
    <w:rsid w:val="00902D77"/>
    <w:rsid w:val="0090306E"/>
    <w:rsid w:val="009030BF"/>
    <w:rsid w:val="009036A5"/>
    <w:rsid w:val="00903948"/>
    <w:rsid w:val="009039CB"/>
    <w:rsid w:val="0090412B"/>
    <w:rsid w:val="0090444E"/>
    <w:rsid w:val="0090448B"/>
    <w:rsid w:val="00904649"/>
    <w:rsid w:val="0090484F"/>
    <w:rsid w:val="00904917"/>
    <w:rsid w:val="00904F50"/>
    <w:rsid w:val="00905415"/>
    <w:rsid w:val="0090560E"/>
    <w:rsid w:val="00905725"/>
    <w:rsid w:val="00905811"/>
    <w:rsid w:val="00905BC3"/>
    <w:rsid w:val="00905F62"/>
    <w:rsid w:val="00906AD4"/>
    <w:rsid w:val="00910372"/>
    <w:rsid w:val="00910596"/>
    <w:rsid w:val="009105DC"/>
    <w:rsid w:val="009105E1"/>
    <w:rsid w:val="00910680"/>
    <w:rsid w:val="009107B9"/>
    <w:rsid w:val="009115B6"/>
    <w:rsid w:val="009119FC"/>
    <w:rsid w:val="00911A96"/>
    <w:rsid w:val="00911DE3"/>
    <w:rsid w:val="009126BE"/>
    <w:rsid w:val="009126C0"/>
    <w:rsid w:val="00912746"/>
    <w:rsid w:val="009131FE"/>
    <w:rsid w:val="00913816"/>
    <w:rsid w:val="00913927"/>
    <w:rsid w:val="00913A02"/>
    <w:rsid w:val="00913D0B"/>
    <w:rsid w:val="00914196"/>
    <w:rsid w:val="009142B3"/>
    <w:rsid w:val="00914516"/>
    <w:rsid w:val="00914607"/>
    <w:rsid w:val="00914AF9"/>
    <w:rsid w:val="00914EBC"/>
    <w:rsid w:val="009151B8"/>
    <w:rsid w:val="0091541A"/>
    <w:rsid w:val="00915642"/>
    <w:rsid w:val="0091582E"/>
    <w:rsid w:val="00916117"/>
    <w:rsid w:val="009162E6"/>
    <w:rsid w:val="009173EA"/>
    <w:rsid w:val="00917521"/>
    <w:rsid w:val="00917A63"/>
    <w:rsid w:val="00917EA5"/>
    <w:rsid w:val="00917FEF"/>
    <w:rsid w:val="009200F5"/>
    <w:rsid w:val="009202F6"/>
    <w:rsid w:val="0092045F"/>
    <w:rsid w:val="009208BF"/>
    <w:rsid w:val="00920AEA"/>
    <w:rsid w:val="00920C87"/>
    <w:rsid w:val="00920F25"/>
    <w:rsid w:val="00921098"/>
    <w:rsid w:val="00921473"/>
    <w:rsid w:val="00921692"/>
    <w:rsid w:val="009219AD"/>
    <w:rsid w:val="00921AFA"/>
    <w:rsid w:val="00921B6A"/>
    <w:rsid w:val="00921C8C"/>
    <w:rsid w:val="00921DA7"/>
    <w:rsid w:val="009223BA"/>
    <w:rsid w:val="00922C29"/>
    <w:rsid w:val="00923E04"/>
    <w:rsid w:val="00923F82"/>
    <w:rsid w:val="009241AE"/>
    <w:rsid w:val="0092448D"/>
    <w:rsid w:val="00924783"/>
    <w:rsid w:val="00924EA4"/>
    <w:rsid w:val="0092531A"/>
    <w:rsid w:val="00925E00"/>
    <w:rsid w:val="009260C0"/>
    <w:rsid w:val="0092630B"/>
    <w:rsid w:val="00926450"/>
    <w:rsid w:val="00926881"/>
    <w:rsid w:val="0092692F"/>
    <w:rsid w:val="00926C97"/>
    <w:rsid w:val="00927411"/>
    <w:rsid w:val="00927587"/>
    <w:rsid w:val="00927639"/>
    <w:rsid w:val="009277C2"/>
    <w:rsid w:val="009278EA"/>
    <w:rsid w:val="009301A7"/>
    <w:rsid w:val="00930703"/>
    <w:rsid w:val="00930734"/>
    <w:rsid w:val="00930735"/>
    <w:rsid w:val="009307C4"/>
    <w:rsid w:val="00930DD2"/>
    <w:rsid w:val="00930F0F"/>
    <w:rsid w:val="009310DF"/>
    <w:rsid w:val="0093114F"/>
    <w:rsid w:val="00931EE5"/>
    <w:rsid w:val="00933215"/>
    <w:rsid w:val="0093328B"/>
    <w:rsid w:val="009337EC"/>
    <w:rsid w:val="00933B46"/>
    <w:rsid w:val="00933C10"/>
    <w:rsid w:val="00933F27"/>
    <w:rsid w:val="009342C7"/>
    <w:rsid w:val="00934413"/>
    <w:rsid w:val="009344D6"/>
    <w:rsid w:val="009345B0"/>
    <w:rsid w:val="009349E2"/>
    <w:rsid w:val="00934B8B"/>
    <w:rsid w:val="00934DD7"/>
    <w:rsid w:val="00934DDA"/>
    <w:rsid w:val="00934E6E"/>
    <w:rsid w:val="009352A0"/>
    <w:rsid w:val="0093557D"/>
    <w:rsid w:val="00935688"/>
    <w:rsid w:val="0093596C"/>
    <w:rsid w:val="00935AD7"/>
    <w:rsid w:val="00935CED"/>
    <w:rsid w:val="00935DBC"/>
    <w:rsid w:val="00935F56"/>
    <w:rsid w:val="009360C8"/>
    <w:rsid w:val="009362CD"/>
    <w:rsid w:val="00936398"/>
    <w:rsid w:val="009368BA"/>
    <w:rsid w:val="009368BF"/>
    <w:rsid w:val="00936B97"/>
    <w:rsid w:val="00937860"/>
    <w:rsid w:val="0093788F"/>
    <w:rsid w:val="00937C18"/>
    <w:rsid w:val="009403FB"/>
    <w:rsid w:val="00940A58"/>
    <w:rsid w:val="009411CF"/>
    <w:rsid w:val="00941741"/>
    <w:rsid w:val="0094185F"/>
    <w:rsid w:val="00941D47"/>
    <w:rsid w:val="00941ECA"/>
    <w:rsid w:val="009429C7"/>
    <w:rsid w:val="009429DD"/>
    <w:rsid w:val="00942A7F"/>
    <w:rsid w:val="0094350A"/>
    <w:rsid w:val="009437A6"/>
    <w:rsid w:val="0094425B"/>
    <w:rsid w:val="00944BCE"/>
    <w:rsid w:val="00944F39"/>
    <w:rsid w:val="009452AA"/>
    <w:rsid w:val="00945423"/>
    <w:rsid w:val="00945722"/>
    <w:rsid w:val="00945C70"/>
    <w:rsid w:val="00945F21"/>
    <w:rsid w:val="009461DD"/>
    <w:rsid w:val="00946574"/>
    <w:rsid w:val="00946F34"/>
    <w:rsid w:val="00947298"/>
    <w:rsid w:val="0094765B"/>
    <w:rsid w:val="0094778C"/>
    <w:rsid w:val="00947EB7"/>
    <w:rsid w:val="00950218"/>
    <w:rsid w:val="00950490"/>
    <w:rsid w:val="00950672"/>
    <w:rsid w:val="0095091F"/>
    <w:rsid w:val="009509E3"/>
    <w:rsid w:val="00950C8B"/>
    <w:rsid w:val="00950DD6"/>
    <w:rsid w:val="00950EFA"/>
    <w:rsid w:val="00951400"/>
    <w:rsid w:val="00951578"/>
    <w:rsid w:val="009515EC"/>
    <w:rsid w:val="00951CB9"/>
    <w:rsid w:val="00951D82"/>
    <w:rsid w:val="00952326"/>
    <w:rsid w:val="00952827"/>
    <w:rsid w:val="00952D8D"/>
    <w:rsid w:val="00952FC5"/>
    <w:rsid w:val="0095359D"/>
    <w:rsid w:val="00953871"/>
    <w:rsid w:val="00953927"/>
    <w:rsid w:val="0095392E"/>
    <w:rsid w:val="00953AD1"/>
    <w:rsid w:val="00954E55"/>
    <w:rsid w:val="00954F03"/>
    <w:rsid w:val="00955811"/>
    <w:rsid w:val="009558E7"/>
    <w:rsid w:val="00955961"/>
    <w:rsid w:val="00955BD9"/>
    <w:rsid w:val="00955D7D"/>
    <w:rsid w:val="00955DF3"/>
    <w:rsid w:val="00955FD4"/>
    <w:rsid w:val="00956880"/>
    <w:rsid w:val="00956A41"/>
    <w:rsid w:val="00956AC7"/>
    <w:rsid w:val="00956FCF"/>
    <w:rsid w:val="009576F5"/>
    <w:rsid w:val="00957719"/>
    <w:rsid w:val="009578B2"/>
    <w:rsid w:val="00957C9C"/>
    <w:rsid w:val="00957CD1"/>
    <w:rsid w:val="009602CB"/>
    <w:rsid w:val="00960FD5"/>
    <w:rsid w:val="00961135"/>
    <w:rsid w:val="009611FE"/>
    <w:rsid w:val="0096139A"/>
    <w:rsid w:val="009614DD"/>
    <w:rsid w:val="00962275"/>
    <w:rsid w:val="00962293"/>
    <w:rsid w:val="0096234C"/>
    <w:rsid w:val="0096291E"/>
    <w:rsid w:val="00962B54"/>
    <w:rsid w:val="00962F58"/>
    <w:rsid w:val="00963587"/>
    <w:rsid w:val="00963C75"/>
    <w:rsid w:val="00963D24"/>
    <w:rsid w:val="0096402D"/>
    <w:rsid w:val="0096406D"/>
    <w:rsid w:val="00964570"/>
    <w:rsid w:val="00964CDE"/>
    <w:rsid w:val="00965960"/>
    <w:rsid w:val="00965BF0"/>
    <w:rsid w:val="00965E19"/>
    <w:rsid w:val="00966805"/>
    <w:rsid w:val="00966F87"/>
    <w:rsid w:val="0096726D"/>
    <w:rsid w:val="009674A2"/>
    <w:rsid w:val="00967BBC"/>
    <w:rsid w:val="00970C49"/>
    <w:rsid w:val="00970CBA"/>
    <w:rsid w:val="00970E0F"/>
    <w:rsid w:val="00970F74"/>
    <w:rsid w:val="00971548"/>
    <w:rsid w:val="00971862"/>
    <w:rsid w:val="009718F1"/>
    <w:rsid w:val="00971A9F"/>
    <w:rsid w:val="00971F51"/>
    <w:rsid w:val="009724C6"/>
    <w:rsid w:val="00972C96"/>
    <w:rsid w:val="00972E68"/>
    <w:rsid w:val="0097303C"/>
    <w:rsid w:val="00973181"/>
    <w:rsid w:val="0097348E"/>
    <w:rsid w:val="00973ECA"/>
    <w:rsid w:val="00973FF2"/>
    <w:rsid w:val="0097412A"/>
    <w:rsid w:val="009744E4"/>
    <w:rsid w:val="00974D16"/>
    <w:rsid w:val="00974D7E"/>
    <w:rsid w:val="009750F9"/>
    <w:rsid w:val="00975324"/>
    <w:rsid w:val="00975449"/>
    <w:rsid w:val="009755A0"/>
    <w:rsid w:val="00975EA5"/>
    <w:rsid w:val="009769D2"/>
    <w:rsid w:val="00976D91"/>
    <w:rsid w:val="0097714F"/>
    <w:rsid w:val="009772A6"/>
    <w:rsid w:val="00977315"/>
    <w:rsid w:val="00977484"/>
    <w:rsid w:val="0097786A"/>
    <w:rsid w:val="009778BC"/>
    <w:rsid w:val="009801EE"/>
    <w:rsid w:val="00980698"/>
    <w:rsid w:val="00980814"/>
    <w:rsid w:val="009815F7"/>
    <w:rsid w:val="00981E7A"/>
    <w:rsid w:val="009823D0"/>
    <w:rsid w:val="009825D5"/>
    <w:rsid w:val="009829AA"/>
    <w:rsid w:val="00982A83"/>
    <w:rsid w:val="00982C44"/>
    <w:rsid w:val="00982EF5"/>
    <w:rsid w:val="009830F5"/>
    <w:rsid w:val="009835DA"/>
    <w:rsid w:val="009836A5"/>
    <w:rsid w:val="00983E34"/>
    <w:rsid w:val="009841EC"/>
    <w:rsid w:val="009845D2"/>
    <w:rsid w:val="009847BD"/>
    <w:rsid w:val="00985512"/>
    <w:rsid w:val="00985635"/>
    <w:rsid w:val="009857D6"/>
    <w:rsid w:val="0098581D"/>
    <w:rsid w:val="00985992"/>
    <w:rsid w:val="009859C9"/>
    <w:rsid w:val="00986738"/>
    <w:rsid w:val="0098675F"/>
    <w:rsid w:val="00986DE6"/>
    <w:rsid w:val="00987155"/>
    <w:rsid w:val="00987174"/>
    <w:rsid w:val="009873AF"/>
    <w:rsid w:val="009873FE"/>
    <w:rsid w:val="0098758C"/>
    <w:rsid w:val="00987B26"/>
    <w:rsid w:val="009901D8"/>
    <w:rsid w:val="00990235"/>
    <w:rsid w:val="0099045A"/>
    <w:rsid w:val="009904A8"/>
    <w:rsid w:val="00990550"/>
    <w:rsid w:val="00990801"/>
    <w:rsid w:val="009913BC"/>
    <w:rsid w:val="00991552"/>
    <w:rsid w:val="00991640"/>
    <w:rsid w:val="00991DA0"/>
    <w:rsid w:val="00991E14"/>
    <w:rsid w:val="00992386"/>
    <w:rsid w:val="009923EB"/>
    <w:rsid w:val="00992436"/>
    <w:rsid w:val="009927D6"/>
    <w:rsid w:val="009928C2"/>
    <w:rsid w:val="00992BAC"/>
    <w:rsid w:val="00992C5A"/>
    <w:rsid w:val="00993174"/>
    <w:rsid w:val="00993251"/>
    <w:rsid w:val="00994398"/>
    <w:rsid w:val="00994706"/>
    <w:rsid w:val="00994743"/>
    <w:rsid w:val="00994B83"/>
    <w:rsid w:val="00995105"/>
    <w:rsid w:val="009954A4"/>
    <w:rsid w:val="00995653"/>
    <w:rsid w:val="00995FB7"/>
    <w:rsid w:val="00996699"/>
    <w:rsid w:val="00996879"/>
    <w:rsid w:val="00997061"/>
    <w:rsid w:val="00997121"/>
    <w:rsid w:val="00997196"/>
    <w:rsid w:val="00997360"/>
    <w:rsid w:val="00997459"/>
    <w:rsid w:val="00997605"/>
    <w:rsid w:val="00997AE5"/>
    <w:rsid w:val="00997CD6"/>
    <w:rsid w:val="009A0080"/>
    <w:rsid w:val="009A061F"/>
    <w:rsid w:val="009A0CA6"/>
    <w:rsid w:val="009A0F50"/>
    <w:rsid w:val="009A13DF"/>
    <w:rsid w:val="009A157D"/>
    <w:rsid w:val="009A1C10"/>
    <w:rsid w:val="009A1FBE"/>
    <w:rsid w:val="009A22B7"/>
    <w:rsid w:val="009A2AD4"/>
    <w:rsid w:val="009A2ADB"/>
    <w:rsid w:val="009A3058"/>
    <w:rsid w:val="009A38B1"/>
    <w:rsid w:val="009A3ABC"/>
    <w:rsid w:val="009A4E67"/>
    <w:rsid w:val="009A51B7"/>
    <w:rsid w:val="009A54C2"/>
    <w:rsid w:val="009A58AF"/>
    <w:rsid w:val="009A58D6"/>
    <w:rsid w:val="009A5945"/>
    <w:rsid w:val="009A62E0"/>
    <w:rsid w:val="009A632A"/>
    <w:rsid w:val="009A65FF"/>
    <w:rsid w:val="009A6A22"/>
    <w:rsid w:val="009A6B98"/>
    <w:rsid w:val="009A6D69"/>
    <w:rsid w:val="009A6F11"/>
    <w:rsid w:val="009A6F7E"/>
    <w:rsid w:val="009A7082"/>
    <w:rsid w:val="009A712F"/>
    <w:rsid w:val="009A71B9"/>
    <w:rsid w:val="009A7EEC"/>
    <w:rsid w:val="009B00DD"/>
    <w:rsid w:val="009B04E4"/>
    <w:rsid w:val="009B0532"/>
    <w:rsid w:val="009B0911"/>
    <w:rsid w:val="009B1A6E"/>
    <w:rsid w:val="009B1F3A"/>
    <w:rsid w:val="009B2558"/>
    <w:rsid w:val="009B27FB"/>
    <w:rsid w:val="009B293A"/>
    <w:rsid w:val="009B2AE0"/>
    <w:rsid w:val="009B2C01"/>
    <w:rsid w:val="009B2FA5"/>
    <w:rsid w:val="009B32F4"/>
    <w:rsid w:val="009B3497"/>
    <w:rsid w:val="009B3595"/>
    <w:rsid w:val="009B35E4"/>
    <w:rsid w:val="009B35E6"/>
    <w:rsid w:val="009B394D"/>
    <w:rsid w:val="009B3BBE"/>
    <w:rsid w:val="009B4860"/>
    <w:rsid w:val="009B4912"/>
    <w:rsid w:val="009B50EF"/>
    <w:rsid w:val="009B53D3"/>
    <w:rsid w:val="009B56B7"/>
    <w:rsid w:val="009B57C5"/>
    <w:rsid w:val="009B590D"/>
    <w:rsid w:val="009B5CB4"/>
    <w:rsid w:val="009B5DB9"/>
    <w:rsid w:val="009B5EA3"/>
    <w:rsid w:val="009B61E7"/>
    <w:rsid w:val="009B61EB"/>
    <w:rsid w:val="009B63A5"/>
    <w:rsid w:val="009B6B2A"/>
    <w:rsid w:val="009B6EDA"/>
    <w:rsid w:val="009B7001"/>
    <w:rsid w:val="009B78B3"/>
    <w:rsid w:val="009B7C4F"/>
    <w:rsid w:val="009B7FE3"/>
    <w:rsid w:val="009C0313"/>
    <w:rsid w:val="009C0499"/>
    <w:rsid w:val="009C084A"/>
    <w:rsid w:val="009C0CBA"/>
    <w:rsid w:val="009C0EA9"/>
    <w:rsid w:val="009C0EF5"/>
    <w:rsid w:val="009C1025"/>
    <w:rsid w:val="009C106F"/>
    <w:rsid w:val="009C172E"/>
    <w:rsid w:val="009C19C0"/>
    <w:rsid w:val="009C1DAB"/>
    <w:rsid w:val="009C237F"/>
    <w:rsid w:val="009C282C"/>
    <w:rsid w:val="009C2961"/>
    <w:rsid w:val="009C31BA"/>
    <w:rsid w:val="009C3653"/>
    <w:rsid w:val="009C37DF"/>
    <w:rsid w:val="009C3882"/>
    <w:rsid w:val="009C3954"/>
    <w:rsid w:val="009C3C2A"/>
    <w:rsid w:val="009C40B5"/>
    <w:rsid w:val="009C4984"/>
    <w:rsid w:val="009C4CEA"/>
    <w:rsid w:val="009C4DF1"/>
    <w:rsid w:val="009C51B9"/>
    <w:rsid w:val="009C568F"/>
    <w:rsid w:val="009C5825"/>
    <w:rsid w:val="009C594F"/>
    <w:rsid w:val="009C5B28"/>
    <w:rsid w:val="009C5B64"/>
    <w:rsid w:val="009C619B"/>
    <w:rsid w:val="009C61A0"/>
    <w:rsid w:val="009C6BD6"/>
    <w:rsid w:val="009C6BF0"/>
    <w:rsid w:val="009C6FC0"/>
    <w:rsid w:val="009C7020"/>
    <w:rsid w:val="009C7651"/>
    <w:rsid w:val="009C7D0C"/>
    <w:rsid w:val="009C7EE1"/>
    <w:rsid w:val="009C7FFA"/>
    <w:rsid w:val="009D057C"/>
    <w:rsid w:val="009D0653"/>
    <w:rsid w:val="009D089D"/>
    <w:rsid w:val="009D08C1"/>
    <w:rsid w:val="009D0E6C"/>
    <w:rsid w:val="009D149A"/>
    <w:rsid w:val="009D1639"/>
    <w:rsid w:val="009D1E6A"/>
    <w:rsid w:val="009D3186"/>
    <w:rsid w:val="009D3263"/>
    <w:rsid w:val="009D3330"/>
    <w:rsid w:val="009D338A"/>
    <w:rsid w:val="009D37A7"/>
    <w:rsid w:val="009D37E5"/>
    <w:rsid w:val="009D45D3"/>
    <w:rsid w:val="009D53C9"/>
    <w:rsid w:val="009D5E95"/>
    <w:rsid w:val="009D629F"/>
    <w:rsid w:val="009D6532"/>
    <w:rsid w:val="009D6727"/>
    <w:rsid w:val="009D6B1D"/>
    <w:rsid w:val="009D6B84"/>
    <w:rsid w:val="009D6CB7"/>
    <w:rsid w:val="009D7167"/>
    <w:rsid w:val="009D718A"/>
    <w:rsid w:val="009D7377"/>
    <w:rsid w:val="009D7E96"/>
    <w:rsid w:val="009D7FCE"/>
    <w:rsid w:val="009E02B3"/>
    <w:rsid w:val="009E06F6"/>
    <w:rsid w:val="009E06FC"/>
    <w:rsid w:val="009E0B3A"/>
    <w:rsid w:val="009E0BF6"/>
    <w:rsid w:val="009E14E7"/>
    <w:rsid w:val="009E158C"/>
    <w:rsid w:val="009E1631"/>
    <w:rsid w:val="009E1B52"/>
    <w:rsid w:val="009E1B6E"/>
    <w:rsid w:val="009E1C0F"/>
    <w:rsid w:val="009E1FFD"/>
    <w:rsid w:val="009E23DE"/>
    <w:rsid w:val="009E3007"/>
    <w:rsid w:val="009E30BD"/>
    <w:rsid w:val="009E35E5"/>
    <w:rsid w:val="009E374B"/>
    <w:rsid w:val="009E3859"/>
    <w:rsid w:val="009E3B9A"/>
    <w:rsid w:val="009E44D4"/>
    <w:rsid w:val="009E4814"/>
    <w:rsid w:val="009E494A"/>
    <w:rsid w:val="009E4A14"/>
    <w:rsid w:val="009E4AE9"/>
    <w:rsid w:val="009E4D25"/>
    <w:rsid w:val="009E4FBB"/>
    <w:rsid w:val="009E54AE"/>
    <w:rsid w:val="009E586A"/>
    <w:rsid w:val="009E5B10"/>
    <w:rsid w:val="009E5C97"/>
    <w:rsid w:val="009E5DC6"/>
    <w:rsid w:val="009E60B9"/>
    <w:rsid w:val="009E6181"/>
    <w:rsid w:val="009E66AE"/>
    <w:rsid w:val="009E6C91"/>
    <w:rsid w:val="009E6C9B"/>
    <w:rsid w:val="009E6EFB"/>
    <w:rsid w:val="009E7F9F"/>
    <w:rsid w:val="009F0502"/>
    <w:rsid w:val="009F050D"/>
    <w:rsid w:val="009F0536"/>
    <w:rsid w:val="009F05FC"/>
    <w:rsid w:val="009F0BEE"/>
    <w:rsid w:val="009F10BD"/>
    <w:rsid w:val="009F1BBB"/>
    <w:rsid w:val="009F1D0E"/>
    <w:rsid w:val="009F1FA6"/>
    <w:rsid w:val="009F22A0"/>
    <w:rsid w:val="009F24C0"/>
    <w:rsid w:val="009F295C"/>
    <w:rsid w:val="009F38F1"/>
    <w:rsid w:val="009F3987"/>
    <w:rsid w:val="009F3A45"/>
    <w:rsid w:val="009F3D7C"/>
    <w:rsid w:val="009F3EB5"/>
    <w:rsid w:val="009F416B"/>
    <w:rsid w:val="009F4344"/>
    <w:rsid w:val="009F4564"/>
    <w:rsid w:val="009F4819"/>
    <w:rsid w:val="009F4CA0"/>
    <w:rsid w:val="009F5081"/>
    <w:rsid w:val="009F565D"/>
    <w:rsid w:val="009F5B1E"/>
    <w:rsid w:val="009F5CF0"/>
    <w:rsid w:val="009F61ED"/>
    <w:rsid w:val="009F632F"/>
    <w:rsid w:val="009F6530"/>
    <w:rsid w:val="009F6ED1"/>
    <w:rsid w:val="009F70C2"/>
    <w:rsid w:val="009F7B1D"/>
    <w:rsid w:val="00A001EF"/>
    <w:rsid w:val="00A005FE"/>
    <w:rsid w:val="00A007F5"/>
    <w:rsid w:val="00A0108D"/>
    <w:rsid w:val="00A013D1"/>
    <w:rsid w:val="00A014E2"/>
    <w:rsid w:val="00A01532"/>
    <w:rsid w:val="00A01857"/>
    <w:rsid w:val="00A01A83"/>
    <w:rsid w:val="00A01CE4"/>
    <w:rsid w:val="00A01D67"/>
    <w:rsid w:val="00A02026"/>
    <w:rsid w:val="00A02283"/>
    <w:rsid w:val="00A02D3E"/>
    <w:rsid w:val="00A0328B"/>
    <w:rsid w:val="00A032DE"/>
    <w:rsid w:val="00A0337F"/>
    <w:rsid w:val="00A040ED"/>
    <w:rsid w:val="00A0455B"/>
    <w:rsid w:val="00A0486C"/>
    <w:rsid w:val="00A0518B"/>
    <w:rsid w:val="00A05505"/>
    <w:rsid w:val="00A058F8"/>
    <w:rsid w:val="00A069CA"/>
    <w:rsid w:val="00A06E58"/>
    <w:rsid w:val="00A070D0"/>
    <w:rsid w:val="00A076C3"/>
    <w:rsid w:val="00A0775B"/>
    <w:rsid w:val="00A07838"/>
    <w:rsid w:val="00A07F53"/>
    <w:rsid w:val="00A1033E"/>
    <w:rsid w:val="00A10505"/>
    <w:rsid w:val="00A10543"/>
    <w:rsid w:val="00A108BB"/>
    <w:rsid w:val="00A10966"/>
    <w:rsid w:val="00A10F2A"/>
    <w:rsid w:val="00A11508"/>
    <w:rsid w:val="00A116B1"/>
    <w:rsid w:val="00A11D34"/>
    <w:rsid w:val="00A11D8C"/>
    <w:rsid w:val="00A11E79"/>
    <w:rsid w:val="00A12035"/>
    <w:rsid w:val="00A12476"/>
    <w:rsid w:val="00A124BF"/>
    <w:rsid w:val="00A1258F"/>
    <w:rsid w:val="00A12625"/>
    <w:rsid w:val="00A1262E"/>
    <w:rsid w:val="00A12CA1"/>
    <w:rsid w:val="00A12EFF"/>
    <w:rsid w:val="00A1323F"/>
    <w:rsid w:val="00A132B1"/>
    <w:rsid w:val="00A13452"/>
    <w:rsid w:val="00A1376B"/>
    <w:rsid w:val="00A13989"/>
    <w:rsid w:val="00A13CF2"/>
    <w:rsid w:val="00A13EB7"/>
    <w:rsid w:val="00A141F6"/>
    <w:rsid w:val="00A14D68"/>
    <w:rsid w:val="00A156C3"/>
    <w:rsid w:val="00A15E28"/>
    <w:rsid w:val="00A170F1"/>
    <w:rsid w:val="00A20972"/>
    <w:rsid w:val="00A20AD9"/>
    <w:rsid w:val="00A21028"/>
    <w:rsid w:val="00A21095"/>
    <w:rsid w:val="00A213E8"/>
    <w:rsid w:val="00A215CF"/>
    <w:rsid w:val="00A21694"/>
    <w:rsid w:val="00A21786"/>
    <w:rsid w:val="00A21E57"/>
    <w:rsid w:val="00A227B2"/>
    <w:rsid w:val="00A22A6B"/>
    <w:rsid w:val="00A22ACC"/>
    <w:rsid w:val="00A22E1D"/>
    <w:rsid w:val="00A22FE0"/>
    <w:rsid w:val="00A239BB"/>
    <w:rsid w:val="00A23CDE"/>
    <w:rsid w:val="00A23FBD"/>
    <w:rsid w:val="00A23FED"/>
    <w:rsid w:val="00A24336"/>
    <w:rsid w:val="00A246F3"/>
    <w:rsid w:val="00A24F98"/>
    <w:rsid w:val="00A25020"/>
    <w:rsid w:val="00A25201"/>
    <w:rsid w:val="00A255FB"/>
    <w:rsid w:val="00A25E81"/>
    <w:rsid w:val="00A26125"/>
    <w:rsid w:val="00A261F0"/>
    <w:rsid w:val="00A26A7D"/>
    <w:rsid w:val="00A26F11"/>
    <w:rsid w:val="00A270CD"/>
    <w:rsid w:val="00A300CF"/>
    <w:rsid w:val="00A30469"/>
    <w:rsid w:val="00A30775"/>
    <w:rsid w:val="00A30817"/>
    <w:rsid w:val="00A30CA9"/>
    <w:rsid w:val="00A31618"/>
    <w:rsid w:val="00A3164F"/>
    <w:rsid w:val="00A318A6"/>
    <w:rsid w:val="00A31C50"/>
    <w:rsid w:val="00A3206B"/>
    <w:rsid w:val="00A32073"/>
    <w:rsid w:val="00A325C7"/>
    <w:rsid w:val="00A32774"/>
    <w:rsid w:val="00A32901"/>
    <w:rsid w:val="00A32B20"/>
    <w:rsid w:val="00A331F6"/>
    <w:rsid w:val="00A332A2"/>
    <w:rsid w:val="00A33395"/>
    <w:rsid w:val="00A335AD"/>
    <w:rsid w:val="00A33610"/>
    <w:rsid w:val="00A33CD7"/>
    <w:rsid w:val="00A33F5B"/>
    <w:rsid w:val="00A34043"/>
    <w:rsid w:val="00A34173"/>
    <w:rsid w:val="00A34D7E"/>
    <w:rsid w:val="00A3505E"/>
    <w:rsid w:val="00A352CC"/>
    <w:rsid w:val="00A353E3"/>
    <w:rsid w:val="00A36249"/>
    <w:rsid w:val="00A36361"/>
    <w:rsid w:val="00A36FBC"/>
    <w:rsid w:val="00A3707E"/>
    <w:rsid w:val="00A379C9"/>
    <w:rsid w:val="00A37BAA"/>
    <w:rsid w:val="00A37BDE"/>
    <w:rsid w:val="00A37D46"/>
    <w:rsid w:val="00A4090C"/>
    <w:rsid w:val="00A413AB"/>
    <w:rsid w:val="00A41705"/>
    <w:rsid w:val="00A41AE5"/>
    <w:rsid w:val="00A41F21"/>
    <w:rsid w:val="00A42446"/>
    <w:rsid w:val="00A42572"/>
    <w:rsid w:val="00A42E32"/>
    <w:rsid w:val="00A43984"/>
    <w:rsid w:val="00A43E87"/>
    <w:rsid w:val="00A43EB5"/>
    <w:rsid w:val="00A43FD4"/>
    <w:rsid w:val="00A44526"/>
    <w:rsid w:val="00A4498D"/>
    <w:rsid w:val="00A44C12"/>
    <w:rsid w:val="00A44CEE"/>
    <w:rsid w:val="00A4529A"/>
    <w:rsid w:val="00A45ADB"/>
    <w:rsid w:val="00A45E83"/>
    <w:rsid w:val="00A462EB"/>
    <w:rsid w:val="00A46443"/>
    <w:rsid w:val="00A46735"/>
    <w:rsid w:val="00A467D6"/>
    <w:rsid w:val="00A46803"/>
    <w:rsid w:val="00A46950"/>
    <w:rsid w:val="00A46AE4"/>
    <w:rsid w:val="00A46DAC"/>
    <w:rsid w:val="00A46F58"/>
    <w:rsid w:val="00A47091"/>
    <w:rsid w:val="00A4731D"/>
    <w:rsid w:val="00A47BE7"/>
    <w:rsid w:val="00A47C9E"/>
    <w:rsid w:val="00A47D94"/>
    <w:rsid w:val="00A47E9D"/>
    <w:rsid w:val="00A504BA"/>
    <w:rsid w:val="00A5073E"/>
    <w:rsid w:val="00A50804"/>
    <w:rsid w:val="00A5083A"/>
    <w:rsid w:val="00A509D9"/>
    <w:rsid w:val="00A509EF"/>
    <w:rsid w:val="00A50B74"/>
    <w:rsid w:val="00A5105D"/>
    <w:rsid w:val="00A51122"/>
    <w:rsid w:val="00A51374"/>
    <w:rsid w:val="00A5144C"/>
    <w:rsid w:val="00A51874"/>
    <w:rsid w:val="00A519D2"/>
    <w:rsid w:val="00A520FB"/>
    <w:rsid w:val="00A521E8"/>
    <w:rsid w:val="00A523D4"/>
    <w:rsid w:val="00A5256B"/>
    <w:rsid w:val="00A52C84"/>
    <w:rsid w:val="00A52E9A"/>
    <w:rsid w:val="00A52EA7"/>
    <w:rsid w:val="00A52F42"/>
    <w:rsid w:val="00A532A5"/>
    <w:rsid w:val="00A5383E"/>
    <w:rsid w:val="00A53930"/>
    <w:rsid w:val="00A53ADC"/>
    <w:rsid w:val="00A542BA"/>
    <w:rsid w:val="00A5435B"/>
    <w:rsid w:val="00A54618"/>
    <w:rsid w:val="00A54744"/>
    <w:rsid w:val="00A54773"/>
    <w:rsid w:val="00A5491B"/>
    <w:rsid w:val="00A54ABA"/>
    <w:rsid w:val="00A54E01"/>
    <w:rsid w:val="00A560F5"/>
    <w:rsid w:val="00A569BB"/>
    <w:rsid w:val="00A5750A"/>
    <w:rsid w:val="00A577DA"/>
    <w:rsid w:val="00A57948"/>
    <w:rsid w:val="00A579BF"/>
    <w:rsid w:val="00A57D90"/>
    <w:rsid w:val="00A57EFA"/>
    <w:rsid w:val="00A60126"/>
    <w:rsid w:val="00A60726"/>
    <w:rsid w:val="00A61311"/>
    <w:rsid w:val="00A61A58"/>
    <w:rsid w:val="00A629D7"/>
    <w:rsid w:val="00A63191"/>
    <w:rsid w:val="00A63BB8"/>
    <w:rsid w:val="00A63C37"/>
    <w:rsid w:val="00A643CD"/>
    <w:rsid w:val="00A6481B"/>
    <w:rsid w:val="00A649E4"/>
    <w:rsid w:val="00A64D6A"/>
    <w:rsid w:val="00A65A8C"/>
    <w:rsid w:val="00A65DB9"/>
    <w:rsid w:val="00A65E76"/>
    <w:rsid w:val="00A6625E"/>
    <w:rsid w:val="00A662DB"/>
    <w:rsid w:val="00A662DE"/>
    <w:rsid w:val="00A6632A"/>
    <w:rsid w:val="00A66343"/>
    <w:rsid w:val="00A664C1"/>
    <w:rsid w:val="00A665E4"/>
    <w:rsid w:val="00A66AE5"/>
    <w:rsid w:val="00A66EEA"/>
    <w:rsid w:val="00A670C2"/>
    <w:rsid w:val="00A676F2"/>
    <w:rsid w:val="00A6798F"/>
    <w:rsid w:val="00A67C3A"/>
    <w:rsid w:val="00A67CD0"/>
    <w:rsid w:val="00A70060"/>
    <w:rsid w:val="00A700D8"/>
    <w:rsid w:val="00A703BD"/>
    <w:rsid w:val="00A705DA"/>
    <w:rsid w:val="00A70C1F"/>
    <w:rsid w:val="00A70C2F"/>
    <w:rsid w:val="00A70F7C"/>
    <w:rsid w:val="00A717B1"/>
    <w:rsid w:val="00A71CC3"/>
    <w:rsid w:val="00A72883"/>
    <w:rsid w:val="00A72A07"/>
    <w:rsid w:val="00A732AE"/>
    <w:rsid w:val="00A73682"/>
    <w:rsid w:val="00A739B2"/>
    <w:rsid w:val="00A73F35"/>
    <w:rsid w:val="00A740B4"/>
    <w:rsid w:val="00A74699"/>
    <w:rsid w:val="00A7506F"/>
    <w:rsid w:val="00A750A4"/>
    <w:rsid w:val="00A75C29"/>
    <w:rsid w:val="00A75F8A"/>
    <w:rsid w:val="00A764CD"/>
    <w:rsid w:val="00A767CD"/>
    <w:rsid w:val="00A76A4D"/>
    <w:rsid w:val="00A76B38"/>
    <w:rsid w:val="00A76E70"/>
    <w:rsid w:val="00A77475"/>
    <w:rsid w:val="00A800E6"/>
    <w:rsid w:val="00A807C3"/>
    <w:rsid w:val="00A80A61"/>
    <w:rsid w:val="00A80AE9"/>
    <w:rsid w:val="00A80FF3"/>
    <w:rsid w:val="00A81078"/>
    <w:rsid w:val="00A8171C"/>
    <w:rsid w:val="00A81D8E"/>
    <w:rsid w:val="00A8226F"/>
    <w:rsid w:val="00A82C90"/>
    <w:rsid w:val="00A82D30"/>
    <w:rsid w:val="00A838FF"/>
    <w:rsid w:val="00A83A17"/>
    <w:rsid w:val="00A83E4D"/>
    <w:rsid w:val="00A840B2"/>
    <w:rsid w:val="00A843CA"/>
    <w:rsid w:val="00A8444E"/>
    <w:rsid w:val="00A847A1"/>
    <w:rsid w:val="00A84C14"/>
    <w:rsid w:val="00A85246"/>
    <w:rsid w:val="00A85300"/>
    <w:rsid w:val="00A856A3"/>
    <w:rsid w:val="00A858F2"/>
    <w:rsid w:val="00A8611A"/>
    <w:rsid w:val="00A86774"/>
    <w:rsid w:val="00A86AB8"/>
    <w:rsid w:val="00A86C8A"/>
    <w:rsid w:val="00A87146"/>
    <w:rsid w:val="00A87240"/>
    <w:rsid w:val="00A8753A"/>
    <w:rsid w:val="00A876B4"/>
    <w:rsid w:val="00A87821"/>
    <w:rsid w:val="00A9042B"/>
    <w:rsid w:val="00A90668"/>
    <w:rsid w:val="00A90689"/>
    <w:rsid w:val="00A909A2"/>
    <w:rsid w:val="00A909C4"/>
    <w:rsid w:val="00A90AD8"/>
    <w:rsid w:val="00A90E26"/>
    <w:rsid w:val="00A91187"/>
    <w:rsid w:val="00A917B1"/>
    <w:rsid w:val="00A91FE4"/>
    <w:rsid w:val="00A92411"/>
    <w:rsid w:val="00A92735"/>
    <w:rsid w:val="00A92759"/>
    <w:rsid w:val="00A92E0E"/>
    <w:rsid w:val="00A931D2"/>
    <w:rsid w:val="00A934FA"/>
    <w:rsid w:val="00A93999"/>
    <w:rsid w:val="00A93BFA"/>
    <w:rsid w:val="00A93E68"/>
    <w:rsid w:val="00A93EC0"/>
    <w:rsid w:val="00A93FF7"/>
    <w:rsid w:val="00A94328"/>
    <w:rsid w:val="00A94822"/>
    <w:rsid w:val="00A94D7D"/>
    <w:rsid w:val="00A95580"/>
    <w:rsid w:val="00A95EA3"/>
    <w:rsid w:val="00A95FEC"/>
    <w:rsid w:val="00A96449"/>
    <w:rsid w:val="00A966C6"/>
    <w:rsid w:val="00A96902"/>
    <w:rsid w:val="00A96970"/>
    <w:rsid w:val="00A9699A"/>
    <w:rsid w:val="00A96B33"/>
    <w:rsid w:val="00A972AE"/>
    <w:rsid w:val="00A97D19"/>
    <w:rsid w:val="00AA01CC"/>
    <w:rsid w:val="00AA064F"/>
    <w:rsid w:val="00AA0768"/>
    <w:rsid w:val="00AA0AA2"/>
    <w:rsid w:val="00AA0F17"/>
    <w:rsid w:val="00AA1109"/>
    <w:rsid w:val="00AA142B"/>
    <w:rsid w:val="00AA1900"/>
    <w:rsid w:val="00AA192C"/>
    <w:rsid w:val="00AA22E0"/>
    <w:rsid w:val="00AA267B"/>
    <w:rsid w:val="00AA2812"/>
    <w:rsid w:val="00AA284E"/>
    <w:rsid w:val="00AA2D65"/>
    <w:rsid w:val="00AA2E7C"/>
    <w:rsid w:val="00AA337A"/>
    <w:rsid w:val="00AA3680"/>
    <w:rsid w:val="00AA499D"/>
    <w:rsid w:val="00AA4A1C"/>
    <w:rsid w:val="00AA5839"/>
    <w:rsid w:val="00AA5D6E"/>
    <w:rsid w:val="00AA5D86"/>
    <w:rsid w:val="00AA648F"/>
    <w:rsid w:val="00AA66CD"/>
    <w:rsid w:val="00AA6BBD"/>
    <w:rsid w:val="00AA77CB"/>
    <w:rsid w:val="00AA77ED"/>
    <w:rsid w:val="00AA7FCF"/>
    <w:rsid w:val="00AB092C"/>
    <w:rsid w:val="00AB0C98"/>
    <w:rsid w:val="00AB0E84"/>
    <w:rsid w:val="00AB0EF0"/>
    <w:rsid w:val="00AB11E7"/>
    <w:rsid w:val="00AB176A"/>
    <w:rsid w:val="00AB1924"/>
    <w:rsid w:val="00AB1E20"/>
    <w:rsid w:val="00AB21A2"/>
    <w:rsid w:val="00AB2A72"/>
    <w:rsid w:val="00AB2B7B"/>
    <w:rsid w:val="00AB35F3"/>
    <w:rsid w:val="00AB3862"/>
    <w:rsid w:val="00AB3C53"/>
    <w:rsid w:val="00AB3EA2"/>
    <w:rsid w:val="00AB4094"/>
    <w:rsid w:val="00AB4F2C"/>
    <w:rsid w:val="00AB5136"/>
    <w:rsid w:val="00AB5349"/>
    <w:rsid w:val="00AB5EED"/>
    <w:rsid w:val="00AB5FE6"/>
    <w:rsid w:val="00AB659D"/>
    <w:rsid w:val="00AB6674"/>
    <w:rsid w:val="00AB66C1"/>
    <w:rsid w:val="00AB68E1"/>
    <w:rsid w:val="00AB6AEF"/>
    <w:rsid w:val="00AB6BC6"/>
    <w:rsid w:val="00AB7737"/>
    <w:rsid w:val="00AB7937"/>
    <w:rsid w:val="00AB7A7D"/>
    <w:rsid w:val="00AB7C66"/>
    <w:rsid w:val="00AB7EEB"/>
    <w:rsid w:val="00AC0188"/>
    <w:rsid w:val="00AC040D"/>
    <w:rsid w:val="00AC04C9"/>
    <w:rsid w:val="00AC0677"/>
    <w:rsid w:val="00AC0D17"/>
    <w:rsid w:val="00AC0E7E"/>
    <w:rsid w:val="00AC135D"/>
    <w:rsid w:val="00AC1606"/>
    <w:rsid w:val="00AC17EC"/>
    <w:rsid w:val="00AC1C30"/>
    <w:rsid w:val="00AC1C4F"/>
    <w:rsid w:val="00AC1E68"/>
    <w:rsid w:val="00AC233E"/>
    <w:rsid w:val="00AC240C"/>
    <w:rsid w:val="00AC32F3"/>
    <w:rsid w:val="00AC3AE9"/>
    <w:rsid w:val="00AC49FC"/>
    <w:rsid w:val="00AC4EDF"/>
    <w:rsid w:val="00AC5102"/>
    <w:rsid w:val="00AC5BC7"/>
    <w:rsid w:val="00AC6D0F"/>
    <w:rsid w:val="00AC6DCE"/>
    <w:rsid w:val="00AC7171"/>
    <w:rsid w:val="00AC718A"/>
    <w:rsid w:val="00AC71F7"/>
    <w:rsid w:val="00AC7641"/>
    <w:rsid w:val="00AC7BBB"/>
    <w:rsid w:val="00AC7E5F"/>
    <w:rsid w:val="00AD00A1"/>
    <w:rsid w:val="00AD04D6"/>
    <w:rsid w:val="00AD05D4"/>
    <w:rsid w:val="00AD09D6"/>
    <w:rsid w:val="00AD0BD6"/>
    <w:rsid w:val="00AD0CE2"/>
    <w:rsid w:val="00AD1E24"/>
    <w:rsid w:val="00AD25B7"/>
    <w:rsid w:val="00AD3157"/>
    <w:rsid w:val="00AD3196"/>
    <w:rsid w:val="00AD4022"/>
    <w:rsid w:val="00AD4436"/>
    <w:rsid w:val="00AD4612"/>
    <w:rsid w:val="00AD48ED"/>
    <w:rsid w:val="00AD51AB"/>
    <w:rsid w:val="00AD5EC3"/>
    <w:rsid w:val="00AD6066"/>
    <w:rsid w:val="00AD630D"/>
    <w:rsid w:val="00AD63D7"/>
    <w:rsid w:val="00AD66EC"/>
    <w:rsid w:val="00AD699B"/>
    <w:rsid w:val="00AD6BF0"/>
    <w:rsid w:val="00AD6D8C"/>
    <w:rsid w:val="00AD747F"/>
    <w:rsid w:val="00AD7A44"/>
    <w:rsid w:val="00AE0A1B"/>
    <w:rsid w:val="00AE0D9E"/>
    <w:rsid w:val="00AE0E48"/>
    <w:rsid w:val="00AE15EB"/>
    <w:rsid w:val="00AE15F9"/>
    <w:rsid w:val="00AE1DAF"/>
    <w:rsid w:val="00AE1E3E"/>
    <w:rsid w:val="00AE1EC4"/>
    <w:rsid w:val="00AE1FA7"/>
    <w:rsid w:val="00AE2DD1"/>
    <w:rsid w:val="00AE2DE3"/>
    <w:rsid w:val="00AE330F"/>
    <w:rsid w:val="00AE3391"/>
    <w:rsid w:val="00AE36AE"/>
    <w:rsid w:val="00AE473D"/>
    <w:rsid w:val="00AE49BD"/>
    <w:rsid w:val="00AE4FF4"/>
    <w:rsid w:val="00AE5A3F"/>
    <w:rsid w:val="00AE5DCF"/>
    <w:rsid w:val="00AE5F4F"/>
    <w:rsid w:val="00AE61EA"/>
    <w:rsid w:val="00AE6283"/>
    <w:rsid w:val="00AE6317"/>
    <w:rsid w:val="00AE63DE"/>
    <w:rsid w:val="00AE6A7F"/>
    <w:rsid w:val="00AE6C42"/>
    <w:rsid w:val="00AE7207"/>
    <w:rsid w:val="00AE73AC"/>
    <w:rsid w:val="00AE748E"/>
    <w:rsid w:val="00AE75AF"/>
    <w:rsid w:val="00AE7FB8"/>
    <w:rsid w:val="00AF074B"/>
    <w:rsid w:val="00AF0900"/>
    <w:rsid w:val="00AF0C3C"/>
    <w:rsid w:val="00AF0F3A"/>
    <w:rsid w:val="00AF1241"/>
    <w:rsid w:val="00AF171F"/>
    <w:rsid w:val="00AF21EA"/>
    <w:rsid w:val="00AF243E"/>
    <w:rsid w:val="00AF256B"/>
    <w:rsid w:val="00AF300C"/>
    <w:rsid w:val="00AF309A"/>
    <w:rsid w:val="00AF37E9"/>
    <w:rsid w:val="00AF3A4F"/>
    <w:rsid w:val="00AF3CAD"/>
    <w:rsid w:val="00AF3D9A"/>
    <w:rsid w:val="00AF4028"/>
    <w:rsid w:val="00AF4468"/>
    <w:rsid w:val="00AF4831"/>
    <w:rsid w:val="00AF4E0B"/>
    <w:rsid w:val="00AF518A"/>
    <w:rsid w:val="00AF579F"/>
    <w:rsid w:val="00AF598B"/>
    <w:rsid w:val="00AF5B63"/>
    <w:rsid w:val="00AF5C47"/>
    <w:rsid w:val="00AF5DA8"/>
    <w:rsid w:val="00AF5DFA"/>
    <w:rsid w:val="00AF616C"/>
    <w:rsid w:val="00AF61E6"/>
    <w:rsid w:val="00AF6C70"/>
    <w:rsid w:val="00AF6D4F"/>
    <w:rsid w:val="00AF6FCC"/>
    <w:rsid w:val="00AF7448"/>
    <w:rsid w:val="00AF7475"/>
    <w:rsid w:val="00AF7AEB"/>
    <w:rsid w:val="00AF7D3E"/>
    <w:rsid w:val="00AF7DCB"/>
    <w:rsid w:val="00AF7FAA"/>
    <w:rsid w:val="00AF7FC1"/>
    <w:rsid w:val="00B0005C"/>
    <w:rsid w:val="00B00604"/>
    <w:rsid w:val="00B00AC3"/>
    <w:rsid w:val="00B0105D"/>
    <w:rsid w:val="00B0139B"/>
    <w:rsid w:val="00B01928"/>
    <w:rsid w:val="00B01C3C"/>
    <w:rsid w:val="00B020B7"/>
    <w:rsid w:val="00B0254B"/>
    <w:rsid w:val="00B02C15"/>
    <w:rsid w:val="00B02C89"/>
    <w:rsid w:val="00B0366F"/>
    <w:rsid w:val="00B0399F"/>
    <w:rsid w:val="00B03E59"/>
    <w:rsid w:val="00B04BBF"/>
    <w:rsid w:val="00B04D32"/>
    <w:rsid w:val="00B04FFE"/>
    <w:rsid w:val="00B05881"/>
    <w:rsid w:val="00B0588E"/>
    <w:rsid w:val="00B05D8E"/>
    <w:rsid w:val="00B05E90"/>
    <w:rsid w:val="00B060F0"/>
    <w:rsid w:val="00B0612F"/>
    <w:rsid w:val="00B062F9"/>
    <w:rsid w:val="00B0655F"/>
    <w:rsid w:val="00B067ED"/>
    <w:rsid w:val="00B068FD"/>
    <w:rsid w:val="00B06B88"/>
    <w:rsid w:val="00B0713E"/>
    <w:rsid w:val="00B07256"/>
    <w:rsid w:val="00B0732F"/>
    <w:rsid w:val="00B0735E"/>
    <w:rsid w:val="00B0750E"/>
    <w:rsid w:val="00B077B7"/>
    <w:rsid w:val="00B07DB3"/>
    <w:rsid w:val="00B07F47"/>
    <w:rsid w:val="00B07F71"/>
    <w:rsid w:val="00B10936"/>
    <w:rsid w:val="00B1115B"/>
    <w:rsid w:val="00B124F8"/>
    <w:rsid w:val="00B1260F"/>
    <w:rsid w:val="00B126B6"/>
    <w:rsid w:val="00B13778"/>
    <w:rsid w:val="00B1381A"/>
    <w:rsid w:val="00B13AD8"/>
    <w:rsid w:val="00B13C52"/>
    <w:rsid w:val="00B13DEB"/>
    <w:rsid w:val="00B142E9"/>
    <w:rsid w:val="00B1436C"/>
    <w:rsid w:val="00B14692"/>
    <w:rsid w:val="00B14B3F"/>
    <w:rsid w:val="00B14F5E"/>
    <w:rsid w:val="00B14FAC"/>
    <w:rsid w:val="00B15693"/>
    <w:rsid w:val="00B156E3"/>
    <w:rsid w:val="00B1613D"/>
    <w:rsid w:val="00B16429"/>
    <w:rsid w:val="00B1737B"/>
    <w:rsid w:val="00B17A43"/>
    <w:rsid w:val="00B17A79"/>
    <w:rsid w:val="00B17EA4"/>
    <w:rsid w:val="00B17F8F"/>
    <w:rsid w:val="00B2004C"/>
    <w:rsid w:val="00B20BDC"/>
    <w:rsid w:val="00B20D2A"/>
    <w:rsid w:val="00B20EDA"/>
    <w:rsid w:val="00B21406"/>
    <w:rsid w:val="00B21830"/>
    <w:rsid w:val="00B21D50"/>
    <w:rsid w:val="00B21E0F"/>
    <w:rsid w:val="00B22003"/>
    <w:rsid w:val="00B221D1"/>
    <w:rsid w:val="00B22433"/>
    <w:rsid w:val="00B224D3"/>
    <w:rsid w:val="00B22555"/>
    <w:rsid w:val="00B2286F"/>
    <w:rsid w:val="00B229B4"/>
    <w:rsid w:val="00B22A58"/>
    <w:rsid w:val="00B22AA7"/>
    <w:rsid w:val="00B23161"/>
    <w:rsid w:val="00B23965"/>
    <w:rsid w:val="00B23AC6"/>
    <w:rsid w:val="00B23E5E"/>
    <w:rsid w:val="00B243BD"/>
    <w:rsid w:val="00B25402"/>
    <w:rsid w:val="00B25413"/>
    <w:rsid w:val="00B25515"/>
    <w:rsid w:val="00B25E4D"/>
    <w:rsid w:val="00B2663D"/>
    <w:rsid w:val="00B26A54"/>
    <w:rsid w:val="00B26BC9"/>
    <w:rsid w:val="00B27634"/>
    <w:rsid w:val="00B30216"/>
    <w:rsid w:val="00B303BF"/>
    <w:rsid w:val="00B305D1"/>
    <w:rsid w:val="00B30883"/>
    <w:rsid w:val="00B308D3"/>
    <w:rsid w:val="00B3111E"/>
    <w:rsid w:val="00B31970"/>
    <w:rsid w:val="00B31C3C"/>
    <w:rsid w:val="00B31CCA"/>
    <w:rsid w:val="00B31EE9"/>
    <w:rsid w:val="00B321AC"/>
    <w:rsid w:val="00B32470"/>
    <w:rsid w:val="00B3274A"/>
    <w:rsid w:val="00B32D9E"/>
    <w:rsid w:val="00B32E06"/>
    <w:rsid w:val="00B32EA5"/>
    <w:rsid w:val="00B33069"/>
    <w:rsid w:val="00B3309A"/>
    <w:rsid w:val="00B33309"/>
    <w:rsid w:val="00B33987"/>
    <w:rsid w:val="00B33A69"/>
    <w:rsid w:val="00B33BBE"/>
    <w:rsid w:val="00B33FC3"/>
    <w:rsid w:val="00B345ED"/>
    <w:rsid w:val="00B35566"/>
    <w:rsid w:val="00B35B18"/>
    <w:rsid w:val="00B361B9"/>
    <w:rsid w:val="00B365AC"/>
    <w:rsid w:val="00B36685"/>
    <w:rsid w:val="00B366B0"/>
    <w:rsid w:val="00B3671C"/>
    <w:rsid w:val="00B370DF"/>
    <w:rsid w:val="00B374A8"/>
    <w:rsid w:val="00B401E3"/>
    <w:rsid w:val="00B4025D"/>
    <w:rsid w:val="00B4073A"/>
    <w:rsid w:val="00B407BD"/>
    <w:rsid w:val="00B40855"/>
    <w:rsid w:val="00B40C18"/>
    <w:rsid w:val="00B40E3D"/>
    <w:rsid w:val="00B4233E"/>
    <w:rsid w:val="00B42B18"/>
    <w:rsid w:val="00B4353A"/>
    <w:rsid w:val="00B4385E"/>
    <w:rsid w:val="00B438AE"/>
    <w:rsid w:val="00B43957"/>
    <w:rsid w:val="00B43E5F"/>
    <w:rsid w:val="00B443B8"/>
    <w:rsid w:val="00B44413"/>
    <w:rsid w:val="00B445D3"/>
    <w:rsid w:val="00B44978"/>
    <w:rsid w:val="00B44F4B"/>
    <w:rsid w:val="00B450B0"/>
    <w:rsid w:val="00B45588"/>
    <w:rsid w:val="00B45915"/>
    <w:rsid w:val="00B45FA6"/>
    <w:rsid w:val="00B460F0"/>
    <w:rsid w:val="00B4640B"/>
    <w:rsid w:val="00B4661B"/>
    <w:rsid w:val="00B46678"/>
    <w:rsid w:val="00B4681E"/>
    <w:rsid w:val="00B46850"/>
    <w:rsid w:val="00B46AAE"/>
    <w:rsid w:val="00B475FF"/>
    <w:rsid w:val="00B504EE"/>
    <w:rsid w:val="00B5067F"/>
    <w:rsid w:val="00B51561"/>
    <w:rsid w:val="00B515D4"/>
    <w:rsid w:val="00B51988"/>
    <w:rsid w:val="00B51A4C"/>
    <w:rsid w:val="00B51DB2"/>
    <w:rsid w:val="00B52175"/>
    <w:rsid w:val="00B52A6D"/>
    <w:rsid w:val="00B533E8"/>
    <w:rsid w:val="00B53840"/>
    <w:rsid w:val="00B53A60"/>
    <w:rsid w:val="00B53FA8"/>
    <w:rsid w:val="00B54293"/>
    <w:rsid w:val="00B54350"/>
    <w:rsid w:val="00B543AE"/>
    <w:rsid w:val="00B546A0"/>
    <w:rsid w:val="00B54958"/>
    <w:rsid w:val="00B550A2"/>
    <w:rsid w:val="00B553C0"/>
    <w:rsid w:val="00B5581E"/>
    <w:rsid w:val="00B560B9"/>
    <w:rsid w:val="00B56476"/>
    <w:rsid w:val="00B56531"/>
    <w:rsid w:val="00B567E0"/>
    <w:rsid w:val="00B56FCF"/>
    <w:rsid w:val="00B571EF"/>
    <w:rsid w:val="00B60B96"/>
    <w:rsid w:val="00B60C50"/>
    <w:rsid w:val="00B619FF"/>
    <w:rsid w:val="00B61AE7"/>
    <w:rsid w:val="00B61C3D"/>
    <w:rsid w:val="00B61EBC"/>
    <w:rsid w:val="00B625C8"/>
    <w:rsid w:val="00B62BF5"/>
    <w:rsid w:val="00B62D94"/>
    <w:rsid w:val="00B6305F"/>
    <w:rsid w:val="00B633BC"/>
    <w:rsid w:val="00B63928"/>
    <w:rsid w:val="00B63DEB"/>
    <w:rsid w:val="00B63DF4"/>
    <w:rsid w:val="00B63E7A"/>
    <w:rsid w:val="00B63F75"/>
    <w:rsid w:val="00B6457B"/>
    <w:rsid w:val="00B64889"/>
    <w:rsid w:val="00B649F7"/>
    <w:rsid w:val="00B64A2C"/>
    <w:rsid w:val="00B653F8"/>
    <w:rsid w:val="00B65704"/>
    <w:rsid w:val="00B65776"/>
    <w:rsid w:val="00B659C0"/>
    <w:rsid w:val="00B659EB"/>
    <w:rsid w:val="00B65C8E"/>
    <w:rsid w:val="00B66130"/>
    <w:rsid w:val="00B668CF"/>
    <w:rsid w:val="00B66E1F"/>
    <w:rsid w:val="00B673A4"/>
    <w:rsid w:val="00B67455"/>
    <w:rsid w:val="00B67814"/>
    <w:rsid w:val="00B67E6F"/>
    <w:rsid w:val="00B700DA"/>
    <w:rsid w:val="00B70234"/>
    <w:rsid w:val="00B704C9"/>
    <w:rsid w:val="00B70917"/>
    <w:rsid w:val="00B7097B"/>
    <w:rsid w:val="00B70BD5"/>
    <w:rsid w:val="00B70D34"/>
    <w:rsid w:val="00B70E70"/>
    <w:rsid w:val="00B7109A"/>
    <w:rsid w:val="00B71331"/>
    <w:rsid w:val="00B7165A"/>
    <w:rsid w:val="00B71CD1"/>
    <w:rsid w:val="00B7233B"/>
    <w:rsid w:val="00B725F2"/>
    <w:rsid w:val="00B733DB"/>
    <w:rsid w:val="00B7359E"/>
    <w:rsid w:val="00B73724"/>
    <w:rsid w:val="00B73E10"/>
    <w:rsid w:val="00B7421C"/>
    <w:rsid w:val="00B74724"/>
    <w:rsid w:val="00B74943"/>
    <w:rsid w:val="00B749EE"/>
    <w:rsid w:val="00B7577A"/>
    <w:rsid w:val="00B75BE9"/>
    <w:rsid w:val="00B76705"/>
    <w:rsid w:val="00B76E07"/>
    <w:rsid w:val="00B76FF0"/>
    <w:rsid w:val="00B7700B"/>
    <w:rsid w:val="00B77863"/>
    <w:rsid w:val="00B77D49"/>
    <w:rsid w:val="00B77EBB"/>
    <w:rsid w:val="00B80042"/>
    <w:rsid w:val="00B80212"/>
    <w:rsid w:val="00B80B95"/>
    <w:rsid w:val="00B80CF1"/>
    <w:rsid w:val="00B826DC"/>
    <w:rsid w:val="00B829D7"/>
    <w:rsid w:val="00B82B0B"/>
    <w:rsid w:val="00B82BAF"/>
    <w:rsid w:val="00B830DB"/>
    <w:rsid w:val="00B836B1"/>
    <w:rsid w:val="00B838D2"/>
    <w:rsid w:val="00B838E2"/>
    <w:rsid w:val="00B839C1"/>
    <w:rsid w:val="00B84B11"/>
    <w:rsid w:val="00B84B79"/>
    <w:rsid w:val="00B84E6C"/>
    <w:rsid w:val="00B85CB6"/>
    <w:rsid w:val="00B860ED"/>
    <w:rsid w:val="00B86941"/>
    <w:rsid w:val="00B86C7D"/>
    <w:rsid w:val="00B86E57"/>
    <w:rsid w:val="00B86F63"/>
    <w:rsid w:val="00B87221"/>
    <w:rsid w:val="00B87E64"/>
    <w:rsid w:val="00B87F4E"/>
    <w:rsid w:val="00B90078"/>
    <w:rsid w:val="00B905E0"/>
    <w:rsid w:val="00B908E9"/>
    <w:rsid w:val="00B90AEF"/>
    <w:rsid w:val="00B90D7B"/>
    <w:rsid w:val="00B9197F"/>
    <w:rsid w:val="00B91A97"/>
    <w:rsid w:val="00B91CA8"/>
    <w:rsid w:val="00B91FEA"/>
    <w:rsid w:val="00B928FC"/>
    <w:rsid w:val="00B92BCF"/>
    <w:rsid w:val="00B92F78"/>
    <w:rsid w:val="00B92FB1"/>
    <w:rsid w:val="00B9344B"/>
    <w:rsid w:val="00B935C8"/>
    <w:rsid w:val="00B93606"/>
    <w:rsid w:val="00B93677"/>
    <w:rsid w:val="00B936A5"/>
    <w:rsid w:val="00B936F8"/>
    <w:rsid w:val="00B93934"/>
    <w:rsid w:val="00B93F6E"/>
    <w:rsid w:val="00B94271"/>
    <w:rsid w:val="00B946AC"/>
    <w:rsid w:val="00B94966"/>
    <w:rsid w:val="00B94AE0"/>
    <w:rsid w:val="00B94DC1"/>
    <w:rsid w:val="00B94FCE"/>
    <w:rsid w:val="00B957FC"/>
    <w:rsid w:val="00B95A35"/>
    <w:rsid w:val="00B95BF1"/>
    <w:rsid w:val="00B960D1"/>
    <w:rsid w:val="00B960EF"/>
    <w:rsid w:val="00B960F2"/>
    <w:rsid w:val="00B961EF"/>
    <w:rsid w:val="00B9626C"/>
    <w:rsid w:val="00B967AB"/>
    <w:rsid w:val="00B969A0"/>
    <w:rsid w:val="00B96C77"/>
    <w:rsid w:val="00B97512"/>
    <w:rsid w:val="00B976F7"/>
    <w:rsid w:val="00B978E5"/>
    <w:rsid w:val="00B97B42"/>
    <w:rsid w:val="00B97EFF"/>
    <w:rsid w:val="00BA00C8"/>
    <w:rsid w:val="00BA01C1"/>
    <w:rsid w:val="00BA02E7"/>
    <w:rsid w:val="00BA0A9C"/>
    <w:rsid w:val="00BA0E3E"/>
    <w:rsid w:val="00BA1308"/>
    <w:rsid w:val="00BA13F4"/>
    <w:rsid w:val="00BA19A6"/>
    <w:rsid w:val="00BA19E7"/>
    <w:rsid w:val="00BA1ACB"/>
    <w:rsid w:val="00BA2163"/>
    <w:rsid w:val="00BA21CB"/>
    <w:rsid w:val="00BA2285"/>
    <w:rsid w:val="00BA2F22"/>
    <w:rsid w:val="00BA3763"/>
    <w:rsid w:val="00BA3849"/>
    <w:rsid w:val="00BA3A3E"/>
    <w:rsid w:val="00BA4532"/>
    <w:rsid w:val="00BA4613"/>
    <w:rsid w:val="00BA4A2B"/>
    <w:rsid w:val="00BA50B1"/>
    <w:rsid w:val="00BA5265"/>
    <w:rsid w:val="00BA52DC"/>
    <w:rsid w:val="00BA53C2"/>
    <w:rsid w:val="00BA5520"/>
    <w:rsid w:val="00BA5572"/>
    <w:rsid w:val="00BA5642"/>
    <w:rsid w:val="00BA59A7"/>
    <w:rsid w:val="00BA5ECA"/>
    <w:rsid w:val="00BA5F3E"/>
    <w:rsid w:val="00BA60C2"/>
    <w:rsid w:val="00BA68E2"/>
    <w:rsid w:val="00BA79E6"/>
    <w:rsid w:val="00BA7EC6"/>
    <w:rsid w:val="00BB1830"/>
    <w:rsid w:val="00BB1A28"/>
    <w:rsid w:val="00BB1C64"/>
    <w:rsid w:val="00BB1FA9"/>
    <w:rsid w:val="00BB24D6"/>
    <w:rsid w:val="00BB257C"/>
    <w:rsid w:val="00BB2653"/>
    <w:rsid w:val="00BB276C"/>
    <w:rsid w:val="00BB2FA9"/>
    <w:rsid w:val="00BB32C2"/>
    <w:rsid w:val="00BB374F"/>
    <w:rsid w:val="00BB397D"/>
    <w:rsid w:val="00BB3CAC"/>
    <w:rsid w:val="00BB3F6D"/>
    <w:rsid w:val="00BB430A"/>
    <w:rsid w:val="00BB4D78"/>
    <w:rsid w:val="00BB5169"/>
    <w:rsid w:val="00BB543E"/>
    <w:rsid w:val="00BB5EC8"/>
    <w:rsid w:val="00BB5F9B"/>
    <w:rsid w:val="00BB5FA6"/>
    <w:rsid w:val="00BB61D3"/>
    <w:rsid w:val="00BB64B4"/>
    <w:rsid w:val="00BB6A0F"/>
    <w:rsid w:val="00BB6A7A"/>
    <w:rsid w:val="00BB737D"/>
    <w:rsid w:val="00BB781A"/>
    <w:rsid w:val="00BC00D0"/>
    <w:rsid w:val="00BC0A5A"/>
    <w:rsid w:val="00BC1233"/>
    <w:rsid w:val="00BC15AE"/>
    <w:rsid w:val="00BC166B"/>
    <w:rsid w:val="00BC1B71"/>
    <w:rsid w:val="00BC2029"/>
    <w:rsid w:val="00BC231F"/>
    <w:rsid w:val="00BC23E1"/>
    <w:rsid w:val="00BC26FB"/>
    <w:rsid w:val="00BC27EA"/>
    <w:rsid w:val="00BC2B2E"/>
    <w:rsid w:val="00BC34CC"/>
    <w:rsid w:val="00BC35C2"/>
    <w:rsid w:val="00BC382F"/>
    <w:rsid w:val="00BC3A27"/>
    <w:rsid w:val="00BC3B5D"/>
    <w:rsid w:val="00BC3D77"/>
    <w:rsid w:val="00BC3FFD"/>
    <w:rsid w:val="00BC4574"/>
    <w:rsid w:val="00BC4AC6"/>
    <w:rsid w:val="00BC4B0E"/>
    <w:rsid w:val="00BC4CC1"/>
    <w:rsid w:val="00BC4E1A"/>
    <w:rsid w:val="00BC4F22"/>
    <w:rsid w:val="00BC5116"/>
    <w:rsid w:val="00BC515D"/>
    <w:rsid w:val="00BC5359"/>
    <w:rsid w:val="00BC5BDF"/>
    <w:rsid w:val="00BC5C2A"/>
    <w:rsid w:val="00BC5E92"/>
    <w:rsid w:val="00BC6290"/>
    <w:rsid w:val="00BC6B8A"/>
    <w:rsid w:val="00BC6EFA"/>
    <w:rsid w:val="00BC715E"/>
    <w:rsid w:val="00BC7189"/>
    <w:rsid w:val="00BC733C"/>
    <w:rsid w:val="00BD039B"/>
    <w:rsid w:val="00BD10C9"/>
    <w:rsid w:val="00BD1C54"/>
    <w:rsid w:val="00BD1F26"/>
    <w:rsid w:val="00BD2CE9"/>
    <w:rsid w:val="00BD3396"/>
    <w:rsid w:val="00BD34D8"/>
    <w:rsid w:val="00BD367F"/>
    <w:rsid w:val="00BD376F"/>
    <w:rsid w:val="00BD37DD"/>
    <w:rsid w:val="00BD3BA6"/>
    <w:rsid w:val="00BD3BB8"/>
    <w:rsid w:val="00BD40F2"/>
    <w:rsid w:val="00BD4577"/>
    <w:rsid w:val="00BD46E3"/>
    <w:rsid w:val="00BD498E"/>
    <w:rsid w:val="00BD499B"/>
    <w:rsid w:val="00BD4BDF"/>
    <w:rsid w:val="00BD546A"/>
    <w:rsid w:val="00BD7337"/>
    <w:rsid w:val="00BD761B"/>
    <w:rsid w:val="00BD7A9C"/>
    <w:rsid w:val="00BD7E25"/>
    <w:rsid w:val="00BD7EA7"/>
    <w:rsid w:val="00BE03D7"/>
    <w:rsid w:val="00BE0C31"/>
    <w:rsid w:val="00BE0E9F"/>
    <w:rsid w:val="00BE1ADC"/>
    <w:rsid w:val="00BE2467"/>
    <w:rsid w:val="00BE277F"/>
    <w:rsid w:val="00BE294F"/>
    <w:rsid w:val="00BE33F1"/>
    <w:rsid w:val="00BE3410"/>
    <w:rsid w:val="00BE35DC"/>
    <w:rsid w:val="00BE38D2"/>
    <w:rsid w:val="00BE4049"/>
    <w:rsid w:val="00BE43A1"/>
    <w:rsid w:val="00BE4882"/>
    <w:rsid w:val="00BE4A2A"/>
    <w:rsid w:val="00BE4DBA"/>
    <w:rsid w:val="00BE53B4"/>
    <w:rsid w:val="00BE5963"/>
    <w:rsid w:val="00BE5BA4"/>
    <w:rsid w:val="00BE5CB1"/>
    <w:rsid w:val="00BE5D91"/>
    <w:rsid w:val="00BE61AB"/>
    <w:rsid w:val="00BE6327"/>
    <w:rsid w:val="00BE6499"/>
    <w:rsid w:val="00BE6737"/>
    <w:rsid w:val="00BE7563"/>
    <w:rsid w:val="00BE7C19"/>
    <w:rsid w:val="00BE7EB4"/>
    <w:rsid w:val="00BE7F1C"/>
    <w:rsid w:val="00BF0502"/>
    <w:rsid w:val="00BF0864"/>
    <w:rsid w:val="00BF1277"/>
    <w:rsid w:val="00BF1578"/>
    <w:rsid w:val="00BF1A6D"/>
    <w:rsid w:val="00BF265D"/>
    <w:rsid w:val="00BF2BEF"/>
    <w:rsid w:val="00BF2D84"/>
    <w:rsid w:val="00BF2DF5"/>
    <w:rsid w:val="00BF3044"/>
    <w:rsid w:val="00BF326B"/>
    <w:rsid w:val="00BF3304"/>
    <w:rsid w:val="00BF3498"/>
    <w:rsid w:val="00BF372D"/>
    <w:rsid w:val="00BF373D"/>
    <w:rsid w:val="00BF37FF"/>
    <w:rsid w:val="00BF3917"/>
    <w:rsid w:val="00BF42CD"/>
    <w:rsid w:val="00BF44BA"/>
    <w:rsid w:val="00BF465C"/>
    <w:rsid w:val="00BF4DF6"/>
    <w:rsid w:val="00BF5397"/>
    <w:rsid w:val="00BF5853"/>
    <w:rsid w:val="00BF5CA9"/>
    <w:rsid w:val="00BF617C"/>
    <w:rsid w:val="00BF663E"/>
    <w:rsid w:val="00BF6AFE"/>
    <w:rsid w:val="00BF6CB0"/>
    <w:rsid w:val="00BF6E1B"/>
    <w:rsid w:val="00BF6FCE"/>
    <w:rsid w:val="00BF7277"/>
    <w:rsid w:val="00BF7672"/>
    <w:rsid w:val="00C00526"/>
    <w:rsid w:val="00C0058E"/>
    <w:rsid w:val="00C00753"/>
    <w:rsid w:val="00C00908"/>
    <w:rsid w:val="00C009ED"/>
    <w:rsid w:val="00C00AD6"/>
    <w:rsid w:val="00C00E43"/>
    <w:rsid w:val="00C00F77"/>
    <w:rsid w:val="00C0111B"/>
    <w:rsid w:val="00C01206"/>
    <w:rsid w:val="00C01683"/>
    <w:rsid w:val="00C0175F"/>
    <w:rsid w:val="00C024A8"/>
    <w:rsid w:val="00C02F16"/>
    <w:rsid w:val="00C03098"/>
    <w:rsid w:val="00C03C17"/>
    <w:rsid w:val="00C03E7C"/>
    <w:rsid w:val="00C03F7E"/>
    <w:rsid w:val="00C041DE"/>
    <w:rsid w:val="00C046FD"/>
    <w:rsid w:val="00C04894"/>
    <w:rsid w:val="00C04BB6"/>
    <w:rsid w:val="00C04D12"/>
    <w:rsid w:val="00C0547E"/>
    <w:rsid w:val="00C05E35"/>
    <w:rsid w:val="00C061DF"/>
    <w:rsid w:val="00C06443"/>
    <w:rsid w:val="00C06724"/>
    <w:rsid w:val="00C06897"/>
    <w:rsid w:val="00C06D92"/>
    <w:rsid w:val="00C07379"/>
    <w:rsid w:val="00C0748A"/>
    <w:rsid w:val="00C076C8"/>
    <w:rsid w:val="00C0792B"/>
    <w:rsid w:val="00C07E1A"/>
    <w:rsid w:val="00C10044"/>
    <w:rsid w:val="00C1075C"/>
    <w:rsid w:val="00C10BFF"/>
    <w:rsid w:val="00C11246"/>
    <w:rsid w:val="00C11AE8"/>
    <w:rsid w:val="00C11B43"/>
    <w:rsid w:val="00C11ED6"/>
    <w:rsid w:val="00C122BD"/>
    <w:rsid w:val="00C126D1"/>
    <w:rsid w:val="00C12719"/>
    <w:rsid w:val="00C12BF7"/>
    <w:rsid w:val="00C12F3D"/>
    <w:rsid w:val="00C132CC"/>
    <w:rsid w:val="00C1353E"/>
    <w:rsid w:val="00C137CB"/>
    <w:rsid w:val="00C13ADA"/>
    <w:rsid w:val="00C13C2E"/>
    <w:rsid w:val="00C144E1"/>
    <w:rsid w:val="00C144EB"/>
    <w:rsid w:val="00C1470B"/>
    <w:rsid w:val="00C14B51"/>
    <w:rsid w:val="00C15B24"/>
    <w:rsid w:val="00C15C0C"/>
    <w:rsid w:val="00C15E61"/>
    <w:rsid w:val="00C15FA3"/>
    <w:rsid w:val="00C164BE"/>
    <w:rsid w:val="00C169B8"/>
    <w:rsid w:val="00C1706E"/>
    <w:rsid w:val="00C17743"/>
    <w:rsid w:val="00C179B8"/>
    <w:rsid w:val="00C17A51"/>
    <w:rsid w:val="00C2002A"/>
    <w:rsid w:val="00C201BD"/>
    <w:rsid w:val="00C2036B"/>
    <w:rsid w:val="00C2036C"/>
    <w:rsid w:val="00C203BF"/>
    <w:rsid w:val="00C203ED"/>
    <w:rsid w:val="00C208E4"/>
    <w:rsid w:val="00C20E14"/>
    <w:rsid w:val="00C21187"/>
    <w:rsid w:val="00C2119F"/>
    <w:rsid w:val="00C214D4"/>
    <w:rsid w:val="00C2162F"/>
    <w:rsid w:val="00C219D2"/>
    <w:rsid w:val="00C22270"/>
    <w:rsid w:val="00C22938"/>
    <w:rsid w:val="00C22D05"/>
    <w:rsid w:val="00C23051"/>
    <w:rsid w:val="00C23992"/>
    <w:rsid w:val="00C23DF1"/>
    <w:rsid w:val="00C23E1A"/>
    <w:rsid w:val="00C23F13"/>
    <w:rsid w:val="00C24F7F"/>
    <w:rsid w:val="00C25428"/>
    <w:rsid w:val="00C255EB"/>
    <w:rsid w:val="00C263E6"/>
    <w:rsid w:val="00C26610"/>
    <w:rsid w:val="00C266E0"/>
    <w:rsid w:val="00C2681F"/>
    <w:rsid w:val="00C26EAF"/>
    <w:rsid w:val="00C27077"/>
    <w:rsid w:val="00C273C9"/>
    <w:rsid w:val="00C276C9"/>
    <w:rsid w:val="00C278E8"/>
    <w:rsid w:val="00C27D2A"/>
    <w:rsid w:val="00C302D4"/>
    <w:rsid w:val="00C30368"/>
    <w:rsid w:val="00C3078A"/>
    <w:rsid w:val="00C308F7"/>
    <w:rsid w:val="00C30A93"/>
    <w:rsid w:val="00C30E12"/>
    <w:rsid w:val="00C31280"/>
    <w:rsid w:val="00C314E2"/>
    <w:rsid w:val="00C3160F"/>
    <w:rsid w:val="00C31781"/>
    <w:rsid w:val="00C32294"/>
    <w:rsid w:val="00C322FA"/>
    <w:rsid w:val="00C323C5"/>
    <w:rsid w:val="00C32857"/>
    <w:rsid w:val="00C329FF"/>
    <w:rsid w:val="00C32CD6"/>
    <w:rsid w:val="00C33476"/>
    <w:rsid w:val="00C33799"/>
    <w:rsid w:val="00C3387F"/>
    <w:rsid w:val="00C3399A"/>
    <w:rsid w:val="00C33E41"/>
    <w:rsid w:val="00C3499D"/>
    <w:rsid w:val="00C34ABE"/>
    <w:rsid w:val="00C34BBD"/>
    <w:rsid w:val="00C3532E"/>
    <w:rsid w:val="00C35409"/>
    <w:rsid w:val="00C354E5"/>
    <w:rsid w:val="00C354FE"/>
    <w:rsid w:val="00C3561E"/>
    <w:rsid w:val="00C35B8A"/>
    <w:rsid w:val="00C361E2"/>
    <w:rsid w:val="00C3673D"/>
    <w:rsid w:val="00C36F45"/>
    <w:rsid w:val="00C37606"/>
    <w:rsid w:val="00C37C75"/>
    <w:rsid w:val="00C37F6A"/>
    <w:rsid w:val="00C408B1"/>
    <w:rsid w:val="00C40DCC"/>
    <w:rsid w:val="00C40F28"/>
    <w:rsid w:val="00C40FC2"/>
    <w:rsid w:val="00C4196C"/>
    <w:rsid w:val="00C42561"/>
    <w:rsid w:val="00C42934"/>
    <w:rsid w:val="00C42C8A"/>
    <w:rsid w:val="00C4320C"/>
    <w:rsid w:val="00C433D1"/>
    <w:rsid w:val="00C433FC"/>
    <w:rsid w:val="00C43855"/>
    <w:rsid w:val="00C43A28"/>
    <w:rsid w:val="00C43AFB"/>
    <w:rsid w:val="00C440E1"/>
    <w:rsid w:val="00C4427E"/>
    <w:rsid w:val="00C443A5"/>
    <w:rsid w:val="00C44462"/>
    <w:rsid w:val="00C44C28"/>
    <w:rsid w:val="00C455A7"/>
    <w:rsid w:val="00C455CD"/>
    <w:rsid w:val="00C45636"/>
    <w:rsid w:val="00C46265"/>
    <w:rsid w:val="00C4645C"/>
    <w:rsid w:val="00C46543"/>
    <w:rsid w:val="00C46562"/>
    <w:rsid w:val="00C46891"/>
    <w:rsid w:val="00C46A11"/>
    <w:rsid w:val="00C46C24"/>
    <w:rsid w:val="00C46CB0"/>
    <w:rsid w:val="00C46D00"/>
    <w:rsid w:val="00C46E33"/>
    <w:rsid w:val="00C47226"/>
    <w:rsid w:val="00C4730F"/>
    <w:rsid w:val="00C475A7"/>
    <w:rsid w:val="00C50004"/>
    <w:rsid w:val="00C5059F"/>
    <w:rsid w:val="00C5082E"/>
    <w:rsid w:val="00C50D13"/>
    <w:rsid w:val="00C50E05"/>
    <w:rsid w:val="00C50E4D"/>
    <w:rsid w:val="00C51054"/>
    <w:rsid w:val="00C512C6"/>
    <w:rsid w:val="00C515A8"/>
    <w:rsid w:val="00C51934"/>
    <w:rsid w:val="00C52052"/>
    <w:rsid w:val="00C5239A"/>
    <w:rsid w:val="00C525ED"/>
    <w:rsid w:val="00C525F4"/>
    <w:rsid w:val="00C52873"/>
    <w:rsid w:val="00C529BA"/>
    <w:rsid w:val="00C530F3"/>
    <w:rsid w:val="00C534ED"/>
    <w:rsid w:val="00C536E3"/>
    <w:rsid w:val="00C539BD"/>
    <w:rsid w:val="00C53BAA"/>
    <w:rsid w:val="00C53BFC"/>
    <w:rsid w:val="00C53D5C"/>
    <w:rsid w:val="00C53F7B"/>
    <w:rsid w:val="00C54062"/>
    <w:rsid w:val="00C54132"/>
    <w:rsid w:val="00C542DD"/>
    <w:rsid w:val="00C5465C"/>
    <w:rsid w:val="00C548D7"/>
    <w:rsid w:val="00C54993"/>
    <w:rsid w:val="00C552C4"/>
    <w:rsid w:val="00C55A0B"/>
    <w:rsid w:val="00C55D69"/>
    <w:rsid w:val="00C55D75"/>
    <w:rsid w:val="00C563CD"/>
    <w:rsid w:val="00C57534"/>
    <w:rsid w:val="00C57636"/>
    <w:rsid w:val="00C57EAE"/>
    <w:rsid w:val="00C600CA"/>
    <w:rsid w:val="00C6034F"/>
    <w:rsid w:val="00C6065C"/>
    <w:rsid w:val="00C60693"/>
    <w:rsid w:val="00C60E38"/>
    <w:rsid w:val="00C60E94"/>
    <w:rsid w:val="00C60F8D"/>
    <w:rsid w:val="00C61299"/>
    <w:rsid w:val="00C61CF2"/>
    <w:rsid w:val="00C61E50"/>
    <w:rsid w:val="00C6245C"/>
    <w:rsid w:val="00C62B98"/>
    <w:rsid w:val="00C63101"/>
    <w:rsid w:val="00C643BA"/>
    <w:rsid w:val="00C64AC6"/>
    <w:rsid w:val="00C64D49"/>
    <w:rsid w:val="00C650FB"/>
    <w:rsid w:val="00C65582"/>
    <w:rsid w:val="00C66031"/>
    <w:rsid w:val="00C66094"/>
    <w:rsid w:val="00C663F7"/>
    <w:rsid w:val="00C666B8"/>
    <w:rsid w:val="00C66AC8"/>
    <w:rsid w:val="00C66D6A"/>
    <w:rsid w:val="00C670BB"/>
    <w:rsid w:val="00C67B4F"/>
    <w:rsid w:val="00C67C17"/>
    <w:rsid w:val="00C67F2A"/>
    <w:rsid w:val="00C7041B"/>
    <w:rsid w:val="00C70609"/>
    <w:rsid w:val="00C70771"/>
    <w:rsid w:val="00C707CA"/>
    <w:rsid w:val="00C70CC2"/>
    <w:rsid w:val="00C71154"/>
    <w:rsid w:val="00C71400"/>
    <w:rsid w:val="00C7145C"/>
    <w:rsid w:val="00C7164D"/>
    <w:rsid w:val="00C71D3A"/>
    <w:rsid w:val="00C7213A"/>
    <w:rsid w:val="00C729CB"/>
    <w:rsid w:val="00C729DF"/>
    <w:rsid w:val="00C73010"/>
    <w:rsid w:val="00C7351B"/>
    <w:rsid w:val="00C73A60"/>
    <w:rsid w:val="00C73C21"/>
    <w:rsid w:val="00C73CED"/>
    <w:rsid w:val="00C73EBE"/>
    <w:rsid w:val="00C73F34"/>
    <w:rsid w:val="00C741FB"/>
    <w:rsid w:val="00C74227"/>
    <w:rsid w:val="00C7431D"/>
    <w:rsid w:val="00C744B0"/>
    <w:rsid w:val="00C749C6"/>
    <w:rsid w:val="00C74B47"/>
    <w:rsid w:val="00C74C09"/>
    <w:rsid w:val="00C757B0"/>
    <w:rsid w:val="00C758C4"/>
    <w:rsid w:val="00C75985"/>
    <w:rsid w:val="00C759EE"/>
    <w:rsid w:val="00C75D0B"/>
    <w:rsid w:val="00C75D1B"/>
    <w:rsid w:val="00C75D28"/>
    <w:rsid w:val="00C7621A"/>
    <w:rsid w:val="00C763DA"/>
    <w:rsid w:val="00C76728"/>
    <w:rsid w:val="00C76B00"/>
    <w:rsid w:val="00C76C52"/>
    <w:rsid w:val="00C77075"/>
    <w:rsid w:val="00C772CB"/>
    <w:rsid w:val="00C7735D"/>
    <w:rsid w:val="00C802F0"/>
    <w:rsid w:val="00C803AA"/>
    <w:rsid w:val="00C8067F"/>
    <w:rsid w:val="00C80C31"/>
    <w:rsid w:val="00C80D93"/>
    <w:rsid w:val="00C8117A"/>
    <w:rsid w:val="00C812CF"/>
    <w:rsid w:val="00C815CA"/>
    <w:rsid w:val="00C8162B"/>
    <w:rsid w:val="00C82283"/>
    <w:rsid w:val="00C82304"/>
    <w:rsid w:val="00C825A5"/>
    <w:rsid w:val="00C82ABF"/>
    <w:rsid w:val="00C8307F"/>
    <w:rsid w:val="00C831A7"/>
    <w:rsid w:val="00C83322"/>
    <w:rsid w:val="00C834B6"/>
    <w:rsid w:val="00C8387B"/>
    <w:rsid w:val="00C83FAF"/>
    <w:rsid w:val="00C84138"/>
    <w:rsid w:val="00C84487"/>
    <w:rsid w:val="00C845AE"/>
    <w:rsid w:val="00C8538E"/>
    <w:rsid w:val="00C857C1"/>
    <w:rsid w:val="00C858B6"/>
    <w:rsid w:val="00C859F5"/>
    <w:rsid w:val="00C85B4C"/>
    <w:rsid w:val="00C85B7A"/>
    <w:rsid w:val="00C85DEF"/>
    <w:rsid w:val="00C86B12"/>
    <w:rsid w:val="00C86BA2"/>
    <w:rsid w:val="00C86C5F"/>
    <w:rsid w:val="00C87285"/>
    <w:rsid w:val="00C87521"/>
    <w:rsid w:val="00C87692"/>
    <w:rsid w:val="00C876DD"/>
    <w:rsid w:val="00C87C45"/>
    <w:rsid w:val="00C904AA"/>
    <w:rsid w:val="00C904B7"/>
    <w:rsid w:val="00C90736"/>
    <w:rsid w:val="00C90ADA"/>
    <w:rsid w:val="00C90BBE"/>
    <w:rsid w:val="00C91099"/>
    <w:rsid w:val="00C9150F"/>
    <w:rsid w:val="00C917F9"/>
    <w:rsid w:val="00C91895"/>
    <w:rsid w:val="00C92208"/>
    <w:rsid w:val="00C92661"/>
    <w:rsid w:val="00C926A0"/>
    <w:rsid w:val="00C92C90"/>
    <w:rsid w:val="00C92D60"/>
    <w:rsid w:val="00C92FDA"/>
    <w:rsid w:val="00C9337B"/>
    <w:rsid w:val="00C934D9"/>
    <w:rsid w:val="00C9382C"/>
    <w:rsid w:val="00C93D69"/>
    <w:rsid w:val="00C93FB3"/>
    <w:rsid w:val="00C94010"/>
    <w:rsid w:val="00C94462"/>
    <w:rsid w:val="00C94E5C"/>
    <w:rsid w:val="00C94F4C"/>
    <w:rsid w:val="00C952B0"/>
    <w:rsid w:val="00C95EB4"/>
    <w:rsid w:val="00C96358"/>
    <w:rsid w:val="00C96551"/>
    <w:rsid w:val="00C96781"/>
    <w:rsid w:val="00C967EC"/>
    <w:rsid w:val="00C974C2"/>
    <w:rsid w:val="00C9760B"/>
    <w:rsid w:val="00C977F3"/>
    <w:rsid w:val="00C97AC1"/>
    <w:rsid w:val="00C97C35"/>
    <w:rsid w:val="00C97E53"/>
    <w:rsid w:val="00C97FCC"/>
    <w:rsid w:val="00CA0A9A"/>
    <w:rsid w:val="00CA0E01"/>
    <w:rsid w:val="00CA1801"/>
    <w:rsid w:val="00CA1BB0"/>
    <w:rsid w:val="00CA1E18"/>
    <w:rsid w:val="00CA234F"/>
    <w:rsid w:val="00CA2F09"/>
    <w:rsid w:val="00CA2FD4"/>
    <w:rsid w:val="00CA31BF"/>
    <w:rsid w:val="00CA340A"/>
    <w:rsid w:val="00CA379E"/>
    <w:rsid w:val="00CA38B5"/>
    <w:rsid w:val="00CA39DB"/>
    <w:rsid w:val="00CA3B72"/>
    <w:rsid w:val="00CA3E57"/>
    <w:rsid w:val="00CA3F17"/>
    <w:rsid w:val="00CA42C8"/>
    <w:rsid w:val="00CA4C16"/>
    <w:rsid w:val="00CA5201"/>
    <w:rsid w:val="00CA5588"/>
    <w:rsid w:val="00CA58C6"/>
    <w:rsid w:val="00CA5D24"/>
    <w:rsid w:val="00CA6563"/>
    <w:rsid w:val="00CA677A"/>
    <w:rsid w:val="00CA6783"/>
    <w:rsid w:val="00CA703A"/>
    <w:rsid w:val="00CA7277"/>
    <w:rsid w:val="00CA74CF"/>
    <w:rsid w:val="00CA7A38"/>
    <w:rsid w:val="00CA7B55"/>
    <w:rsid w:val="00CB045E"/>
    <w:rsid w:val="00CB0477"/>
    <w:rsid w:val="00CB08D2"/>
    <w:rsid w:val="00CB0D6C"/>
    <w:rsid w:val="00CB189E"/>
    <w:rsid w:val="00CB1E0B"/>
    <w:rsid w:val="00CB1E39"/>
    <w:rsid w:val="00CB1F40"/>
    <w:rsid w:val="00CB216F"/>
    <w:rsid w:val="00CB26E7"/>
    <w:rsid w:val="00CB272B"/>
    <w:rsid w:val="00CB291D"/>
    <w:rsid w:val="00CB2AB4"/>
    <w:rsid w:val="00CB2BD8"/>
    <w:rsid w:val="00CB314A"/>
    <w:rsid w:val="00CB35AB"/>
    <w:rsid w:val="00CB3CD3"/>
    <w:rsid w:val="00CB3D45"/>
    <w:rsid w:val="00CB3D46"/>
    <w:rsid w:val="00CB46E3"/>
    <w:rsid w:val="00CB488C"/>
    <w:rsid w:val="00CB5667"/>
    <w:rsid w:val="00CB56B0"/>
    <w:rsid w:val="00CB5BEB"/>
    <w:rsid w:val="00CB6309"/>
    <w:rsid w:val="00CB6315"/>
    <w:rsid w:val="00CB6855"/>
    <w:rsid w:val="00CB6BE2"/>
    <w:rsid w:val="00CB6D8F"/>
    <w:rsid w:val="00CB7327"/>
    <w:rsid w:val="00CB76D6"/>
    <w:rsid w:val="00CB7EF6"/>
    <w:rsid w:val="00CB7EFE"/>
    <w:rsid w:val="00CC03F4"/>
    <w:rsid w:val="00CC06D0"/>
    <w:rsid w:val="00CC06E1"/>
    <w:rsid w:val="00CC09AE"/>
    <w:rsid w:val="00CC0B40"/>
    <w:rsid w:val="00CC0B80"/>
    <w:rsid w:val="00CC0FA7"/>
    <w:rsid w:val="00CC17AC"/>
    <w:rsid w:val="00CC182B"/>
    <w:rsid w:val="00CC1E45"/>
    <w:rsid w:val="00CC25B6"/>
    <w:rsid w:val="00CC2A32"/>
    <w:rsid w:val="00CC344E"/>
    <w:rsid w:val="00CC425C"/>
    <w:rsid w:val="00CC4341"/>
    <w:rsid w:val="00CC4978"/>
    <w:rsid w:val="00CC4AF9"/>
    <w:rsid w:val="00CC4ECE"/>
    <w:rsid w:val="00CC4ED9"/>
    <w:rsid w:val="00CC50A5"/>
    <w:rsid w:val="00CC54B7"/>
    <w:rsid w:val="00CC591B"/>
    <w:rsid w:val="00CC5A52"/>
    <w:rsid w:val="00CC5B1A"/>
    <w:rsid w:val="00CC5D28"/>
    <w:rsid w:val="00CC5FFE"/>
    <w:rsid w:val="00CC66EE"/>
    <w:rsid w:val="00CC6BEA"/>
    <w:rsid w:val="00CC6E62"/>
    <w:rsid w:val="00CC7482"/>
    <w:rsid w:val="00CC764D"/>
    <w:rsid w:val="00CC7C64"/>
    <w:rsid w:val="00CC7EDE"/>
    <w:rsid w:val="00CD0093"/>
    <w:rsid w:val="00CD0251"/>
    <w:rsid w:val="00CD0631"/>
    <w:rsid w:val="00CD0B07"/>
    <w:rsid w:val="00CD0E26"/>
    <w:rsid w:val="00CD0FF9"/>
    <w:rsid w:val="00CD112C"/>
    <w:rsid w:val="00CD1274"/>
    <w:rsid w:val="00CD13E5"/>
    <w:rsid w:val="00CD1445"/>
    <w:rsid w:val="00CD1C6F"/>
    <w:rsid w:val="00CD1EA0"/>
    <w:rsid w:val="00CD22D8"/>
    <w:rsid w:val="00CD239A"/>
    <w:rsid w:val="00CD2A0D"/>
    <w:rsid w:val="00CD2DC4"/>
    <w:rsid w:val="00CD34C3"/>
    <w:rsid w:val="00CD3622"/>
    <w:rsid w:val="00CD3694"/>
    <w:rsid w:val="00CD38A6"/>
    <w:rsid w:val="00CD3AE8"/>
    <w:rsid w:val="00CD3CDD"/>
    <w:rsid w:val="00CD44E4"/>
    <w:rsid w:val="00CD4A3C"/>
    <w:rsid w:val="00CD4BA4"/>
    <w:rsid w:val="00CD4F00"/>
    <w:rsid w:val="00CD5897"/>
    <w:rsid w:val="00CD5C15"/>
    <w:rsid w:val="00CD60CE"/>
    <w:rsid w:val="00CD6320"/>
    <w:rsid w:val="00CD6981"/>
    <w:rsid w:val="00CD6D94"/>
    <w:rsid w:val="00CD6F86"/>
    <w:rsid w:val="00CD7375"/>
    <w:rsid w:val="00CD7773"/>
    <w:rsid w:val="00CD7861"/>
    <w:rsid w:val="00CD7B12"/>
    <w:rsid w:val="00CD7E5A"/>
    <w:rsid w:val="00CD7EF0"/>
    <w:rsid w:val="00CE05C0"/>
    <w:rsid w:val="00CE06D6"/>
    <w:rsid w:val="00CE06EF"/>
    <w:rsid w:val="00CE0BE3"/>
    <w:rsid w:val="00CE0CEB"/>
    <w:rsid w:val="00CE108B"/>
    <w:rsid w:val="00CE111E"/>
    <w:rsid w:val="00CE157B"/>
    <w:rsid w:val="00CE1B7B"/>
    <w:rsid w:val="00CE1D1A"/>
    <w:rsid w:val="00CE1E62"/>
    <w:rsid w:val="00CE2313"/>
    <w:rsid w:val="00CE2404"/>
    <w:rsid w:val="00CE2989"/>
    <w:rsid w:val="00CE2F03"/>
    <w:rsid w:val="00CE3131"/>
    <w:rsid w:val="00CE390E"/>
    <w:rsid w:val="00CE3D52"/>
    <w:rsid w:val="00CE4102"/>
    <w:rsid w:val="00CE41CC"/>
    <w:rsid w:val="00CE41F2"/>
    <w:rsid w:val="00CE41FA"/>
    <w:rsid w:val="00CE42AE"/>
    <w:rsid w:val="00CE43D9"/>
    <w:rsid w:val="00CE44D9"/>
    <w:rsid w:val="00CE46B5"/>
    <w:rsid w:val="00CE503E"/>
    <w:rsid w:val="00CE5430"/>
    <w:rsid w:val="00CE5472"/>
    <w:rsid w:val="00CE5D4E"/>
    <w:rsid w:val="00CE5DB7"/>
    <w:rsid w:val="00CE5F09"/>
    <w:rsid w:val="00CE60BC"/>
    <w:rsid w:val="00CE6414"/>
    <w:rsid w:val="00CE6A4D"/>
    <w:rsid w:val="00CE7523"/>
    <w:rsid w:val="00CE7C15"/>
    <w:rsid w:val="00CE7D6B"/>
    <w:rsid w:val="00CF0ABD"/>
    <w:rsid w:val="00CF0C71"/>
    <w:rsid w:val="00CF0F89"/>
    <w:rsid w:val="00CF11A0"/>
    <w:rsid w:val="00CF130B"/>
    <w:rsid w:val="00CF20C9"/>
    <w:rsid w:val="00CF2589"/>
    <w:rsid w:val="00CF2698"/>
    <w:rsid w:val="00CF2C54"/>
    <w:rsid w:val="00CF2C83"/>
    <w:rsid w:val="00CF2D36"/>
    <w:rsid w:val="00CF2E2A"/>
    <w:rsid w:val="00CF342C"/>
    <w:rsid w:val="00CF3C3A"/>
    <w:rsid w:val="00CF41FF"/>
    <w:rsid w:val="00CF59FD"/>
    <w:rsid w:val="00CF5E9D"/>
    <w:rsid w:val="00CF698B"/>
    <w:rsid w:val="00CF702D"/>
    <w:rsid w:val="00CF71F5"/>
    <w:rsid w:val="00CF7204"/>
    <w:rsid w:val="00CF7403"/>
    <w:rsid w:val="00CF7663"/>
    <w:rsid w:val="00CF779D"/>
    <w:rsid w:val="00CF77BB"/>
    <w:rsid w:val="00CF7F28"/>
    <w:rsid w:val="00D00463"/>
    <w:rsid w:val="00D00C1B"/>
    <w:rsid w:val="00D00F84"/>
    <w:rsid w:val="00D0128D"/>
    <w:rsid w:val="00D01395"/>
    <w:rsid w:val="00D013BE"/>
    <w:rsid w:val="00D01F91"/>
    <w:rsid w:val="00D02C34"/>
    <w:rsid w:val="00D03672"/>
    <w:rsid w:val="00D03B14"/>
    <w:rsid w:val="00D03F23"/>
    <w:rsid w:val="00D03F5F"/>
    <w:rsid w:val="00D047AB"/>
    <w:rsid w:val="00D04B66"/>
    <w:rsid w:val="00D04BAF"/>
    <w:rsid w:val="00D04EE6"/>
    <w:rsid w:val="00D04FD2"/>
    <w:rsid w:val="00D05626"/>
    <w:rsid w:val="00D057DF"/>
    <w:rsid w:val="00D0594E"/>
    <w:rsid w:val="00D059B7"/>
    <w:rsid w:val="00D05C9A"/>
    <w:rsid w:val="00D06701"/>
    <w:rsid w:val="00D06B08"/>
    <w:rsid w:val="00D06C42"/>
    <w:rsid w:val="00D06F77"/>
    <w:rsid w:val="00D074AB"/>
    <w:rsid w:val="00D07CD6"/>
    <w:rsid w:val="00D07DEF"/>
    <w:rsid w:val="00D10449"/>
    <w:rsid w:val="00D11019"/>
    <w:rsid w:val="00D11026"/>
    <w:rsid w:val="00D1165E"/>
    <w:rsid w:val="00D11A55"/>
    <w:rsid w:val="00D11BEC"/>
    <w:rsid w:val="00D12025"/>
    <w:rsid w:val="00D12228"/>
    <w:rsid w:val="00D126E8"/>
    <w:rsid w:val="00D13E2C"/>
    <w:rsid w:val="00D13ED6"/>
    <w:rsid w:val="00D1424B"/>
    <w:rsid w:val="00D148D2"/>
    <w:rsid w:val="00D148E6"/>
    <w:rsid w:val="00D14D54"/>
    <w:rsid w:val="00D15116"/>
    <w:rsid w:val="00D153CA"/>
    <w:rsid w:val="00D15B60"/>
    <w:rsid w:val="00D15CF7"/>
    <w:rsid w:val="00D1601D"/>
    <w:rsid w:val="00D1606C"/>
    <w:rsid w:val="00D16400"/>
    <w:rsid w:val="00D16874"/>
    <w:rsid w:val="00D16DD4"/>
    <w:rsid w:val="00D16EB9"/>
    <w:rsid w:val="00D1782C"/>
    <w:rsid w:val="00D17B89"/>
    <w:rsid w:val="00D17FB9"/>
    <w:rsid w:val="00D20336"/>
    <w:rsid w:val="00D20B04"/>
    <w:rsid w:val="00D20DE2"/>
    <w:rsid w:val="00D21051"/>
    <w:rsid w:val="00D21553"/>
    <w:rsid w:val="00D2159A"/>
    <w:rsid w:val="00D215D3"/>
    <w:rsid w:val="00D21788"/>
    <w:rsid w:val="00D21FD3"/>
    <w:rsid w:val="00D22352"/>
    <w:rsid w:val="00D228B0"/>
    <w:rsid w:val="00D22979"/>
    <w:rsid w:val="00D22B59"/>
    <w:rsid w:val="00D230D7"/>
    <w:rsid w:val="00D230F2"/>
    <w:rsid w:val="00D234A0"/>
    <w:rsid w:val="00D23606"/>
    <w:rsid w:val="00D24060"/>
    <w:rsid w:val="00D248BF"/>
    <w:rsid w:val="00D24DC3"/>
    <w:rsid w:val="00D25468"/>
    <w:rsid w:val="00D25734"/>
    <w:rsid w:val="00D258BD"/>
    <w:rsid w:val="00D258F9"/>
    <w:rsid w:val="00D2604A"/>
    <w:rsid w:val="00D26171"/>
    <w:rsid w:val="00D261AF"/>
    <w:rsid w:val="00D26215"/>
    <w:rsid w:val="00D264BB"/>
    <w:rsid w:val="00D264FC"/>
    <w:rsid w:val="00D2658F"/>
    <w:rsid w:val="00D267C5"/>
    <w:rsid w:val="00D26926"/>
    <w:rsid w:val="00D26B8D"/>
    <w:rsid w:val="00D26F2D"/>
    <w:rsid w:val="00D26FA2"/>
    <w:rsid w:val="00D26FA5"/>
    <w:rsid w:val="00D27524"/>
    <w:rsid w:val="00D2773A"/>
    <w:rsid w:val="00D27BCD"/>
    <w:rsid w:val="00D27D5B"/>
    <w:rsid w:val="00D27D89"/>
    <w:rsid w:val="00D27FC8"/>
    <w:rsid w:val="00D302B5"/>
    <w:rsid w:val="00D303F6"/>
    <w:rsid w:val="00D3064A"/>
    <w:rsid w:val="00D306D1"/>
    <w:rsid w:val="00D3075B"/>
    <w:rsid w:val="00D30C0D"/>
    <w:rsid w:val="00D30EB7"/>
    <w:rsid w:val="00D30F84"/>
    <w:rsid w:val="00D310B4"/>
    <w:rsid w:val="00D315F8"/>
    <w:rsid w:val="00D31650"/>
    <w:rsid w:val="00D317D8"/>
    <w:rsid w:val="00D31FBF"/>
    <w:rsid w:val="00D320F6"/>
    <w:rsid w:val="00D323B8"/>
    <w:rsid w:val="00D327DB"/>
    <w:rsid w:val="00D32F5A"/>
    <w:rsid w:val="00D33815"/>
    <w:rsid w:val="00D338A6"/>
    <w:rsid w:val="00D340DE"/>
    <w:rsid w:val="00D344C3"/>
    <w:rsid w:val="00D3455D"/>
    <w:rsid w:val="00D3459E"/>
    <w:rsid w:val="00D349DB"/>
    <w:rsid w:val="00D34CBE"/>
    <w:rsid w:val="00D34CCF"/>
    <w:rsid w:val="00D3592A"/>
    <w:rsid w:val="00D3592E"/>
    <w:rsid w:val="00D3593C"/>
    <w:rsid w:val="00D35E41"/>
    <w:rsid w:val="00D364FD"/>
    <w:rsid w:val="00D36590"/>
    <w:rsid w:val="00D36A20"/>
    <w:rsid w:val="00D36EB7"/>
    <w:rsid w:val="00D36F8A"/>
    <w:rsid w:val="00D37321"/>
    <w:rsid w:val="00D37CF5"/>
    <w:rsid w:val="00D37EE1"/>
    <w:rsid w:val="00D4056D"/>
    <w:rsid w:val="00D40843"/>
    <w:rsid w:val="00D40A3B"/>
    <w:rsid w:val="00D410BD"/>
    <w:rsid w:val="00D41880"/>
    <w:rsid w:val="00D41EC2"/>
    <w:rsid w:val="00D427A4"/>
    <w:rsid w:val="00D42A7E"/>
    <w:rsid w:val="00D42E25"/>
    <w:rsid w:val="00D43763"/>
    <w:rsid w:val="00D43D90"/>
    <w:rsid w:val="00D43FA5"/>
    <w:rsid w:val="00D441C1"/>
    <w:rsid w:val="00D446D0"/>
    <w:rsid w:val="00D44C34"/>
    <w:rsid w:val="00D45880"/>
    <w:rsid w:val="00D45E37"/>
    <w:rsid w:val="00D468FE"/>
    <w:rsid w:val="00D46F74"/>
    <w:rsid w:val="00D47055"/>
    <w:rsid w:val="00D472B0"/>
    <w:rsid w:val="00D47743"/>
    <w:rsid w:val="00D47A72"/>
    <w:rsid w:val="00D47AD2"/>
    <w:rsid w:val="00D505D5"/>
    <w:rsid w:val="00D507DA"/>
    <w:rsid w:val="00D5083F"/>
    <w:rsid w:val="00D508C5"/>
    <w:rsid w:val="00D50952"/>
    <w:rsid w:val="00D50BB3"/>
    <w:rsid w:val="00D51182"/>
    <w:rsid w:val="00D51F14"/>
    <w:rsid w:val="00D52053"/>
    <w:rsid w:val="00D521DE"/>
    <w:rsid w:val="00D5244E"/>
    <w:rsid w:val="00D527AE"/>
    <w:rsid w:val="00D52987"/>
    <w:rsid w:val="00D53028"/>
    <w:rsid w:val="00D532C5"/>
    <w:rsid w:val="00D53A34"/>
    <w:rsid w:val="00D53EF1"/>
    <w:rsid w:val="00D53EF2"/>
    <w:rsid w:val="00D542C1"/>
    <w:rsid w:val="00D54457"/>
    <w:rsid w:val="00D54769"/>
    <w:rsid w:val="00D55152"/>
    <w:rsid w:val="00D552FD"/>
    <w:rsid w:val="00D55511"/>
    <w:rsid w:val="00D55EDD"/>
    <w:rsid w:val="00D56430"/>
    <w:rsid w:val="00D565C4"/>
    <w:rsid w:val="00D56B9F"/>
    <w:rsid w:val="00D57199"/>
    <w:rsid w:val="00D5763E"/>
    <w:rsid w:val="00D5779F"/>
    <w:rsid w:val="00D57B48"/>
    <w:rsid w:val="00D60168"/>
    <w:rsid w:val="00D60263"/>
    <w:rsid w:val="00D60599"/>
    <w:rsid w:val="00D607B2"/>
    <w:rsid w:val="00D6089D"/>
    <w:rsid w:val="00D612D9"/>
    <w:rsid w:val="00D6171E"/>
    <w:rsid w:val="00D618F9"/>
    <w:rsid w:val="00D61BA3"/>
    <w:rsid w:val="00D6208C"/>
    <w:rsid w:val="00D62892"/>
    <w:rsid w:val="00D6291F"/>
    <w:rsid w:val="00D62A13"/>
    <w:rsid w:val="00D62DCD"/>
    <w:rsid w:val="00D62FBD"/>
    <w:rsid w:val="00D6316D"/>
    <w:rsid w:val="00D63343"/>
    <w:rsid w:val="00D63678"/>
    <w:rsid w:val="00D63E96"/>
    <w:rsid w:val="00D63FD1"/>
    <w:rsid w:val="00D64649"/>
    <w:rsid w:val="00D65552"/>
    <w:rsid w:val="00D65C06"/>
    <w:rsid w:val="00D665E5"/>
    <w:rsid w:val="00D6677C"/>
    <w:rsid w:val="00D66881"/>
    <w:rsid w:val="00D66B53"/>
    <w:rsid w:val="00D6708E"/>
    <w:rsid w:val="00D671AE"/>
    <w:rsid w:val="00D6723E"/>
    <w:rsid w:val="00D672DA"/>
    <w:rsid w:val="00D673DA"/>
    <w:rsid w:val="00D6757F"/>
    <w:rsid w:val="00D67B41"/>
    <w:rsid w:val="00D70544"/>
    <w:rsid w:val="00D70D60"/>
    <w:rsid w:val="00D7103E"/>
    <w:rsid w:val="00D71346"/>
    <w:rsid w:val="00D7172B"/>
    <w:rsid w:val="00D71784"/>
    <w:rsid w:val="00D718E5"/>
    <w:rsid w:val="00D71B92"/>
    <w:rsid w:val="00D720FF"/>
    <w:rsid w:val="00D7238B"/>
    <w:rsid w:val="00D724E1"/>
    <w:rsid w:val="00D725EA"/>
    <w:rsid w:val="00D7260B"/>
    <w:rsid w:val="00D73426"/>
    <w:rsid w:val="00D73652"/>
    <w:rsid w:val="00D73B18"/>
    <w:rsid w:val="00D74422"/>
    <w:rsid w:val="00D74455"/>
    <w:rsid w:val="00D7466D"/>
    <w:rsid w:val="00D74A97"/>
    <w:rsid w:val="00D74DD9"/>
    <w:rsid w:val="00D75222"/>
    <w:rsid w:val="00D75A9E"/>
    <w:rsid w:val="00D75C80"/>
    <w:rsid w:val="00D76594"/>
    <w:rsid w:val="00D76994"/>
    <w:rsid w:val="00D76E85"/>
    <w:rsid w:val="00D76FE0"/>
    <w:rsid w:val="00D7721A"/>
    <w:rsid w:val="00D77B0F"/>
    <w:rsid w:val="00D8088D"/>
    <w:rsid w:val="00D80B3F"/>
    <w:rsid w:val="00D80E9A"/>
    <w:rsid w:val="00D811F3"/>
    <w:rsid w:val="00D816E7"/>
    <w:rsid w:val="00D818B2"/>
    <w:rsid w:val="00D81A9F"/>
    <w:rsid w:val="00D81C45"/>
    <w:rsid w:val="00D824E0"/>
    <w:rsid w:val="00D82AC3"/>
    <w:rsid w:val="00D82D38"/>
    <w:rsid w:val="00D82E03"/>
    <w:rsid w:val="00D82F87"/>
    <w:rsid w:val="00D82FB5"/>
    <w:rsid w:val="00D830D9"/>
    <w:rsid w:val="00D83322"/>
    <w:rsid w:val="00D8332E"/>
    <w:rsid w:val="00D8391C"/>
    <w:rsid w:val="00D83BD6"/>
    <w:rsid w:val="00D83CC0"/>
    <w:rsid w:val="00D83EC5"/>
    <w:rsid w:val="00D84836"/>
    <w:rsid w:val="00D84FDA"/>
    <w:rsid w:val="00D858E2"/>
    <w:rsid w:val="00D859CC"/>
    <w:rsid w:val="00D85CAD"/>
    <w:rsid w:val="00D860F8"/>
    <w:rsid w:val="00D869A1"/>
    <w:rsid w:val="00D869DE"/>
    <w:rsid w:val="00D86C05"/>
    <w:rsid w:val="00D87471"/>
    <w:rsid w:val="00D87973"/>
    <w:rsid w:val="00D87ED8"/>
    <w:rsid w:val="00D87FFD"/>
    <w:rsid w:val="00D90F84"/>
    <w:rsid w:val="00D91250"/>
    <w:rsid w:val="00D915FC"/>
    <w:rsid w:val="00D91A69"/>
    <w:rsid w:val="00D921CC"/>
    <w:rsid w:val="00D92368"/>
    <w:rsid w:val="00D924BA"/>
    <w:rsid w:val="00D926CF"/>
    <w:rsid w:val="00D9271C"/>
    <w:rsid w:val="00D92797"/>
    <w:rsid w:val="00D92AF9"/>
    <w:rsid w:val="00D92C7B"/>
    <w:rsid w:val="00D93292"/>
    <w:rsid w:val="00D937F7"/>
    <w:rsid w:val="00D9494B"/>
    <w:rsid w:val="00D95334"/>
    <w:rsid w:val="00D95388"/>
    <w:rsid w:val="00D9607A"/>
    <w:rsid w:val="00D96733"/>
    <w:rsid w:val="00D9692E"/>
    <w:rsid w:val="00D96B39"/>
    <w:rsid w:val="00D96F32"/>
    <w:rsid w:val="00D9733D"/>
    <w:rsid w:val="00D97468"/>
    <w:rsid w:val="00D97716"/>
    <w:rsid w:val="00D978A9"/>
    <w:rsid w:val="00D97A49"/>
    <w:rsid w:val="00DA0186"/>
    <w:rsid w:val="00DA03A5"/>
    <w:rsid w:val="00DA03AE"/>
    <w:rsid w:val="00DA078F"/>
    <w:rsid w:val="00DA159C"/>
    <w:rsid w:val="00DA1AF7"/>
    <w:rsid w:val="00DA26DE"/>
    <w:rsid w:val="00DA2B22"/>
    <w:rsid w:val="00DA3553"/>
    <w:rsid w:val="00DA36B6"/>
    <w:rsid w:val="00DA4154"/>
    <w:rsid w:val="00DA48E7"/>
    <w:rsid w:val="00DA4918"/>
    <w:rsid w:val="00DA4B2F"/>
    <w:rsid w:val="00DA4C42"/>
    <w:rsid w:val="00DA4E96"/>
    <w:rsid w:val="00DA56E3"/>
    <w:rsid w:val="00DA5749"/>
    <w:rsid w:val="00DA5923"/>
    <w:rsid w:val="00DA5BB6"/>
    <w:rsid w:val="00DA5C33"/>
    <w:rsid w:val="00DA68DE"/>
    <w:rsid w:val="00DA69F3"/>
    <w:rsid w:val="00DA6BB4"/>
    <w:rsid w:val="00DA7153"/>
    <w:rsid w:val="00DA757A"/>
    <w:rsid w:val="00DB06F1"/>
    <w:rsid w:val="00DB08BE"/>
    <w:rsid w:val="00DB0A96"/>
    <w:rsid w:val="00DB0EA2"/>
    <w:rsid w:val="00DB0F25"/>
    <w:rsid w:val="00DB1405"/>
    <w:rsid w:val="00DB170B"/>
    <w:rsid w:val="00DB1C27"/>
    <w:rsid w:val="00DB1DC8"/>
    <w:rsid w:val="00DB1EC7"/>
    <w:rsid w:val="00DB21DA"/>
    <w:rsid w:val="00DB2ABF"/>
    <w:rsid w:val="00DB2FD3"/>
    <w:rsid w:val="00DB3361"/>
    <w:rsid w:val="00DB36E4"/>
    <w:rsid w:val="00DB38A8"/>
    <w:rsid w:val="00DB3AAE"/>
    <w:rsid w:val="00DB3FBE"/>
    <w:rsid w:val="00DB4058"/>
    <w:rsid w:val="00DB47A8"/>
    <w:rsid w:val="00DB4867"/>
    <w:rsid w:val="00DB489D"/>
    <w:rsid w:val="00DB4FE8"/>
    <w:rsid w:val="00DB5080"/>
    <w:rsid w:val="00DB5154"/>
    <w:rsid w:val="00DB55A3"/>
    <w:rsid w:val="00DB5831"/>
    <w:rsid w:val="00DB67AF"/>
    <w:rsid w:val="00DB6B66"/>
    <w:rsid w:val="00DB6CA4"/>
    <w:rsid w:val="00DB6E32"/>
    <w:rsid w:val="00DB7AA7"/>
    <w:rsid w:val="00DB7C67"/>
    <w:rsid w:val="00DB7EDC"/>
    <w:rsid w:val="00DB7F7A"/>
    <w:rsid w:val="00DC0010"/>
    <w:rsid w:val="00DC0AC8"/>
    <w:rsid w:val="00DC0D51"/>
    <w:rsid w:val="00DC0E04"/>
    <w:rsid w:val="00DC12A4"/>
    <w:rsid w:val="00DC1B6B"/>
    <w:rsid w:val="00DC1C7C"/>
    <w:rsid w:val="00DC1CB2"/>
    <w:rsid w:val="00DC2881"/>
    <w:rsid w:val="00DC2993"/>
    <w:rsid w:val="00DC2D66"/>
    <w:rsid w:val="00DC2F77"/>
    <w:rsid w:val="00DC3330"/>
    <w:rsid w:val="00DC3391"/>
    <w:rsid w:val="00DC3AA4"/>
    <w:rsid w:val="00DC3BC6"/>
    <w:rsid w:val="00DC41F8"/>
    <w:rsid w:val="00DC484C"/>
    <w:rsid w:val="00DC49D4"/>
    <w:rsid w:val="00DC4F6C"/>
    <w:rsid w:val="00DC5551"/>
    <w:rsid w:val="00DC5642"/>
    <w:rsid w:val="00DC5698"/>
    <w:rsid w:val="00DC56A3"/>
    <w:rsid w:val="00DC5821"/>
    <w:rsid w:val="00DC59A6"/>
    <w:rsid w:val="00DC5AAC"/>
    <w:rsid w:val="00DC5DB0"/>
    <w:rsid w:val="00DC5EC6"/>
    <w:rsid w:val="00DC5FC2"/>
    <w:rsid w:val="00DC5FF3"/>
    <w:rsid w:val="00DC606E"/>
    <w:rsid w:val="00DC616E"/>
    <w:rsid w:val="00DC6C89"/>
    <w:rsid w:val="00DC70BF"/>
    <w:rsid w:val="00DC7168"/>
    <w:rsid w:val="00DC72E4"/>
    <w:rsid w:val="00DC74B4"/>
    <w:rsid w:val="00DC79EA"/>
    <w:rsid w:val="00DC7CD5"/>
    <w:rsid w:val="00DC7D39"/>
    <w:rsid w:val="00DD0740"/>
    <w:rsid w:val="00DD0AC9"/>
    <w:rsid w:val="00DD0C5F"/>
    <w:rsid w:val="00DD0D4D"/>
    <w:rsid w:val="00DD1BA3"/>
    <w:rsid w:val="00DD1FB4"/>
    <w:rsid w:val="00DD208C"/>
    <w:rsid w:val="00DD2533"/>
    <w:rsid w:val="00DD2CAB"/>
    <w:rsid w:val="00DD3118"/>
    <w:rsid w:val="00DD315B"/>
    <w:rsid w:val="00DD37FA"/>
    <w:rsid w:val="00DD3855"/>
    <w:rsid w:val="00DD44B4"/>
    <w:rsid w:val="00DD53A4"/>
    <w:rsid w:val="00DD575B"/>
    <w:rsid w:val="00DD60EE"/>
    <w:rsid w:val="00DD6400"/>
    <w:rsid w:val="00DD6A55"/>
    <w:rsid w:val="00DD6A58"/>
    <w:rsid w:val="00DD75AE"/>
    <w:rsid w:val="00DD7B9A"/>
    <w:rsid w:val="00DE0BAD"/>
    <w:rsid w:val="00DE0F85"/>
    <w:rsid w:val="00DE0F98"/>
    <w:rsid w:val="00DE11BE"/>
    <w:rsid w:val="00DE16E7"/>
    <w:rsid w:val="00DE1B29"/>
    <w:rsid w:val="00DE1E17"/>
    <w:rsid w:val="00DE2047"/>
    <w:rsid w:val="00DE22A6"/>
    <w:rsid w:val="00DE3221"/>
    <w:rsid w:val="00DE355F"/>
    <w:rsid w:val="00DE396E"/>
    <w:rsid w:val="00DE3F90"/>
    <w:rsid w:val="00DE472F"/>
    <w:rsid w:val="00DE4C14"/>
    <w:rsid w:val="00DE4D89"/>
    <w:rsid w:val="00DE4F82"/>
    <w:rsid w:val="00DE5129"/>
    <w:rsid w:val="00DE5A23"/>
    <w:rsid w:val="00DE5C23"/>
    <w:rsid w:val="00DE64F4"/>
    <w:rsid w:val="00DE662E"/>
    <w:rsid w:val="00DE6711"/>
    <w:rsid w:val="00DE7515"/>
    <w:rsid w:val="00DE75F7"/>
    <w:rsid w:val="00DE78D5"/>
    <w:rsid w:val="00DE7FBB"/>
    <w:rsid w:val="00DF03C0"/>
    <w:rsid w:val="00DF053B"/>
    <w:rsid w:val="00DF0635"/>
    <w:rsid w:val="00DF0822"/>
    <w:rsid w:val="00DF0F0A"/>
    <w:rsid w:val="00DF11E4"/>
    <w:rsid w:val="00DF14B2"/>
    <w:rsid w:val="00DF1A94"/>
    <w:rsid w:val="00DF1D56"/>
    <w:rsid w:val="00DF1DC0"/>
    <w:rsid w:val="00DF1E44"/>
    <w:rsid w:val="00DF2245"/>
    <w:rsid w:val="00DF2281"/>
    <w:rsid w:val="00DF32A5"/>
    <w:rsid w:val="00DF353E"/>
    <w:rsid w:val="00DF3602"/>
    <w:rsid w:val="00DF3741"/>
    <w:rsid w:val="00DF3E85"/>
    <w:rsid w:val="00DF3EF7"/>
    <w:rsid w:val="00DF3F4D"/>
    <w:rsid w:val="00DF4110"/>
    <w:rsid w:val="00DF4152"/>
    <w:rsid w:val="00DF43A3"/>
    <w:rsid w:val="00DF480D"/>
    <w:rsid w:val="00DF4855"/>
    <w:rsid w:val="00DF4D3B"/>
    <w:rsid w:val="00DF4FA2"/>
    <w:rsid w:val="00DF4FA6"/>
    <w:rsid w:val="00DF5404"/>
    <w:rsid w:val="00DF5563"/>
    <w:rsid w:val="00DF588E"/>
    <w:rsid w:val="00DF5A97"/>
    <w:rsid w:val="00DF6536"/>
    <w:rsid w:val="00DF661B"/>
    <w:rsid w:val="00DF6801"/>
    <w:rsid w:val="00DF6803"/>
    <w:rsid w:val="00DF6A08"/>
    <w:rsid w:val="00DF6F03"/>
    <w:rsid w:val="00DF700B"/>
    <w:rsid w:val="00DF70ED"/>
    <w:rsid w:val="00DF715C"/>
    <w:rsid w:val="00DF7283"/>
    <w:rsid w:val="00DF7481"/>
    <w:rsid w:val="00DF76CB"/>
    <w:rsid w:val="00DF7BB5"/>
    <w:rsid w:val="00DF7ED8"/>
    <w:rsid w:val="00E00614"/>
    <w:rsid w:val="00E00A08"/>
    <w:rsid w:val="00E00AD6"/>
    <w:rsid w:val="00E00C2D"/>
    <w:rsid w:val="00E01194"/>
    <w:rsid w:val="00E01282"/>
    <w:rsid w:val="00E01642"/>
    <w:rsid w:val="00E01ABE"/>
    <w:rsid w:val="00E01CCD"/>
    <w:rsid w:val="00E02228"/>
    <w:rsid w:val="00E02340"/>
    <w:rsid w:val="00E026EC"/>
    <w:rsid w:val="00E02C60"/>
    <w:rsid w:val="00E031C3"/>
    <w:rsid w:val="00E03B25"/>
    <w:rsid w:val="00E0427D"/>
    <w:rsid w:val="00E049B8"/>
    <w:rsid w:val="00E049F7"/>
    <w:rsid w:val="00E04BCA"/>
    <w:rsid w:val="00E04CE1"/>
    <w:rsid w:val="00E051B2"/>
    <w:rsid w:val="00E05275"/>
    <w:rsid w:val="00E05AAD"/>
    <w:rsid w:val="00E05B67"/>
    <w:rsid w:val="00E05FFC"/>
    <w:rsid w:val="00E064BE"/>
    <w:rsid w:val="00E06560"/>
    <w:rsid w:val="00E06694"/>
    <w:rsid w:val="00E066E0"/>
    <w:rsid w:val="00E0680F"/>
    <w:rsid w:val="00E06882"/>
    <w:rsid w:val="00E06B3E"/>
    <w:rsid w:val="00E07040"/>
    <w:rsid w:val="00E0716C"/>
    <w:rsid w:val="00E07363"/>
    <w:rsid w:val="00E07463"/>
    <w:rsid w:val="00E0771D"/>
    <w:rsid w:val="00E079A7"/>
    <w:rsid w:val="00E07EAF"/>
    <w:rsid w:val="00E07FD5"/>
    <w:rsid w:val="00E10105"/>
    <w:rsid w:val="00E10931"/>
    <w:rsid w:val="00E10E04"/>
    <w:rsid w:val="00E1106A"/>
    <w:rsid w:val="00E11212"/>
    <w:rsid w:val="00E11677"/>
    <w:rsid w:val="00E11B03"/>
    <w:rsid w:val="00E11F08"/>
    <w:rsid w:val="00E12074"/>
    <w:rsid w:val="00E1241A"/>
    <w:rsid w:val="00E124BE"/>
    <w:rsid w:val="00E12AEA"/>
    <w:rsid w:val="00E12C39"/>
    <w:rsid w:val="00E13206"/>
    <w:rsid w:val="00E13279"/>
    <w:rsid w:val="00E1387C"/>
    <w:rsid w:val="00E13932"/>
    <w:rsid w:val="00E14C70"/>
    <w:rsid w:val="00E14D8E"/>
    <w:rsid w:val="00E15080"/>
    <w:rsid w:val="00E15637"/>
    <w:rsid w:val="00E16682"/>
    <w:rsid w:val="00E166D6"/>
    <w:rsid w:val="00E16A6D"/>
    <w:rsid w:val="00E16EB7"/>
    <w:rsid w:val="00E17266"/>
    <w:rsid w:val="00E17425"/>
    <w:rsid w:val="00E1750A"/>
    <w:rsid w:val="00E17562"/>
    <w:rsid w:val="00E178F1"/>
    <w:rsid w:val="00E203A8"/>
    <w:rsid w:val="00E20799"/>
    <w:rsid w:val="00E20912"/>
    <w:rsid w:val="00E20EED"/>
    <w:rsid w:val="00E215F1"/>
    <w:rsid w:val="00E2170B"/>
    <w:rsid w:val="00E219BF"/>
    <w:rsid w:val="00E22998"/>
    <w:rsid w:val="00E22CBD"/>
    <w:rsid w:val="00E22FCF"/>
    <w:rsid w:val="00E23151"/>
    <w:rsid w:val="00E2399F"/>
    <w:rsid w:val="00E239C6"/>
    <w:rsid w:val="00E24357"/>
    <w:rsid w:val="00E24439"/>
    <w:rsid w:val="00E245DC"/>
    <w:rsid w:val="00E2481E"/>
    <w:rsid w:val="00E24AEF"/>
    <w:rsid w:val="00E24BD3"/>
    <w:rsid w:val="00E2500B"/>
    <w:rsid w:val="00E25265"/>
    <w:rsid w:val="00E25272"/>
    <w:rsid w:val="00E25543"/>
    <w:rsid w:val="00E2565F"/>
    <w:rsid w:val="00E257CA"/>
    <w:rsid w:val="00E25C6E"/>
    <w:rsid w:val="00E26440"/>
    <w:rsid w:val="00E268FE"/>
    <w:rsid w:val="00E26F16"/>
    <w:rsid w:val="00E273D9"/>
    <w:rsid w:val="00E27A8E"/>
    <w:rsid w:val="00E27B1D"/>
    <w:rsid w:val="00E27E4B"/>
    <w:rsid w:val="00E30302"/>
    <w:rsid w:val="00E3041A"/>
    <w:rsid w:val="00E3043C"/>
    <w:rsid w:val="00E3051E"/>
    <w:rsid w:val="00E30AD5"/>
    <w:rsid w:val="00E30B11"/>
    <w:rsid w:val="00E30CD9"/>
    <w:rsid w:val="00E31327"/>
    <w:rsid w:val="00E31402"/>
    <w:rsid w:val="00E315A2"/>
    <w:rsid w:val="00E319F7"/>
    <w:rsid w:val="00E31E54"/>
    <w:rsid w:val="00E32415"/>
    <w:rsid w:val="00E3255B"/>
    <w:rsid w:val="00E326BF"/>
    <w:rsid w:val="00E32DF6"/>
    <w:rsid w:val="00E332AE"/>
    <w:rsid w:val="00E33465"/>
    <w:rsid w:val="00E336DD"/>
    <w:rsid w:val="00E33905"/>
    <w:rsid w:val="00E342F6"/>
    <w:rsid w:val="00E344F9"/>
    <w:rsid w:val="00E34629"/>
    <w:rsid w:val="00E35023"/>
    <w:rsid w:val="00E350D8"/>
    <w:rsid w:val="00E3511A"/>
    <w:rsid w:val="00E35240"/>
    <w:rsid w:val="00E35910"/>
    <w:rsid w:val="00E35B47"/>
    <w:rsid w:val="00E35BD7"/>
    <w:rsid w:val="00E35ED9"/>
    <w:rsid w:val="00E361AC"/>
    <w:rsid w:val="00E3622C"/>
    <w:rsid w:val="00E36279"/>
    <w:rsid w:val="00E36502"/>
    <w:rsid w:val="00E37230"/>
    <w:rsid w:val="00E37470"/>
    <w:rsid w:val="00E37634"/>
    <w:rsid w:val="00E37855"/>
    <w:rsid w:val="00E37A79"/>
    <w:rsid w:val="00E37A7E"/>
    <w:rsid w:val="00E37BE6"/>
    <w:rsid w:val="00E37E85"/>
    <w:rsid w:val="00E404A4"/>
    <w:rsid w:val="00E406EA"/>
    <w:rsid w:val="00E40BB6"/>
    <w:rsid w:val="00E411BA"/>
    <w:rsid w:val="00E415A8"/>
    <w:rsid w:val="00E42283"/>
    <w:rsid w:val="00E422AB"/>
    <w:rsid w:val="00E426CD"/>
    <w:rsid w:val="00E42C77"/>
    <w:rsid w:val="00E43DC6"/>
    <w:rsid w:val="00E440F6"/>
    <w:rsid w:val="00E4413F"/>
    <w:rsid w:val="00E4448D"/>
    <w:rsid w:val="00E4455A"/>
    <w:rsid w:val="00E44589"/>
    <w:rsid w:val="00E4496C"/>
    <w:rsid w:val="00E44A6D"/>
    <w:rsid w:val="00E44B8D"/>
    <w:rsid w:val="00E44DC7"/>
    <w:rsid w:val="00E45392"/>
    <w:rsid w:val="00E457B8"/>
    <w:rsid w:val="00E45EB9"/>
    <w:rsid w:val="00E466B4"/>
    <w:rsid w:val="00E46941"/>
    <w:rsid w:val="00E46A17"/>
    <w:rsid w:val="00E46BA1"/>
    <w:rsid w:val="00E46F57"/>
    <w:rsid w:val="00E47025"/>
    <w:rsid w:val="00E470F8"/>
    <w:rsid w:val="00E47346"/>
    <w:rsid w:val="00E47365"/>
    <w:rsid w:val="00E47445"/>
    <w:rsid w:val="00E47725"/>
    <w:rsid w:val="00E478AB"/>
    <w:rsid w:val="00E47F58"/>
    <w:rsid w:val="00E500EF"/>
    <w:rsid w:val="00E50280"/>
    <w:rsid w:val="00E512BF"/>
    <w:rsid w:val="00E515DD"/>
    <w:rsid w:val="00E517BC"/>
    <w:rsid w:val="00E5194F"/>
    <w:rsid w:val="00E5312C"/>
    <w:rsid w:val="00E5316E"/>
    <w:rsid w:val="00E536F2"/>
    <w:rsid w:val="00E541C9"/>
    <w:rsid w:val="00E541FE"/>
    <w:rsid w:val="00E54367"/>
    <w:rsid w:val="00E543FE"/>
    <w:rsid w:val="00E54F69"/>
    <w:rsid w:val="00E551B2"/>
    <w:rsid w:val="00E55229"/>
    <w:rsid w:val="00E55DF8"/>
    <w:rsid w:val="00E56063"/>
    <w:rsid w:val="00E56483"/>
    <w:rsid w:val="00E565D4"/>
    <w:rsid w:val="00E565F3"/>
    <w:rsid w:val="00E56730"/>
    <w:rsid w:val="00E5679B"/>
    <w:rsid w:val="00E57661"/>
    <w:rsid w:val="00E57D53"/>
    <w:rsid w:val="00E60AC5"/>
    <w:rsid w:val="00E60CA0"/>
    <w:rsid w:val="00E617FA"/>
    <w:rsid w:val="00E62DB6"/>
    <w:rsid w:val="00E632A4"/>
    <w:rsid w:val="00E63591"/>
    <w:rsid w:val="00E63709"/>
    <w:rsid w:val="00E63A1A"/>
    <w:rsid w:val="00E63B9D"/>
    <w:rsid w:val="00E63D50"/>
    <w:rsid w:val="00E63E7D"/>
    <w:rsid w:val="00E643CB"/>
    <w:rsid w:val="00E64678"/>
    <w:rsid w:val="00E64837"/>
    <w:rsid w:val="00E64AC4"/>
    <w:rsid w:val="00E64EE2"/>
    <w:rsid w:val="00E65470"/>
    <w:rsid w:val="00E6554B"/>
    <w:rsid w:val="00E655A2"/>
    <w:rsid w:val="00E65615"/>
    <w:rsid w:val="00E6565F"/>
    <w:rsid w:val="00E65A93"/>
    <w:rsid w:val="00E661FD"/>
    <w:rsid w:val="00E6653B"/>
    <w:rsid w:val="00E66709"/>
    <w:rsid w:val="00E67042"/>
    <w:rsid w:val="00E67253"/>
    <w:rsid w:val="00E67392"/>
    <w:rsid w:val="00E67433"/>
    <w:rsid w:val="00E674CD"/>
    <w:rsid w:val="00E67B1C"/>
    <w:rsid w:val="00E708F8"/>
    <w:rsid w:val="00E70967"/>
    <w:rsid w:val="00E70BD6"/>
    <w:rsid w:val="00E70C76"/>
    <w:rsid w:val="00E70CE2"/>
    <w:rsid w:val="00E70D78"/>
    <w:rsid w:val="00E70E52"/>
    <w:rsid w:val="00E70E79"/>
    <w:rsid w:val="00E710C7"/>
    <w:rsid w:val="00E71230"/>
    <w:rsid w:val="00E71632"/>
    <w:rsid w:val="00E7167D"/>
    <w:rsid w:val="00E71863"/>
    <w:rsid w:val="00E71CC1"/>
    <w:rsid w:val="00E72572"/>
    <w:rsid w:val="00E725C1"/>
    <w:rsid w:val="00E72A5D"/>
    <w:rsid w:val="00E72F2A"/>
    <w:rsid w:val="00E730A7"/>
    <w:rsid w:val="00E73B4D"/>
    <w:rsid w:val="00E73E3A"/>
    <w:rsid w:val="00E74015"/>
    <w:rsid w:val="00E743BA"/>
    <w:rsid w:val="00E74D21"/>
    <w:rsid w:val="00E74E00"/>
    <w:rsid w:val="00E74E16"/>
    <w:rsid w:val="00E74E43"/>
    <w:rsid w:val="00E754C9"/>
    <w:rsid w:val="00E75626"/>
    <w:rsid w:val="00E75927"/>
    <w:rsid w:val="00E75FAA"/>
    <w:rsid w:val="00E76282"/>
    <w:rsid w:val="00E765F4"/>
    <w:rsid w:val="00E770B2"/>
    <w:rsid w:val="00E774C3"/>
    <w:rsid w:val="00E775D6"/>
    <w:rsid w:val="00E77A8B"/>
    <w:rsid w:val="00E77B57"/>
    <w:rsid w:val="00E77C83"/>
    <w:rsid w:val="00E77FA1"/>
    <w:rsid w:val="00E8020B"/>
    <w:rsid w:val="00E80875"/>
    <w:rsid w:val="00E80ACB"/>
    <w:rsid w:val="00E81DF9"/>
    <w:rsid w:val="00E82BCE"/>
    <w:rsid w:val="00E82C8F"/>
    <w:rsid w:val="00E82CF3"/>
    <w:rsid w:val="00E83374"/>
    <w:rsid w:val="00E83A47"/>
    <w:rsid w:val="00E83C7D"/>
    <w:rsid w:val="00E83CB4"/>
    <w:rsid w:val="00E83E4E"/>
    <w:rsid w:val="00E83EB9"/>
    <w:rsid w:val="00E83F98"/>
    <w:rsid w:val="00E84299"/>
    <w:rsid w:val="00E84419"/>
    <w:rsid w:val="00E84BF5"/>
    <w:rsid w:val="00E84D5B"/>
    <w:rsid w:val="00E84DB9"/>
    <w:rsid w:val="00E8549D"/>
    <w:rsid w:val="00E85699"/>
    <w:rsid w:val="00E858C2"/>
    <w:rsid w:val="00E85B5E"/>
    <w:rsid w:val="00E85BCD"/>
    <w:rsid w:val="00E85BF7"/>
    <w:rsid w:val="00E85E76"/>
    <w:rsid w:val="00E85FDC"/>
    <w:rsid w:val="00E8677D"/>
    <w:rsid w:val="00E86AD7"/>
    <w:rsid w:val="00E86C90"/>
    <w:rsid w:val="00E872B8"/>
    <w:rsid w:val="00E87591"/>
    <w:rsid w:val="00E87727"/>
    <w:rsid w:val="00E87B4D"/>
    <w:rsid w:val="00E87BC8"/>
    <w:rsid w:val="00E904A3"/>
    <w:rsid w:val="00E90E27"/>
    <w:rsid w:val="00E9181C"/>
    <w:rsid w:val="00E92E9C"/>
    <w:rsid w:val="00E92EB8"/>
    <w:rsid w:val="00E933A2"/>
    <w:rsid w:val="00E9428E"/>
    <w:rsid w:val="00E942D9"/>
    <w:rsid w:val="00E944E5"/>
    <w:rsid w:val="00E95072"/>
    <w:rsid w:val="00E95BEA"/>
    <w:rsid w:val="00E95F7B"/>
    <w:rsid w:val="00E9607C"/>
    <w:rsid w:val="00E96484"/>
    <w:rsid w:val="00E965D2"/>
    <w:rsid w:val="00E967D8"/>
    <w:rsid w:val="00E9683E"/>
    <w:rsid w:val="00E96C15"/>
    <w:rsid w:val="00E96D6B"/>
    <w:rsid w:val="00E973E6"/>
    <w:rsid w:val="00E979F4"/>
    <w:rsid w:val="00E97B17"/>
    <w:rsid w:val="00E97B74"/>
    <w:rsid w:val="00E97E7A"/>
    <w:rsid w:val="00EA00C9"/>
    <w:rsid w:val="00EA033C"/>
    <w:rsid w:val="00EA0777"/>
    <w:rsid w:val="00EA07E6"/>
    <w:rsid w:val="00EA0F88"/>
    <w:rsid w:val="00EA1C4D"/>
    <w:rsid w:val="00EA29E7"/>
    <w:rsid w:val="00EA2A64"/>
    <w:rsid w:val="00EA2A69"/>
    <w:rsid w:val="00EA35E8"/>
    <w:rsid w:val="00EA4281"/>
    <w:rsid w:val="00EA42FD"/>
    <w:rsid w:val="00EA491E"/>
    <w:rsid w:val="00EA4E10"/>
    <w:rsid w:val="00EA4FE2"/>
    <w:rsid w:val="00EA534C"/>
    <w:rsid w:val="00EA5AD1"/>
    <w:rsid w:val="00EA60CA"/>
    <w:rsid w:val="00EA64E3"/>
    <w:rsid w:val="00EA6BBF"/>
    <w:rsid w:val="00EA6EB1"/>
    <w:rsid w:val="00EA7686"/>
    <w:rsid w:val="00EA7AA3"/>
    <w:rsid w:val="00EA7BB6"/>
    <w:rsid w:val="00EB00D7"/>
    <w:rsid w:val="00EB012A"/>
    <w:rsid w:val="00EB0306"/>
    <w:rsid w:val="00EB0683"/>
    <w:rsid w:val="00EB0886"/>
    <w:rsid w:val="00EB09B5"/>
    <w:rsid w:val="00EB0D9C"/>
    <w:rsid w:val="00EB0E9E"/>
    <w:rsid w:val="00EB0EEF"/>
    <w:rsid w:val="00EB11A0"/>
    <w:rsid w:val="00EB1461"/>
    <w:rsid w:val="00EB1B86"/>
    <w:rsid w:val="00EB1DD6"/>
    <w:rsid w:val="00EB1F75"/>
    <w:rsid w:val="00EB2075"/>
    <w:rsid w:val="00EB20B9"/>
    <w:rsid w:val="00EB224F"/>
    <w:rsid w:val="00EB2365"/>
    <w:rsid w:val="00EB2617"/>
    <w:rsid w:val="00EB2CAD"/>
    <w:rsid w:val="00EB2E4E"/>
    <w:rsid w:val="00EB32D2"/>
    <w:rsid w:val="00EB3E31"/>
    <w:rsid w:val="00EB41E1"/>
    <w:rsid w:val="00EB49D5"/>
    <w:rsid w:val="00EB5591"/>
    <w:rsid w:val="00EB579B"/>
    <w:rsid w:val="00EB6223"/>
    <w:rsid w:val="00EB6346"/>
    <w:rsid w:val="00EB64B6"/>
    <w:rsid w:val="00EB65A1"/>
    <w:rsid w:val="00EB6B4E"/>
    <w:rsid w:val="00EB70EB"/>
    <w:rsid w:val="00EB7244"/>
    <w:rsid w:val="00EB73BC"/>
    <w:rsid w:val="00EB7499"/>
    <w:rsid w:val="00EB76CF"/>
    <w:rsid w:val="00EB7973"/>
    <w:rsid w:val="00EB7D42"/>
    <w:rsid w:val="00EC06AC"/>
    <w:rsid w:val="00EC0D24"/>
    <w:rsid w:val="00EC0FF2"/>
    <w:rsid w:val="00EC1517"/>
    <w:rsid w:val="00EC164C"/>
    <w:rsid w:val="00EC2453"/>
    <w:rsid w:val="00EC24A1"/>
    <w:rsid w:val="00EC25FF"/>
    <w:rsid w:val="00EC270D"/>
    <w:rsid w:val="00EC2F71"/>
    <w:rsid w:val="00EC2FCB"/>
    <w:rsid w:val="00EC3338"/>
    <w:rsid w:val="00EC3775"/>
    <w:rsid w:val="00EC3D34"/>
    <w:rsid w:val="00EC3E33"/>
    <w:rsid w:val="00EC401B"/>
    <w:rsid w:val="00EC4326"/>
    <w:rsid w:val="00EC4D54"/>
    <w:rsid w:val="00EC4EF8"/>
    <w:rsid w:val="00EC5047"/>
    <w:rsid w:val="00EC5FA9"/>
    <w:rsid w:val="00EC61DB"/>
    <w:rsid w:val="00EC6252"/>
    <w:rsid w:val="00EC6267"/>
    <w:rsid w:val="00EC6975"/>
    <w:rsid w:val="00EC7588"/>
    <w:rsid w:val="00EC7591"/>
    <w:rsid w:val="00EC7630"/>
    <w:rsid w:val="00EC7CDB"/>
    <w:rsid w:val="00EC7FE6"/>
    <w:rsid w:val="00ED06FE"/>
    <w:rsid w:val="00ED083F"/>
    <w:rsid w:val="00ED0C6D"/>
    <w:rsid w:val="00ED1216"/>
    <w:rsid w:val="00ED1686"/>
    <w:rsid w:val="00ED1C62"/>
    <w:rsid w:val="00ED224B"/>
    <w:rsid w:val="00ED2B41"/>
    <w:rsid w:val="00ED2C37"/>
    <w:rsid w:val="00ED2EDF"/>
    <w:rsid w:val="00ED3339"/>
    <w:rsid w:val="00ED337B"/>
    <w:rsid w:val="00ED3384"/>
    <w:rsid w:val="00ED35CC"/>
    <w:rsid w:val="00ED45A9"/>
    <w:rsid w:val="00ED46BA"/>
    <w:rsid w:val="00ED4AAE"/>
    <w:rsid w:val="00ED4B75"/>
    <w:rsid w:val="00ED4EF4"/>
    <w:rsid w:val="00ED507C"/>
    <w:rsid w:val="00ED5491"/>
    <w:rsid w:val="00ED5AC8"/>
    <w:rsid w:val="00ED5DFA"/>
    <w:rsid w:val="00ED5EEC"/>
    <w:rsid w:val="00ED651A"/>
    <w:rsid w:val="00ED6565"/>
    <w:rsid w:val="00ED6AB2"/>
    <w:rsid w:val="00ED6E07"/>
    <w:rsid w:val="00ED7458"/>
    <w:rsid w:val="00ED760D"/>
    <w:rsid w:val="00ED7674"/>
    <w:rsid w:val="00ED7906"/>
    <w:rsid w:val="00ED7C28"/>
    <w:rsid w:val="00EE031C"/>
    <w:rsid w:val="00EE0F23"/>
    <w:rsid w:val="00EE1497"/>
    <w:rsid w:val="00EE187E"/>
    <w:rsid w:val="00EE1FD9"/>
    <w:rsid w:val="00EE215D"/>
    <w:rsid w:val="00EE2365"/>
    <w:rsid w:val="00EE29A1"/>
    <w:rsid w:val="00EE2D7B"/>
    <w:rsid w:val="00EE2E50"/>
    <w:rsid w:val="00EE2FAA"/>
    <w:rsid w:val="00EE30A5"/>
    <w:rsid w:val="00EE3436"/>
    <w:rsid w:val="00EE3949"/>
    <w:rsid w:val="00EE3B68"/>
    <w:rsid w:val="00EE3D4F"/>
    <w:rsid w:val="00EE402D"/>
    <w:rsid w:val="00EE429D"/>
    <w:rsid w:val="00EE4F88"/>
    <w:rsid w:val="00EE539F"/>
    <w:rsid w:val="00EE6067"/>
    <w:rsid w:val="00EE6079"/>
    <w:rsid w:val="00EE63F5"/>
    <w:rsid w:val="00EE6633"/>
    <w:rsid w:val="00EE6B37"/>
    <w:rsid w:val="00EE6DA6"/>
    <w:rsid w:val="00EE72E7"/>
    <w:rsid w:val="00EE7510"/>
    <w:rsid w:val="00EF01A0"/>
    <w:rsid w:val="00EF03E7"/>
    <w:rsid w:val="00EF044C"/>
    <w:rsid w:val="00EF0577"/>
    <w:rsid w:val="00EF0831"/>
    <w:rsid w:val="00EF0B80"/>
    <w:rsid w:val="00EF0E35"/>
    <w:rsid w:val="00EF1291"/>
    <w:rsid w:val="00EF1401"/>
    <w:rsid w:val="00EF140D"/>
    <w:rsid w:val="00EF1473"/>
    <w:rsid w:val="00EF1992"/>
    <w:rsid w:val="00EF1AEB"/>
    <w:rsid w:val="00EF1CE7"/>
    <w:rsid w:val="00EF1E0C"/>
    <w:rsid w:val="00EF230D"/>
    <w:rsid w:val="00EF29BD"/>
    <w:rsid w:val="00EF2A06"/>
    <w:rsid w:val="00EF2FA3"/>
    <w:rsid w:val="00EF3918"/>
    <w:rsid w:val="00EF41AA"/>
    <w:rsid w:val="00EF47FD"/>
    <w:rsid w:val="00EF4BFC"/>
    <w:rsid w:val="00EF4C09"/>
    <w:rsid w:val="00EF4F6B"/>
    <w:rsid w:val="00EF50AB"/>
    <w:rsid w:val="00EF57AB"/>
    <w:rsid w:val="00EF5929"/>
    <w:rsid w:val="00EF5D69"/>
    <w:rsid w:val="00EF5F87"/>
    <w:rsid w:val="00EF60FD"/>
    <w:rsid w:val="00EF618F"/>
    <w:rsid w:val="00EF63CF"/>
    <w:rsid w:val="00EF667E"/>
    <w:rsid w:val="00EF68E9"/>
    <w:rsid w:val="00EF6A62"/>
    <w:rsid w:val="00EF7242"/>
    <w:rsid w:val="00EF76BA"/>
    <w:rsid w:val="00EF78C0"/>
    <w:rsid w:val="00EF7C2B"/>
    <w:rsid w:val="00EF7E1F"/>
    <w:rsid w:val="00EF7E2E"/>
    <w:rsid w:val="00F002FA"/>
    <w:rsid w:val="00F00495"/>
    <w:rsid w:val="00F00B04"/>
    <w:rsid w:val="00F0107E"/>
    <w:rsid w:val="00F010AC"/>
    <w:rsid w:val="00F02125"/>
    <w:rsid w:val="00F02170"/>
    <w:rsid w:val="00F021F4"/>
    <w:rsid w:val="00F024ED"/>
    <w:rsid w:val="00F0293F"/>
    <w:rsid w:val="00F0298D"/>
    <w:rsid w:val="00F02CC5"/>
    <w:rsid w:val="00F02CCC"/>
    <w:rsid w:val="00F034F7"/>
    <w:rsid w:val="00F038A0"/>
    <w:rsid w:val="00F03CEF"/>
    <w:rsid w:val="00F03D40"/>
    <w:rsid w:val="00F03E32"/>
    <w:rsid w:val="00F04126"/>
    <w:rsid w:val="00F043F5"/>
    <w:rsid w:val="00F04737"/>
    <w:rsid w:val="00F051CD"/>
    <w:rsid w:val="00F054CE"/>
    <w:rsid w:val="00F055C9"/>
    <w:rsid w:val="00F05B2E"/>
    <w:rsid w:val="00F05F07"/>
    <w:rsid w:val="00F0617C"/>
    <w:rsid w:val="00F062A1"/>
    <w:rsid w:val="00F0662F"/>
    <w:rsid w:val="00F06B04"/>
    <w:rsid w:val="00F06C32"/>
    <w:rsid w:val="00F06F5E"/>
    <w:rsid w:val="00F070C9"/>
    <w:rsid w:val="00F07267"/>
    <w:rsid w:val="00F076BD"/>
    <w:rsid w:val="00F0780E"/>
    <w:rsid w:val="00F0792E"/>
    <w:rsid w:val="00F1016E"/>
    <w:rsid w:val="00F1030F"/>
    <w:rsid w:val="00F10942"/>
    <w:rsid w:val="00F109E8"/>
    <w:rsid w:val="00F10B6A"/>
    <w:rsid w:val="00F10D16"/>
    <w:rsid w:val="00F11399"/>
    <w:rsid w:val="00F1196F"/>
    <w:rsid w:val="00F11B15"/>
    <w:rsid w:val="00F11B28"/>
    <w:rsid w:val="00F11E03"/>
    <w:rsid w:val="00F11E28"/>
    <w:rsid w:val="00F12623"/>
    <w:rsid w:val="00F12723"/>
    <w:rsid w:val="00F12964"/>
    <w:rsid w:val="00F12B66"/>
    <w:rsid w:val="00F1304D"/>
    <w:rsid w:val="00F1324F"/>
    <w:rsid w:val="00F13323"/>
    <w:rsid w:val="00F13664"/>
    <w:rsid w:val="00F143C5"/>
    <w:rsid w:val="00F147C7"/>
    <w:rsid w:val="00F14969"/>
    <w:rsid w:val="00F14992"/>
    <w:rsid w:val="00F14C7A"/>
    <w:rsid w:val="00F1527C"/>
    <w:rsid w:val="00F15925"/>
    <w:rsid w:val="00F15B0A"/>
    <w:rsid w:val="00F16244"/>
    <w:rsid w:val="00F16500"/>
    <w:rsid w:val="00F16624"/>
    <w:rsid w:val="00F1680E"/>
    <w:rsid w:val="00F17595"/>
    <w:rsid w:val="00F17734"/>
    <w:rsid w:val="00F1773A"/>
    <w:rsid w:val="00F17994"/>
    <w:rsid w:val="00F179C2"/>
    <w:rsid w:val="00F17D21"/>
    <w:rsid w:val="00F20121"/>
    <w:rsid w:val="00F209A2"/>
    <w:rsid w:val="00F20BED"/>
    <w:rsid w:val="00F21288"/>
    <w:rsid w:val="00F21598"/>
    <w:rsid w:val="00F21BBC"/>
    <w:rsid w:val="00F21ECD"/>
    <w:rsid w:val="00F21FF3"/>
    <w:rsid w:val="00F221FE"/>
    <w:rsid w:val="00F2292E"/>
    <w:rsid w:val="00F22DC0"/>
    <w:rsid w:val="00F22FC1"/>
    <w:rsid w:val="00F23118"/>
    <w:rsid w:val="00F237BB"/>
    <w:rsid w:val="00F23EA7"/>
    <w:rsid w:val="00F23F0D"/>
    <w:rsid w:val="00F243E4"/>
    <w:rsid w:val="00F24B2A"/>
    <w:rsid w:val="00F24CD0"/>
    <w:rsid w:val="00F2510A"/>
    <w:rsid w:val="00F25286"/>
    <w:rsid w:val="00F27267"/>
    <w:rsid w:val="00F274C1"/>
    <w:rsid w:val="00F276B6"/>
    <w:rsid w:val="00F2797E"/>
    <w:rsid w:val="00F27D45"/>
    <w:rsid w:val="00F3010A"/>
    <w:rsid w:val="00F302A8"/>
    <w:rsid w:val="00F3033D"/>
    <w:rsid w:val="00F305A8"/>
    <w:rsid w:val="00F308A1"/>
    <w:rsid w:val="00F30B46"/>
    <w:rsid w:val="00F3157E"/>
    <w:rsid w:val="00F32A61"/>
    <w:rsid w:val="00F32C00"/>
    <w:rsid w:val="00F32C01"/>
    <w:rsid w:val="00F334B5"/>
    <w:rsid w:val="00F33828"/>
    <w:rsid w:val="00F33A54"/>
    <w:rsid w:val="00F33AB0"/>
    <w:rsid w:val="00F33C1D"/>
    <w:rsid w:val="00F34212"/>
    <w:rsid w:val="00F34374"/>
    <w:rsid w:val="00F345CF"/>
    <w:rsid w:val="00F3529A"/>
    <w:rsid w:val="00F35751"/>
    <w:rsid w:val="00F35E66"/>
    <w:rsid w:val="00F35EC0"/>
    <w:rsid w:val="00F35EE6"/>
    <w:rsid w:val="00F3777B"/>
    <w:rsid w:val="00F378E6"/>
    <w:rsid w:val="00F407C0"/>
    <w:rsid w:val="00F407F9"/>
    <w:rsid w:val="00F409AA"/>
    <w:rsid w:val="00F40D6C"/>
    <w:rsid w:val="00F40DB5"/>
    <w:rsid w:val="00F40F59"/>
    <w:rsid w:val="00F4104D"/>
    <w:rsid w:val="00F41217"/>
    <w:rsid w:val="00F4131F"/>
    <w:rsid w:val="00F41378"/>
    <w:rsid w:val="00F41737"/>
    <w:rsid w:val="00F41871"/>
    <w:rsid w:val="00F41A46"/>
    <w:rsid w:val="00F41B36"/>
    <w:rsid w:val="00F41C58"/>
    <w:rsid w:val="00F420A6"/>
    <w:rsid w:val="00F42250"/>
    <w:rsid w:val="00F42372"/>
    <w:rsid w:val="00F429B9"/>
    <w:rsid w:val="00F43085"/>
    <w:rsid w:val="00F43116"/>
    <w:rsid w:val="00F431DA"/>
    <w:rsid w:val="00F435C0"/>
    <w:rsid w:val="00F439E8"/>
    <w:rsid w:val="00F43A20"/>
    <w:rsid w:val="00F43D6C"/>
    <w:rsid w:val="00F43DA3"/>
    <w:rsid w:val="00F44748"/>
    <w:rsid w:val="00F447C5"/>
    <w:rsid w:val="00F44815"/>
    <w:rsid w:val="00F44FA8"/>
    <w:rsid w:val="00F4510C"/>
    <w:rsid w:val="00F4520B"/>
    <w:rsid w:val="00F45312"/>
    <w:rsid w:val="00F45A58"/>
    <w:rsid w:val="00F45DB4"/>
    <w:rsid w:val="00F46078"/>
    <w:rsid w:val="00F4607D"/>
    <w:rsid w:val="00F460E7"/>
    <w:rsid w:val="00F464B7"/>
    <w:rsid w:val="00F46908"/>
    <w:rsid w:val="00F46A92"/>
    <w:rsid w:val="00F475BF"/>
    <w:rsid w:val="00F47B37"/>
    <w:rsid w:val="00F503DD"/>
    <w:rsid w:val="00F50EDC"/>
    <w:rsid w:val="00F51350"/>
    <w:rsid w:val="00F5167C"/>
    <w:rsid w:val="00F5183C"/>
    <w:rsid w:val="00F519FD"/>
    <w:rsid w:val="00F51D18"/>
    <w:rsid w:val="00F51F94"/>
    <w:rsid w:val="00F52036"/>
    <w:rsid w:val="00F5261F"/>
    <w:rsid w:val="00F53525"/>
    <w:rsid w:val="00F535EA"/>
    <w:rsid w:val="00F53609"/>
    <w:rsid w:val="00F5380E"/>
    <w:rsid w:val="00F53B06"/>
    <w:rsid w:val="00F53FDD"/>
    <w:rsid w:val="00F541BF"/>
    <w:rsid w:val="00F544C6"/>
    <w:rsid w:val="00F5499B"/>
    <w:rsid w:val="00F54B12"/>
    <w:rsid w:val="00F54FAE"/>
    <w:rsid w:val="00F5508C"/>
    <w:rsid w:val="00F55783"/>
    <w:rsid w:val="00F557C5"/>
    <w:rsid w:val="00F55C72"/>
    <w:rsid w:val="00F55EC9"/>
    <w:rsid w:val="00F56072"/>
    <w:rsid w:val="00F56411"/>
    <w:rsid w:val="00F566E2"/>
    <w:rsid w:val="00F5685A"/>
    <w:rsid w:val="00F56981"/>
    <w:rsid w:val="00F569C2"/>
    <w:rsid w:val="00F56E38"/>
    <w:rsid w:val="00F573C4"/>
    <w:rsid w:val="00F57A68"/>
    <w:rsid w:val="00F57E00"/>
    <w:rsid w:val="00F60147"/>
    <w:rsid w:val="00F602B7"/>
    <w:rsid w:val="00F6078C"/>
    <w:rsid w:val="00F608DE"/>
    <w:rsid w:val="00F60A84"/>
    <w:rsid w:val="00F60AED"/>
    <w:rsid w:val="00F6177B"/>
    <w:rsid w:val="00F62A90"/>
    <w:rsid w:val="00F62E1A"/>
    <w:rsid w:val="00F62E41"/>
    <w:rsid w:val="00F63698"/>
    <w:rsid w:val="00F63F2E"/>
    <w:rsid w:val="00F64179"/>
    <w:rsid w:val="00F64285"/>
    <w:rsid w:val="00F6484D"/>
    <w:rsid w:val="00F64BB6"/>
    <w:rsid w:val="00F64EB1"/>
    <w:rsid w:val="00F64EF7"/>
    <w:rsid w:val="00F64FA4"/>
    <w:rsid w:val="00F65149"/>
    <w:rsid w:val="00F654AD"/>
    <w:rsid w:val="00F65854"/>
    <w:rsid w:val="00F66AC9"/>
    <w:rsid w:val="00F66CBB"/>
    <w:rsid w:val="00F673BE"/>
    <w:rsid w:val="00F676F7"/>
    <w:rsid w:val="00F67A12"/>
    <w:rsid w:val="00F701E5"/>
    <w:rsid w:val="00F704C5"/>
    <w:rsid w:val="00F70642"/>
    <w:rsid w:val="00F707B8"/>
    <w:rsid w:val="00F70852"/>
    <w:rsid w:val="00F70BFF"/>
    <w:rsid w:val="00F71659"/>
    <w:rsid w:val="00F71EA5"/>
    <w:rsid w:val="00F727FA"/>
    <w:rsid w:val="00F72BB8"/>
    <w:rsid w:val="00F731D2"/>
    <w:rsid w:val="00F73615"/>
    <w:rsid w:val="00F7387A"/>
    <w:rsid w:val="00F73915"/>
    <w:rsid w:val="00F73AC3"/>
    <w:rsid w:val="00F73CE7"/>
    <w:rsid w:val="00F74047"/>
    <w:rsid w:val="00F74A43"/>
    <w:rsid w:val="00F74FC6"/>
    <w:rsid w:val="00F751E6"/>
    <w:rsid w:val="00F75CCE"/>
    <w:rsid w:val="00F76902"/>
    <w:rsid w:val="00F76E49"/>
    <w:rsid w:val="00F771CB"/>
    <w:rsid w:val="00F7755E"/>
    <w:rsid w:val="00F775FA"/>
    <w:rsid w:val="00F778C8"/>
    <w:rsid w:val="00F77CD1"/>
    <w:rsid w:val="00F77E07"/>
    <w:rsid w:val="00F80093"/>
    <w:rsid w:val="00F801D8"/>
    <w:rsid w:val="00F8021F"/>
    <w:rsid w:val="00F8028F"/>
    <w:rsid w:val="00F802B1"/>
    <w:rsid w:val="00F808B5"/>
    <w:rsid w:val="00F809E0"/>
    <w:rsid w:val="00F80B14"/>
    <w:rsid w:val="00F81242"/>
    <w:rsid w:val="00F812E4"/>
    <w:rsid w:val="00F8151F"/>
    <w:rsid w:val="00F818FE"/>
    <w:rsid w:val="00F819D5"/>
    <w:rsid w:val="00F81C96"/>
    <w:rsid w:val="00F81EB5"/>
    <w:rsid w:val="00F820D1"/>
    <w:rsid w:val="00F827FC"/>
    <w:rsid w:val="00F82F3A"/>
    <w:rsid w:val="00F831AA"/>
    <w:rsid w:val="00F8386F"/>
    <w:rsid w:val="00F83EF0"/>
    <w:rsid w:val="00F842F5"/>
    <w:rsid w:val="00F8442A"/>
    <w:rsid w:val="00F84AC3"/>
    <w:rsid w:val="00F84B10"/>
    <w:rsid w:val="00F84B2C"/>
    <w:rsid w:val="00F84CDE"/>
    <w:rsid w:val="00F84E9C"/>
    <w:rsid w:val="00F85239"/>
    <w:rsid w:val="00F854C0"/>
    <w:rsid w:val="00F8568E"/>
    <w:rsid w:val="00F8569F"/>
    <w:rsid w:val="00F859D9"/>
    <w:rsid w:val="00F85E3B"/>
    <w:rsid w:val="00F85FA2"/>
    <w:rsid w:val="00F85FE2"/>
    <w:rsid w:val="00F8636C"/>
    <w:rsid w:val="00F8672F"/>
    <w:rsid w:val="00F869EE"/>
    <w:rsid w:val="00F8703A"/>
    <w:rsid w:val="00F87364"/>
    <w:rsid w:val="00F876A3"/>
    <w:rsid w:val="00F87BCD"/>
    <w:rsid w:val="00F9007E"/>
    <w:rsid w:val="00F90958"/>
    <w:rsid w:val="00F91002"/>
    <w:rsid w:val="00F912BE"/>
    <w:rsid w:val="00F9154C"/>
    <w:rsid w:val="00F915EA"/>
    <w:rsid w:val="00F92519"/>
    <w:rsid w:val="00F92793"/>
    <w:rsid w:val="00F92A3E"/>
    <w:rsid w:val="00F92BD4"/>
    <w:rsid w:val="00F93B66"/>
    <w:rsid w:val="00F93EBC"/>
    <w:rsid w:val="00F94117"/>
    <w:rsid w:val="00F945E2"/>
    <w:rsid w:val="00F94925"/>
    <w:rsid w:val="00F949F1"/>
    <w:rsid w:val="00F94AFF"/>
    <w:rsid w:val="00F9512C"/>
    <w:rsid w:val="00F95311"/>
    <w:rsid w:val="00F95CC3"/>
    <w:rsid w:val="00F9615A"/>
    <w:rsid w:val="00F96499"/>
    <w:rsid w:val="00F976DC"/>
    <w:rsid w:val="00F97B3B"/>
    <w:rsid w:val="00FA0552"/>
    <w:rsid w:val="00FA072E"/>
    <w:rsid w:val="00FA0A5E"/>
    <w:rsid w:val="00FA0B92"/>
    <w:rsid w:val="00FA160E"/>
    <w:rsid w:val="00FA19F0"/>
    <w:rsid w:val="00FA1B96"/>
    <w:rsid w:val="00FA25B4"/>
    <w:rsid w:val="00FA2967"/>
    <w:rsid w:val="00FA2F5A"/>
    <w:rsid w:val="00FA3183"/>
    <w:rsid w:val="00FA3870"/>
    <w:rsid w:val="00FA393A"/>
    <w:rsid w:val="00FA3AE5"/>
    <w:rsid w:val="00FA3C0D"/>
    <w:rsid w:val="00FA4080"/>
    <w:rsid w:val="00FA45C6"/>
    <w:rsid w:val="00FA4C1E"/>
    <w:rsid w:val="00FA4CDA"/>
    <w:rsid w:val="00FA4DCA"/>
    <w:rsid w:val="00FA4E13"/>
    <w:rsid w:val="00FA4ECF"/>
    <w:rsid w:val="00FA52DC"/>
    <w:rsid w:val="00FA57B5"/>
    <w:rsid w:val="00FA590D"/>
    <w:rsid w:val="00FA595B"/>
    <w:rsid w:val="00FA5AB4"/>
    <w:rsid w:val="00FA5AC2"/>
    <w:rsid w:val="00FA61AE"/>
    <w:rsid w:val="00FA61AF"/>
    <w:rsid w:val="00FA6D5E"/>
    <w:rsid w:val="00FA6FDD"/>
    <w:rsid w:val="00FA7032"/>
    <w:rsid w:val="00FA70F8"/>
    <w:rsid w:val="00FA7788"/>
    <w:rsid w:val="00FA781C"/>
    <w:rsid w:val="00FA7D84"/>
    <w:rsid w:val="00FB00AC"/>
    <w:rsid w:val="00FB074D"/>
    <w:rsid w:val="00FB0755"/>
    <w:rsid w:val="00FB09E8"/>
    <w:rsid w:val="00FB0CF5"/>
    <w:rsid w:val="00FB0DCF"/>
    <w:rsid w:val="00FB0E59"/>
    <w:rsid w:val="00FB1449"/>
    <w:rsid w:val="00FB182E"/>
    <w:rsid w:val="00FB183E"/>
    <w:rsid w:val="00FB18C3"/>
    <w:rsid w:val="00FB281F"/>
    <w:rsid w:val="00FB28C8"/>
    <w:rsid w:val="00FB295D"/>
    <w:rsid w:val="00FB322A"/>
    <w:rsid w:val="00FB3397"/>
    <w:rsid w:val="00FB3417"/>
    <w:rsid w:val="00FB356E"/>
    <w:rsid w:val="00FB3769"/>
    <w:rsid w:val="00FB3AC2"/>
    <w:rsid w:val="00FB41BA"/>
    <w:rsid w:val="00FB4B1F"/>
    <w:rsid w:val="00FB4F42"/>
    <w:rsid w:val="00FB4F6A"/>
    <w:rsid w:val="00FB52B3"/>
    <w:rsid w:val="00FB59BB"/>
    <w:rsid w:val="00FB5A26"/>
    <w:rsid w:val="00FB612B"/>
    <w:rsid w:val="00FB71D8"/>
    <w:rsid w:val="00FB71F4"/>
    <w:rsid w:val="00FB774A"/>
    <w:rsid w:val="00FB7A2C"/>
    <w:rsid w:val="00FB7DA4"/>
    <w:rsid w:val="00FB7F64"/>
    <w:rsid w:val="00FC0F2E"/>
    <w:rsid w:val="00FC1062"/>
    <w:rsid w:val="00FC1CE6"/>
    <w:rsid w:val="00FC1D6E"/>
    <w:rsid w:val="00FC2289"/>
    <w:rsid w:val="00FC2470"/>
    <w:rsid w:val="00FC2673"/>
    <w:rsid w:val="00FC29F9"/>
    <w:rsid w:val="00FC2C33"/>
    <w:rsid w:val="00FC2F2D"/>
    <w:rsid w:val="00FC3180"/>
    <w:rsid w:val="00FC32DD"/>
    <w:rsid w:val="00FC3829"/>
    <w:rsid w:val="00FC3C46"/>
    <w:rsid w:val="00FC3C83"/>
    <w:rsid w:val="00FC3D33"/>
    <w:rsid w:val="00FC4345"/>
    <w:rsid w:val="00FC449E"/>
    <w:rsid w:val="00FC44FB"/>
    <w:rsid w:val="00FC467B"/>
    <w:rsid w:val="00FC4BF8"/>
    <w:rsid w:val="00FC4EAE"/>
    <w:rsid w:val="00FC4FA1"/>
    <w:rsid w:val="00FC5134"/>
    <w:rsid w:val="00FC520F"/>
    <w:rsid w:val="00FC53A4"/>
    <w:rsid w:val="00FC583F"/>
    <w:rsid w:val="00FC6373"/>
    <w:rsid w:val="00FC652C"/>
    <w:rsid w:val="00FC668C"/>
    <w:rsid w:val="00FC66FE"/>
    <w:rsid w:val="00FC67F1"/>
    <w:rsid w:val="00FC7068"/>
    <w:rsid w:val="00FC716B"/>
    <w:rsid w:val="00FC73C6"/>
    <w:rsid w:val="00FC754F"/>
    <w:rsid w:val="00FC7620"/>
    <w:rsid w:val="00FC7723"/>
    <w:rsid w:val="00FC7A2E"/>
    <w:rsid w:val="00FC7CC7"/>
    <w:rsid w:val="00FC7D4F"/>
    <w:rsid w:val="00FC7E27"/>
    <w:rsid w:val="00FD003A"/>
    <w:rsid w:val="00FD03AD"/>
    <w:rsid w:val="00FD04B8"/>
    <w:rsid w:val="00FD07C6"/>
    <w:rsid w:val="00FD14FD"/>
    <w:rsid w:val="00FD159C"/>
    <w:rsid w:val="00FD1617"/>
    <w:rsid w:val="00FD1D69"/>
    <w:rsid w:val="00FD1F42"/>
    <w:rsid w:val="00FD28B2"/>
    <w:rsid w:val="00FD28D1"/>
    <w:rsid w:val="00FD2FBC"/>
    <w:rsid w:val="00FD30EE"/>
    <w:rsid w:val="00FD3778"/>
    <w:rsid w:val="00FD4459"/>
    <w:rsid w:val="00FD47D5"/>
    <w:rsid w:val="00FD4AB4"/>
    <w:rsid w:val="00FD5BDD"/>
    <w:rsid w:val="00FD5DD4"/>
    <w:rsid w:val="00FD5EA9"/>
    <w:rsid w:val="00FD64DF"/>
    <w:rsid w:val="00FD6D02"/>
    <w:rsid w:val="00FD6E00"/>
    <w:rsid w:val="00FD7276"/>
    <w:rsid w:val="00FD7626"/>
    <w:rsid w:val="00FD76C2"/>
    <w:rsid w:val="00FD776B"/>
    <w:rsid w:val="00FD77C0"/>
    <w:rsid w:val="00FD7C99"/>
    <w:rsid w:val="00FE029B"/>
    <w:rsid w:val="00FE077A"/>
    <w:rsid w:val="00FE0D73"/>
    <w:rsid w:val="00FE0E5F"/>
    <w:rsid w:val="00FE1212"/>
    <w:rsid w:val="00FE20FE"/>
    <w:rsid w:val="00FE2251"/>
    <w:rsid w:val="00FE26DD"/>
    <w:rsid w:val="00FE2D39"/>
    <w:rsid w:val="00FE301B"/>
    <w:rsid w:val="00FE3105"/>
    <w:rsid w:val="00FE36CA"/>
    <w:rsid w:val="00FE3A2D"/>
    <w:rsid w:val="00FE4061"/>
    <w:rsid w:val="00FE4B48"/>
    <w:rsid w:val="00FE4B6F"/>
    <w:rsid w:val="00FE51ED"/>
    <w:rsid w:val="00FE53FE"/>
    <w:rsid w:val="00FE5547"/>
    <w:rsid w:val="00FE55DD"/>
    <w:rsid w:val="00FE5818"/>
    <w:rsid w:val="00FE599F"/>
    <w:rsid w:val="00FE5B53"/>
    <w:rsid w:val="00FE6507"/>
    <w:rsid w:val="00FE6564"/>
    <w:rsid w:val="00FE6E4B"/>
    <w:rsid w:val="00FE71F8"/>
    <w:rsid w:val="00FE7266"/>
    <w:rsid w:val="00FE758B"/>
    <w:rsid w:val="00FE7C21"/>
    <w:rsid w:val="00FE7DC3"/>
    <w:rsid w:val="00FF0765"/>
    <w:rsid w:val="00FF0781"/>
    <w:rsid w:val="00FF0924"/>
    <w:rsid w:val="00FF0936"/>
    <w:rsid w:val="00FF0A3F"/>
    <w:rsid w:val="00FF0A73"/>
    <w:rsid w:val="00FF18F4"/>
    <w:rsid w:val="00FF2007"/>
    <w:rsid w:val="00FF20E4"/>
    <w:rsid w:val="00FF245F"/>
    <w:rsid w:val="00FF2B9C"/>
    <w:rsid w:val="00FF308D"/>
    <w:rsid w:val="00FF31F5"/>
    <w:rsid w:val="00FF3430"/>
    <w:rsid w:val="00FF4344"/>
    <w:rsid w:val="00FF453A"/>
    <w:rsid w:val="00FF4841"/>
    <w:rsid w:val="00FF4881"/>
    <w:rsid w:val="00FF4BB3"/>
    <w:rsid w:val="00FF4ECC"/>
    <w:rsid w:val="00FF4F6A"/>
    <w:rsid w:val="00FF55FE"/>
    <w:rsid w:val="00FF566B"/>
    <w:rsid w:val="00FF657C"/>
    <w:rsid w:val="00FF65C7"/>
    <w:rsid w:val="00FF765E"/>
    <w:rsid w:val="00FF77E5"/>
    <w:rsid w:val="00FF7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 fillcolor="#8fbe31" stroke="f">
      <v:fill color="#8fbe31"/>
      <v:stroke on="f"/>
      <o:colormenu v:ext="edit" fillcolor="none [3212]" strokecolor="#00b0f0"/>
    </o:shapedefaults>
    <o:shapelayout v:ext="edit">
      <o:idmap v:ext="edit" data="1"/>
      <o:regrouptable v:ext="edit">
        <o:entry new="1" old="0"/>
        <o:entry new="2" old="1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Table Colorful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1">
    <w:name w:val="Normal"/>
    <w:qFormat/>
    <w:rsid w:val="00254427"/>
    <w:pPr>
      <w:widowControl w:val="0"/>
      <w:spacing w:line="360" w:lineRule="auto"/>
      <w:jc w:val="both"/>
    </w:pPr>
    <w:rPr>
      <w:rFonts w:ascii="Monaco" w:eastAsia="华文细黑" w:hAnsi="Monaco"/>
      <w:kern w:val="2"/>
      <w:szCs w:val="24"/>
    </w:rPr>
  </w:style>
  <w:style w:type="paragraph" w:styleId="1">
    <w:name w:val="heading 1"/>
    <w:basedOn w:val="a1"/>
    <w:next w:val="a1"/>
    <w:qFormat/>
    <w:rsid w:val="00C845AE"/>
    <w:pPr>
      <w:keepNext/>
      <w:keepLines/>
      <w:pBdr>
        <w:bottom w:val="single" w:sz="4" w:space="1" w:color="auto"/>
      </w:pBdr>
      <w:shd w:val="clear" w:color="auto" w:fill="FFFFFF"/>
      <w:spacing w:before="340" w:after="330" w:line="578" w:lineRule="auto"/>
      <w:jc w:val="left"/>
      <w:outlineLvl w:val="0"/>
    </w:pPr>
    <w:rPr>
      <w:rFonts w:eastAsia="黑体"/>
      <w:sz w:val="36"/>
    </w:rPr>
  </w:style>
  <w:style w:type="paragraph" w:styleId="2">
    <w:name w:val="heading 2"/>
    <w:basedOn w:val="a1"/>
    <w:next w:val="a1"/>
    <w:qFormat/>
    <w:rsid w:val="00975324"/>
    <w:pPr>
      <w:keepNext/>
      <w:keepLines/>
      <w:numPr>
        <w:ilvl w:val="1"/>
        <w:numId w:val="1"/>
      </w:numPr>
      <w:pBdr>
        <w:bottom w:val="single" w:sz="4" w:space="1" w:color="auto"/>
      </w:pBdr>
      <w:spacing w:before="260" w:after="260"/>
      <w:outlineLvl w:val="1"/>
    </w:pPr>
    <w:rPr>
      <w:rFonts w:eastAsia="黑体"/>
      <w:sz w:val="40"/>
    </w:rPr>
  </w:style>
  <w:style w:type="paragraph" w:styleId="3">
    <w:name w:val="heading 3"/>
    <w:basedOn w:val="a1"/>
    <w:next w:val="a1"/>
    <w:qFormat/>
    <w:rsid w:val="00DD0D4D"/>
    <w:pPr>
      <w:keepNext/>
      <w:keepLines/>
      <w:numPr>
        <w:ilvl w:val="2"/>
        <w:numId w:val="1"/>
      </w:numPr>
      <w:spacing w:before="260" w:after="260"/>
      <w:outlineLvl w:val="2"/>
    </w:pPr>
    <w:rPr>
      <w:rFonts w:eastAsia="黑体"/>
      <w:sz w:val="28"/>
    </w:rPr>
  </w:style>
  <w:style w:type="paragraph" w:styleId="4">
    <w:name w:val="heading 4"/>
    <w:basedOn w:val="a1"/>
    <w:next w:val="a1"/>
    <w:autoRedefine/>
    <w:qFormat/>
    <w:rsid w:val="006D702F"/>
    <w:pPr>
      <w:keepNext/>
      <w:keepLines/>
      <w:numPr>
        <w:ilvl w:val="3"/>
        <w:numId w:val="1"/>
      </w:numPr>
      <w:shd w:val="clear" w:color="auto" w:fill="FFFFFF"/>
      <w:spacing w:before="280" w:after="290" w:line="376" w:lineRule="auto"/>
      <w:outlineLvl w:val="3"/>
    </w:pPr>
    <w:rPr>
      <w:bCs/>
      <w:sz w:val="24"/>
    </w:rPr>
  </w:style>
  <w:style w:type="paragraph" w:styleId="5">
    <w:name w:val="heading 5"/>
    <w:basedOn w:val="a1"/>
    <w:next w:val="a1"/>
    <w:qFormat/>
    <w:rsid w:val="00E8020B"/>
    <w:pPr>
      <w:keepNext/>
      <w:keepLines/>
      <w:numPr>
        <w:ilvl w:val="4"/>
        <w:numId w:val="1"/>
      </w:numPr>
      <w:spacing w:before="280" w:after="290"/>
      <w:outlineLvl w:val="4"/>
    </w:pPr>
    <w:rPr>
      <w:rFonts w:ascii="宋体" w:hAnsi="宋体"/>
      <w:bCs/>
      <w:sz w:val="24"/>
      <w:szCs w:val="28"/>
    </w:rPr>
  </w:style>
  <w:style w:type="paragraph" w:styleId="6">
    <w:name w:val="heading 6"/>
    <w:basedOn w:val="a1"/>
    <w:next w:val="a1"/>
    <w:qFormat/>
    <w:rsid w:val="00E8020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sz w:val="24"/>
    </w:rPr>
  </w:style>
  <w:style w:type="paragraph" w:styleId="7">
    <w:name w:val="heading 7"/>
    <w:aliases w:val="表头"/>
    <w:basedOn w:val="a1"/>
    <w:next w:val="a1"/>
    <w:qFormat/>
    <w:rsid w:val="00E8020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宋体" w:hAnsi="宋体"/>
      <w:b/>
      <w:bCs/>
      <w:sz w:val="24"/>
    </w:rPr>
  </w:style>
  <w:style w:type="paragraph" w:styleId="8">
    <w:name w:val="heading 8"/>
    <w:basedOn w:val="a1"/>
    <w:next w:val="a1"/>
    <w:qFormat/>
    <w:rsid w:val="00E8020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1"/>
    <w:next w:val="a1"/>
    <w:qFormat/>
    <w:rsid w:val="00E8020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XL">
    <w:name w:val="图片文字（XL）"/>
    <w:rsid w:val="00E8020B"/>
    <w:pPr>
      <w:jc w:val="center"/>
    </w:pPr>
    <w:rPr>
      <w:b/>
      <w:noProof/>
      <w:sz w:val="24"/>
    </w:rPr>
  </w:style>
  <w:style w:type="paragraph" w:customStyle="1" w:styleId="a6">
    <w:name w:val="图片文字（大号）"/>
    <w:rsid w:val="00E8020B"/>
    <w:rPr>
      <w:noProof/>
      <w:sz w:val="21"/>
    </w:rPr>
  </w:style>
  <w:style w:type="paragraph" w:styleId="a7">
    <w:name w:val="Document Map"/>
    <w:basedOn w:val="a1"/>
    <w:semiHidden/>
    <w:rsid w:val="00E8020B"/>
    <w:pPr>
      <w:shd w:val="clear" w:color="auto" w:fill="000080"/>
    </w:pPr>
  </w:style>
  <w:style w:type="paragraph" w:styleId="a8">
    <w:name w:val="Normal Indent"/>
    <w:aliases w:val="表正文,正文非缩进,特点,正文缩进 Char,正文（首行缩进两字） Char"/>
    <w:basedOn w:val="a1"/>
    <w:semiHidden/>
    <w:rsid w:val="00E8020B"/>
    <w:pPr>
      <w:ind w:firstLine="420"/>
    </w:pPr>
    <w:rPr>
      <w:szCs w:val="20"/>
    </w:rPr>
  </w:style>
  <w:style w:type="paragraph" w:styleId="20">
    <w:name w:val="Body Text 2"/>
    <w:basedOn w:val="a1"/>
    <w:semiHidden/>
    <w:rsid w:val="00E8020B"/>
    <w:pPr>
      <w:ind w:firstLineChars="200" w:firstLine="200"/>
    </w:pPr>
    <w:rPr>
      <w:rFonts w:ascii="华文彩云" w:eastAsia="华文彩云" w:hAnsi="宋体"/>
      <w:color w:val="000000"/>
    </w:rPr>
  </w:style>
  <w:style w:type="paragraph" w:styleId="30">
    <w:name w:val="Body Text 3"/>
    <w:basedOn w:val="a1"/>
    <w:semiHidden/>
    <w:rsid w:val="00E8020B"/>
    <w:pPr>
      <w:ind w:firstLineChars="200" w:firstLine="200"/>
    </w:pPr>
    <w:rPr>
      <w:rFonts w:ascii="宋体" w:hAnsi="宋体"/>
      <w:color w:val="000000"/>
      <w:sz w:val="24"/>
    </w:rPr>
  </w:style>
  <w:style w:type="paragraph" w:styleId="21">
    <w:name w:val="Body Text Indent 2"/>
    <w:basedOn w:val="a1"/>
    <w:semiHidden/>
    <w:rsid w:val="00E8020B"/>
    <w:pPr>
      <w:ind w:firstLineChars="225" w:firstLine="473"/>
    </w:pPr>
  </w:style>
  <w:style w:type="paragraph" w:styleId="31">
    <w:name w:val="Body Text Indent 3"/>
    <w:basedOn w:val="a1"/>
    <w:semiHidden/>
    <w:rsid w:val="00E8020B"/>
    <w:pPr>
      <w:ind w:firstLine="420"/>
    </w:pPr>
  </w:style>
  <w:style w:type="paragraph" w:styleId="a9">
    <w:name w:val="Body Text Indent"/>
    <w:aliases w:val="特点标题"/>
    <w:basedOn w:val="a1"/>
    <w:semiHidden/>
    <w:rsid w:val="00E8020B"/>
    <w:pPr>
      <w:ind w:firstLine="425"/>
    </w:pPr>
    <w:rPr>
      <w:spacing w:val="20"/>
      <w:sz w:val="24"/>
      <w:szCs w:val="20"/>
    </w:rPr>
  </w:style>
  <w:style w:type="paragraph" w:customStyle="1" w:styleId="a0">
    <w:name w:val="正文缩进带符号"/>
    <w:autoRedefine/>
    <w:rsid w:val="00E8020B"/>
    <w:pPr>
      <w:numPr>
        <w:numId w:val="2"/>
      </w:numPr>
      <w:spacing w:line="360" w:lineRule="auto"/>
      <w:jc w:val="both"/>
    </w:pPr>
    <w:rPr>
      <w:noProof/>
      <w:kern w:val="2"/>
      <w:sz w:val="24"/>
    </w:rPr>
  </w:style>
  <w:style w:type="paragraph" w:styleId="10">
    <w:name w:val="toc 1"/>
    <w:basedOn w:val="a1"/>
    <w:next w:val="a1"/>
    <w:autoRedefine/>
    <w:uiPriority w:val="39"/>
    <w:qFormat/>
    <w:rsid w:val="00C25428"/>
    <w:pPr>
      <w:spacing w:before="120" w:after="120"/>
      <w:jc w:val="left"/>
    </w:pPr>
    <w:rPr>
      <w:b/>
      <w:bCs/>
      <w:caps/>
    </w:rPr>
  </w:style>
  <w:style w:type="paragraph" w:styleId="22">
    <w:name w:val="toc 2"/>
    <w:basedOn w:val="a1"/>
    <w:next w:val="a1"/>
    <w:autoRedefine/>
    <w:uiPriority w:val="39"/>
    <w:qFormat/>
    <w:rsid w:val="00E8020B"/>
    <w:pPr>
      <w:ind w:left="210"/>
      <w:jc w:val="left"/>
    </w:pPr>
    <w:rPr>
      <w:smallCaps/>
    </w:rPr>
  </w:style>
  <w:style w:type="paragraph" w:styleId="32">
    <w:name w:val="toc 3"/>
    <w:basedOn w:val="a1"/>
    <w:next w:val="a1"/>
    <w:autoRedefine/>
    <w:uiPriority w:val="39"/>
    <w:qFormat/>
    <w:rsid w:val="00E8020B"/>
    <w:pPr>
      <w:ind w:left="420"/>
      <w:jc w:val="left"/>
    </w:pPr>
    <w:rPr>
      <w:i/>
      <w:iCs/>
    </w:rPr>
  </w:style>
  <w:style w:type="paragraph" w:styleId="40">
    <w:name w:val="toc 4"/>
    <w:basedOn w:val="a1"/>
    <w:next w:val="a1"/>
    <w:autoRedefine/>
    <w:uiPriority w:val="39"/>
    <w:rsid w:val="00E8020B"/>
    <w:pPr>
      <w:ind w:left="630"/>
      <w:jc w:val="left"/>
    </w:pPr>
    <w:rPr>
      <w:szCs w:val="21"/>
    </w:rPr>
  </w:style>
  <w:style w:type="paragraph" w:styleId="50">
    <w:name w:val="toc 5"/>
    <w:basedOn w:val="a1"/>
    <w:next w:val="a1"/>
    <w:autoRedefine/>
    <w:uiPriority w:val="39"/>
    <w:rsid w:val="00E8020B"/>
    <w:pPr>
      <w:ind w:left="840"/>
      <w:jc w:val="left"/>
    </w:pPr>
    <w:rPr>
      <w:szCs w:val="21"/>
    </w:rPr>
  </w:style>
  <w:style w:type="paragraph" w:styleId="60">
    <w:name w:val="toc 6"/>
    <w:basedOn w:val="a1"/>
    <w:next w:val="a1"/>
    <w:autoRedefine/>
    <w:uiPriority w:val="39"/>
    <w:rsid w:val="00E8020B"/>
    <w:pPr>
      <w:ind w:left="1050"/>
      <w:jc w:val="left"/>
    </w:pPr>
    <w:rPr>
      <w:szCs w:val="21"/>
    </w:rPr>
  </w:style>
  <w:style w:type="paragraph" w:styleId="70">
    <w:name w:val="toc 7"/>
    <w:basedOn w:val="a1"/>
    <w:next w:val="a1"/>
    <w:autoRedefine/>
    <w:uiPriority w:val="39"/>
    <w:rsid w:val="00E8020B"/>
    <w:pPr>
      <w:ind w:left="1260"/>
      <w:jc w:val="left"/>
    </w:pPr>
    <w:rPr>
      <w:szCs w:val="21"/>
    </w:rPr>
  </w:style>
  <w:style w:type="paragraph" w:styleId="80">
    <w:name w:val="toc 8"/>
    <w:basedOn w:val="a1"/>
    <w:next w:val="a1"/>
    <w:autoRedefine/>
    <w:uiPriority w:val="39"/>
    <w:rsid w:val="00E8020B"/>
    <w:pPr>
      <w:ind w:left="1470"/>
      <w:jc w:val="left"/>
    </w:pPr>
    <w:rPr>
      <w:szCs w:val="21"/>
    </w:rPr>
  </w:style>
  <w:style w:type="paragraph" w:styleId="90">
    <w:name w:val="toc 9"/>
    <w:basedOn w:val="a1"/>
    <w:next w:val="a1"/>
    <w:autoRedefine/>
    <w:uiPriority w:val="39"/>
    <w:rsid w:val="00E8020B"/>
    <w:pPr>
      <w:ind w:left="1680"/>
      <w:jc w:val="left"/>
    </w:pPr>
    <w:rPr>
      <w:szCs w:val="21"/>
    </w:rPr>
  </w:style>
  <w:style w:type="paragraph" w:customStyle="1" w:styleId="aa">
    <w:name w:val="表格文字（居中）"/>
    <w:autoRedefine/>
    <w:rsid w:val="00E8020B"/>
    <w:pPr>
      <w:widowControl w:val="0"/>
      <w:adjustRightInd w:val="0"/>
      <w:spacing w:line="360" w:lineRule="auto"/>
      <w:jc w:val="center"/>
    </w:pPr>
    <w:rPr>
      <w:rFonts w:ascii="宋体"/>
      <w:kern w:val="2"/>
      <w:sz w:val="24"/>
    </w:rPr>
  </w:style>
  <w:style w:type="paragraph" w:customStyle="1" w:styleId="ab">
    <w:name w:val="表格文字（左对齐）"/>
    <w:rsid w:val="00E8020B"/>
    <w:pPr>
      <w:spacing w:line="360" w:lineRule="auto"/>
    </w:pPr>
    <w:rPr>
      <w:sz w:val="24"/>
    </w:rPr>
  </w:style>
  <w:style w:type="character" w:styleId="ac">
    <w:name w:val="Hyperlink"/>
    <w:basedOn w:val="a3"/>
    <w:uiPriority w:val="99"/>
    <w:rsid w:val="00E8020B"/>
    <w:rPr>
      <w:color w:val="0000FF"/>
      <w:u w:val="single"/>
    </w:rPr>
  </w:style>
  <w:style w:type="paragraph" w:styleId="ad">
    <w:name w:val="header"/>
    <w:basedOn w:val="a1"/>
    <w:link w:val="Char"/>
    <w:uiPriority w:val="99"/>
    <w:rsid w:val="00E802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e">
    <w:name w:val="page number"/>
    <w:basedOn w:val="a3"/>
    <w:semiHidden/>
    <w:rsid w:val="00E8020B"/>
  </w:style>
  <w:style w:type="paragraph" w:styleId="af">
    <w:name w:val="footer"/>
    <w:basedOn w:val="a1"/>
    <w:link w:val="Char0"/>
    <w:uiPriority w:val="99"/>
    <w:rsid w:val="00E802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f0">
    <w:name w:val="FollowedHyperlink"/>
    <w:basedOn w:val="a3"/>
    <w:semiHidden/>
    <w:rsid w:val="00E8020B"/>
    <w:rPr>
      <w:color w:val="800080"/>
      <w:u w:val="single"/>
    </w:rPr>
  </w:style>
  <w:style w:type="paragraph" w:customStyle="1" w:styleId="af1">
    <w:name w:val="正文反白"/>
    <w:basedOn w:val="a1"/>
    <w:next w:val="a1"/>
    <w:autoRedefine/>
    <w:rsid w:val="00E8020B"/>
    <w:pPr>
      <w:shd w:val="clear" w:color="auto" w:fill="737373"/>
    </w:pPr>
    <w:rPr>
      <w:rFonts w:ascii="Tahoma" w:eastAsia="Tahoma" w:hAnsi="Tahoma"/>
      <w:color w:val="FFFFFF"/>
      <w:szCs w:val="21"/>
    </w:rPr>
  </w:style>
  <w:style w:type="paragraph" w:customStyle="1" w:styleId="a">
    <w:name w:val="*号样式"/>
    <w:basedOn w:val="a1"/>
    <w:rsid w:val="00E8020B"/>
    <w:pPr>
      <w:numPr>
        <w:numId w:val="3"/>
      </w:numPr>
      <w:autoSpaceDE w:val="0"/>
      <w:autoSpaceDN w:val="0"/>
      <w:adjustRightInd w:val="0"/>
    </w:pPr>
    <w:rPr>
      <w:rFonts w:ascii="宋体" w:hAnsi="宋体"/>
      <w:szCs w:val="21"/>
      <w:lang w:val="zh-CN"/>
    </w:rPr>
  </w:style>
  <w:style w:type="character" w:customStyle="1" w:styleId="tpccontent1">
    <w:name w:val="tpc_content1"/>
    <w:basedOn w:val="a3"/>
    <w:rsid w:val="00E8020B"/>
    <w:rPr>
      <w:sz w:val="20"/>
      <w:szCs w:val="20"/>
    </w:rPr>
  </w:style>
  <w:style w:type="paragraph" w:styleId="af2">
    <w:name w:val="Normal (Web)"/>
    <w:basedOn w:val="a1"/>
    <w:semiHidden/>
    <w:rsid w:val="00E8020B"/>
    <w:pPr>
      <w:widowControl/>
      <w:spacing w:before="100" w:beforeAutospacing="1" w:after="100" w:afterAutospacing="1" w:line="240" w:lineRule="auto"/>
      <w:jc w:val="left"/>
    </w:pPr>
    <w:rPr>
      <w:rFonts w:ascii="宋体" w:hAnsi="宋体"/>
      <w:kern w:val="0"/>
      <w:sz w:val="24"/>
    </w:rPr>
  </w:style>
  <w:style w:type="paragraph" w:styleId="HTML">
    <w:name w:val="HTML Preformatted"/>
    <w:basedOn w:val="a1"/>
    <w:link w:val="HTMLChar"/>
    <w:uiPriority w:val="99"/>
    <w:semiHidden/>
    <w:rsid w:val="00E802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黑体" w:eastAsia="黑体" w:hAnsi="Courier New" w:cs="Courier New"/>
      <w:kern w:val="0"/>
      <w:szCs w:val="20"/>
    </w:rPr>
  </w:style>
  <w:style w:type="paragraph" w:styleId="af3">
    <w:name w:val="Balloon Text"/>
    <w:basedOn w:val="a1"/>
    <w:link w:val="Char1"/>
    <w:uiPriority w:val="99"/>
    <w:semiHidden/>
    <w:unhideWhenUsed/>
    <w:rsid w:val="002B1FAA"/>
    <w:pPr>
      <w:spacing w:line="240" w:lineRule="auto"/>
    </w:pPr>
    <w:rPr>
      <w:sz w:val="16"/>
      <w:szCs w:val="16"/>
    </w:rPr>
  </w:style>
  <w:style w:type="character" w:customStyle="1" w:styleId="Char1">
    <w:name w:val="批注框文本 Char"/>
    <w:basedOn w:val="a3"/>
    <w:link w:val="af3"/>
    <w:uiPriority w:val="99"/>
    <w:semiHidden/>
    <w:rsid w:val="002B1FAA"/>
    <w:rPr>
      <w:kern w:val="2"/>
      <w:sz w:val="16"/>
      <w:szCs w:val="16"/>
    </w:rPr>
  </w:style>
  <w:style w:type="table" w:styleId="af4">
    <w:name w:val="Table Grid"/>
    <w:basedOn w:val="a4"/>
    <w:uiPriority w:val="59"/>
    <w:rsid w:val="00B0588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Intense Emphasis"/>
    <w:basedOn w:val="a3"/>
    <w:uiPriority w:val="21"/>
    <w:qFormat/>
    <w:rsid w:val="00B908E9"/>
    <w:rPr>
      <w:b/>
      <w:bCs/>
      <w:i/>
      <w:iCs/>
      <w:color w:val="4F81BD"/>
    </w:rPr>
  </w:style>
  <w:style w:type="paragraph" w:styleId="af6">
    <w:name w:val="Subtitle"/>
    <w:basedOn w:val="a1"/>
    <w:next w:val="a1"/>
    <w:link w:val="Char2"/>
    <w:uiPriority w:val="11"/>
    <w:qFormat/>
    <w:rsid w:val="00470F24"/>
    <w:pPr>
      <w:spacing w:before="240" w:after="60" w:line="312" w:lineRule="auto"/>
      <w:jc w:val="left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2">
    <w:name w:val="副标题 Char"/>
    <w:basedOn w:val="a3"/>
    <w:link w:val="af6"/>
    <w:uiPriority w:val="11"/>
    <w:rsid w:val="00470F24"/>
    <w:rPr>
      <w:rFonts w:ascii="Cambria" w:eastAsia="华文细黑" w:hAnsi="Cambria"/>
      <w:b/>
      <w:bCs/>
      <w:kern w:val="28"/>
      <w:sz w:val="32"/>
      <w:szCs w:val="32"/>
    </w:rPr>
  </w:style>
  <w:style w:type="character" w:styleId="af7">
    <w:name w:val="Book Title"/>
    <w:basedOn w:val="a3"/>
    <w:uiPriority w:val="33"/>
    <w:qFormat/>
    <w:rsid w:val="008A159C"/>
    <w:rPr>
      <w:b/>
      <w:bCs/>
      <w:smallCaps/>
      <w:spacing w:val="5"/>
    </w:rPr>
  </w:style>
  <w:style w:type="character" w:styleId="af8">
    <w:name w:val="Emphasis"/>
    <w:basedOn w:val="a3"/>
    <w:uiPriority w:val="20"/>
    <w:qFormat/>
    <w:rsid w:val="008A159C"/>
    <w:rPr>
      <w:i/>
      <w:iCs/>
    </w:rPr>
  </w:style>
  <w:style w:type="paragraph" w:styleId="TOC">
    <w:name w:val="TOC Heading"/>
    <w:basedOn w:val="1"/>
    <w:next w:val="a1"/>
    <w:uiPriority w:val="39"/>
    <w:qFormat/>
    <w:rsid w:val="00057E62"/>
    <w:pPr>
      <w:widowControl/>
      <w:shd w:val="clear" w:color="auto" w:fill="auto"/>
      <w:spacing w:before="480" w:after="0" w:line="276" w:lineRule="auto"/>
      <w:outlineLvl w:val="9"/>
    </w:pPr>
    <w:rPr>
      <w:rFonts w:ascii="Cambria" w:eastAsia="宋体" w:hAnsi="Cambria"/>
      <w:b/>
      <w:bCs/>
      <w:color w:val="365F91"/>
      <w:kern w:val="0"/>
      <w:sz w:val="28"/>
      <w:szCs w:val="28"/>
    </w:rPr>
  </w:style>
  <w:style w:type="paragraph" w:customStyle="1" w:styleId="code">
    <w:name w:val="code"/>
    <w:basedOn w:val="a1"/>
    <w:link w:val="codeChar"/>
    <w:qFormat/>
    <w:rsid w:val="00DA078F"/>
    <w:rPr>
      <w:rFonts w:ascii="Consolas" w:eastAsia="Consolas" w:hAnsi="Consolas"/>
    </w:rPr>
  </w:style>
  <w:style w:type="paragraph" w:customStyle="1" w:styleId="OP">
    <w:name w:val="OP"/>
    <w:basedOn w:val="a1"/>
    <w:link w:val="OPChar"/>
    <w:rsid w:val="00FB295D"/>
    <w:pPr>
      <w:numPr>
        <w:numId w:val="4"/>
      </w:numPr>
    </w:pPr>
    <w:rPr>
      <w:rFonts w:eastAsia="黑体"/>
      <w:shadow/>
    </w:rPr>
  </w:style>
  <w:style w:type="character" w:customStyle="1" w:styleId="codeChar">
    <w:name w:val="code Char"/>
    <w:basedOn w:val="a3"/>
    <w:link w:val="code"/>
    <w:rsid w:val="00DA078F"/>
    <w:rPr>
      <w:rFonts w:ascii="Consolas" w:eastAsia="Consolas" w:hAnsi="Consolas"/>
      <w:kern w:val="2"/>
      <w:sz w:val="21"/>
      <w:szCs w:val="24"/>
    </w:rPr>
  </w:style>
  <w:style w:type="character" w:styleId="HTML0">
    <w:name w:val="HTML Code"/>
    <w:basedOn w:val="a3"/>
    <w:uiPriority w:val="99"/>
    <w:semiHidden/>
    <w:unhideWhenUsed/>
    <w:rsid w:val="00B60B96"/>
    <w:rPr>
      <w:rFonts w:ascii="宋体" w:eastAsia="宋体" w:hAnsi="宋体" w:cs="宋体"/>
      <w:sz w:val="24"/>
      <w:szCs w:val="24"/>
    </w:rPr>
  </w:style>
  <w:style w:type="character" w:customStyle="1" w:styleId="OPChar">
    <w:name w:val="OP Char"/>
    <w:basedOn w:val="a3"/>
    <w:link w:val="OP"/>
    <w:rsid w:val="00FB295D"/>
    <w:rPr>
      <w:rFonts w:ascii="Monaco" w:eastAsia="黑体" w:hAnsi="Monaco"/>
      <w:shadow/>
      <w:kern w:val="2"/>
      <w:szCs w:val="24"/>
    </w:rPr>
  </w:style>
  <w:style w:type="paragraph" w:styleId="af9">
    <w:name w:val="List Paragraph"/>
    <w:basedOn w:val="a1"/>
    <w:link w:val="Char3"/>
    <w:uiPriority w:val="34"/>
    <w:qFormat/>
    <w:rsid w:val="00F464B7"/>
    <w:pPr>
      <w:spacing w:line="240" w:lineRule="auto"/>
      <w:ind w:firstLineChars="200" w:firstLine="420"/>
    </w:pPr>
    <w:rPr>
      <w:rFonts w:ascii="Calibri" w:eastAsia="宋体" w:hAnsi="Calibri"/>
      <w:szCs w:val="22"/>
    </w:rPr>
  </w:style>
  <w:style w:type="paragraph" w:customStyle="1" w:styleId="list-1">
    <w:name w:val="list-1"/>
    <w:basedOn w:val="a1"/>
    <w:link w:val="list-1Char"/>
    <w:autoRedefine/>
    <w:qFormat/>
    <w:rsid w:val="003F41B6"/>
    <w:pPr>
      <w:ind w:left="300" w:firstLine="420"/>
    </w:pPr>
  </w:style>
  <w:style w:type="paragraph" w:customStyle="1" w:styleId="IBlue">
    <w:name w:val="IBlue"/>
    <w:basedOn w:val="a1"/>
    <w:link w:val="IBlueChar"/>
    <w:qFormat/>
    <w:rsid w:val="006D6AB6"/>
    <w:rPr>
      <w:rFonts w:ascii="宋体" w:hAnsi="Times New Roman"/>
      <w:snapToGrid w:val="0"/>
      <w:color w:val="0000FF"/>
      <w:kern w:val="0"/>
      <w:szCs w:val="20"/>
    </w:rPr>
  </w:style>
  <w:style w:type="character" w:customStyle="1" w:styleId="list-1Char">
    <w:name w:val="list-1 Char"/>
    <w:basedOn w:val="a3"/>
    <w:link w:val="list-1"/>
    <w:rsid w:val="003F41B6"/>
    <w:rPr>
      <w:rFonts w:ascii="Monaco" w:eastAsia="华文细黑" w:hAnsi="Monaco"/>
      <w:kern w:val="2"/>
      <w:szCs w:val="24"/>
    </w:rPr>
  </w:style>
  <w:style w:type="paragraph" w:customStyle="1" w:styleId="IRed">
    <w:name w:val="IRed"/>
    <w:basedOn w:val="a1"/>
    <w:link w:val="IRedChar"/>
    <w:qFormat/>
    <w:rsid w:val="006D6AB6"/>
    <w:rPr>
      <w:rFonts w:ascii="宋体" w:hAnsi="Times New Roman"/>
      <w:snapToGrid w:val="0"/>
      <w:color w:val="FF0000"/>
      <w:kern w:val="0"/>
      <w:szCs w:val="20"/>
    </w:rPr>
  </w:style>
  <w:style w:type="character" w:customStyle="1" w:styleId="IBlueChar">
    <w:name w:val="IBlue Char"/>
    <w:basedOn w:val="a3"/>
    <w:link w:val="IBlue"/>
    <w:rsid w:val="006D6AB6"/>
    <w:rPr>
      <w:rFonts w:ascii="宋体" w:eastAsia="宋体"/>
      <w:snapToGrid w:val="0"/>
      <w:color w:val="0000FF"/>
    </w:rPr>
  </w:style>
  <w:style w:type="paragraph" w:styleId="afa">
    <w:name w:val="No Spacing"/>
    <w:link w:val="Char4"/>
    <w:uiPriority w:val="1"/>
    <w:qFormat/>
    <w:rsid w:val="00C354FE"/>
    <w:rPr>
      <w:rFonts w:ascii="Calibri" w:hAnsi="Calibri"/>
      <w:sz w:val="22"/>
      <w:szCs w:val="22"/>
    </w:rPr>
  </w:style>
  <w:style w:type="character" w:customStyle="1" w:styleId="IRedChar">
    <w:name w:val="IRed Char"/>
    <w:basedOn w:val="a3"/>
    <w:link w:val="IRed"/>
    <w:rsid w:val="006D6AB6"/>
    <w:rPr>
      <w:rFonts w:ascii="宋体" w:eastAsia="宋体"/>
      <w:snapToGrid w:val="0"/>
      <w:color w:val="FF0000"/>
    </w:rPr>
  </w:style>
  <w:style w:type="character" w:customStyle="1" w:styleId="Char4">
    <w:name w:val="无间隔 Char"/>
    <w:basedOn w:val="a3"/>
    <w:link w:val="afa"/>
    <w:uiPriority w:val="1"/>
    <w:rsid w:val="00C354FE"/>
    <w:rPr>
      <w:rFonts w:ascii="Calibri" w:hAnsi="Calibri"/>
      <w:sz w:val="22"/>
      <w:szCs w:val="22"/>
      <w:lang w:val="en-US" w:eastAsia="zh-CN" w:bidi="ar-SA"/>
    </w:rPr>
  </w:style>
  <w:style w:type="character" w:customStyle="1" w:styleId="Char0">
    <w:name w:val="页脚 Char"/>
    <w:basedOn w:val="a3"/>
    <w:link w:val="af"/>
    <w:uiPriority w:val="99"/>
    <w:rsid w:val="00303977"/>
    <w:rPr>
      <w:rFonts w:ascii="Monaco" w:eastAsia="华文细黑" w:hAnsi="Monaco"/>
      <w:kern w:val="2"/>
      <w:sz w:val="18"/>
      <w:szCs w:val="18"/>
    </w:rPr>
  </w:style>
  <w:style w:type="character" w:customStyle="1" w:styleId="Char">
    <w:name w:val="页眉 Char"/>
    <w:basedOn w:val="a3"/>
    <w:link w:val="ad"/>
    <w:uiPriority w:val="99"/>
    <w:rsid w:val="002C2188"/>
    <w:rPr>
      <w:rFonts w:ascii="Monaco" w:eastAsia="华文细黑" w:hAnsi="Monaco"/>
      <w:kern w:val="2"/>
      <w:sz w:val="18"/>
      <w:szCs w:val="18"/>
    </w:rPr>
  </w:style>
  <w:style w:type="table" w:styleId="23">
    <w:name w:val="Table Colorful 2"/>
    <w:basedOn w:val="a4"/>
    <w:rsid w:val="00B92FB1"/>
    <w:pPr>
      <w:widowControl w:val="0"/>
      <w:spacing w:line="360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Title"/>
    <w:basedOn w:val="a1"/>
    <w:next w:val="a1"/>
    <w:link w:val="Char5"/>
    <w:uiPriority w:val="10"/>
    <w:qFormat/>
    <w:rsid w:val="00470F24"/>
    <w:pPr>
      <w:spacing w:before="240" w:after="60"/>
      <w:jc w:val="center"/>
      <w:outlineLvl w:val="0"/>
    </w:pPr>
    <w:rPr>
      <w:rFonts w:ascii="Cambria" w:eastAsia="宋体" w:hAnsi="Cambria"/>
      <w:b/>
      <w:bCs/>
      <w:sz w:val="32"/>
      <w:szCs w:val="32"/>
    </w:rPr>
  </w:style>
  <w:style w:type="character" w:customStyle="1" w:styleId="Char5">
    <w:name w:val="标题 Char"/>
    <w:basedOn w:val="a3"/>
    <w:link w:val="afb"/>
    <w:uiPriority w:val="10"/>
    <w:rsid w:val="00470F24"/>
    <w:rPr>
      <w:rFonts w:ascii="Cambria" w:hAnsi="Cambria" w:cs="Times New Roman"/>
      <w:b/>
      <w:bCs/>
      <w:kern w:val="2"/>
      <w:sz w:val="32"/>
      <w:szCs w:val="32"/>
    </w:rPr>
  </w:style>
  <w:style w:type="character" w:styleId="afc">
    <w:name w:val="Strong"/>
    <w:basedOn w:val="a3"/>
    <w:uiPriority w:val="22"/>
    <w:qFormat/>
    <w:rsid w:val="00470F24"/>
    <w:rPr>
      <w:b/>
      <w:bCs/>
    </w:rPr>
  </w:style>
  <w:style w:type="character" w:customStyle="1" w:styleId="Char3">
    <w:name w:val="列出段落 Char"/>
    <w:basedOn w:val="a3"/>
    <w:link w:val="af9"/>
    <w:uiPriority w:val="34"/>
    <w:rsid w:val="00196B30"/>
    <w:rPr>
      <w:rFonts w:ascii="Calibri" w:hAnsi="Calibri"/>
      <w:kern w:val="2"/>
      <w:szCs w:val="22"/>
    </w:rPr>
  </w:style>
  <w:style w:type="paragraph" w:customStyle="1" w:styleId="a2">
    <w:name w:val="a)列表样式2"/>
    <w:basedOn w:val="a1"/>
    <w:rsid w:val="00196B30"/>
    <w:pPr>
      <w:numPr>
        <w:numId w:val="5"/>
      </w:numPr>
    </w:pPr>
  </w:style>
  <w:style w:type="character" w:customStyle="1" w:styleId="apple-style-span">
    <w:name w:val="apple-style-span"/>
    <w:basedOn w:val="a3"/>
    <w:rsid w:val="00CE157B"/>
  </w:style>
  <w:style w:type="paragraph" w:customStyle="1" w:styleId="line891">
    <w:name w:val="line891"/>
    <w:basedOn w:val="a1"/>
    <w:rsid w:val="00C763DA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3"/>
    <w:rsid w:val="00C763DA"/>
  </w:style>
  <w:style w:type="paragraph" w:customStyle="1" w:styleId="line862">
    <w:name w:val="line862"/>
    <w:basedOn w:val="a1"/>
    <w:rsid w:val="00C763DA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3"/>
    <w:link w:val="HTML"/>
    <w:uiPriority w:val="99"/>
    <w:semiHidden/>
    <w:rsid w:val="00955FD4"/>
    <w:rPr>
      <w:rFonts w:ascii="黑体" w:eastAsia="黑体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730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517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0152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879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73527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0149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2931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895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538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597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773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8517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4716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3249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06015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1352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092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824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321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4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7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2210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9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5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ist.dl.sourceforge.net/project/expat/expat/2.1.0/expat-2.1.0.tar.gz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xxxx/ducter/index.php?r=site/logi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xxxx/ducter_web_v1.tar.g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llegro/php-protobuf.git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Desktop\&#27169;&#26495;2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55EA5-C2FA-4583-8294-9C18B33C6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模板2.dot</Template>
  <TotalTime>8848</TotalTime>
  <Pages>11</Pages>
  <Words>1053</Words>
  <Characters>6007</Characters>
  <Application>Microsoft Office Word</Application>
  <DocSecurity>0</DocSecurity>
  <Lines>50</Lines>
  <Paragraphs>14</Paragraphs>
  <ScaleCrop>false</ScaleCrop>
  <Company>redeyes.net</Company>
  <LinksUpToDate>false</LinksUpToDate>
  <CharactersWithSpaces>7046</CharactersWithSpaces>
  <SharedDoc>false</SharedDoc>
  <HLinks>
    <vt:vector size="156" baseType="variant">
      <vt:variant>
        <vt:i4>1441849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_Toc354596779</vt:lpwstr>
      </vt:variant>
      <vt:variant>
        <vt:i4>1441849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_Toc354596778</vt:lpwstr>
      </vt:variant>
      <vt:variant>
        <vt:i4>1441849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_Toc354596777</vt:lpwstr>
      </vt:variant>
      <vt:variant>
        <vt:i4>1441849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_Toc354596776</vt:lpwstr>
      </vt:variant>
      <vt:variant>
        <vt:i4>1441849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_Toc354596775</vt:lpwstr>
      </vt:variant>
      <vt:variant>
        <vt:i4>1441849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_Toc354596774</vt:lpwstr>
      </vt:variant>
      <vt:variant>
        <vt:i4>1441849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_Toc354596773</vt:lpwstr>
      </vt:variant>
      <vt:variant>
        <vt:i4>1441849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_Toc354596772</vt:lpwstr>
      </vt:variant>
      <vt:variant>
        <vt:i4>1441849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_Toc354596771</vt:lpwstr>
      </vt:variant>
      <vt:variant>
        <vt:i4>1441849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_Toc354596770</vt:lpwstr>
      </vt:variant>
      <vt:variant>
        <vt:i4>1507385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_Toc354596769</vt:lpwstr>
      </vt:variant>
      <vt:variant>
        <vt:i4>1507385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_Toc354596768</vt:lpwstr>
      </vt:variant>
      <vt:variant>
        <vt:i4>1507385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_Toc354596767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_Toc354596766</vt:lpwstr>
      </vt:variant>
      <vt:variant>
        <vt:i4>1507385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_Toc354596765</vt:lpwstr>
      </vt:variant>
      <vt:variant>
        <vt:i4>1507385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_Toc354596764</vt:lpwstr>
      </vt:variant>
      <vt:variant>
        <vt:i4>1507385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_Toc354596763</vt:lpwstr>
      </vt:variant>
      <vt:variant>
        <vt:i4>1507385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_Toc354596762</vt:lpwstr>
      </vt:variant>
      <vt:variant>
        <vt:i4>1507385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_Toc354596761</vt:lpwstr>
      </vt:variant>
      <vt:variant>
        <vt:i4>1507385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_Toc354596760</vt:lpwstr>
      </vt:variant>
      <vt:variant>
        <vt:i4>1310777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_Toc354596759</vt:lpwstr>
      </vt:variant>
      <vt:variant>
        <vt:i4>1310777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_Toc354596758</vt:lpwstr>
      </vt:variant>
      <vt:variant>
        <vt:i4>1310777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_Toc354596757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_Toc354596756</vt:lpwstr>
      </vt:variant>
      <vt:variant>
        <vt:i4>1310777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_Toc354596755</vt:lpwstr>
      </vt:variant>
      <vt:variant>
        <vt:i4>1310777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_Toc354596754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研发监控系统改造方案</dc:title>
  <dc:subject>方案文档</dc:subject>
  <dc:creator>zhangchao1</dc:creator>
  <cp:keywords>监控</cp:keywords>
  <cp:lastModifiedBy>dell</cp:lastModifiedBy>
  <cp:revision>232</cp:revision>
  <cp:lastPrinted>2011-06-08T06:51:00Z</cp:lastPrinted>
  <dcterms:created xsi:type="dcterms:W3CDTF">2013-12-09T14:05:00Z</dcterms:created>
  <dcterms:modified xsi:type="dcterms:W3CDTF">2015-01-21T02:20:00Z</dcterms:modified>
</cp:coreProperties>
</file>